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76EAE96E">
            <wp:extent cx="1390650" cy="1866900"/>
            <wp:effectExtent l="0" t="0" r="0" b="0"/>
            <wp:docPr id="6" name="Obraz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a:extLst>
                        <a:ext uri="{C183D7F6-B498-43B3-948B-1728B52AA6E4}">
                          <adec:decorative xmlns:adec="http://schemas.microsoft.com/office/drawing/2017/decorative" val="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2A11530F" w:rsidR="006664F1" w:rsidRPr="00E81294" w:rsidRDefault="008A6184" w:rsidP="001C5FE4">
      <w:pPr>
        <w:spacing w:line="312" w:lineRule="auto"/>
        <w:ind w:firstLine="714"/>
        <w:jc w:val="both"/>
        <w:rPr>
          <w:szCs w:val="24"/>
        </w:rPr>
      </w:pPr>
      <w:r w:rsidRPr="00E81294">
        <w:rPr>
          <w:szCs w:val="24"/>
        </w:rPr>
        <w:t>Celem pracy inżynierskiej jest stworzenie prototypu</w:t>
      </w:r>
      <w:r w:rsidR="006305CC" w:rsidRPr="00E81294">
        <w:rPr>
          <w:szCs w:val="24"/>
        </w:rPr>
        <w:t xml:space="preserve"> osobistej skrytki pocztowej</w:t>
      </w:r>
      <w:r w:rsidR="00265CE9" w:rsidRPr="00E81294">
        <w:rPr>
          <w:szCs w:val="24"/>
        </w:rPr>
        <w:t xml:space="preserve">. Prototyp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42C6DD6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prototype of a personal PO box. The prototype </w:t>
      </w:r>
      <w:proofErr w:type="gramStart"/>
      <w:r w:rsidRPr="00E81294">
        <w:rPr>
          <w:szCs w:val="24"/>
          <w:lang w:val="en-US"/>
        </w:rPr>
        <w:t xml:space="preserve">is </w:t>
      </w:r>
      <w:r w:rsidR="001C5FE4">
        <w:rPr>
          <w:szCs w:val="24"/>
          <w:lang w:val="en-US"/>
        </w:rPr>
        <w:t>controlled</w:t>
      </w:r>
      <w:proofErr w:type="gramEnd"/>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Pr="00E81294">
        <w:rPr>
          <w:szCs w:val="24"/>
          <w:lang w:val="en-US"/>
        </w:rPr>
        <w:tab/>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r w:rsidRPr="00700C20">
        <w:rPr>
          <w:color w:val="000000" w:themeColor="text1"/>
          <w:sz w:val="48"/>
          <w:szCs w:val="48"/>
          <w:lang w:val="en-US"/>
        </w:rPr>
        <w:t>S</w:t>
      </w:r>
      <w:r w:rsidR="00FB07F8" w:rsidRPr="00700C20">
        <w:rPr>
          <w:color w:val="000000" w:themeColor="text1"/>
          <w:sz w:val="48"/>
          <w:szCs w:val="48"/>
          <w:lang w:val="en-US"/>
        </w:rPr>
        <w:t>pis treści</w:t>
      </w:r>
    </w:p>
    <w:p w14:paraId="0CDEE1F2" w14:textId="77777777" w:rsidR="001F24F6" w:rsidRPr="00700C20" w:rsidRDefault="001F24F6" w:rsidP="001F24F6">
      <w:pPr>
        <w:rPr>
          <w:lang w:val="en-US"/>
        </w:rPr>
      </w:pPr>
    </w:p>
    <w:p w14:paraId="5D8EBCB5" w14:textId="77777777" w:rsidR="001345D1" w:rsidRDefault="001D381A">
      <w:pPr>
        <w:pStyle w:val="Spistreci1"/>
        <w:tabs>
          <w:tab w:val="right" w:leader="dot" w:pos="8778"/>
        </w:tabs>
        <w:rPr>
          <w:rFonts w:asciiTheme="minorHAnsi" w:eastAsiaTheme="minorEastAsia" w:hAnsiTheme="minorHAnsi" w:cstheme="minorBidi"/>
          <w:sz w:val="22"/>
          <w:szCs w:val="22"/>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98759118" w:history="1">
        <w:r w:rsidR="001345D1" w:rsidRPr="00E22B25">
          <w:rPr>
            <w:rStyle w:val="Hipercze"/>
          </w:rPr>
          <w:t>Rozdział 1  Wstęp</w:t>
        </w:r>
        <w:r w:rsidR="001345D1">
          <w:rPr>
            <w:webHidden/>
          </w:rPr>
          <w:tab/>
        </w:r>
        <w:r w:rsidR="001345D1">
          <w:rPr>
            <w:webHidden/>
          </w:rPr>
          <w:fldChar w:fldCharType="begin"/>
        </w:r>
        <w:r w:rsidR="001345D1">
          <w:rPr>
            <w:webHidden/>
          </w:rPr>
          <w:instrText xml:space="preserve"> PAGEREF _Toc98759118 \h </w:instrText>
        </w:r>
        <w:r w:rsidR="001345D1">
          <w:rPr>
            <w:webHidden/>
          </w:rPr>
        </w:r>
        <w:r w:rsidR="001345D1">
          <w:rPr>
            <w:webHidden/>
          </w:rPr>
          <w:fldChar w:fldCharType="separate"/>
        </w:r>
        <w:r w:rsidR="004A2885">
          <w:rPr>
            <w:webHidden/>
          </w:rPr>
          <w:t>1</w:t>
        </w:r>
        <w:r w:rsidR="001345D1">
          <w:rPr>
            <w:webHidden/>
          </w:rPr>
          <w:fldChar w:fldCharType="end"/>
        </w:r>
      </w:hyperlink>
    </w:p>
    <w:p w14:paraId="47EA43A5" w14:textId="64204686"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19" w:history="1">
        <w:r w:rsidR="001345D1" w:rsidRPr="00E22B25">
          <w:rPr>
            <w:rStyle w:val="Hipercze"/>
          </w:rPr>
          <w:t>Rozdział 2  Analiza tematu</w:t>
        </w:r>
        <w:r w:rsidR="001345D1">
          <w:rPr>
            <w:webHidden/>
          </w:rPr>
          <w:tab/>
        </w:r>
        <w:r w:rsidR="001345D1">
          <w:rPr>
            <w:webHidden/>
          </w:rPr>
          <w:fldChar w:fldCharType="begin"/>
        </w:r>
        <w:r w:rsidR="001345D1">
          <w:rPr>
            <w:webHidden/>
          </w:rPr>
          <w:instrText xml:space="preserve"> PAGEREF _Toc98759119 \h </w:instrText>
        </w:r>
        <w:r w:rsidR="001345D1">
          <w:rPr>
            <w:webHidden/>
          </w:rPr>
        </w:r>
        <w:r w:rsidR="001345D1">
          <w:rPr>
            <w:webHidden/>
          </w:rPr>
          <w:fldChar w:fldCharType="separate"/>
        </w:r>
        <w:r w:rsidR="004A2885">
          <w:rPr>
            <w:webHidden/>
          </w:rPr>
          <w:t>3</w:t>
        </w:r>
        <w:r w:rsidR="001345D1">
          <w:rPr>
            <w:webHidden/>
          </w:rPr>
          <w:fldChar w:fldCharType="end"/>
        </w:r>
      </w:hyperlink>
    </w:p>
    <w:p w14:paraId="0131ED42" w14:textId="4E7E6FF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0" w:history="1">
        <w:r w:rsidR="001345D1" w:rsidRPr="00E22B25">
          <w:rPr>
            <w:rStyle w:val="Hipercze"/>
          </w:rPr>
          <w:t xml:space="preserve">Rozdział 3  </w:t>
        </w:r>
        <w:r w:rsidR="0057704F">
          <w:rPr>
            <w:rStyle w:val="Hipercze"/>
          </w:rPr>
          <w:t>Specyfikacja projektu</w:t>
        </w:r>
        <w:r w:rsidR="001345D1">
          <w:rPr>
            <w:webHidden/>
          </w:rPr>
          <w:tab/>
        </w:r>
        <w:r w:rsidR="001345D1">
          <w:rPr>
            <w:webHidden/>
          </w:rPr>
          <w:fldChar w:fldCharType="begin"/>
        </w:r>
        <w:r w:rsidR="001345D1">
          <w:rPr>
            <w:webHidden/>
          </w:rPr>
          <w:instrText xml:space="preserve"> PAGEREF _Toc98759120 \h </w:instrText>
        </w:r>
        <w:r w:rsidR="001345D1">
          <w:rPr>
            <w:webHidden/>
          </w:rPr>
        </w:r>
        <w:r w:rsidR="001345D1">
          <w:rPr>
            <w:webHidden/>
          </w:rPr>
          <w:fldChar w:fldCharType="separate"/>
        </w:r>
        <w:r w:rsidR="004A2885">
          <w:rPr>
            <w:webHidden/>
          </w:rPr>
          <w:t>5</w:t>
        </w:r>
        <w:r w:rsidR="001345D1">
          <w:rPr>
            <w:webHidden/>
          </w:rPr>
          <w:fldChar w:fldCharType="end"/>
        </w:r>
      </w:hyperlink>
    </w:p>
    <w:p w14:paraId="7367A80F" w14:textId="2668B380"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1" w:history="1">
        <w:r w:rsidR="001345D1" w:rsidRPr="00E22B25">
          <w:rPr>
            <w:rStyle w:val="Hipercze"/>
          </w:rPr>
          <w:t xml:space="preserve">Rozdział 4  </w:t>
        </w:r>
        <w:r w:rsidR="0057704F">
          <w:rPr>
            <w:rStyle w:val="Hipercze"/>
          </w:rPr>
          <w:t>Specyfikacja zewnętrza</w:t>
        </w:r>
        <w:r w:rsidR="0052380A">
          <w:rPr>
            <w:rStyle w:val="Hipercze"/>
          </w:rPr>
          <w:t xml:space="preserve"> - Konstrukcja urządzenia</w:t>
        </w:r>
        <w:r w:rsidR="001345D1">
          <w:rPr>
            <w:webHidden/>
          </w:rPr>
          <w:tab/>
        </w:r>
        <w:r w:rsidR="001345D1">
          <w:rPr>
            <w:webHidden/>
          </w:rPr>
          <w:fldChar w:fldCharType="begin"/>
        </w:r>
        <w:r w:rsidR="001345D1">
          <w:rPr>
            <w:webHidden/>
          </w:rPr>
          <w:instrText xml:space="preserve"> PAGEREF _Toc98759121 \h </w:instrText>
        </w:r>
        <w:r w:rsidR="001345D1">
          <w:rPr>
            <w:webHidden/>
          </w:rPr>
        </w:r>
        <w:r w:rsidR="001345D1">
          <w:rPr>
            <w:webHidden/>
          </w:rPr>
          <w:fldChar w:fldCharType="separate"/>
        </w:r>
        <w:r w:rsidR="004A2885">
          <w:rPr>
            <w:webHidden/>
          </w:rPr>
          <w:t>7</w:t>
        </w:r>
        <w:r w:rsidR="001345D1">
          <w:rPr>
            <w:webHidden/>
          </w:rPr>
          <w:fldChar w:fldCharType="end"/>
        </w:r>
      </w:hyperlink>
    </w:p>
    <w:p w14:paraId="6AA7324C" w14:textId="0558755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2" w:history="1">
        <w:r w:rsidR="001345D1" w:rsidRPr="00E22B25">
          <w:rPr>
            <w:rStyle w:val="Hipercze"/>
          </w:rPr>
          <w:t>Rozdział 5  Specyfikacja wewnętrzna</w:t>
        </w:r>
        <w:r w:rsidR="0052380A">
          <w:rPr>
            <w:rStyle w:val="Hipercze"/>
          </w:rPr>
          <w:t xml:space="preserve"> - Oprogramowanie</w:t>
        </w:r>
        <w:r w:rsidR="001345D1">
          <w:rPr>
            <w:webHidden/>
          </w:rPr>
          <w:tab/>
        </w:r>
        <w:r w:rsidR="001345D1">
          <w:rPr>
            <w:webHidden/>
          </w:rPr>
          <w:fldChar w:fldCharType="begin"/>
        </w:r>
        <w:r w:rsidR="001345D1">
          <w:rPr>
            <w:webHidden/>
          </w:rPr>
          <w:instrText xml:space="preserve"> PAGEREF _Toc98759122 \h </w:instrText>
        </w:r>
        <w:r w:rsidR="001345D1">
          <w:rPr>
            <w:webHidden/>
          </w:rPr>
        </w:r>
        <w:r w:rsidR="001345D1">
          <w:rPr>
            <w:webHidden/>
          </w:rPr>
          <w:fldChar w:fldCharType="separate"/>
        </w:r>
        <w:r w:rsidR="004A2885">
          <w:rPr>
            <w:webHidden/>
          </w:rPr>
          <w:t>9</w:t>
        </w:r>
        <w:r w:rsidR="001345D1">
          <w:rPr>
            <w:webHidden/>
          </w:rPr>
          <w:fldChar w:fldCharType="end"/>
        </w:r>
      </w:hyperlink>
    </w:p>
    <w:p w14:paraId="2B4173B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3" w:history="1">
        <w:r w:rsidR="001345D1" w:rsidRPr="00E22B25">
          <w:rPr>
            <w:rStyle w:val="Hipercze"/>
            <w:bCs/>
          </w:rPr>
          <w:t>Rozdział 6  Weryfikacja i walidacja</w:t>
        </w:r>
        <w:r w:rsidR="001345D1">
          <w:rPr>
            <w:webHidden/>
          </w:rPr>
          <w:tab/>
        </w:r>
        <w:r w:rsidR="001345D1">
          <w:rPr>
            <w:webHidden/>
          </w:rPr>
          <w:fldChar w:fldCharType="begin"/>
        </w:r>
        <w:r w:rsidR="001345D1">
          <w:rPr>
            <w:webHidden/>
          </w:rPr>
          <w:instrText xml:space="preserve"> PAGEREF _Toc98759123 \h </w:instrText>
        </w:r>
        <w:r w:rsidR="001345D1">
          <w:rPr>
            <w:webHidden/>
          </w:rPr>
        </w:r>
        <w:r w:rsidR="001345D1">
          <w:rPr>
            <w:webHidden/>
          </w:rPr>
          <w:fldChar w:fldCharType="separate"/>
        </w:r>
        <w:r w:rsidR="004A2885">
          <w:rPr>
            <w:webHidden/>
          </w:rPr>
          <w:t>11</w:t>
        </w:r>
        <w:r w:rsidR="001345D1">
          <w:rPr>
            <w:webHidden/>
          </w:rPr>
          <w:fldChar w:fldCharType="end"/>
        </w:r>
      </w:hyperlink>
    </w:p>
    <w:p w14:paraId="0901E33E"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4" w:history="1">
        <w:r w:rsidR="001345D1" w:rsidRPr="00E22B25">
          <w:rPr>
            <w:rStyle w:val="Hipercze"/>
            <w:bCs/>
          </w:rPr>
          <w:t>Rozdział 7  Podsumowanie i wnioski</w:t>
        </w:r>
        <w:r w:rsidR="001345D1">
          <w:rPr>
            <w:webHidden/>
          </w:rPr>
          <w:tab/>
        </w:r>
        <w:r w:rsidR="001345D1">
          <w:rPr>
            <w:webHidden/>
          </w:rPr>
          <w:fldChar w:fldCharType="begin"/>
        </w:r>
        <w:r w:rsidR="001345D1">
          <w:rPr>
            <w:webHidden/>
          </w:rPr>
          <w:instrText xml:space="preserve"> PAGEREF _Toc98759124 \h </w:instrText>
        </w:r>
        <w:r w:rsidR="001345D1">
          <w:rPr>
            <w:webHidden/>
          </w:rPr>
        </w:r>
        <w:r w:rsidR="001345D1">
          <w:rPr>
            <w:webHidden/>
          </w:rPr>
          <w:fldChar w:fldCharType="separate"/>
        </w:r>
        <w:r w:rsidR="004A2885">
          <w:rPr>
            <w:webHidden/>
          </w:rPr>
          <w:t>13</w:t>
        </w:r>
        <w:r w:rsidR="001345D1">
          <w:rPr>
            <w:webHidden/>
          </w:rPr>
          <w:fldChar w:fldCharType="end"/>
        </w:r>
      </w:hyperlink>
    </w:p>
    <w:p w14:paraId="2877833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5" w:history="1">
        <w:r w:rsidR="001345D1" w:rsidRPr="00E22B25">
          <w:rPr>
            <w:rStyle w:val="Hipercze"/>
          </w:rPr>
          <w:t>Bibliografia</w:t>
        </w:r>
        <w:r w:rsidR="001345D1">
          <w:rPr>
            <w:webHidden/>
          </w:rPr>
          <w:tab/>
        </w:r>
        <w:r w:rsidR="001345D1">
          <w:rPr>
            <w:webHidden/>
          </w:rPr>
          <w:fldChar w:fldCharType="begin"/>
        </w:r>
        <w:r w:rsidR="001345D1">
          <w:rPr>
            <w:webHidden/>
          </w:rPr>
          <w:instrText xml:space="preserve"> PAGEREF _Toc98759125 \h </w:instrText>
        </w:r>
        <w:r w:rsidR="001345D1">
          <w:rPr>
            <w:webHidden/>
          </w:rPr>
        </w:r>
        <w:r w:rsidR="001345D1">
          <w:rPr>
            <w:webHidden/>
          </w:rPr>
          <w:fldChar w:fldCharType="separate"/>
        </w:r>
        <w:r w:rsidR="004A2885">
          <w:rPr>
            <w:webHidden/>
          </w:rPr>
          <w:t>15</w:t>
        </w:r>
        <w:r w:rsidR="001345D1">
          <w:rPr>
            <w:webHidden/>
          </w:rPr>
          <w:fldChar w:fldCharType="end"/>
        </w:r>
      </w:hyperlink>
    </w:p>
    <w:p w14:paraId="0BF27A1A"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6" w:history="1">
        <w:r w:rsidR="001345D1" w:rsidRPr="00E22B25">
          <w:rPr>
            <w:rStyle w:val="Hipercze"/>
          </w:rPr>
          <w:t>Spis skrótów i symboli</w:t>
        </w:r>
        <w:r w:rsidR="001345D1">
          <w:rPr>
            <w:webHidden/>
          </w:rPr>
          <w:tab/>
        </w:r>
        <w:r w:rsidR="001345D1">
          <w:rPr>
            <w:webHidden/>
          </w:rPr>
          <w:fldChar w:fldCharType="begin"/>
        </w:r>
        <w:r w:rsidR="001345D1">
          <w:rPr>
            <w:webHidden/>
          </w:rPr>
          <w:instrText xml:space="preserve"> PAGEREF _Toc98759126 \h </w:instrText>
        </w:r>
        <w:r w:rsidR="001345D1">
          <w:rPr>
            <w:webHidden/>
          </w:rPr>
        </w:r>
        <w:r w:rsidR="001345D1">
          <w:rPr>
            <w:webHidden/>
          </w:rPr>
          <w:fldChar w:fldCharType="separate"/>
        </w:r>
        <w:r w:rsidR="004A2885">
          <w:rPr>
            <w:webHidden/>
          </w:rPr>
          <w:t>19</w:t>
        </w:r>
        <w:r w:rsidR="001345D1">
          <w:rPr>
            <w:webHidden/>
          </w:rPr>
          <w:fldChar w:fldCharType="end"/>
        </w:r>
      </w:hyperlink>
    </w:p>
    <w:p w14:paraId="70430119"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7" w:history="1">
        <w:r w:rsidR="001345D1" w:rsidRPr="00E22B25">
          <w:rPr>
            <w:rStyle w:val="Hipercze"/>
          </w:rPr>
          <w:t>Źródła</w:t>
        </w:r>
        <w:r w:rsidR="001345D1">
          <w:rPr>
            <w:webHidden/>
          </w:rPr>
          <w:tab/>
        </w:r>
        <w:r w:rsidR="001345D1">
          <w:rPr>
            <w:webHidden/>
          </w:rPr>
          <w:fldChar w:fldCharType="begin"/>
        </w:r>
        <w:r w:rsidR="001345D1">
          <w:rPr>
            <w:webHidden/>
          </w:rPr>
          <w:instrText xml:space="preserve"> PAGEREF _Toc98759127 \h </w:instrText>
        </w:r>
        <w:r w:rsidR="001345D1">
          <w:rPr>
            <w:webHidden/>
          </w:rPr>
        </w:r>
        <w:r w:rsidR="001345D1">
          <w:rPr>
            <w:webHidden/>
          </w:rPr>
          <w:fldChar w:fldCharType="separate"/>
        </w:r>
        <w:r w:rsidR="004A2885">
          <w:rPr>
            <w:webHidden/>
          </w:rPr>
          <w:t>20</w:t>
        </w:r>
        <w:r w:rsidR="001345D1">
          <w:rPr>
            <w:webHidden/>
          </w:rPr>
          <w:fldChar w:fldCharType="end"/>
        </w:r>
      </w:hyperlink>
    </w:p>
    <w:p w14:paraId="558E0B20"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8" w:history="1">
        <w:r w:rsidR="001345D1" w:rsidRPr="00E22B25">
          <w:rPr>
            <w:rStyle w:val="Hipercze"/>
          </w:rPr>
          <w:t>Lista dodatkowych plików, uzupełniających tekst pracy</w:t>
        </w:r>
        <w:r w:rsidR="001345D1">
          <w:rPr>
            <w:webHidden/>
          </w:rPr>
          <w:tab/>
        </w:r>
        <w:r w:rsidR="001345D1">
          <w:rPr>
            <w:webHidden/>
          </w:rPr>
          <w:fldChar w:fldCharType="begin"/>
        </w:r>
        <w:r w:rsidR="001345D1">
          <w:rPr>
            <w:webHidden/>
          </w:rPr>
          <w:instrText xml:space="preserve"> PAGEREF _Toc98759128 \h </w:instrText>
        </w:r>
        <w:r w:rsidR="001345D1">
          <w:rPr>
            <w:webHidden/>
          </w:rPr>
        </w:r>
        <w:r w:rsidR="001345D1">
          <w:rPr>
            <w:webHidden/>
          </w:rPr>
          <w:fldChar w:fldCharType="separate"/>
        </w:r>
        <w:r w:rsidR="004A2885">
          <w:rPr>
            <w:webHidden/>
          </w:rPr>
          <w:t>21</w:t>
        </w:r>
        <w:r w:rsidR="001345D1">
          <w:rPr>
            <w:webHidden/>
          </w:rPr>
          <w:fldChar w:fldCharType="end"/>
        </w:r>
      </w:hyperlink>
    </w:p>
    <w:p w14:paraId="454DABF5"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9" w:history="1">
        <w:r w:rsidR="001345D1" w:rsidRPr="00E22B25">
          <w:rPr>
            <w:rStyle w:val="Hipercze"/>
          </w:rPr>
          <w:t>Spis rysunków</w:t>
        </w:r>
        <w:r w:rsidR="001345D1">
          <w:rPr>
            <w:webHidden/>
          </w:rPr>
          <w:tab/>
        </w:r>
        <w:r w:rsidR="001345D1">
          <w:rPr>
            <w:webHidden/>
          </w:rPr>
          <w:fldChar w:fldCharType="begin"/>
        </w:r>
        <w:r w:rsidR="001345D1">
          <w:rPr>
            <w:webHidden/>
          </w:rPr>
          <w:instrText xml:space="preserve"> PAGEREF _Toc98759129 \h </w:instrText>
        </w:r>
        <w:r w:rsidR="001345D1">
          <w:rPr>
            <w:webHidden/>
          </w:rPr>
        </w:r>
        <w:r w:rsidR="001345D1">
          <w:rPr>
            <w:webHidden/>
          </w:rPr>
          <w:fldChar w:fldCharType="separate"/>
        </w:r>
        <w:r w:rsidR="004A2885">
          <w:rPr>
            <w:webHidden/>
          </w:rPr>
          <w:t>22</w:t>
        </w:r>
        <w:r w:rsidR="001345D1">
          <w:rPr>
            <w:webHidden/>
          </w:rPr>
          <w:fldChar w:fldCharType="end"/>
        </w:r>
      </w:hyperlink>
    </w:p>
    <w:p w14:paraId="4FCAADF8"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30" w:history="1">
        <w:r w:rsidR="001345D1" w:rsidRPr="00E22B25">
          <w:rPr>
            <w:rStyle w:val="Hipercze"/>
          </w:rPr>
          <w:t>Spis tablic</w:t>
        </w:r>
        <w:r w:rsidR="001345D1">
          <w:rPr>
            <w:webHidden/>
          </w:rPr>
          <w:tab/>
        </w:r>
        <w:r w:rsidR="001345D1">
          <w:rPr>
            <w:webHidden/>
          </w:rPr>
          <w:fldChar w:fldCharType="begin"/>
        </w:r>
        <w:r w:rsidR="001345D1">
          <w:rPr>
            <w:webHidden/>
          </w:rPr>
          <w:instrText xml:space="preserve"> PAGEREF _Toc98759130 \h </w:instrText>
        </w:r>
        <w:r w:rsidR="001345D1">
          <w:rPr>
            <w:webHidden/>
          </w:rPr>
        </w:r>
        <w:r w:rsidR="001345D1">
          <w:rPr>
            <w:webHidden/>
          </w:rPr>
          <w:fldChar w:fldCharType="separate"/>
        </w:r>
        <w:r w:rsidR="004A2885">
          <w:rPr>
            <w:webHidden/>
          </w:rPr>
          <w:t>23</w:t>
        </w:r>
        <w:r w:rsidR="001345D1">
          <w:rPr>
            <w:webHidden/>
          </w:rPr>
          <w:fldChar w:fldCharType="end"/>
        </w:r>
      </w:hyperlink>
    </w:p>
    <w:p w14:paraId="2D80E660" w14:textId="77777777"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B766B0">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98759118"/>
      <w:r>
        <w:rPr>
          <w:szCs w:val="40"/>
        </w:rPr>
        <w:lastRenderedPageBreak/>
        <w:t>Rozdział 1</w:t>
      </w:r>
      <w:r>
        <w:rPr>
          <w:szCs w:val="40"/>
        </w:rPr>
        <w:br/>
      </w:r>
      <w:r>
        <w:rPr>
          <w:szCs w:val="40"/>
        </w:rPr>
        <w:br/>
      </w:r>
      <w:r w:rsidR="00CF0DBC" w:rsidRPr="00CF0DBC">
        <w:rPr>
          <w:szCs w:val="40"/>
        </w:rPr>
        <w:t>Wstęp</w:t>
      </w:r>
      <w:bookmarkEnd w:id="0"/>
    </w:p>
    <w:p w14:paraId="4C35449C" w14:textId="5DB7A3B5"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 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polegające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53871750"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 prototypu urządzenia obsługującego</w:t>
      </w:r>
      <w:r w:rsidR="00304C60">
        <w:t xml:space="preserve"> osobistą </w:t>
      </w:r>
      <w:r w:rsidR="00164DF0">
        <w:t xml:space="preserve">skrytkę </w:t>
      </w:r>
      <w:r w:rsidR="003C1050">
        <w:t>pocztową</w:t>
      </w:r>
      <w:r w:rsidR="00164DF0">
        <w:t>, umożliwia</w:t>
      </w:r>
      <w:r w:rsidR="00304C60">
        <w:t>jącą</w:t>
      </w:r>
      <w:r w:rsidR="00164DF0">
        <w:t xml:space="preserve"> bezkontaktowe odbieranie i nadawanie </w:t>
      </w:r>
      <w:r w:rsidR="003C1050">
        <w:t>paczek</w:t>
      </w:r>
      <w:r w:rsidR="00164DF0">
        <w:t>.</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Zewnętrzna część p</w:t>
      </w:r>
      <w:r w:rsidR="005443BE">
        <w:t>rototyp</w:t>
      </w:r>
      <w:r w:rsidR="00D966A6">
        <w:t>u</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113C6946"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zaprojekowanego urządzenia.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44E9200D" w:rsidR="00A759E2" w:rsidRDefault="00A759E2" w:rsidP="0091130F">
      <w:pPr>
        <w:pStyle w:val="Tekstpods"/>
        <w:ind w:firstLine="720"/>
      </w:pPr>
      <w:r>
        <w:t>Praca inżynierska składa się z siedmiu rozdziałów, z których każdy skupia się na innym aspekcie projektu. Wstęp wprowadza temat, przedstawiając cel i zakres pracy oraz osadzając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B766B0">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98759119"/>
      <w:r>
        <w:rPr>
          <w:szCs w:val="40"/>
        </w:rPr>
        <w:lastRenderedPageBreak/>
        <w:t>Rozdział 2</w:t>
      </w:r>
      <w:r>
        <w:rPr>
          <w:szCs w:val="40"/>
        </w:rPr>
        <w:br/>
      </w:r>
      <w:r>
        <w:rPr>
          <w:szCs w:val="40"/>
        </w:rPr>
        <w:br/>
        <w:t>Analiza tematu</w:t>
      </w:r>
    </w:p>
    <w:p w14:paraId="12EB3329" w14:textId="3CFD8294" w:rsidR="00666BF3" w:rsidRPr="00666BF3" w:rsidRDefault="00666BF3" w:rsidP="00666BF3">
      <w:pPr>
        <w:pStyle w:val="Nagwek2"/>
        <w:numPr>
          <w:ilvl w:val="1"/>
          <w:numId w:val="53"/>
        </w:numPr>
      </w:pPr>
      <w:r>
        <w:t>Analiza problemu kradzieży oraz podejmowane próby rozwiązania</w:t>
      </w:r>
      <w:r w:rsidR="008E3B48">
        <w:t xml:space="preserve"> problemu</w:t>
      </w:r>
    </w:p>
    <w:p w14:paraId="085802D9" w14:textId="5ECEB5BC"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są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3B970E49"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 xml:space="preserve">złodziei jest przeprowadzanie zwiadu w 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tej opcji, na przykład ze względu na pracę zdalną lub bycie na emerytur</w:t>
      </w:r>
      <w:r w:rsidR="00BC3444">
        <w:t>ze</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0E5D18">
        <w:t xml:space="preserve"> 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wspominanego we wstępie, jest udostępnianie sklepów do wydawania i 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bookmarkEnd w:id="1"/>
    </w:p>
    <w:p w14:paraId="579FDE92" w14:textId="087E7732"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 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 xml:space="preserve">Rozwiązaniem, które umożliwia na lepszą kontrolę sytuacji przed domem są wspominane wcześniej domofony z wbudowanymi kamerami. Pozwalają one mieszkańcom na szybszą rekcję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r>
        <w:lastRenderedPageBreak/>
        <w:t>Znane rozwiązania</w:t>
      </w:r>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007081F0"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1</w:t>
      </w:r>
      <w:r w:rsidR="00A07C9F">
        <w:rPr>
          <w:sz w:val="20"/>
          <w:u w:val="single"/>
        </w:rPr>
        <w:fldChar w:fldCharType="end"/>
      </w:r>
      <w:r w:rsidRPr="00E05DAA">
        <w:rPr>
          <w:sz w:val="20"/>
          <w:u w:val="single"/>
        </w:rPr>
        <w:t xml:space="preserve">. </w:t>
      </w:r>
      <w:bookmarkStart w:id="2"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2"/>
    </w:p>
    <w:p w14:paraId="368A181D" w14:textId="77777777" w:rsidR="00E33B5E" w:rsidRDefault="00E33B5E" w:rsidP="008E3B48">
      <w:pPr>
        <w:pStyle w:val="Tekstpods"/>
        <w:ind w:firstLine="720"/>
      </w:pPr>
    </w:p>
    <w:p w14:paraId="5A40A9DF" w14:textId="31F9B05D"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 porównaniu z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7216" behindDoc="0" locked="0" layoutInCell="1" allowOverlap="1" wp14:anchorId="1DF1FC50" wp14:editId="64B2138C">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3" w:name="_Hlk157508370"/>
                            <w:r w:rsidRPr="00E05DAA">
                              <w:rPr>
                                <w:sz w:val="20"/>
                                <w:u w:val="single"/>
                              </w:rPr>
                              <w:t>Automat paczkowy "Amazon Hub Locker" firmy Amazon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4" w:name="_Hlk157508370"/>
                      <w:r w:rsidRPr="00E05DAA">
                        <w:rPr>
                          <w:sz w:val="20"/>
                          <w:u w:val="single"/>
                        </w:rPr>
                        <w:t>Automat paczkowy "Amazon Hub Locker" firmy Amazon</w:t>
                      </w:r>
                      <w:bookmarkEnd w:id="4"/>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58240" behindDoc="0" locked="0" layoutInCell="1" allowOverlap="1" wp14:anchorId="0AD3C418" wp14:editId="3511620A">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0874D22A" w:rsidR="00580297" w:rsidRDefault="005B3062" w:rsidP="008E3B48">
      <w:pPr>
        <w:pStyle w:val="Tekstpods"/>
        <w:ind w:firstLine="720"/>
      </w:pPr>
      <w:r>
        <w:t>Kwestię poprawy wygody, bezpieczeństwa i oszczędności czasu związaną z 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7A526C92"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B766B0">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5" w:name="_Toc98759120"/>
      <w:r>
        <w:lastRenderedPageBreak/>
        <w:t xml:space="preserve">Rozdział 3 </w:t>
      </w:r>
      <w:r>
        <w:br/>
      </w:r>
      <w:r>
        <w:br/>
      </w:r>
      <w:bookmarkEnd w:id="5"/>
      <w:r w:rsidR="00E5200D">
        <w:t>Specyfikacja projektu</w:t>
      </w:r>
    </w:p>
    <w:p w14:paraId="3BD60AE8" w14:textId="73CD6D2E" w:rsidR="00795FA6" w:rsidRDefault="00795FA6" w:rsidP="00795FA6">
      <w:pPr>
        <w:pStyle w:val="Nagwek2"/>
        <w:numPr>
          <w:ilvl w:val="0"/>
          <w:numId w:val="0"/>
        </w:numPr>
        <w:ind w:firstLine="357"/>
      </w:pPr>
      <w:r>
        <w:t>3.1</w:t>
      </w:r>
      <w:r>
        <w:tab/>
        <w:t>Założenia konstrukcyjne prototypu</w:t>
      </w:r>
    </w:p>
    <w:p w14:paraId="4C72DDDC" w14:textId="179FC2F2" w:rsidR="00795FA6" w:rsidRDefault="00795FA6" w:rsidP="00795FA6">
      <w:pPr>
        <w:pStyle w:val="Tekstpods"/>
      </w:pPr>
      <w:r>
        <w:tab/>
      </w:r>
      <w:r w:rsidR="00146F56">
        <w:t xml:space="preserve">Po przeprowadzonej analizie postawionego problemu i dostępnych na rynku rozwiązań, możliwe jest określenie wymagań, którym konstruowany prototyp powinien sprostać. </w:t>
      </w:r>
      <w:r w:rsidR="00F86E78">
        <w:t>Ze względu na temat pracy, dotyczący osobistej skrytki pocztowej, prototyp powinien</w:t>
      </w:r>
      <w:r w:rsidR="001173FE">
        <w:t xml:space="preserve"> charakteryzować się </w:t>
      </w:r>
      <w:r w:rsidR="00F86E78">
        <w:t>kompaktowy</w:t>
      </w:r>
      <w:r w:rsidR="001173FE">
        <w:t>mi</w:t>
      </w:r>
      <w:r w:rsidR="00F86E78">
        <w:t xml:space="preserve"> rozmiar</w:t>
      </w:r>
      <w:r w:rsidR="001173FE">
        <w:t>ami</w:t>
      </w:r>
      <w:r w:rsidR="00F86E78">
        <w:t xml:space="preserve"> i zdoln</w:t>
      </w:r>
      <w:r w:rsidR="001173FE">
        <w:t>ością</w:t>
      </w:r>
      <w:r w:rsidR="00F86E78">
        <w:t xml:space="preserve"> pomie</w:t>
      </w:r>
      <w:r w:rsidR="001173FE">
        <w:t>szczenia</w:t>
      </w:r>
      <w:r w:rsidR="00F86E78">
        <w:t xml:space="preserve"> jedn</w:t>
      </w:r>
      <w:r w:rsidR="001173FE">
        <w:t>ej</w:t>
      </w:r>
      <w:r w:rsidR="00F86E78">
        <w:t xml:space="preserve"> średniej wielkości paczk</w:t>
      </w:r>
      <w:r w:rsidR="001173FE">
        <w:t>i</w:t>
      </w:r>
      <w:r w:rsidR="00F86E78">
        <w:t xml:space="preserve">. </w:t>
      </w:r>
      <w:r w:rsidR="004C4143">
        <w:t xml:space="preserve">Dodatkowo, </w:t>
      </w:r>
      <w:r w:rsidR="001173FE">
        <w:t xml:space="preserve">zaleca się, aby </w:t>
      </w:r>
      <w:r w:rsidR="004C4143">
        <w:t>poprawi</w:t>
      </w:r>
      <w:r w:rsidR="001173FE">
        <w:t>ł</w:t>
      </w:r>
      <w:r w:rsidR="004C4143">
        <w:t xml:space="preserve"> kwestię bezpieczeństwa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Najlepiej, żeby obsługa prototypu była intuicyjna i w pewnym stopniu spójna z rozwiązaniami stosowanymi w automatach paczkowych.</w:t>
      </w:r>
      <w:r w:rsidR="00DC48B7">
        <w:t xml:space="preserve"> Biorąc pod uwagę podane wymagania, prototyp będzie składał się z wymienionych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6E238684" w:rsidR="00F20DAE" w:rsidRDefault="00BB2533" w:rsidP="00AC5333">
      <w:pPr>
        <w:pStyle w:val="Tekstpods"/>
        <w:ind w:firstLine="720"/>
      </w:pPr>
      <w:r>
        <w:t>W celu osiągnięcia optymalnych rezultatów konstruowanego prototypu, skupiono się na modularności umożliwiającej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wgrywanie oraz </w:t>
      </w:r>
      <w:r w:rsidR="009606FD">
        <w:lastRenderedPageBreak/>
        <w:t>debugowanie napisanego kodu. Wybór modułu GSM został podyktowany faktem, że zasięg sieci komórkowej 2G</w:t>
      </w:r>
      <w:r w:rsidR="009510DA">
        <w:t>, która pracuje na niższych częstotliwościach</w:t>
      </w:r>
      <w:r w:rsidR="009606FD">
        <w:t xml:space="preserve"> jest lepsz</w:t>
      </w:r>
      <w:r w:rsidR="009510DA">
        <w:t>a</w:t>
      </w:r>
      <w:r w:rsidR="009606FD">
        <w:t xml:space="preserve"> w miejscach trudno dostępnych niż w przypadku nowszych technologii 3G/4G, oraz jest wykorzystywany tylko do wysyłania wiadomości SMS. </w:t>
      </w:r>
      <w:r w:rsidR="003604B7">
        <w:t xml:space="preserve">Moduł Bluetooth służy do komunikacji z telefonem użytkownika, nadającym lub odbierającym przesyłki. Z założenia prototyp ma być urządzeniem „standalone” (ang. </w:t>
      </w:r>
      <w:r w:rsidR="003604B7" w:rsidRPr="003604B7">
        <w:rPr>
          <w:i/>
          <w:iCs/>
        </w:rPr>
        <w:t>samodzielny</w:t>
      </w:r>
      <w:r w:rsidR="003604B7">
        <w:t xml:space="preserve">), więc komunikacja bliskiego zasięgu jest wystarczająca. Serwomechanizm w połączeniu z czujnikiem magnetycznym prezentuje model przykładowego zamka zabezpieczającego wnętrze skrytki. Sam mechanizm w prototypie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 prototypem. Wyświetlacz alfa-numeryczny LCD z podświetlaniem umożliwia przejrzyste wyświetlanie komunikatów dotyczących stanu urządzenia użytkownikom.</w:t>
      </w:r>
    </w:p>
    <w:p w14:paraId="6DE3974E" w14:textId="4EE24544" w:rsidR="00185067" w:rsidRDefault="00185067" w:rsidP="00185067">
      <w:pPr>
        <w:pStyle w:val="Nagwek2"/>
        <w:numPr>
          <w:ilvl w:val="0"/>
          <w:numId w:val="0"/>
        </w:numPr>
        <w:ind w:left="828" w:hanging="465"/>
      </w:pPr>
      <w:r>
        <w:t>3.2</w:t>
      </w:r>
      <w:r w:rsidR="00DE1599">
        <w:tab/>
      </w:r>
      <w:r>
        <w:t>Środowisko pracy</w:t>
      </w:r>
    </w:p>
    <w:p w14:paraId="2FDE60DC" w14:textId="2BB488F2" w:rsidR="0078489A" w:rsidRDefault="007E1E03" w:rsidP="00F20DAE">
      <w:pPr>
        <w:pStyle w:val="Tekstpods"/>
        <w:ind w:firstLine="0"/>
      </w:pPr>
      <w:r>
        <w:tab/>
      </w:r>
      <w:r w:rsidR="00AC5333">
        <w:tab/>
      </w:r>
      <w:r>
        <w:t xml:space="preserve">W procesie tworzenia prototypu kluczową role odgrywa opracowane oprogramowanie przeznaczone dla mikrokontrolera do obsługi przedstawionych wcześniej komponentów. W tym celu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 xml:space="preserve">STM32CubeIDE jest rozbudowanym programem, który umożliwia łatwe tworzenie projektów korzystających z bibliotek HAL (ang. </w:t>
      </w:r>
      <w:r w:rsidR="006F4CC1" w:rsidRPr="006F4CC1">
        <w:rPr>
          <w:i/>
          <w:iCs/>
        </w:rPr>
        <w:t>Hardware Abstraction Layer</w:t>
      </w:r>
      <w:r w:rsidR="006F4CC1">
        <w:t>)</w:t>
      </w:r>
      <w:r w:rsidR="003A5FE6">
        <w:t xml:space="preserve"> zaprojektowanych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11225700"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6" w:name="_Hlk157546687"/>
      <w:r w:rsidRPr="00873025">
        <w:rPr>
          <w:sz w:val="20"/>
          <w:u w:val="single"/>
        </w:rPr>
        <w:t>Perspektywa „Device Configuration Tool”</w:t>
      </w:r>
      <w:r w:rsidR="00DA5117">
        <w:rPr>
          <w:sz w:val="20"/>
          <w:u w:val="single"/>
        </w:rPr>
        <w:t xml:space="preserve"> programu STM32CubeIDE</w:t>
      </w:r>
      <w:bookmarkEnd w:id="6"/>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0A674053"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42C48DD9"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5CD7FE18" w:rsidR="00026B1C" w:rsidRPr="00026B1C" w:rsidRDefault="00026B1C" w:rsidP="00026B1C">
      <w:pPr>
        <w:pStyle w:val="Legenda"/>
        <w:jc w:val="center"/>
        <w:rPr>
          <w:sz w:val="20"/>
          <w:u w:val="single"/>
        </w:rPr>
      </w:pPr>
      <w:r w:rsidRPr="00026B1C">
        <w:rPr>
          <w:sz w:val="20"/>
          <w:u w:val="single"/>
        </w:rPr>
        <w:t>Rysunek 3.4 Program Tera Term</w:t>
      </w:r>
    </w:p>
    <w:p w14:paraId="49A46AE8" w14:textId="77777777" w:rsidR="00026B1C" w:rsidRDefault="00026B1C" w:rsidP="00F20DAE">
      <w:pPr>
        <w:pStyle w:val="Tekstpods"/>
        <w:ind w:firstLine="0"/>
      </w:pPr>
    </w:p>
    <w:p w14:paraId="34B7F0BC" w14:textId="242D04F2"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udostępnianych przez 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448F8170"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B766B0">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4FEE733E" w:rsidR="00FC2C54" w:rsidRDefault="005366D1" w:rsidP="005366D1">
      <w:pPr>
        <w:pStyle w:val="Nagwek1"/>
        <w:numPr>
          <w:ilvl w:val="0"/>
          <w:numId w:val="0"/>
        </w:numPr>
        <w:spacing w:after="720"/>
        <w:ind w:left="360"/>
        <w:rPr>
          <w:szCs w:val="40"/>
        </w:rPr>
      </w:pPr>
      <w:bookmarkStart w:id="7" w:name="_Toc98759121"/>
      <w:r>
        <w:rPr>
          <w:szCs w:val="40"/>
        </w:rPr>
        <w:lastRenderedPageBreak/>
        <w:t>Rozdział 4</w:t>
      </w:r>
      <w:r>
        <w:rPr>
          <w:szCs w:val="40"/>
        </w:rPr>
        <w:br/>
      </w:r>
      <w:r>
        <w:rPr>
          <w:szCs w:val="40"/>
        </w:rPr>
        <w:br/>
      </w:r>
      <w:bookmarkEnd w:id="7"/>
      <w:r w:rsidR="00084598">
        <w:rPr>
          <w:szCs w:val="40"/>
        </w:rPr>
        <w:t>Specyfikacja zewnętrzna – Konstrukcja urządzenia</w:t>
      </w:r>
    </w:p>
    <w:p w14:paraId="247F1576" w14:textId="43710221" w:rsidR="00A90EF0" w:rsidRDefault="00DE1599" w:rsidP="00DE1599">
      <w:pPr>
        <w:pStyle w:val="Nagwek2"/>
        <w:numPr>
          <w:ilvl w:val="0"/>
          <w:numId w:val="0"/>
        </w:numPr>
        <w:ind w:left="828" w:hanging="465"/>
      </w:pPr>
      <w:r>
        <w:t>4.1</w:t>
      </w:r>
      <w:r>
        <w:tab/>
        <w:t>Budowa zewnętrzna prototypu</w:t>
      </w:r>
    </w:p>
    <w:p w14:paraId="7669D721" w14:textId="729C38E9" w:rsidR="00DE1599" w:rsidRDefault="00DE1599" w:rsidP="00DE1599">
      <w:pPr>
        <w:pStyle w:val="Tekstpods"/>
      </w:pPr>
      <w:r>
        <w:tab/>
        <w:t>Prototyp 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17ADEF01"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9B5983">
        <w:rPr>
          <w:noProof/>
          <w:sz w:val="20"/>
          <w:u w:val="single"/>
        </w:rPr>
        <w:t>4</w:t>
      </w:r>
      <w:r w:rsidRPr="00A07C9F">
        <w:rPr>
          <w:sz w:val="20"/>
          <w:u w:val="single"/>
        </w:rPr>
        <w:fldChar w:fldCharType="end"/>
      </w:r>
      <w:r>
        <w:rPr>
          <w:sz w:val="20"/>
          <w:u w:val="single"/>
        </w:rPr>
        <w:t>.1 Schemat podłączenia modułów prototypu</w:t>
      </w:r>
    </w:p>
    <w:p w14:paraId="0923D732" w14:textId="33AE18A5" w:rsidR="00E400AB" w:rsidRDefault="00E400AB">
      <w:pPr>
        <w:overflowPunct/>
        <w:autoSpaceDE/>
        <w:autoSpaceDN/>
        <w:adjustRightInd/>
        <w:textAlignment w:val="auto"/>
      </w:pPr>
      <w:r>
        <w:br w:type="page"/>
      </w:r>
    </w:p>
    <w:p w14:paraId="0DCCCA0A" w14:textId="38505501"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00624F7E">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r w:rsidR="00EA22E7">
              <w:t>u</w:t>
            </w:r>
            <w:r>
              <w:t>.FL</w:t>
            </w:r>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02214589" w:rsidR="00D36901" w:rsidRDefault="00C56621" w:rsidP="00C56621">
      <w:pPr>
        <w:pStyle w:val="Tekstpods"/>
        <w:ind w:firstLine="714"/>
      </w:pPr>
      <w:r>
        <w:t>Głównym elementem prototypu jest Nucleo-L476RG, który poza obsługą podłączonych modułów, dostarcza również zasilanie poprzez złącze USB</w:t>
      </w:r>
      <w:r w:rsidR="000B79A8">
        <w:t xml:space="preserve"> (ang. </w:t>
      </w:r>
      <w:r w:rsidR="000B79A8" w:rsidRPr="000B79A8">
        <w:rPr>
          <w:i/>
          <w:iCs/>
        </w:rPr>
        <w:t>Universal Serial Bus</w:t>
      </w:r>
      <w:r w:rsidR="000B79A8">
        <w:t>)</w:t>
      </w:r>
      <w:r>
        <w:t xml:space="preserve">. </w:t>
      </w:r>
      <w:r w:rsidR="000B79A8">
        <w:t xml:space="preserve">Mikrokontroler STM32L476RGT6, znajdujący się na płytce deweloperskiej, komunikuje się za pomocą UART z modułem GSM i Bluetooth oraz urządzeniem debugująycm poprzez USB. Inną wykorzystywaną formą komunikacją jest I2C (ang. </w:t>
      </w:r>
      <w:r w:rsidR="000B79A8" w:rsidRPr="000B79A8">
        <w:rPr>
          <w:i/>
          <w:iCs/>
        </w:rPr>
        <w:t>Inter-Integrated Circuit</w:t>
      </w:r>
      <w:r w:rsidR="000B79A8">
        <w:t xml:space="preserve">), która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r>
        <w:lastRenderedPageBreak/>
        <w:t>4.2</w:t>
      </w:r>
      <w:r>
        <w:tab/>
        <w:t>Charakterystyka podzespołów</w:t>
      </w:r>
    </w:p>
    <w:p w14:paraId="6F5D658B" w14:textId="04180D1A"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 zgodnymi z Arduino UNO [7]. Dodatkowo, płytka posiada wbudowany programator-debugger         ST-Link/V2-1, który umożliwia na szybkie wgrywanie oraz debugowanie kodu i zasilanie całego urządzenia przez złącze mikro-USB. Wybór mikrokontrolera został podjęty ze względu na dużą wydajność i energooszczędność wykorzystanego 32-bitowego mikroprocesora ARM® Cortex®-M4, </w:t>
      </w:r>
      <w:r w:rsidR="001500A4">
        <w:t>a także</w:t>
      </w:r>
      <w:r>
        <w:t xml:space="preserve"> rozbudowane peryferia sprzętowe zawierające</w:t>
      </w:r>
      <w:r w:rsidR="001500A4">
        <w:t xml:space="preserve"> m.in.</w:t>
      </w:r>
      <w:r>
        <w:t xml:space="preserve"> 6 interfejsów UART, 3 interfejsy I2C, 17 timerów, </w:t>
      </w:r>
      <w:r w:rsidR="001500A4">
        <w:t>z których</w:t>
      </w:r>
      <w:r>
        <w:t xml:space="preserve"> niektóre umożliwiają obsługę PWM (ang. </w:t>
      </w:r>
      <w:r w:rsidRPr="000C3A6C">
        <w:rPr>
          <w:i/>
          <w:iCs/>
        </w:rPr>
        <w:t>Pulse-Width Modulation</w:t>
      </w:r>
      <w:r>
        <w:t>)</w:t>
      </w:r>
      <w:r w:rsidR="001500A4">
        <w:t>,</w:t>
      </w:r>
      <w:r>
        <w:t xml:space="preserve"> oraz sprzętowe wsparcie dla RNG (ang. </w:t>
      </w:r>
      <w:r w:rsidRPr="000C3A6C">
        <w:rPr>
          <w:i/>
          <w:iCs/>
        </w:rPr>
        <w:t>Random Number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Input/Output</w:t>
      </w:r>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2AA40752" w:rsidR="00C624EF" w:rsidRPr="00C624EF" w:rsidRDefault="00C624EF" w:rsidP="00C624EF">
      <w:pPr>
        <w:pStyle w:val="Legenda"/>
        <w:jc w:val="center"/>
        <w:rPr>
          <w:sz w:val="20"/>
          <w:u w:val="single"/>
        </w:rPr>
      </w:pPr>
      <w:r w:rsidRPr="00C624EF">
        <w:rPr>
          <w:sz w:val="20"/>
          <w:u w:val="single"/>
        </w:rPr>
        <w:t>Rysunek 4.2 Nucleo-L476RG</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1FFEC7F8" w:rsidR="002102E7" w:rsidRDefault="00C218CC" w:rsidP="00477614">
      <w:pPr>
        <w:pStyle w:val="Tekstpods"/>
      </w:pPr>
      <w:r>
        <w:tab/>
        <w:t>Przedstawiony na Rysunku 4.3. schemat wyprowadzeń GPIO, ułożony w „Morpho extension” i zgodny z wyprowadzeniami Arduino UNO posłuży do podłączenia peryferii zewnętrznych. Moduł GSM jest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6828BF">
        <w:t>wykorzystujący</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 do których są p</w:t>
      </w:r>
      <w:r w:rsidR="006828BF">
        <w:t>rzyłączone</w:t>
      </w:r>
      <w:r>
        <w:t xml:space="preserve"> wiersze klawiatury oraz PB12, PB13, PB14, PB15 podłączon</w:t>
      </w:r>
      <w:r w:rsidR="006828BF">
        <w:t>ych</w:t>
      </w:r>
      <w:r>
        <w:t xml:space="preserve"> do kolumn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jest podłączony do licznika obsługującego PWM. </w:t>
      </w:r>
      <w:r w:rsidR="004201AD">
        <w:t>Ostatni pin wykorzystany w prototypie jest używany przez czujnik magnetyczny, który jest podłączony do wyprowadzenia PB11 (MAG_SWITCH). Dodatkowo</w:t>
      </w:r>
      <w:r w:rsidR="001C3F33">
        <w:t>,</w:t>
      </w:r>
      <w:r w:rsidR="004201AD">
        <w:t xml:space="preserve"> moduły wymagające zasilania</w:t>
      </w:r>
      <w:r w:rsidR="001C3F33">
        <w:t xml:space="preserve"> są</w:t>
      </w:r>
      <w:r w:rsidR="004201AD">
        <w:t xml:space="preserve"> podłączone do pinu 5V zasilanego bezpośrednio z portu mikro-USB płytki developerskiej, oraz pinu GND</w:t>
      </w:r>
      <w:r w:rsidR="001C3F33">
        <w:t xml:space="preserve"> (ang. </w:t>
      </w:r>
      <w:r w:rsidR="001C3F33" w:rsidRPr="001C3F33">
        <w:rPr>
          <w:i/>
          <w:iCs/>
        </w:rPr>
        <w:t>ground</w:t>
      </w:r>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3B6AB39"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r w:rsidR="006179F0" w:rsidRPr="006179F0">
        <w:rPr>
          <w:i/>
          <w:iCs/>
        </w:rPr>
        <w:t>SubMiniature version A</w:t>
      </w:r>
      <w:r w:rsidR="006179F0" w:rsidRPr="006179F0">
        <w:t xml:space="preserve">) </w:t>
      </w:r>
      <w:r>
        <w:t xml:space="preserve"> - </w:t>
      </w:r>
      <w:r w:rsidR="00EA22E7">
        <w:t>u</w:t>
      </w:r>
      <w:r>
        <w:t>.FL, tworzą system komunikacyjny GSM do przesyłania wiadomości SMS.</w:t>
      </w:r>
      <w:r w:rsidR="00EA22E7">
        <w:t xml:space="preserve"> Moduł jest oparty na modemie GSM Quectel M95FA, posiada wbudowany slot na kartę SIM (ang. </w:t>
      </w:r>
      <w:r w:rsidR="00EA22E7">
        <w:rPr>
          <w:i/>
          <w:iCs/>
        </w:rPr>
        <w:t>S</w:t>
      </w:r>
      <w:r w:rsidR="00EA22E7" w:rsidRPr="00EA22E7">
        <w:rPr>
          <w:i/>
          <w:iCs/>
        </w:rPr>
        <w:t xml:space="preserve">ubscriber </w:t>
      </w:r>
      <w:r w:rsidR="00EA22E7">
        <w:rPr>
          <w:i/>
          <w:iCs/>
        </w:rPr>
        <w:t>I</w:t>
      </w:r>
      <w:r w:rsidR="00EA22E7" w:rsidRPr="00EA22E7">
        <w:rPr>
          <w:i/>
          <w:iCs/>
        </w:rPr>
        <w:t xml:space="preserve">dentity </w:t>
      </w:r>
      <w:r w:rsidR="00EA22E7">
        <w:rPr>
          <w:i/>
          <w:iCs/>
        </w:rPr>
        <w:t>M</w:t>
      </w:r>
      <w:r w:rsidR="00EA22E7" w:rsidRPr="00EA22E7">
        <w:rPr>
          <w:i/>
          <w:iCs/>
        </w:rPr>
        <w:t>odule</w:t>
      </w:r>
      <w:r w:rsidR="00EA22E7">
        <w:t>), konwerter USB-UART oraz układ ładujący akumulator Li-Po (</w:t>
      </w:r>
      <w:r w:rsidR="00EA22E7" w:rsidRPr="00EA22E7">
        <w:rPr>
          <w:i/>
          <w:iCs/>
        </w:rPr>
        <w:t>litowo-polimerowy</w:t>
      </w:r>
      <w:r w:rsidR="00EA22E7">
        <w:t>)</w:t>
      </w:r>
      <w:r w:rsidR="006179F0">
        <w:t xml:space="preserve"> lub</w:t>
      </w:r>
      <w:r w:rsidR="00EA22E7">
        <w:t xml:space="preserve"> akumulator Li-Ion (</w:t>
      </w:r>
      <w:r w:rsidR="00EA22E7" w:rsidRPr="00EA22E7">
        <w:rPr>
          <w:i/>
          <w:iCs/>
        </w:rPr>
        <w:t>litowo- jonowy</w:t>
      </w:r>
      <w:r w:rsidR="00EA22E7">
        <w:t>)</w:t>
      </w:r>
      <w:r w:rsidR="006179F0">
        <w:t>.</w:t>
      </w:r>
      <w:r w:rsidR="00EA22E7">
        <w:t xml:space="preserve"> </w:t>
      </w:r>
      <w:r w:rsidR="006179F0">
        <w:t>Może również być zastosowany</w:t>
      </w:r>
      <w:r w:rsidR="00EA22E7">
        <w:t xml:space="preserve"> superkondensator</w:t>
      </w:r>
      <w:r w:rsidR="006179F0">
        <w:t xml:space="preserve"> zamiast akumulatora. Moduł GSM posiada 10 wyprowadzeń, jednak w projekcie wykorzystano tylko pięć pinów. Piny RX (ang. </w:t>
      </w:r>
      <w:r w:rsidR="006179F0" w:rsidRPr="006179F0">
        <w:rPr>
          <w:i/>
          <w:iCs/>
        </w:rPr>
        <w:t>receiver</w:t>
      </w:r>
      <w:r w:rsidR="006179F0">
        <w:t xml:space="preserve">) oraz TX (ang. </w:t>
      </w:r>
      <w:r w:rsidR="006179F0" w:rsidRPr="006179F0">
        <w:rPr>
          <w:i/>
          <w:iCs/>
        </w:rPr>
        <w:t>transmitter</w:t>
      </w:r>
      <w:r w:rsidR="006179F0">
        <w:t>) służą do komunikacji przez interfejs UART</w:t>
      </w:r>
      <w:r w:rsidR="00833C29">
        <w:t xml:space="preserve"> korzystając z komend AT</w:t>
      </w:r>
      <w:r w:rsidR="006179F0">
        <w:t>, przy czym należy zwrócić uwagę, że RX/TX nie oznaczają odbiornika/transmitera modułu, lecz mikrokontrolera, prawdziwa funkcjonalność tych pinów jest odwrócona. Dodatkowo zaimplementowano obsługę pinu Enable, aby umożliwić uruchomienie modemu z niewielkim opóźnieniem po włączeniu urządzenia. Oraz wykorzystano piny Vin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2B6934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75DA171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9B5983">
        <w:rPr>
          <w:noProof/>
          <w:sz w:val="20"/>
          <w:u w:val="single"/>
        </w:rPr>
        <w:t>5</w:t>
      </w:r>
      <w:r w:rsidRPr="00AC27A5">
        <w:rPr>
          <w:sz w:val="20"/>
          <w:u w:val="single"/>
        </w:rPr>
        <w:fldChar w:fldCharType="end"/>
      </w:r>
      <w:r>
        <w:rPr>
          <w:sz w:val="20"/>
          <w:u w:val="single"/>
        </w:rPr>
        <w:t xml:space="preserve"> Antena GSM z przewodem SMA – u.FL[14]</w:t>
      </w:r>
    </w:p>
    <w:p w14:paraId="75FD6087" w14:textId="35A9D655"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 bliskiego zasięgu. Bazuje na układzie CC2541, posiada także antenę mikropaskową przystosowaną dla częstotliwości Bluetooth. Moduł posiada 6 wyprowadzeń, jednak w projekcie wykorzystane są 4. RX i TX do komunikacji</w:t>
      </w:r>
      <w:r w:rsidR="00BE0CD9">
        <w:t xml:space="preserve"> przez UART komendami AT</w:t>
      </w:r>
      <w:r>
        <w:t xml:space="preserve"> z samym modułem oraz VCC i GND do zasilania.  </w:t>
      </w:r>
      <w:r w:rsidR="00BE0CD9">
        <w:t>Usługi rozgłaszane przez Bluetooth umożliwiają na komunikację UART, przeprowadzaną bezpośrednio na piny RX/TX, co znacząco ułatwia obsługę modułu 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3072E66B">
            <wp:extent cx="3240000" cy="324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3240000" cy="3240000"/>
                    </a:xfrm>
                    <a:prstGeom prst="rect">
                      <a:avLst/>
                    </a:prstGeom>
                  </pic:spPr>
                </pic:pic>
              </a:graphicData>
            </a:graphic>
          </wp:inline>
        </w:drawing>
      </w:r>
    </w:p>
    <w:p w14:paraId="6C3D68F9" w14:textId="13B0A68F"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9B5983">
        <w:rPr>
          <w:noProof/>
          <w:sz w:val="20"/>
          <w:u w:val="single"/>
        </w:rPr>
        <w:t>6</w:t>
      </w:r>
      <w:r w:rsidRPr="00672731">
        <w:rPr>
          <w:sz w:val="20"/>
          <w:u w:val="single"/>
        </w:rPr>
        <w:fldChar w:fldCharType="end"/>
      </w:r>
      <w:r>
        <w:rPr>
          <w:sz w:val="20"/>
          <w:u w:val="single"/>
        </w:rPr>
        <w:t xml:space="preserve"> Moduł Bluetooth HM-10 [16]</w:t>
      </w:r>
    </w:p>
    <w:p w14:paraId="5E040073" w14:textId="77777777" w:rsidR="00672731" w:rsidRDefault="00672731" w:rsidP="00833C29">
      <w:pPr>
        <w:pStyle w:val="Tekstpods"/>
        <w:ind w:firstLine="720"/>
      </w:pPr>
    </w:p>
    <w:p w14:paraId="3280F995" w14:textId="52915AA4" w:rsidR="00296957" w:rsidRDefault="002F3D66" w:rsidP="002F3D66">
      <w:pPr>
        <w:pStyle w:val="Tekstpods"/>
        <w:ind w:firstLine="0"/>
      </w:pPr>
      <w:r>
        <w:tab/>
      </w:r>
      <w:r>
        <w:tab/>
      </w:r>
      <w:r w:rsidR="001B1511">
        <w:rPr>
          <w:b/>
          <w:bCs/>
        </w:rPr>
        <w:t xml:space="preserve">Wyświetlacz alfa-numeryczny LCD 2x16 HD44780 </w:t>
      </w:r>
      <w:r w:rsidR="001B1511">
        <w:t xml:space="preserve">razem z </w:t>
      </w:r>
      <w:r w:rsidR="001B1511">
        <w:rPr>
          <w:b/>
          <w:bCs/>
        </w:rPr>
        <w:t>Konwerterem I2C opartym na PCF8574</w:t>
      </w:r>
      <w:r w:rsidR="001B1511">
        <w:t xml:space="preserve"> tworzą układ wyświetlacza sterowane</w:t>
      </w:r>
      <w:r w:rsidR="00FF1A0E">
        <w:t>go</w:t>
      </w:r>
      <w:r w:rsidR="001B1511">
        <w:t xml:space="preserve"> przez komunikację I2C.</w:t>
      </w:r>
      <w:r w:rsidR="00A75268">
        <w:t xml:space="preserve"> </w:t>
      </w:r>
      <w:r w:rsidR="008826AC">
        <w:t>Konwerter</w:t>
      </w:r>
      <w:r w:rsidR="00A75268">
        <w:t xml:space="preserve"> </w:t>
      </w:r>
      <w:r w:rsidR="00F17988">
        <w:t>I2C</w:t>
      </w:r>
      <w:r w:rsidR="00A75268">
        <w:t xml:space="preserve"> wymaga tylko </w:t>
      </w:r>
      <w:r w:rsidR="008826AC">
        <w:t>czterech</w:t>
      </w:r>
      <w:r w:rsidR="00A75268">
        <w:t xml:space="preserve"> pinów</w:t>
      </w:r>
      <w:r w:rsidR="008826AC">
        <w:t>: dwóch</w:t>
      </w:r>
      <w:r w:rsidR="00A75268">
        <w:t xml:space="preserve"> pin</w:t>
      </w:r>
      <w:r w:rsidR="008826AC">
        <w:t>ów</w:t>
      </w:r>
      <w:r w:rsidR="00A75268">
        <w:t xml:space="preserve"> komunikacyjn</w:t>
      </w:r>
      <w:r w:rsidR="008826AC">
        <w:t>ych: linii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linii zegarowej</w:t>
      </w:r>
      <w:r w:rsidR="00A75268">
        <w:t xml:space="preserve"> SCL</w:t>
      </w:r>
      <w:r w:rsidR="008826AC">
        <w:t xml:space="preserve"> (ang. </w:t>
      </w:r>
      <w:r w:rsidR="008826AC" w:rsidRPr="008826AC">
        <w:rPr>
          <w:i/>
          <w:iCs/>
        </w:rPr>
        <w:t>Serial Clock Line</w:t>
      </w:r>
      <w:r w:rsidR="008826AC">
        <w:t>)</w:t>
      </w:r>
      <w:r w:rsidR="00A75268">
        <w:t xml:space="preserve"> oraz </w:t>
      </w:r>
      <w:r w:rsidR="008826AC">
        <w:t>dwóch</w:t>
      </w:r>
      <w:r w:rsidR="00A75268">
        <w:t xml:space="preserve"> pin</w:t>
      </w:r>
      <w:r w:rsidR="008826AC">
        <w:t>ów</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3EFB9A0D"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9B5983">
        <w:rPr>
          <w:noProof/>
          <w:sz w:val="20"/>
          <w:u w:val="single"/>
        </w:rPr>
        <w:t>7</w:t>
      </w:r>
      <w:r w:rsidRPr="00FD15D2">
        <w:rPr>
          <w:sz w:val="20"/>
          <w:u w:val="single"/>
        </w:rPr>
        <w:fldChar w:fldCharType="end"/>
      </w:r>
      <w:r>
        <w:rPr>
          <w:sz w:val="20"/>
          <w:u w:val="single"/>
        </w:rPr>
        <w:t xml:space="preserve"> Konwerter I2C [17]</w:t>
      </w:r>
    </w:p>
    <w:p w14:paraId="4172314C" w14:textId="77777777" w:rsidR="00B6521D" w:rsidRDefault="00B6521D" w:rsidP="00B6521D">
      <w:pPr>
        <w:pStyle w:val="Tekstpods"/>
        <w:keepNext/>
        <w:ind w:firstLine="0"/>
        <w:jc w:val="center"/>
      </w:pPr>
      <w:r w:rsidRPr="00B6521D">
        <w:lastRenderedPageBreak/>
        <w:drawing>
          <wp:inline distT="0" distB="0" distL="0" distR="0" wp14:anchorId="072D14B9" wp14:editId="6E2B3467">
            <wp:extent cx="2950296" cy="1800000"/>
            <wp:effectExtent l="19050" t="19050" r="21590" b="10160"/>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950296" cy="1800000"/>
                    </a:xfrm>
                    <a:prstGeom prst="rect">
                      <a:avLst/>
                    </a:prstGeom>
                    <a:ln>
                      <a:solidFill>
                        <a:schemeClr val="tx1"/>
                      </a:solidFill>
                    </a:ln>
                  </pic:spPr>
                </pic:pic>
              </a:graphicData>
            </a:graphic>
          </wp:inline>
        </w:drawing>
      </w:r>
    </w:p>
    <w:p w14:paraId="3246F212" w14:textId="75A4E90E"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9B5983">
        <w:rPr>
          <w:noProof/>
          <w:sz w:val="20"/>
          <w:u w:val="single"/>
        </w:rPr>
        <w:t>8</w:t>
      </w:r>
      <w:r w:rsidRPr="00B6521D">
        <w:rPr>
          <w:sz w:val="20"/>
          <w:u w:val="single"/>
        </w:rPr>
        <w:fldChar w:fldCharType="end"/>
      </w:r>
      <w:r w:rsidRPr="00B6521D">
        <w:rPr>
          <w:sz w:val="20"/>
          <w:u w:val="single"/>
        </w:rPr>
        <w:t xml:space="preserve"> Schemat blokowy układu PCF8574</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6E4BD56A"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9B5983">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561865DA"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P0 - P7. </w:t>
      </w:r>
      <w:r w:rsidR="0006519D">
        <w:t>P</w:t>
      </w:r>
      <w:r w:rsidR="003B34AD">
        <w:t>rzykład</w:t>
      </w:r>
      <w:r w:rsidR="0006519D">
        <w:t>owo</w:t>
      </w:r>
      <w:r w:rsidR="003B34AD">
        <w:t xml:space="preserve">, przesłanie wartości 0x20 (0b0010 0000) ustawia stan wysoki na pinie P5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ma wynosi 0x27,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5446E46C"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9B5983">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3DD9F528"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76F02AF8"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pozwoliło ograniczyć ilość wykorzystywanych pinów do siedmiu: RS – wybór rejestru instrukcji lub danych, EN – Enable, który aktywuje układ HD44780, BL – „Back Light”,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53CD7CF6"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6AEF020A">
            <wp:extent cx="2880000" cy="288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2880000" cy="2880000"/>
                    </a:xfrm>
                    <a:prstGeom prst="rect">
                      <a:avLst/>
                    </a:prstGeom>
                  </pic:spPr>
                </pic:pic>
              </a:graphicData>
            </a:graphic>
          </wp:inline>
        </w:drawing>
      </w:r>
    </w:p>
    <w:p w14:paraId="041553AE" w14:textId="2074056C"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AA2D91E" w:rsidR="009A6605" w:rsidRDefault="009A6605" w:rsidP="009C6B94">
      <w:pPr>
        <w:overflowPunct/>
        <w:autoSpaceDE/>
        <w:autoSpaceDN/>
        <w:adjustRightInd/>
        <w:spacing w:line="312" w:lineRule="auto"/>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umożliwia bezpośrednią interakcję z urządzeniem i stanowi zabezpieczeniem oddzielające możliwość wykonania akcji, które obsługuje prototyp przez interfejs Bluetooth.</w:t>
      </w:r>
      <w:r w:rsidR="008D0EF8">
        <w:t xml:space="preserve"> Budowa klawiatury membranowej jest bardzo prosta, ponieważ składa się z </w:t>
      </w:r>
      <w:r w:rsidR="00A9318C">
        <w:t>kilku</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zwiera się</w:t>
      </w:r>
      <w:r w:rsidR="009C5FBD">
        <w:t>,</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3DBCBF3A"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252D5B8E" w:rsidR="00A9318C" w:rsidRDefault="00A9318C" w:rsidP="009C6B94">
      <w:pPr>
        <w:spacing w:line="312" w:lineRule="auto"/>
        <w:jc w:val="both"/>
      </w:pPr>
      <w:r>
        <w:tab/>
      </w:r>
      <w:r>
        <w:tab/>
      </w:r>
      <w:r w:rsidRPr="00A9318C">
        <w:rPr>
          <w:b/>
          <w:bCs/>
        </w:rPr>
        <w:t>Serwomechanizm TowerPro SG-90 mikro</w:t>
      </w:r>
      <w:r>
        <w:rPr>
          <w:b/>
          <w:bCs/>
        </w:rPr>
        <w:t xml:space="preserve"> </w:t>
      </w:r>
      <w:r w:rsidR="00EB7A55">
        <w:t>jest elementem modelującym zamek w konstruowanym prototypie. Jego budowa wewnętrzna serwomechanizmu opiera się na silniku prądu stałego, który napędza przekładnie kół zębatych, oraz jest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7D458CCC"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9B5983">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9C6B94">
      <w:pPr>
        <w:spacing w:line="312" w:lineRule="auto"/>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11E5BEC5"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9B5983">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9C6B94">
      <w:pPr>
        <w:overflowPunct/>
        <w:autoSpaceDE/>
        <w:autoSpaceDN/>
        <w:adjustRightInd/>
        <w:spacing w:line="312" w:lineRule="auto"/>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1E9571CF">
            <wp:extent cx="3094063" cy="720000"/>
            <wp:effectExtent l="0" t="0" r="0" b="4445"/>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3094063" cy="720000"/>
                    </a:xfrm>
                    <a:prstGeom prst="rect">
                      <a:avLst/>
                    </a:prstGeom>
                  </pic:spPr>
                </pic:pic>
              </a:graphicData>
            </a:graphic>
          </wp:inline>
        </w:drawing>
      </w:r>
    </w:p>
    <w:p w14:paraId="6AA05EB4" w14:textId="32655E43" w:rsidR="004D3723" w:rsidRPr="009C6B94" w:rsidRDefault="004246D4" w:rsidP="009C6B9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009B5983">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013C766B" w14:textId="1D6B3086" w:rsidR="004246D4" w:rsidRDefault="00D67049" w:rsidP="00D67049">
      <w:pPr>
        <w:pStyle w:val="Nagwek2"/>
        <w:numPr>
          <w:ilvl w:val="0"/>
          <w:numId w:val="0"/>
        </w:numPr>
        <w:ind w:left="828" w:hanging="465"/>
      </w:pPr>
      <w:r>
        <w:t>4.3 Zasilanie prototypu</w:t>
      </w:r>
    </w:p>
    <w:p w14:paraId="4871167B" w14:textId="5CABFDC3" w:rsidR="00624F7E" w:rsidRDefault="00D67049" w:rsidP="00624F7E">
      <w:pPr>
        <w:pStyle w:val="Tekstpods"/>
      </w:pPr>
      <w:r>
        <w:tab/>
      </w:r>
      <w:r w:rsidR="0025572F">
        <w:t xml:space="preserve">Zapewnienie odpowiedniego zasilania dla wszystkich modułów wykorzystywanych w projekcie jest kluczowe, aby uniknąć nieprawidłowego funkcjonowania. </w:t>
      </w:r>
      <w:r w:rsidR="00A700C2">
        <w:t>Prototyp jest zasilany poprzez złącze USB płytki developerskiej Nucleo-L476RG. Lini</w:t>
      </w:r>
      <w:r w:rsidR="00AF786E">
        <w:t>a</w:t>
      </w:r>
      <w:r w:rsidR="00A700C2">
        <w:t xml:space="preserve"> zasilając</w:t>
      </w:r>
      <w:r w:rsidR="00AF786E">
        <w:t>a</w:t>
      </w:r>
      <w:r w:rsidR="00A700C2">
        <w:t xml:space="preserve"> USB </w:t>
      </w:r>
      <w:r w:rsidR="00AF786E">
        <w:t>jest</w:t>
      </w:r>
      <w:r w:rsidR="00A700C2">
        <w:t xml:space="preserve"> podłączon</w:t>
      </w:r>
      <w:r w:rsidR="00AF786E">
        <w:t>a</w:t>
      </w:r>
      <w:r w:rsidR="00A700C2">
        <w:t xml:space="preserve"> do</w:t>
      </w:r>
      <w:r w:rsidR="00AF786E">
        <w:t xml:space="preserve"> 5V stabilizatora </w:t>
      </w:r>
      <w:r w:rsidR="00AF786E" w:rsidRPr="00AF786E">
        <w:t>LD1117S50TR</w:t>
      </w:r>
      <w:r w:rsidR="00AF786E">
        <w:t xml:space="preserve"> znajdującego się na Nucleo-L476RG, gdzie stabilizowane napięcie jest podawane na</w:t>
      </w:r>
      <w:r w:rsidR="00A700C2">
        <w:t xml:space="preserve"> wyprowadze</w:t>
      </w:r>
      <w:r w:rsidR="00AF786E">
        <w:t>nia</w:t>
      </w:r>
      <w:r w:rsidR="00A700C2">
        <w:t xml:space="preserve"> 5V pinów „Morpho extension”</w:t>
      </w:r>
      <w:r w:rsidR="0025572F">
        <w:t xml:space="preserve"> [27]</w:t>
      </w:r>
      <w:r w:rsidR="00A700C2">
        <w:t>.</w:t>
      </w:r>
      <w:r w:rsidR="0025572F">
        <w:t xml:space="preserve"> Maksymalny prąd wyjściowy dla stabilizatora </w:t>
      </w:r>
      <w:r w:rsidR="0025572F" w:rsidRPr="00AF786E">
        <w:t>LD1117S50TR</w:t>
      </w:r>
      <w:r w:rsidR="0025572F">
        <w:t xml:space="preserve"> wynosi 1.3 A, co powinno wystarczyć dla bazowego zasilania całego prototypu [28]. </w:t>
      </w:r>
      <w:r w:rsidR="00AF786E">
        <w:t xml:space="preserve"> Napięcie zasilania dla mikrokontrolera STM32L476RGT6 jest dodatkowo obniżane do 3.3V przez dodatkowy regulator LDO </w:t>
      </w:r>
      <w:r w:rsidR="00AF786E">
        <w:t xml:space="preserve">(ang. </w:t>
      </w:r>
      <w:r w:rsidR="00AF786E" w:rsidRPr="0068496A">
        <w:rPr>
          <w:i/>
          <w:iCs/>
        </w:rPr>
        <w:t>Low-Dropout Regulator</w:t>
      </w:r>
      <w:r w:rsidR="00AF786E">
        <w:t>)</w:t>
      </w:r>
      <w:r w:rsidR="00AF786E">
        <w:t xml:space="preserve"> </w:t>
      </w:r>
      <w:r w:rsidR="00AF786E" w:rsidRPr="00AF786E">
        <w:t>LD39050PU33R</w:t>
      </w:r>
      <w:r w:rsidR="0025572F">
        <w:t xml:space="preserve"> [27]</w:t>
      </w:r>
      <w:r w:rsidR="00AF786E">
        <w:t>.</w:t>
      </w:r>
      <w:r w:rsidR="0025572F">
        <w:t xml:space="preserve"> Obniżone napięcie 3.3V jest stosowane przez mikrokontroler na pinach wyjścia/wejścia do komunikacji z dodatkowymi peryferiami.</w:t>
      </w:r>
      <w:r w:rsidR="00801067">
        <w:t xml:space="preserve"> Moduł GSM, Bluetooth, wyświetlacz LCD z konwerterem I2C oraz serwomechanizm jest zasilany napięciem 5V. </w:t>
      </w:r>
    </w:p>
    <w:p w14:paraId="5D77AD2D" w14:textId="3E17AB95" w:rsidR="00624F7E" w:rsidRDefault="00624F7E" w:rsidP="00624F7E">
      <w:pPr>
        <w:pStyle w:val="Legenda"/>
        <w:keepNext/>
        <w:jc w:val="center"/>
        <w:rPr>
          <w:sz w:val="20"/>
          <w:u w:val="single"/>
        </w:rPr>
      </w:pPr>
      <w:r w:rsidRPr="00624F7E">
        <w:rPr>
          <w:sz w:val="20"/>
          <w:u w:val="single"/>
        </w:rPr>
        <w:t>Tabela 4.</w:t>
      </w:r>
      <w:r w:rsidRPr="00624F7E">
        <w:rPr>
          <w:sz w:val="20"/>
          <w:u w:val="single"/>
        </w:rPr>
        <w:fldChar w:fldCharType="begin"/>
      </w:r>
      <w:r w:rsidRPr="00624F7E">
        <w:rPr>
          <w:sz w:val="20"/>
          <w:u w:val="single"/>
        </w:rPr>
        <w:instrText xml:space="preserve"> SEQ Tabela \* ARABIC </w:instrText>
      </w:r>
      <w:r w:rsidRPr="00624F7E">
        <w:rPr>
          <w:sz w:val="20"/>
          <w:u w:val="single"/>
        </w:rPr>
        <w:fldChar w:fldCharType="separate"/>
      </w:r>
      <w:r w:rsidRPr="00624F7E">
        <w:rPr>
          <w:noProof/>
          <w:sz w:val="20"/>
          <w:u w:val="single"/>
        </w:rPr>
        <w:t>2</w:t>
      </w:r>
      <w:r w:rsidRPr="00624F7E">
        <w:rPr>
          <w:sz w:val="20"/>
          <w:u w:val="single"/>
        </w:rPr>
        <w:fldChar w:fldCharType="end"/>
      </w:r>
      <w:r w:rsidRPr="00624F7E">
        <w:rPr>
          <w:sz w:val="20"/>
          <w:u w:val="single"/>
        </w:rPr>
        <w:t xml:space="preserve"> </w:t>
      </w:r>
      <w:r>
        <w:rPr>
          <w:sz w:val="20"/>
          <w:u w:val="single"/>
        </w:rPr>
        <w:t>Z</w:t>
      </w:r>
      <w:r w:rsidRPr="00624F7E">
        <w:rPr>
          <w:sz w:val="20"/>
          <w:u w:val="single"/>
        </w:rPr>
        <w:t>apotrzebowanie prądowe prototypu</w:t>
      </w:r>
    </w:p>
    <w:p w14:paraId="53617400" w14:textId="77777777" w:rsidR="00624F7E" w:rsidRPr="00624F7E" w:rsidRDefault="00624F7E" w:rsidP="00624F7E"/>
    <w:tbl>
      <w:tblPr>
        <w:tblStyle w:val="Tabela-Siatka"/>
        <w:tblW w:w="9039" w:type="dxa"/>
        <w:jc w:val="center"/>
        <w:tblLook w:val="04A0" w:firstRow="1" w:lastRow="0" w:firstColumn="1" w:lastColumn="0" w:noHBand="0" w:noVBand="1"/>
      </w:tblPr>
      <w:tblGrid>
        <w:gridCol w:w="4361"/>
        <w:gridCol w:w="4678"/>
      </w:tblGrid>
      <w:tr w:rsidR="00801067" w14:paraId="1AEFA279" w14:textId="77777777" w:rsidTr="00624F7E">
        <w:trPr>
          <w:jc w:val="center"/>
        </w:trPr>
        <w:tc>
          <w:tcPr>
            <w:tcW w:w="4361" w:type="dxa"/>
            <w:shd w:val="clear" w:color="auto" w:fill="D0CECE" w:themeFill="background2" w:themeFillShade="E6"/>
          </w:tcPr>
          <w:p w14:paraId="34CEF258" w14:textId="79183B47" w:rsidR="00801067" w:rsidRDefault="00801067" w:rsidP="002C7115">
            <w:pPr>
              <w:pStyle w:val="Tekstpods"/>
              <w:ind w:firstLine="0"/>
              <w:jc w:val="center"/>
            </w:pPr>
            <w:r>
              <w:t>Moduł</w:t>
            </w:r>
          </w:p>
        </w:tc>
        <w:tc>
          <w:tcPr>
            <w:tcW w:w="4678" w:type="dxa"/>
            <w:shd w:val="clear" w:color="auto" w:fill="D0CECE" w:themeFill="background2" w:themeFillShade="E6"/>
          </w:tcPr>
          <w:p w14:paraId="0233DE9B" w14:textId="0C5B6EAB" w:rsidR="00801067" w:rsidRDefault="00624F7E" w:rsidP="002C7115">
            <w:pPr>
              <w:pStyle w:val="Tekstpods"/>
              <w:ind w:firstLine="0"/>
              <w:jc w:val="center"/>
            </w:pPr>
            <w:r>
              <w:t>P</w:t>
            </w:r>
            <w:r w:rsidR="00801067">
              <w:t>obór prądu [mA]</w:t>
            </w:r>
          </w:p>
        </w:tc>
      </w:tr>
      <w:tr w:rsidR="00801067" w14:paraId="4CDB0691" w14:textId="77777777" w:rsidTr="00624F7E">
        <w:trPr>
          <w:jc w:val="center"/>
        </w:trPr>
        <w:tc>
          <w:tcPr>
            <w:tcW w:w="4361" w:type="dxa"/>
          </w:tcPr>
          <w:p w14:paraId="7638BE58" w14:textId="447C981E" w:rsidR="00801067" w:rsidRDefault="00801067" w:rsidP="00801067">
            <w:pPr>
              <w:pStyle w:val="Tekstpods"/>
              <w:ind w:firstLine="0"/>
            </w:pPr>
            <w:r>
              <w:t>Mikrokontroler</w:t>
            </w:r>
            <w:r>
              <w:t xml:space="preserve"> STM32L476RGT6</w:t>
            </w:r>
          </w:p>
        </w:tc>
        <w:tc>
          <w:tcPr>
            <w:tcW w:w="4678" w:type="dxa"/>
          </w:tcPr>
          <w:p w14:paraId="79EB2443" w14:textId="2EA6AB89" w:rsidR="00801067" w:rsidRDefault="00801067" w:rsidP="00801067">
            <w:pPr>
              <w:pStyle w:val="Tekstpods"/>
              <w:ind w:firstLine="0"/>
            </w:pPr>
            <w:r>
              <w:t>8.96</w:t>
            </w:r>
          </w:p>
        </w:tc>
      </w:tr>
      <w:tr w:rsidR="00801067" w14:paraId="05C49553" w14:textId="77777777" w:rsidTr="00624F7E">
        <w:trPr>
          <w:jc w:val="center"/>
        </w:trPr>
        <w:tc>
          <w:tcPr>
            <w:tcW w:w="4361" w:type="dxa"/>
          </w:tcPr>
          <w:p w14:paraId="0997B5A1" w14:textId="120CE2BC" w:rsidR="00801067" w:rsidRDefault="00801067" w:rsidP="00801067">
            <w:pPr>
              <w:pStyle w:val="Tekstpods"/>
              <w:ind w:firstLine="0"/>
            </w:pPr>
            <w:r>
              <w:t>Moduł GSM z modemem Quectel M95FA</w:t>
            </w:r>
          </w:p>
        </w:tc>
        <w:tc>
          <w:tcPr>
            <w:tcW w:w="4678" w:type="dxa"/>
          </w:tcPr>
          <w:p w14:paraId="1C1FA9DF" w14:textId="62962403" w:rsidR="00801067" w:rsidRDefault="00801067" w:rsidP="0039132B">
            <w:pPr>
              <w:pStyle w:val="Tekstpods"/>
              <w:ind w:firstLine="0"/>
            </w:pPr>
            <w:r>
              <w:t>13</w:t>
            </w:r>
            <w:r w:rsidR="0039132B">
              <w:t xml:space="preserve"> </w:t>
            </w:r>
            <w:r w:rsidRPr="002C7115">
              <w:rPr>
                <w:sz w:val="18"/>
                <w:szCs w:val="18"/>
              </w:rPr>
              <w:t xml:space="preserve">(podczas </w:t>
            </w:r>
            <w:r w:rsidR="00624F7E">
              <w:rPr>
                <w:sz w:val="18"/>
                <w:szCs w:val="18"/>
              </w:rPr>
              <w:t>działania</w:t>
            </w:r>
            <w:r w:rsidRPr="002C7115">
              <w:rPr>
                <w:sz w:val="18"/>
                <w:szCs w:val="18"/>
              </w:rPr>
              <w:t xml:space="preserve"> </w:t>
            </w:r>
            <w:r w:rsidR="002C7115" w:rsidRPr="002C7115">
              <w:rPr>
                <w:sz w:val="18"/>
                <w:szCs w:val="18"/>
              </w:rPr>
              <w:t>występują skoki prądowe do 1.6 A</w:t>
            </w:r>
            <w:r w:rsidRPr="002C7115">
              <w:rPr>
                <w:sz w:val="18"/>
                <w:szCs w:val="18"/>
              </w:rPr>
              <w:t>)</w:t>
            </w:r>
          </w:p>
        </w:tc>
      </w:tr>
      <w:tr w:rsidR="00801067" w14:paraId="46B7054D" w14:textId="77777777" w:rsidTr="00624F7E">
        <w:trPr>
          <w:jc w:val="center"/>
        </w:trPr>
        <w:tc>
          <w:tcPr>
            <w:tcW w:w="4361" w:type="dxa"/>
          </w:tcPr>
          <w:p w14:paraId="61A1454D" w14:textId="5D005A15" w:rsidR="00801067" w:rsidRDefault="002C7115" w:rsidP="00801067">
            <w:pPr>
              <w:pStyle w:val="Tekstpods"/>
              <w:ind w:firstLine="0"/>
            </w:pPr>
            <w:r>
              <w:t>Moduł Bluetooth - CC2541</w:t>
            </w:r>
          </w:p>
        </w:tc>
        <w:tc>
          <w:tcPr>
            <w:tcW w:w="4678" w:type="dxa"/>
          </w:tcPr>
          <w:p w14:paraId="02EC8500" w14:textId="3935F9D8" w:rsidR="00801067" w:rsidRDefault="002C7115" w:rsidP="00801067">
            <w:pPr>
              <w:pStyle w:val="Tekstpods"/>
              <w:ind w:firstLine="0"/>
            </w:pPr>
            <w:r>
              <w:t>20.2</w:t>
            </w:r>
          </w:p>
        </w:tc>
      </w:tr>
      <w:tr w:rsidR="00801067" w14:paraId="43878C96" w14:textId="77777777" w:rsidTr="00624F7E">
        <w:trPr>
          <w:jc w:val="center"/>
        </w:trPr>
        <w:tc>
          <w:tcPr>
            <w:tcW w:w="4361" w:type="dxa"/>
          </w:tcPr>
          <w:p w14:paraId="76532C92" w14:textId="3D7B5A86" w:rsidR="00801067" w:rsidRDefault="002C7115" w:rsidP="00801067">
            <w:pPr>
              <w:pStyle w:val="Tekstpods"/>
              <w:ind w:firstLine="0"/>
            </w:pPr>
            <w:r>
              <w:t>Konwerter I2C - PCF8574</w:t>
            </w:r>
          </w:p>
        </w:tc>
        <w:tc>
          <w:tcPr>
            <w:tcW w:w="4678" w:type="dxa"/>
          </w:tcPr>
          <w:p w14:paraId="6FE1C676" w14:textId="0D56CAEF" w:rsidR="00801067" w:rsidRDefault="002C7115" w:rsidP="00801067">
            <w:pPr>
              <w:pStyle w:val="Tekstpods"/>
              <w:ind w:firstLine="0"/>
            </w:pPr>
            <w:r>
              <w:t>0.1</w:t>
            </w:r>
          </w:p>
        </w:tc>
      </w:tr>
      <w:tr w:rsidR="00801067" w14:paraId="0110DA3D" w14:textId="77777777" w:rsidTr="00624F7E">
        <w:trPr>
          <w:jc w:val="center"/>
        </w:trPr>
        <w:tc>
          <w:tcPr>
            <w:tcW w:w="4361" w:type="dxa"/>
          </w:tcPr>
          <w:p w14:paraId="422929BD" w14:textId="25938754" w:rsidR="00801067" w:rsidRDefault="002C7115" w:rsidP="00801067">
            <w:pPr>
              <w:pStyle w:val="Tekstpods"/>
              <w:ind w:firstLine="0"/>
            </w:pPr>
            <w:r>
              <w:t>Wyświetlacz LCD – HD44780</w:t>
            </w:r>
          </w:p>
        </w:tc>
        <w:tc>
          <w:tcPr>
            <w:tcW w:w="4678" w:type="dxa"/>
          </w:tcPr>
          <w:p w14:paraId="403309EF" w14:textId="35771913" w:rsidR="00801067" w:rsidRPr="0039132B" w:rsidRDefault="003D5A9C" w:rsidP="0039132B">
            <w:pPr>
              <w:pStyle w:val="Tekstpods"/>
              <w:ind w:firstLine="0"/>
              <w:jc w:val="left"/>
              <w:rPr>
                <w:sz w:val="18"/>
                <w:szCs w:val="18"/>
              </w:rPr>
            </w:pPr>
            <w:r>
              <w:t>4</w:t>
            </w:r>
            <w:r w:rsidR="00AB021F">
              <w:t>2.5</w:t>
            </w:r>
            <w:r w:rsidR="0039132B">
              <w:t xml:space="preserve"> </w:t>
            </w:r>
            <w:r w:rsidR="0039132B">
              <w:rPr>
                <w:sz w:val="18"/>
                <w:szCs w:val="18"/>
              </w:rPr>
              <w:t>(</w:t>
            </w:r>
            <w:r>
              <w:rPr>
                <w:sz w:val="18"/>
                <w:szCs w:val="18"/>
              </w:rPr>
              <w:t>razem z podświetleniem wyświetlacza</w:t>
            </w:r>
            <w:r w:rsidR="0039132B">
              <w:rPr>
                <w:sz w:val="18"/>
                <w:szCs w:val="18"/>
              </w:rPr>
              <w:t>)</w:t>
            </w:r>
          </w:p>
        </w:tc>
      </w:tr>
      <w:tr w:rsidR="00801067" w14:paraId="689B2B8A" w14:textId="77777777" w:rsidTr="00624F7E">
        <w:trPr>
          <w:jc w:val="center"/>
        </w:trPr>
        <w:tc>
          <w:tcPr>
            <w:tcW w:w="4361" w:type="dxa"/>
          </w:tcPr>
          <w:p w14:paraId="7E91036A" w14:textId="16398043" w:rsidR="00801067" w:rsidRDefault="002C7115" w:rsidP="003D5A9C">
            <w:pPr>
              <w:pStyle w:val="Tekstpods"/>
              <w:tabs>
                <w:tab w:val="left" w:pos="3155"/>
              </w:tabs>
              <w:ind w:firstLine="0"/>
            </w:pPr>
            <w:r>
              <w:t>Serwomechanizm SG-90</w:t>
            </w:r>
            <w:r w:rsidR="003D5A9C">
              <w:tab/>
            </w:r>
          </w:p>
        </w:tc>
        <w:tc>
          <w:tcPr>
            <w:tcW w:w="4678" w:type="dxa"/>
          </w:tcPr>
          <w:p w14:paraId="1C3CEEA0" w14:textId="3A80FE73" w:rsidR="00801067" w:rsidRDefault="002C7115" w:rsidP="00801067">
            <w:pPr>
              <w:pStyle w:val="Tekstpods"/>
              <w:ind w:firstLine="0"/>
            </w:pPr>
            <w:r>
              <w:t xml:space="preserve">10 </w:t>
            </w:r>
            <w:r w:rsidRPr="002C7115">
              <w:rPr>
                <w:sz w:val="18"/>
                <w:szCs w:val="18"/>
              </w:rPr>
              <w:t>(podczas obrotu występuje skok do 250 mA)</w:t>
            </w:r>
          </w:p>
        </w:tc>
      </w:tr>
      <w:tr w:rsidR="003D5A9C" w14:paraId="63DFCD5E" w14:textId="77777777" w:rsidTr="00624F7E">
        <w:trPr>
          <w:trHeight w:val="343"/>
          <w:jc w:val="center"/>
        </w:trPr>
        <w:tc>
          <w:tcPr>
            <w:tcW w:w="4361" w:type="dxa"/>
            <w:shd w:val="clear" w:color="auto" w:fill="D0CECE" w:themeFill="background2" w:themeFillShade="E6"/>
            <w:vAlign w:val="center"/>
          </w:tcPr>
          <w:p w14:paraId="30C8D2AA" w14:textId="4DFE4FDB" w:rsidR="003D5A9C" w:rsidRDefault="003D5A9C" w:rsidP="003D5A9C">
            <w:pPr>
              <w:pStyle w:val="Tekstpods"/>
              <w:tabs>
                <w:tab w:val="left" w:pos="3155"/>
              </w:tabs>
              <w:ind w:firstLine="0"/>
              <w:jc w:val="center"/>
            </w:pPr>
            <w:r>
              <w:t>Suma:</w:t>
            </w:r>
          </w:p>
        </w:tc>
        <w:tc>
          <w:tcPr>
            <w:tcW w:w="4678" w:type="dxa"/>
            <w:shd w:val="clear" w:color="auto" w:fill="D0CECE" w:themeFill="background2" w:themeFillShade="E6"/>
            <w:vAlign w:val="center"/>
          </w:tcPr>
          <w:p w14:paraId="23468818" w14:textId="28233462" w:rsidR="003D5A9C" w:rsidRDefault="003D5A9C" w:rsidP="003D5A9C">
            <w:pPr>
              <w:pStyle w:val="Tekstpods"/>
              <w:ind w:firstLine="0"/>
              <w:jc w:val="center"/>
            </w:pPr>
            <w:r>
              <w:t xml:space="preserve">94.76 mA </w:t>
            </w:r>
          </w:p>
        </w:tc>
      </w:tr>
    </w:tbl>
    <w:p w14:paraId="736CDFDF" w14:textId="1A8CC90B" w:rsidR="00624F7E" w:rsidRDefault="00624F7E" w:rsidP="00801067">
      <w:pPr>
        <w:pStyle w:val="Tekstpods"/>
        <w:ind w:firstLine="0"/>
      </w:pPr>
      <w:r>
        <w:lastRenderedPageBreak/>
        <w:tab/>
      </w:r>
      <w:r>
        <w:tab/>
        <w:t>Prototyp składa się z kilku elementów</w:t>
      </w:r>
      <w:r w:rsidR="002366C6">
        <w:t>, które</w:t>
      </w:r>
      <w:r>
        <w:t xml:space="preserve"> stanowią duże wyzwanie pod względem poboru prądu.</w:t>
      </w:r>
      <w:r w:rsidR="002366C6">
        <w:t xml:space="preserve"> Podana wartość 94.76 mA stanowi średnie zużycie prądu urządzenia będącego w trybie bezczynności, co nie powinno stanowić problemu dla wbudowanego w Nucleo-L476RG problemu. Potwierdza to wykonany pomiar przez tester USB (Rysunek 4.18), wpięty szeregowo pomiędzy prototyp a źródło zasilania, wyświetlający wartość napięcia oraz prądu pobieranego przez urządzenie.</w:t>
      </w:r>
    </w:p>
    <w:p w14:paraId="5B74F48B" w14:textId="77777777" w:rsidR="002366C6" w:rsidRDefault="002366C6" w:rsidP="002366C6">
      <w:pPr>
        <w:pStyle w:val="Tekstpods"/>
        <w:keepNext/>
        <w:ind w:firstLine="0"/>
        <w:jc w:val="center"/>
      </w:pPr>
      <w:r>
        <w:rPr>
          <w:noProof/>
        </w:rPr>
        <w:drawing>
          <wp:inline distT="0" distB="0" distL="0" distR="0" wp14:anchorId="6350AA11" wp14:editId="457BCE0B">
            <wp:extent cx="3600000" cy="1800000"/>
            <wp:effectExtent l="0" t="0" r="635" b="0"/>
            <wp:docPr id="667143358" name="Obraz 12" descr="Obraz zawierający tekst, elektronika, Urządzenie elektroniczne,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358" name="Obraz 12" descr="Obraz zawierający tekst, elektronika, Urządzenie elektroniczne, gadżet&#10;&#10;Opis wygenerowany automatycznie"/>
                    <pic:cNvPicPr/>
                  </pic:nvPicPr>
                  <pic:blipFill>
                    <a:blip r:embed="rId47"/>
                    <a:stretch>
                      <a:fillRect/>
                    </a:stretch>
                  </pic:blipFill>
                  <pic:spPr>
                    <a:xfrm>
                      <a:off x="0" y="0"/>
                      <a:ext cx="3600000" cy="1800000"/>
                    </a:xfrm>
                    <a:prstGeom prst="rect">
                      <a:avLst/>
                    </a:prstGeom>
                  </pic:spPr>
                </pic:pic>
              </a:graphicData>
            </a:graphic>
          </wp:inline>
        </w:drawing>
      </w:r>
    </w:p>
    <w:p w14:paraId="5A024504" w14:textId="28A1CE51" w:rsidR="00801067" w:rsidRPr="002366C6" w:rsidRDefault="002366C6" w:rsidP="002366C6">
      <w:pPr>
        <w:pStyle w:val="Legenda"/>
        <w:jc w:val="center"/>
        <w:rPr>
          <w:sz w:val="20"/>
          <w:u w:val="single"/>
        </w:rPr>
      </w:pPr>
      <w:r w:rsidRPr="002366C6">
        <w:rPr>
          <w:sz w:val="20"/>
          <w:u w:val="single"/>
        </w:rPr>
        <w:t>Rysunek 4.</w:t>
      </w:r>
      <w:r w:rsidRPr="002366C6">
        <w:rPr>
          <w:sz w:val="20"/>
          <w:u w:val="single"/>
        </w:rPr>
        <w:fldChar w:fldCharType="begin"/>
      </w:r>
      <w:r w:rsidRPr="002366C6">
        <w:rPr>
          <w:sz w:val="20"/>
          <w:u w:val="single"/>
        </w:rPr>
        <w:instrText xml:space="preserve"> SEQ Rysunek \* ARABIC </w:instrText>
      </w:r>
      <w:r w:rsidRPr="002366C6">
        <w:rPr>
          <w:sz w:val="20"/>
          <w:u w:val="single"/>
        </w:rPr>
        <w:fldChar w:fldCharType="separate"/>
      </w:r>
      <w:r w:rsidR="009B5983">
        <w:rPr>
          <w:noProof/>
          <w:sz w:val="20"/>
          <w:u w:val="single"/>
        </w:rPr>
        <w:t>18</w:t>
      </w:r>
      <w:r w:rsidRPr="002366C6">
        <w:rPr>
          <w:sz w:val="20"/>
          <w:u w:val="single"/>
        </w:rPr>
        <w:fldChar w:fldCharType="end"/>
      </w:r>
      <w:r w:rsidRPr="002366C6">
        <w:rPr>
          <w:sz w:val="20"/>
          <w:u w:val="single"/>
        </w:rPr>
        <w:t xml:space="preserve"> Pomiar prądu pobieranego przez prototyp</w:t>
      </w:r>
    </w:p>
    <w:p w14:paraId="15F75E78" w14:textId="77777777" w:rsidR="002366C6" w:rsidRDefault="002366C6" w:rsidP="00624F7E">
      <w:pPr>
        <w:pStyle w:val="Tekstpods"/>
        <w:ind w:firstLine="0"/>
      </w:pPr>
    </w:p>
    <w:p w14:paraId="47390B81" w14:textId="4A84DD4A" w:rsidR="00246B20" w:rsidRDefault="002366C6" w:rsidP="00624F7E">
      <w:pPr>
        <w:pStyle w:val="Tekstpods"/>
        <w:ind w:firstLine="0"/>
      </w:pPr>
      <w:r>
        <w:tab/>
      </w:r>
      <w:r>
        <w:tab/>
      </w:r>
      <w:r w:rsidR="00D51CAC">
        <w:t>Moduł GSM zużywa najwięcej prądu, głównie z powodu możliwości pojawienia się skoków prądowych sięgających do 1.6 A. Zastosowanie superkondesatora o dużej pojemności pozwala na uzupełnienie obsługi skoków prądowych ładunkiem zgromadzonym w superkondensatorze, bez nadmiernego obciążenia regulatora napięcia 5V. Dodatkowo, skoki prądowe występujące podczas obracania zamka przez serwomechanizm są stabilizowane przez stabilizator znajdujący się na płytce developerskiej, który bez problemu obsługuje zwiększony pobór prądu.</w:t>
      </w:r>
    </w:p>
    <w:p w14:paraId="5FFA6E2A" w14:textId="761164F9" w:rsidR="007F4744" w:rsidRDefault="007F4744" w:rsidP="007F4744">
      <w:pPr>
        <w:pStyle w:val="Nagwek2"/>
        <w:numPr>
          <w:ilvl w:val="0"/>
          <w:numId w:val="0"/>
        </w:numPr>
        <w:ind w:left="828" w:hanging="465"/>
      </w:pPr>
      <w:r>
        <w:t>4.4 Schemat działania</w:t>
      </w:r>
    </w:p>
    <w:p w14:paraId="5BD2F4F0" w14:textId="74FEFAB5" w:rsidR="007F4744" w:rsidRDefault="007F4744" w:rsidP="00D51CAC">
      <w:pPr>
        <w:pStyle w:val="Tekstpods"/>
      </w:pPr>
      <w:r>
        <w:tab/>
      </w:r>
      <w:r w:rsidR="00D51CAC">
        <w:t>Działanie urządzenia zaprezentowano w formie schematu blokowego na Rysunku 4.19. Dodatkowo, obok działań urządzenia, zaprezentowano komunikaty wyświetlane na wyświetlaczu LCD. Urządzenie pracuje w sposób proceduralny, wykonując kolejną czynność dopiero po zakończeniu poprzedniej, co zapobiega niespodziewanego przechodzenia do innych stanów urządzenia. Podczas inicjalizacji</w:t>
      </w:r>
      <w:r w:rsidR="00F02BC5">
        <w:t>,</w:t>
      </w:r>
      <w:r w:rsidR="00D51CAC">
        <w:t xml:space="preserve"> zachodzącej po włączeniu zasilania urządzenia, użytkownik jest proszony o </w:t>
      </w:r>
      <w:r w:rsidR="00F02BC5">
        <w:t>przesłanie przez Bluetooth</w:t>
      </w:r>
      <w:r w:rsidR="00D51CAC">
        <w:t xml:space="preserve"> numeru telefonu kuriera, </w:t>
      </w:r>
      <w:r w:rsidR="00F02BC5">
        <w:t>na</w:t>
      </w:r>
      <w:r w:rsidR="00D51CAC">
        <w:t xml:space="preserve"> któr</w:t>
      </w:r>
      <w:r w:rsidR="00F02BC5">
        <w:t>y</w:t>
      </w:r>
      <w:r w:rsidR="00D51CAC">
        <w:t xml:space="preserve"> zostanie wysłana wiadomość SMS z kodem dostępu do skrytki. Następnie</w:t>
      </w:r>
      <w:r w:rsidR="00F02BC5">
        <w:t>, otrzymując kod dostępu,</w:t>
      </w:r>
      <w:r w:rsidR="00D51CAC">
        <w:t xml:space="preserve"> kurier </w:t>
      </w:r>
      <w:r w:rsidR="00F02BC5">
        <w:t>wpisuje go</w:t>
      </w:r>
      <w:r w:rsidR="00D51CAC">
        <w:t xml:space="preserve"> przy próbie dostarczenia lub odebrania </w:t>
      </w:r>
      <w:r w:rsidR="00F02BC5">
        <w:t>przesyłki,</w:t>
      </w:r>
      <w:r w:rsidR="00D51CAC">
        <w:t xml:space="preserve"> </w:t>
      </w:r>
      <w:r w:rsidR="00F02BC5">
        <w:t xml:space="preserve">aby odblokować zamek i wykonać zamierzoną czynność,  po czym potwierdza operację wciskając przycisk ‘A’ na klawiaturze membranowej. Aby odebrać </w:t>
      </w:r>
      <w:r w:rsidR="00F02BC5">
        <w:lastRenderedPageBreak/>
        <w:t>swoją paczkę, użytkownik przesyła komendę ‘open’, co prowadzi do odblokowania skrytki. W celu zapobieżenia dostępu do skrytki przez osoby postronne, użytkownik wysyła komendę ‘close’, która blokuje zamek do czasu kolejnego użycia urządzenia. Gdy użytkownik zechce ponownie skorzystać z urządzenia, przesyła komendę ‘reset’, umożliwiającą powtórzenie całego procesu od początku.</w:t>
      </w:r>
    </w:p>
    <w:p w14:paraId="0ADBBB84" w14:textId="77777777" w:rsidR="00F02BC5" w:rsidRDefault="00F02BC5" w:rsidP="00D51CAC">
      <w:pPr>
        <w:pStyle w:val="Tekstpods"/>
      </w:pPr>
    </w:p>
    <w:p w14:paraId="2A4D435C" w14:textId="77777777" w:rsidR="007F4744" w:rsidRDefault="007F4744" w:rsidP="007F4744">
      <w:pPr>
        <w:pStyle w:val="Tekstpods"/>
        <w:keepNext/>
        <w:ind w:firstLine="0"/>
        <w:jc w:val="center"/>
      </w:pPr>
      <w:r>
        <w:rPr>
          <w:noProof/>
        </w:rPr>
        <w:drawing>
          <wp:inline distT="0" distB="0" distL="0" distR="0" wp14:anchorId="0DC7BBC8" wp14:editId="57AB2195">
            <wp:extent cx="5580380" cy="5077460"/>
            <wp:effectExtent l="0" t="0" r="0" b="0"/>
            <wp:docPr id="1716710984" name="Obraz 1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0984" name="Obraz 13" descr="Obraz zawierający tekst, zrzut ekranu, Czcionka, design&#10;&#10;Opis wygenerowany automatycznie"/>
                    <pic:cNvPicPr/>
                  </pic:nvPicPr>
                  <pic:blipFill>
                    <a:blip r:embed="rId48"/>
                    <a:stretch>
                      <a:fillRect/>
                    </a:stretch>
                  </pic:blipFill>
                  <pic:spPr>
                    <a:xfrm>
                      <a:off x="0" y="0"/>
                      <a:ext cx="5580380" cy="5077460"/>
                    </a:xfrm>
                    <a:prstGeom prst="rect">
                      <a:avLst/>
                    </a:prstGeom>
                  </pic:spPr>
                </pic:pic>
              </a:graphicData>
            </a:graphic>
          </wp:inline>
        </w:drawing>
      </w:r>
    </w:p>
    <w:p w14:paraId="15E7F519" w14:textId="5E11E52E" w:rsidR="007F4744" w:rsidRPr="007F4744" w:rsidRDefault="007F4744" w:rsidP="007F4744">
      <w:pPr>
        <w:pStyle w:val="Legenda"/>
        <w:jc w:val="center"/>
        <w:rPr>
          <w:sz w:val="20"/>
          <w:u w:val="single"/>
        </w:rPr>
      </w:pPr>
      <w:r w:rsidRPr="007F4744">
        <w:rPr>
          <w:sz w:val="20"/>
          <w:u w:val="single"/>
        </w:rPr>
        <w:t>Rysunek 4.</w:t>
      </w:r>
      <w:r w:rsidRPr="007F4744">
        <w:rPr>
          <w:sz w:val="20"/>
          <w:u w:val="single"/>
        </w:rPr>
        <w:fldChar w:fldCharType="begin"/>
      </w:r>
      <w:r w:rsidRPr="007F4744">
        <w:rPr>
          <w:sz w:val="20"/>
          <w:u w:val="single"/>
        </w:rPr>
        <w:instrText xml:space="preserve"> SEQ Rysunek \* ARABIC </w:instrText>
      </w:r>
      <w:r w:rsidRPr="007F4744">
        <w:rPr>
          <w:sz w:val="20"/>
          <w:u w:val="single"/>
        </w:rPr>
        <w:fldChar w:fldCharType="separate"/>
      </w:r>
      <w:r w:rsidR="009B5983">
        <w:rPr>
          <w:noProof/>
          <w:sz w:val="20"/>
          <w:u w:val="single"/>
        </w:rPr>
        <w:t>19</w:t>
      </w:r>
      <w:r w:rsidRPr="007F4744">
        <w:rPr>
          <w:sz w:val="20"/>
          <w:u w:val="single"/>
        </w:rPr>
        <w:fldChar w:fldCharType="end"/>
      </w:r>
      <w:r w:rsidRPr="007F4744">
        <w:rPr>
          <w:sz w:val="20"/>
          <w:u w:val="single"/>
        </w:rPr>
        <w:t xml:space="preserve"> Schemat działania urządzenia oraz wyświetlanych komunikatów</w:t>
      </w:r>
    </w:p>
    <w:p w14:paraId="4B8FE09B" w14:textId="77777777" w:rsidR="007F4744" w:rsidRPr="007F4744" w:rsidRDefault="007F4744" w:rsidP="007F4744">
      <w:pPr>
        <w:jc w:val="both"/>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B766B0">
          <w:headerReference w:type="even" r:id="rId49"/>
          <w:headerReference w:type="default" r:id="rId50"/>
          <w:footnotePr>
            <w:numRestart w:val="eachPage"/>
          </w:footnotePr>
          <w:pgSz w:w="11907" w:h="16840" w:code="9"/>
          <w:pgMar w:top="1418" w:right="1418" w:bottom="1418" w:left="1701" w:header="709" w:footer="765" w:gutter="0"/>
          <w:cols w:space="708"/>
          <w:docGrid w:linePitch="326"/>
        </w:sectPr>
      </w:pPr>
    </w:p>
    <w:p w14:paraId="1B837525" w14:textId="68D388FC" w:rsidR="004B38A6" w:rsidRDefault="005366D1" w:rsidP="005366D1">
      <w:pPr>
        <w:pStyle w:val="Nagwek1"/>
        <w:numPr>
          <w:ilvl w:val="0"/>
          <w:numId w:val="0"/>
        </w:numPr>
        <w:spacing w:after="720"/>
        <w:ind w:left="720"/>
        <w:rPr>
          <w:szCs w:val="40"/>
        </w:rPr>
      </w:pPr>
      <w:bookmarkStart w:id="8" w:name="_Toc98759122"/>
      <w:r>
        <w:lastRenderedPageBreak/>
        <w:t>Rozdział 5</w:t>
      </w:r>
      <w:r>
        <w:br/>
      </w:r>
      <w:r>
        <w:br/>
      </w:r>
      <w:bookmarkEnd w:id="8"/>
      <w:r w:rsidR="00AD725A">
        <w:rPr>
          <w:szCs w:val="40"/>
        </w:rPr>
        <w:t>Specyfikacja wewnętrzna – Oprogramowanie</w:t>
      </w:r>
    </w:p>
    <w:p w14:paraId="1DB78F71" w14:textId="7C6BA91B" w:rsidR="00AD725A" w:rsidRDefault="0059127A" w:rsidP="00AD725A">
      <w:pPr>
        <w:pStyle w:val="Tekstpods"/>
      </w:pPr>
      <w:r>
        <w:tab/>
        <w:t xml:space="preserve">Program został napisany w języku C, wykorzystując środowisko STM32CubeIDE, które opisano w rozdziale 3. Dzięki narzędziu „Device Configuration Tool” oraz bibliotekom HAL, środowisko programistyczne generuje automatycznie obszerny kod potrzebny do obsługi mikrokontrolera. To z kolei umożliwia programiście szybsze rozpoczęcie pracy nad projektowanym systemem. Kod używany w mikrokontrolerze został podzielony na dwa pliki źródłowe: </w:t>
      </w:r>
      <w:r w:rsidRPr="0059127A">
        <w:rPr>
          <w:b/>
          <w:bCs/>
        </w:rPr>
        <w:t>main.c</w:t>
      </w:r>
      <w:r>
        <w:t xml:space="preserve"> i </w:t>
      </w:r>
      <w:r w:rsidRPr="0059127A">
        <w:rPr>
          <w:b/>
          <w:bCs/>
        </w:rPr>
        <w:t>HD44780.c</w:t>
      </w:r>
      <w:r>
        <w:t>. Plik main.c odpowiada za komunikację UART, inicjalizację modułów oraz obsługę klawiatury matrycowej, natomiast HD44780.c jest przeznaczony do zarządzania komunikacją z wyświetlaczem LCD i definiuje strukturę wyświetlanych komunikatów.</w:t>
      </w:r>
    </w:p>
    <w:p w14:paraId="23864671" w14:textId="77777777" w:rsidR="0059127A" w:rsidRDefault="0059127A" w:rsidP="0059127A">
      <w:pPr>
        <w:pStyle w:val="Nagwek2"/>
        <w:numPr>
          <w:ilvl w:val="0"/>
          <w:numId w:val="0"/>
        </w:numPr>
        <w:ind w:left="828" w:hanging="465"/>
      </w:pPr>
      <w:r>
        <w:t>5.1 Inicjalizacja modułów komunikacyjnych</w:t>
      </w:r>
    </w:p>
    <w:p w14:paraId="6A6FC8DE" w14:textId="7FC6BC1D" w:rsidR="003262FB" w:rsidRDefault="0059127A" w:rsidP="0034158A">
      <w:pPr>
        <w:spacing w:line="312" w:lineRule="auto"/>
        <w:ind w:firstLine="720"/>
        <w:jc w:val="both"/>
      </w:pPr>
      <w:r>
        <w:t xml:space="preserve">Inicjalizacja modułów komunikacyjnych mikroprocesora STM32L476RG </w:t>
      </w:r>
      <w:r w:rsidR="00845093">
        <w:t>jest realizowana przy użyciu</w:t>
      </w:r>
      <w:r>
        <w:t xml:space="preserve"> „Device Configuration Tool”. </w:t>
      </w:r>
      <w:r w:rsidR="00845093">
        <w:t>Dzięki</w:t>
      </w:r>
      <w:r>
        <w:t xml:space="preserve"> graficzne</w:t>
      </w:r>
      <w:r w:rsidR="00845093">
        <w:t>mu</w:t>
      </w:r>
      <w:r>
        <w:t xml:space="preserve"> </w:t>
      </w:r>
      <w:r w:rsidR="00845093">
        <w:t>interfejsowi użytkownika</w:t>
      </w:r>
      <w:r>
        <w:t>, moż</w:t>
      </w:r>
      <w:r w:rsidR="00845093">
        <w:t>liwy jest</w:t>
      </w:r>
      <w:r>
        <w:t xml:space="preserve"> wy</w:t>
      </w:r>
      <w:r w:rsidR="00845093">
        <w:t>bór</w:t>
      </w:r>
      <w:r>
        <w:t xml:space="preserve"> </w:t>
      </w:r>
      <w:r w:rsidR="00845093">
        <w:t>pożądanego</w:t>
      </w:r>
      <w:r>
        <w:t xml:space="preserve"> interfejs</w:t>
      </w:r>
      <w:r w:rsidR="00845093">
        <w:t>u komunikacyjnego</w:t>
      </w:r>
      <w:r>
        <w:t xml:space="preserve"> </w:t>
      </w:r>
      <w:r w:rsidR="00845093">
        <w:t xml:space="preserve">oraz dostosowanie wymagających parametrów za pomocą dostępnych opcji (Rysunek 5.1). </w:t>
      </w:r>
      <w:r w:rsidR="00C3072C" w:rsidRPr="00C3072C">
        <w:t>Dla interfejsów USART1, USART2 oraz USART3 zdecydowano się na wybór trybu asynchronicznego z obsługą przerwań. Prędkość transmisji danych została ustalona na 115200 bit/s dla USART1 i USART2, natomiast dla USART3 – na 9600 bit/s. USART2 pełni funkcję interfejsu debugującego, który transmituje dane do debuggera ST-Link zlokalizowanego na płytce Nucleo, gdzie następuje konwersja sygnału na USB.</w:t>
      </w:r>
      <w:r w:rsidR="00C3072C">
        <w:t xml:space="preserve"> </w:t>
      </w:r>
      <w:r w:rsidR="003262FB" w:rsidRPr="003262FB">
        <w:t>Dodatkowo zadeklarowano interfejs komunikacyjny I2C, działający w standardowym trybie, z prędkością transmisji danych wynoszącą 100 kHz.</w:t>
      </w:r>
    </w:p>
    <w:p w14:paraId="0DD8643A" w14:textId="4805BC81" w:rsidR="0034158A" w:rsidRDefault="0034158A" w:rsidP="003262FB">
      <w:pPr>
        <w:spacing w:line="312" w:lineRule="auto"/>
        <w:ind w:firstLine="363"/>
        <w:jc w:val="both"/>
      </w:pPr>
      <w:r>
        <w:tab/>
      </w:r>
      <w:r w:rsidR="00E105F2" w:rsidRPr="00E105F2">
        <w:t xml:space="preserve">Sygnał PWM generowany jest przez sprzętowy licznik, który wymaga konfiguracji prescalera – dzielącego częstotliwość mikrokontrolera, ustawienia maksymalnej wartości licznika określającej okres powtarzania sygnału, oraz ustalenia wartości odpowiadającej </w:t>
      </w:r>
      <w:r w:rsidR="00E105F2" w:rsidRPr="00E105F2">
        <w:lastRenderedPageBreak/>
        <w:t>zakresowi sterowania szerokością pulsu, co jest realizowane poprzez wystawienie sygnału na odpowiedni pin wyjściowy</w:t>
      </w:r>
      <w:r w:rsidR="00E105F2">
        <w:t xml:space="preserve"> [24]</w:t>
      </w:r>
      <w:r w:rsidR="00E105F2" w:rsidRPr="00E105F2">
        <w:t>.</w:t>
      </w:r>
      <w:r>
        <w:t xml:space="preserve"> </w:t>
      </w:r>
    </w:p>
    <w:p w14:paraId="5D61CFD8" w14:textId="58F9DB16" w:rsidR="00E105F2" w:rsidRDefault="00E105F2" w:rsidP="00E105F2">
      <w:pPr>
        <w:spacing w:line="312" w:lineRule="auto"/>
        <w:ind w:firstLine="363"/>
        <w:jc w:val="both"/>
      </w:pPr>
      <w:r>
        <w:tab/>
      </w:r>
      <w:r w:rsidRPr="00E105F2">
        <w:t xml:space="preserve">Moduł RNG, który jest wykorzystywany do generowania kodu dostępu, wymaga jedynie aktywacji poprzez zaznaczenie pola 'Activated' oraz włączenia obsługi przerwań. Z kolei konfiguracja systemu </w:t>
      </w:r>
      <w:r>
        <w:t xml:space="preserve">IWDG (ang. </w:t>
      </w:r>
      <w:r w:rsidRPr="00E105F2">
        <w:rPr>
          <w:i/>
          <w:iCs/>
        </w:rPr>
        <w:t>Independent Watchdog</w:t>
      </w:r>
      <w:r>
        <w:t xml:space="preserve">) </w:t>
      </w:r>
      <w:r w:rsidRPr="00E105F2">
        <w:t>obejmuje ustawienie prescalera i określenie czasu, po upływie którego następuje reset mikrokontrolera.</w:t>
      </w:r>
    </w:p>
    <w:p w14:paraId="0F02F0C5" w14:textId="77777777" w:rsidR="00E105F2" w:rsidRDefault="00E105F2" w:rsidP="003262FB">
      <w:pPr>
        <w:spacing w:line="312" w:lineRule="auto"/>
        <w:ind w:firstLine="363"/>
        <w:jc w:val="both"/>
      </w:pPr>
    </w:p>
    <w:p w14:paraId="4F9D1F22" w14:textId="77777777" w:rsidR="00845093" w:rsidRDefault="00845093" w:rsidP="00845093">
      <w:pPr>
        <w:keepNext/>
        <w:jc w:val="center"/>
      </w:pPr>
      <w:r w:rsidRPr="00845093">
        <w:drawing>
          <wp:inline distT="0" distB="0" distL="0" distR="0" wp14:anchorId="0F151871" wp14:editId="0FEB519B">
            <wp:extent cx="5488416" cy="2520000"/>
            <wp:effectExtent l="0" t="0" r="0" b="0"/>
            <wp:docPr id="136363130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1306" name="Obraz 1" descr="Obraz zawierający tekst, zrzut ekranu, oprogramowanie, Ikona komputerowa&#10;&#10;Opis wygenerowany automatycznie"/>
                    <pic:cNvPicPr/>
                  </pic:nvPicPr>
                  <pic:blipFill>
                    <a:blip r:embed="rId51"/>
                    <a:stretch>
                      <a:fillRect/>
                    </a:stretch>
                  </pic:blipFill>
                  <pic:spPr>
                    <a:xfrm>
                      <a:off x="0" y="0"/>
                      <a:ext cx="5488416" cy="2520000"/>
                    </a:xfrm>
                    <a:prstGeom prst="rect">
                      <a:avLst/>
                    </a:prstGeom>
                  </pic:spPr>
                </pic:pic>
              </a:graphicData>
            </a:graphic>
          </wp:inline>
        </w:drawing>
      </w:r>
    </w:p>
    <w:p w14:paraId="695BE2A7" w14:textId="3B8E577C" w:rsidR="00845093" w:rsidRPr="00845093" w:rsidRDefault="00845093" w:rsidP="00845093">
      <w:pPr>
        <w:pStyle w:val="Legenda"/>
        <w:jc w:val="center"/>
        <w:rPr>
          <w:sz w:val="20"/>
          <w:u w:val="single"/>
        </w:rPr>
      </w:pPr>
      <w:r w:rsidRPr="00845093">
        <w:rPr>
          <w:sz w:val="20"/>
          <w:u w:val="single"/>
        </w:rPr>
        <w:t>Rysunek 5.1 Ustawienia interfejsu UART w narzędziu Device Configuration Tool</w:t>
      </w:r>
    </w:p>
    <w:p w14:paraId="47CA34BD" w14:textId="77777777" w:rsidR="00845093" w:rsidRPr="0059127A" w:rsidRDefault="00845093" w:rsidP="00845093">
      <w:pPr>
        <w:jc w:val="both"/>
      </w:pPr>
    </w:p>
    <w:p w14:paraId="4BE8A9E6" w14:textId="1AD906D7" w:rsidR="00582A81" w:rsidRDefault="00E105F2" w:rsidP="00991B30">
      <w:pPr>
        <w:overflowPunct/>
        <w:autoSpaceDE/>
        <w:autoSpaceDN/>
        <w:adjustRightInd/>
        <w:spacing w:line="312" w:lineRule="auto"/>
        <w:ind w:firstLine="363"/>
        <w:jc w:val="both"/>
        <w:textAlignment w:val="auto"/>
      </w:pPr>
      <w:r>
        <w:tab/>
      </w:r>
      <w:r w:rsidR="00B8716C" w:rsidRPr="00B8716C">
        <w:t>Najważniejsze ustawienia dostępne w 'Device Configuration Tool' dotyczą deklaracji pinów GPIO. W ramach tego narzędzia możliwe jest określenie trybu pracy pinów jako wejście/wyjście, dodawanie oporników podciągających (</w:t>
      </w:r>
      <w:proofErr w:type="spellStart"/>
      <w:r w:rsidR="00B8716C" w:rsidRPr="00B8716C">
        <w:t>Pull-up</w:t>
      </w:r>
      <w:proofErr w:type="spellEnd"/>
      <w:r w:rsidR="00B8716C" w:rsidRPr="00B8716C">
        <w:t>) lub zwierających (</w:t>
      </w:r>
      <w:proofErr w:type="spellStart"/>
      <w:r w:rsidR="00B8716C" w:rsidRPr="00B8716C">
        <w:t>Pull</w:t>
      </w:r>
      <w:proofErr w:type="spellEnd"/>
      <w:r w:rsidR="00B8716C" w:rsidRPr="00B8716C">
        <w:t>-down), a także przypisywanie własnych oznaczeń poszczególnym pinom.</w:t>
      </w:r>
      <w:r w:rsidR="00B8716C">
        <w:t xml:space="preserve"> </w:t>
      </w:r>
      <w:r w:rsidR="00B8716C" w:rsidRPr="00B8716C">
        <w:t>Opcja zarządzania NVIC (</w:t>
      </w:r>
      <w:r w:rsidR="00B8716C">
        <w:t xml:space="preserve">ang. </w:t>
      </w:r>
      <w:proofErr w:type="spellStart"/>
      <w:r w:rsidR="00B8716C" w:rsidRPr="00B8716C">
        <w:rPr>
          <w:i/>
          <w:iCs/>
        </w:rPr>
        <w:t>Nested</w:t>
      </w:r>
      <w:proofErr w:type="spellEnd"/>
      <w:r w:rsidR="00B8716C" w:rsidRPr="00B8716C">
        <w:rPr>
          <w:i/>
          <w:iCs/>
        </w:rPr>
        <w:t xml:space="preserve"> </w:t>
      </w:r>
      <w:proofErr w:type="spellStart"/>
      <w:r w:rsidR="00B8716C" w:rsidRPr="00B8716C">
        <w:rPr>
          <w:i/>
          <w:iCs/>
        </w:rPr>
        <w:t>Vectored</w:t>
      </w:r>
      <w:proofErr w:type="spellEnd"/>
      <w:r w:rsidR="00B8716C" w:rsidRPr="00B8716C">
        <w:rPr>
          <w:i/>
          <w:iCs/>
        </w:rPr>
        <w:t xml:space="preserve"> </w:t>
      </w:r>
      <w:proofErr w:type="spellStart"/>
      <w:r w:rsidR="00B8716C" w:rsidRPr="00B8716C">
        <w:rPr>
          <w:i/>
          <w:iCs/>
        </w:rPr>
        <w:t>Interrupt</w:t>
      </w:r>
      <w:proofErr w:type="spellEnd"/>
      <w:r w:rsidR="00B8716C" w:rsidRPr="00B8716C">
        <w:rPr>
          <w:i/>
          <w:iCs/>
        </w:rPr>
        <w:t xml:space="preserve"> Controller</w:t>
      </w:r>
      <w:r w:rsidR="00B8716C" w:rsidRPr="00B8716C">
        <w:t>) umożliwia deklarację obsługi przerwań, jak również pozwala na ustawienie priorytetu dla poszczególnych przerwań</w:t>
      </w:r>
      <w:r w:rsidR="00B8716C">
        <w:t xml:space="preserve"> [29]</w:t>
      </w:r>
      <w:r w:rsidR="00B8716C" w:rsidRPr="00B8716C">
        <w:t>.</w:t>
      </w:r>
    </w:p>
    <w:p w14:paraId="0ED613B4" w14:textId="77777777" w:rsidR="00B8716C" w:rsidRDefault="00B8716C" w:rsidP="00B8716C">
      <w:pPr>
        <w:overflowPunct/>
        <w:autoSpaceDE/>
        <w:autoSpaceDN/>
        <w:adjustRightInd/>
        <w:jc w:val="both"/>
        <w:textAlignment w:val="auto"/>
      </w:pPr>
    </w:p>
    <w:p w14:paraId="4A02F6EA" w14:textId="77777777" w:rsidR="00B8716C" w:rsidRDefault="00B8716C" w:rsidP="00B8716C">
      <w:pPr>
        <w:keepNext/>
        <w:overflowPunct/>
        <w:autoSpaceDE/>
        <w:autoSpaceDN/>
        <w:adjustRightInd/>
        <w:jc w:val="center"/>
        <w:textAlignment w:val="auto"/>
      </w:pPr>
      <w:r w:rsidRPr="00B8716C">
        <w:drawing>
          <wp:inline distT="0" distB="0" distL="0" distR="0" wp14:anchorId="075F50DF" wp14:editId="4482A959">
            <wp:extent cx="5476156" cy="2520000"/>
            <wp:effectExtent l="0" t="0" r="0" b="0"/>
            <wp:docPr id="18435549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4966" name="Obraz 1"/>
                    <pic:cNvPicPr/>
                  </pic:nvPicPr>
                  <pic:blipFill>
                    <a:blip r:embed="rId52"/>
                    <a:stretch>
                      <a:fillRect/>
                    </a:stretch>
                  </pic:blipFill>
                  <pic:spPr>
                    <a:xfrm>
                      <a:off x="0" y="0"/>
                      <a:ext cx="5476156" cy="2520000"/>
                    </a:xfrm>
                    <a:prstGeom prst="rect">
                      <a:avLst/>
                    </a:prstGeom>
                  </pic:spPr>
                </pic:pic>
              </a:graphicData>
            </a:graphic>
          </wp:inline>
        </w:drawing>
      </w:r>
    </w:p>
    <w:p w14:paraId="38BB1DC2" w14:textId="12E8359C" w:rsidR="00B8716C" w:rsidRPr="00991B30" w:rsidRDefault="00B8716C" w:rsidP="00991B30">
      <w:pPr>
        <w:pStyle w:val="Legenda"/>
        <w:jc w:val="center"/>
        <w:rPr>
          <w:sz w:val="20"/>
          <w:u w:val="single"/>
        </w:rPr>
      </w:pPr>
      <w:r w:rsidRPr="00B8716C">
        <w:rPr>
          <w:sz w:val="20"/>
          <w:u w:val="single"/>
        </w:rPr>
        <w:t>Rysunek 5.2 Ustawienia GPIO w narzędziu Device Configuration Tool</w:t>
      </w:r>
    </w:p>
    <w:p w14:paraId="46008BD2" w14:textId="152C128B" w:rsidR="00AD725A" w:rsidRDefault="00B8716C" w:rsidP="003E50BF">
      <w:pPr>
        <w:pStyle w:val="Nagwek2"/>
        <w:numPr>
          <w:ilvl w:val="0"/>
          <w:numId w:val="0"/>
        </w:numPr>
        <w:ind w:left="828" w:hanging="465"/>
      </w:pPr>
      <w:r>
        <w:lastRenderedPageBreak/>
        <w:t>5.2 Plik main.c</w:t>
      </w:r>
    </w:p>
    <w:p w14:paraId="0645DB08" w14:textId="57441DB7" w:rsidR="003E50BF" w:rsidRPr="003E50BF" w:rsidRDefault="003E50BF" w:rsidP="008F5E69">
      <w:pPr>
        <w:pStyle w:val="Tekstpods"/>
        <w:ind w:firstLine="720"/>
      </w:pPr>
      <w:r w:rsidRPr="003E50BF">
        <w:t>Komunikacja UART została zrealizowana na zasadzie przerwań. Gdy na wejściu RX mikroprocesora pojawia się nowa informacja,</w:t>
      </w:r>
      <w:r w:rsidR="00D44766">
        <w:t xml:space="preserve"> wykrywana przez funkcję </w:t>
      </w:r>
      <w:proofErr w:type="spellStart"/>
      <w:r w:rsidR="00D44766">
        <w:t>HAL_UART_Receive_IT</w:t>
      </w:r>
      <w:proofErr w:type="spellEnd"/>
      <w:r w:rsidR="00D44766">
        <w:t>()</w:t>
      </w:r>
      <w:r w:rsidRPr="003E50BF">
        <w:t xml:space="preserve"> wy</w:t>
      </w:r>
      <w:r w:rsidR="00D44766">
        <w:t>konywana</w:t>
      </w:r>
      <w:r w:rsidRPr="003E50BF">
        <w:t xml:space="preserve"> jest funkcja</w:t>
      </w:r>
      <w:r w:rsidR="00D44766">
        <w:t xml:space="preserve"> przerwania</w:t>
      </w:r>
      <w:r w:rsidRPr="003E50BF">
        <w:t xml:space="preserve"> </w:t>
      </w:r>
      <w:proofErr w:type="spellStart"/>
      <w:r w:rsidRPr="003E50BF">
        <w:t>HAL_UART_RxCpltCallback</w:t>
      </w:r>
      <w:proofErr w:type="spellEnd"/>
      <w:r w:rsidRPr="003E50BF">
        <w:t>(), która umożliwia identyfikację, na wejściu RX którego UART zaszła zmiana stanów.</w:t>
      </w:r>
    </w:p>
    <w:tbl>
      <w:tblPr>
        <w:tblStyle w:val="Tabela-Siatka"/>
        <w:tblW w:w="0" w:type="auto"/>
        <w:tblLook w:val="04A0" w:firstRow="1" w:lastRow="0" w:firstColumn="1" w:lastColumn="0" w:noHBand="0" w:noVBand="1"/>
      </w:tblPr>
      <w:tblGrid>
        <w:gridCol w:w="480"/>
        <w:gridCol w:w="8524"/>
      </w:tblGrid>
      <w:tr w:rsidR="003E50BF" w14:paraId="751AFC4E" w14:textId="77777777" w:rsidTr="003E50BF">
        <w:tc>
          <w:tcPr>
            <w:tcW w:w="392" w:type="dxa"/>
          </w:tcPr>
          <w:p w14:paraId="4E07B643" w14:textId="77777777" w:rsid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222</w:t>
            </w:r>
          </w:p>
          <w:p w14:paraId="185D883D" w14:textId="5EB8D4B1"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3</w:t>
            </w:r>
          </w:p>
          <w:p w14:paraId="371070AE" w14:textId="4FFA51F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4</w:t>
            </w:r>
          </w:p>
          <w:p w14:paraId="7137D444" w14:textId="74B6695E"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5</w:t>
            </w:r>
          </w:p>
          <w:p w14:paraId="7BA8FB9D" w14:textId="1DF5C8D3"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6</w:t>
            </w:r>
          </w:p>
          <w:p w14:paraId="5E205905" w14:textId="448E8C6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7</w:t>
            </w:r>
          </w:p>
          <w:p w14:paraId="5E96D5BA" w14:textId="30A2B6C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8</w:t>
            </w:r>
          </w:p>
          <w:p w14:paraId="3DD4B937" w14:textId="075C70EB"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9</w:t>
            </w:r>
          </w:p>
          <w:p w14:paraId="672C9F6C" w14:textId="13E4362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30</w:t>
            </w:r>
          </w:p>
          <w:p w14:paraId="4305EE35" w14:textId="31027B6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31</w:t>
            </w:r>
          </w:p>
          <w:p w14:paraId="23FB8A78" w14:textId="0EBF5BEF"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32</w:t>
            </w:r>
          </w:p>
          <w:p w14:paraId="78B7FA91" w14:textId="3D87DA06"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33</w:t>
            </w:r>
          </w:p>
          <w:p w14:paraId="3752EA80" w14:textId="3BD2565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34</w:t>
            </w:r>
          </w:p>
          <w:p w14:paraId="45B53DB4" w14:textId="6EEC273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35</w:t>
            </w:r>
          </w:p>
          <w:p w14:paraId="401F67F2" w14:textId="5AD99C40"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36</w:t>
            </w:r>
          </w:p>
          <w:p w14:paraId="5A1B8667" w14:textId="50696FF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37</w:t>
            </w:r>
          </w:p>
          <w:p w14:paraId="168423D5" w14:textId="6FD61F4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38</w:t>
            </w:r>
          </w:p>
          <w:p w14:paraId="44044B30" w14:textId="0D624C17" w:rsidR="003E50BF" w:rsidRP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39</w:t>
            </w:r>
          </w:p>
        </w:tc>
        <w:tc>
          <w:tcPr>
            <w:tcW w:w="8536" w:type="dxa"/>
          </w:tcPr>
          <w:p w14:paraId="21D5E53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proofErr w:type="spellStart"/>
            <w:r w:rsidRPr="003E50BF">
              <w:rPr>
                <w:rFonts w:ascii="Consolas" w:hAnsi="Consolas"/>
                <w:b/>
                <w:bCs/>
                <w:color w:val="7F0055"/>
                <w:sz w:val="16"/>
                <w:szCs w:val="16"/>
              </w:rPr>
              <w:t>void</w:t>
            </w:r>
            <w:proofErr w:type="spellEnd"/>
            <w:r w:rsidRPr="003E50BF">
              <w:rPr>
                <w:rFonts w:ascii="Consolas" w:hAnsi="Consolas"/>
                <w:color w:val="000000"/>
                <w:sz w:val="16"/>
                <w:szCs w:val="16"/>
              </w:rPr>
              <w:t xml:space="preserve"> </w:t>
            </w:r>
            <w:proofErr w:type="spellStart"/>
            <w:r w:rsidRPr="003E50BF">
              <w:rPr>
                <w:rFonts w:ascii="Consolas" w:hAnsi="Consolas"/>
                <w:b/>
                <w:bCs/>
                <w:color w:val="000000"/>
                <w:sz w:val="16"/>
                <w:szCs w:val="16"/>
              </w:rPr>
              <w:t>HAL_UART_RxCpltCallback</w:t>
            </w:r>
            <w:proofErr w:type="spellEnd"/>
            <w:r w:rsidRPr="003E50BF">
              <w:rPr>
                <w:rFonts w:ascii="Consolas" w:hAnsi="Consolas"/>
                <w:color w:val="000000"/>
                <w:sz w:val="16"/>
                <w:szCs w:val="16"/>
              </w:rPr>
              <w:t>(</w:t>
            </w:r>
            <w:proofErr w:type="spellStart"/>
            <w:r w:rsidRPr="003E50BF">
              <w:rPr>
                <w:rFonts w:ascii="Consolas" w:hAnsi="Consolas"/>
                <w:color w:val="005032"/>
                <w:sz w:val="16"/>
                <w:szCs w:val="16"/>
              </w:rPr>
              <w:t>UART_HandleTypeDef</w:t>
            </w:r>
            <w:proofErr w:type="spellEnd"/>
            <w:r w:rsidRPr="003E50BF">
              <w:rPr>
                <w:rFonts w:ascii="Consolas" w:hAnsi="Consolas"/>
                <w:color w:val="000000"/>
                <w:sz w:val="16"/>
                <w:szCs w:val="16"/>
              </w:rPr>
              <w:t xml:space="preserve"> *</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w:t>
            </w:r>
          </w:p>
          <w:p w14:paraId="25C6FB0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p w14:paraId="5D99B833"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w:t>
            </w:r>
          </w:p>
          <w:p w14:paraId="6D3C693F"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19E853B"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line_append_debug</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w:t>
            </w:r>
          </w:p>
          <w:p w14:paraId="7969FF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 1);</w:t>
            </w:r>
          </w:p>
          <w:p w14:paraId="72730E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F7785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w:t>
            </w:r>
          </w:p>
          <w:p w14:paraId="2AD12EA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5F860B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line_append_gsm</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w:t>
            </w:r>
          </w:p>
          <w:p w14:paraId="14A40DDA"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 1);</w:t>
            </w:r>
          </w:p>
          <w:p w14:paraId="74B419D7"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C504F68"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w:t>
            </w:r>
          </w:p>
          <w:p w14:paraId="70031DD2"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9C07B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line_append_bluetooth</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w:t>
            </w:r>
          </w:p>
          <w:p w14:paraId="76E0A5D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 1);</w:t>
            </w:r>
          </w:p>
          <w:p w14:paraId="215B5151" w14:textId="474B49AC"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73C55A02" w14:textId="3F8CCE8B" w:rsidR="003E50BF" w:rsidRPr="003E50BF" w:rsidRDefault="003E50BF" w:rsidP="008F5E69">
            <w:pPr>
              <w:keepNext/>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tc>
      </w:tr>
    </w:tbl>
    <w:p w14:paraId="74AD6921" w14:textId="22A04D2A" w:rsidR="007F7116" w:rsidRPr="008F5E69" w:rsidRDefault="008F5E69" w:rsidP="008F5E69">
      <w:pPr>
        <w:pStyle w:val="Legenda"/>
        <w:jc w:val="center"/>
        <w:rPr>
          <w:sz w:val="20"/>
          <w:u w:val="single"/>
        </w:rPr>
      </w:pPr>
      <w:r w:rsidRPr="008F5E69">
        <w:rPr>
          <w:sz w:val="20"/>
          <w:u w:val="single"/>
        </w:rPr>
        <w:t xml:space="preserve">Rysunek 5.3 Funkcja </w:t>
      </w:r>
      <w:proofErr w:type="spellStart"/>
      <w:r w:rsidRPr="008F5E69">
        <w:rPr>
          <w:sz w:val="20"/>
          <w:u w:val="single"/>
        </w:rPr>
        <w:t>HAL_UART_RxCpltCallback</w:t>
      </w:r>
      <w:proofErr w:type="spellEnd"/>
    </w:p>
    <w:p w14:paraId="591EE169" w14:textId="77777777" w:rsidR="003E50BF" w:rsidRDefault="003E50BF" w:rsidP="007B1B80">
      <w:pPr>
        <w:overflowPunct/>
        <w:autoSpaceDE/>
        <w:autoSpaceDN/>
        <w:adjustRightInd/>
        <w:textAlignment w:val="auto"/>
      </w:pPr>
    </w:p>
    <w:p w14:paraId="419AB4E3" w14:textId="7730F8B4" w:rsidR="008F5E69" w:rsidRDefault="008F5E69" w:rsidP="008F5E69">
      <w:pPr>
        <w:overflowPunct/>
        <w:autoSpaceDE/>
        <w:autoSpaceDN/>
        <w:adjustRightInd/>
        <w:spacing w:line="312" w:lineRule="auto"/>
        <w:ind w:firstLine="363"/>
        <w:jc w:val="both"/>
        <w:textAlignment w:val="auto"/>
      </w:pPr>
      <w:r>
        <w:tab/>
      </w:r>
      <w:r w:rsidRPr="008F5E69">
        <w:t>W zależności od wykrytego UART, wywoływana jest funkcja '</w:t>
      </w:r>
      <w:proofErr w:type="spellStart"/>
      <w:r w:rsidRPr="008F5E69">
        <w:t>line_append_x</w:t>
      </w:r>
      <w:proofErr w:type="spellEnd"/>
      <w:r w:rsidRPr="008F5E69">
        <w:t>', która zapisuje otrzymywane znaki do buforów. Po otrzymaniu znaków końca linii &lt;CR&gt;&lt;LF&gt;, funkcja przesyła otrzymaną wiadomość na konsolę komputera.</w:t>
      </w:r>
      <w:r>
        <w:t xml:space="preserve"> W przypadku </w:t>
      </w:r>
      <w:proofErr w:type="spellStart"/>
      <w:r>
        <w:t>line_append_gsm</w:t>
      </w:r>
      <w:proofErr w:type="spellEnd"/>
      <w:r>
        <w:t xml:space="preserve">(), informacja o końcu linii jest wykrywana po wystąpieniu dłuższej przerwy w przesyłaniu danych, jest to spowodowane konstrukcją odpowiedzi zwrotnej modemu GSM która wygląda w następujący sposób: &lt;CR&gt;&lt;LF&gt; </w:t>
      </w:r>
      <w:r w:rsidR="009C6B94">
        <w:t>OK</w:t>
      </w:r>
      <w:r>
        <w:t xml:space="preserve"> &lt;CR&gt;&lt;LF&gt; [</w:t>
      </w:r>
      <w:r w:rsidR="009C6B94">
        <w:t>30].</w:t>
      </w:r>
    </w:p>
    <w:p w14:paraId="40FF4071" w14:textId="49664CB5" w:rsidR="00D44766" w:rsidRDefault="009C6B94" w:rsidP="00D44766">
      <w:pPr>
        <w:overflowPunct/>
        <w:autoSpaceDE/>
        <w:autoSpaceDN/>
        <w:adjustRightInd/>
        <w:spacing w:line="312" w:lineRule="auto"/>
        <w:ind w:firstLine="363"/>
        <w:jc w:val="both"/>
        <w:textAlignment w:val="auto"/>
      </w:pPr>
      <w:r>
        <w:tab/>
      </w:r>
      <w:r w:rsidRPr="009C6B94">
        <w:t xml:space="preserve">Przesyłanie wartości przez UART realizowane jest na dwa sposoby: manualnie, za pośrednictwem konsoli </w:t>
      </w:r>
      <w:proofErr w:type="spellStart"/>
      <w:proofErr w:type="gramStart"/>
      <w:r w:rsidRPr="009C6B94">
        <w:t>debugującej</w:t>
      </w:r>
      <w:proofErr w:type="spellEnd"/>
      <w:r w:rsidRPr="009C6B94">
        <w:t>,</w:t>
      </w:r>
      <w:proofErr w:type="gramEnd"/>
      <w:r w:rsidRPr="009C6B94">
        <w:t xml:space="preserve"> oraz automatycznie.</w:t>
      </w:r>
      <w:r>
        <w:t xml:space="preserve"> Automatycznie jest wysyłana wiadomość SMS do modułu GSM ze względu na konieczność zachowania kolejności wysyłanych komend oraz znaku</w:t>
      </w:r>
      <w:r w:rsidR="00D44766">
        <w:t xml:space="preserve"> </w:t>
      </w:r>
      <w:proofErr w:type="spellStart"/>
      <w:r w:rsidR="00D44766">
        <w:t>0x1A</w:t>
      </w:r>
      <w:proofErr w:type="spellEnd"/>
      <w:r>
        <w:t xml:space="preserve"> oznaczającego koniec wiadomości.</w:t>
      </w:r>
      <w:r w:rsidR="00D44766">
        <w:t xml:space="preserve"> </w:t>
      </w:r>
      <w:r w:rsidR="009759B3" w:rsidRPr="009759B3">
        <w:t xml:space="preserve">Przesyłanie wiadomości przez wyjście TX za pomocą funkcji </w:t>
      </w:r>
      <w:proofErr w:type="spellStart"/>
      <w:r w:rsidR="009759B3" w:rsidRPr="009759B3">
        <w:t>HAL_UART_Transmit_IT</w:t>
      </w:r>
      <w:proofErr w:type="spellEnd"/>
      <w:r w:rsidR="009759B3" w:rsidRPr="009759B3">
        <w:t xml:space="preserve">() inicjuje wywołanie funkcji przerwania </w:t>
      </w:r>
      <w:proofErr w:type="spellStart"/>
      <w:r w:rsidR="009759B3" w:rsidRPr="009759B3">
        <w:t>HAL_UART_TxCpltCallback</w:t>
      </w:r>
      <w:proofErr w:type="spellEnd"/>
      <w:r w:rsidR="009759B3" w:rsidRPr="009759B3">
        <w:t>(). W tej funkcji, w zależności od wykrytego UART, możliwe jest wykonanie dodatkowych operacji. W przypadku UART2, do przesyłanej wiadomości dodawany jest dodatkowo znak końca linii &lt;CR&gt;&lt;LF&gt;, co ułatwia odczytanie wiadomości na konsoli komputera.</w:t>
      </w:r>
      <w:r w:rsidR="009759B3">
        <w:t xml:space="preserve"> Jeżeli zostanie wysłany numer telefonu, na który ma być wysłana wiadomość SMS, zapala się flaga </w:t>
      </w:r>
      <w:proofErr w:type="spellStart"/>
      <w:r w:rsidR="009759B3">
        <w:t>if_phone_number_set_latch</w:t>
      </w:r>
      <w:proofErr w:type="spellEnd"/>
      <w:r w:rsidR="009759B3">
        <w:t xml:space="preserve"> która odblokowuje funkcję </w:t>
      </w:r>
      <w:proofErr w:type="spellStart"/>
      <w:r w:rsidR="009759B3">
        <w:t>send_SMS</w:t>
      </w:r>
      <w:proofErr w:type="spellEnd"/>
      <w:r w:rsidR="009759B3">
        <w:t>() (Rysunek 5.5 w Źródłach);</w:t>
      </w:r>
    </w:p>
    <w:tbl>
      <w:tblPr>
        <w:tblStyle w:val="Tabela-Siatka"/>
        <w:tblW w:w="0" w:type="auto"/>
        <w:tblLook w:val="04A0" w:firstRow="1" w:lastRow="0" w:firstColumn="1" w:lastColumn="0" w:noHBand="0" w:noVBand="1"/>
      </w:tblPr>
      <w:tblGrid>
        <w:gridCol w:w="534"/>
        <w:gridCol w:w="8394"/>
      </w:tblGrid>
      <w:tr w:rsidR="00D44766" w14:paraId="50C840DC" w14:textId="77777777" w:rsidTr="00D44766">
        <w:trPr>
          <w:trHeight w:val="2692"/>
        </w:trPr>
        <w:tc>
          <w:tcPr>
            <w:tcW w:w="534" w:type="dxa"/>
          </w:tcPr>
          <w:p w14:paraId="16A5049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lastRenderedPageBreak/>
              <w:t>315</w:t>
            </w:r>
          </w:p>
          <w:p w14:paraId="53AE81A1"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316</w:t>
            </w:r>
          </w:p>
          <w:p w14:paraId="68AFD6BA"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317</w:t>
            </w:r>
          </w:p>
          <w:p w14:paraId="3CCD843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318</w:t>
            </w:r>
          </w:p>
          <w:p w14:paraId="335652B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319</w:t>
            </w:r>
          </w:p>
          <w:p w14:paraId="11AF8E9F"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320</w:t>
            </w:r>
          </w:p>
          <w:p w14:paraId="16FF2B5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321</w:t>
            </w:r>
          </w:p>
          <w:p w14:paraId="562DE685"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322</w:t>
            </w:r>
          </w:p>
          <w:p w14:paraId="39F14E3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323</w:t>
            </w:r>
          </w:p>
          <w:p w14:paraId="79525BE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324</w:t>
            </w:r>
          </w:p>
          <w:p w14:paraId="679CE1DE"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325</w:t>
            </w:r>
          </w:p>
          <w:p w14:paraId="0891F4F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326</w:t>
            </w:r>
          </w:p>
          <w:p w14:paraId="626F701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327</w:t>
            </w:r>
          </w:p>
          <w:p w14:paraId="48FB2412" w14:textId="682CCDD7" w:rsidR="00D44766" w:rsidRDefault="00D44766" w:rsidP="00D44766">
            <w:pPr>
              <w:overflowPunct/>
              <w:autoSpaceDE/>
              <w:autoSpaceDN/>
              <w:adjustRightInd/>
              <w:jc w:val="both"/>
              <w:textAlignment w:val="auto"/>
            </w:pPr>
            <w:r w:rsidRPr="00D44766">
              <w:rPr>
                <w:rFonts w:ascii="Consolas" w:hAnsi="Consolas"/>
                <w:sz w:val="16"/>
                <w:szCs w:val="16"/>
              </w:rPr>
              <w:t>328</w:t>
            </w:r>
          </w:p>
        </w:tc>
        <w:tc>
          <w:tcPr>
            <w:tcW w:w="8394" w:type="dxa"/>
          </w:tcPr>
          <w:p w14:paraId="329D0C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proofErr w:type="spellStart"/>
            <w:r w:rsidRPr="00D44766">
              <w:rPr>
                <w:rFonts w:ascii="Consolas" w:hAnsi="Consolas"/>
                <w:b/>
                <w:bCs/>
                <w:color w:val="7F0055"/>
                <w:sz w:val="16"/>
                <w:szCs w:val="16"/>
              </w:rPr>
              <w:t>void</w:t>
            </w:r>
            <w:proofErr w:type="spellEnd"/>
            <w:r w:rsidRPr="00D44766">
              <w:rPr>
                <w:rFonts w:ascii="Consolas" w:hAnsi="Consolas"/>
                <w:color w:val="000000"/>
                <w:sz w:val="16"/>
                <w:szCs w:val="16"/>
              </w:rPr>
              <w:t xml:space="preserve"> </w:t>
            </w:r>
            <w:proofErr w:type="spellStart"/>
            <w:r w:rsidRPr="00D44766">
              <w:rPr>
                <w:rFonts w:ascii="Consolas" w:hAnsi="Consolas"/>
                <w:b/>
                <w:bCs/>
                <w:color w:val="000000"/>
                <w:sz w:val="16"/>
                <w:szCs w:val="16"/>
              </w:rPr>
              <w:t>HAL_UART_TxCpltCallback</w:t>
            </w:r>
            <w:proofErr w:type="spellEnd"/>
            <w:r w:rsidRPr="00D44766">
              <w:rPr>
                <w:rFonts w:ascii="Consolas" w:hAnsi="Consolas"/>
                <w:color w:val="000000"/>
                <w:sz w:val="16"/>
                <w:szCs w:val="16"/>
              </w:rPr>
              <w:t>(</w:t>
            </w:r>
            <w:proofErr w:type="spellStart"/>
            <w:r w:rsidRPr="00D44766">
              <w:rPr>
                <w:rFonts w:ascii="Consolas" w:hAnsi="Consolas"/>
                <w:color w:val="005032"/>
                <w:sz w:val="16"/>
                <w:szCs w:val="16"/>
              </w:rPr>
              <w:t>UART_HandleTypeDef</w:t>
            </w:r>
            <w:proofErr w:type="spellEnd"/>
            <w:r w:rsidRPr="00D44766">
              <w:rPr>
                <w:rFonts w:ascii="Consolas" w:hAnsi="Consolas"/>
                <w:color w:val="000000"/>
                <w:sz w:val="16"/>
                <w:szCs w:val="16"/>
              </w:rPr>
              <w:t xml:space="preserve"> *</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w:t>
            </w:r>
          </w:p>
          <w:p w14:paraId="4DFC0E3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p w14:paraId="59BACEEA"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huart1</w:t>
            </w:r>
            <w:proofErr w:type="spellEnd"/>
            <w:r w:rsidRPr="00D44766">
              <w:rPr>
                <w:rFonts w:ascii="Consolas" w:hAnsi="Consolas"/>
                <w:color w:val="000000"/>
                <w:sz w:val="16"/>
                <w:szCs w:val="16"/>
              </w:rPr>
              <w:t>)</w:t>
            </w:r>
          </w:p>
          <w:p w14:paraId="6EA0CCE8"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9E1E1AF"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if_phone_number_set_latch</w:t>
            </w:r>
            <w:proofErr w:type="spellEnd"/>
            <w:r w:rsidRPr="00D44766">
              <w:rPr>
                <w:rFonts w:ascii="Consolas" w:hAnsi="Consolas"/>
                <w:color w:val="000000"/>
                <w:sz w:val="16"/>
                <w:szCs w:val="16"/>
              </w:rPr>
              <w:t xml:space="preserve"> == </w:t>
            </w:r>
            <w:proofErr w:type="spellStart"/>
            <w:r w:rsidRPr="00D44766">
              <w:rPr>
                <w:rFonts w:ascii="Consolas" w:hAnsi="Consolas"/>
                <w:color w:val="000000"/>
                <w:sz w:val="16"/>
                <w:szCs w:val="16"/>
              </w:rPr>
              <w:t>true</w:t>
            </w:r>
            <w:proofErr w:type="spellEnd"/>
            <w:r w:rsidRPr="00D44766">
              <w:rPr>
                <w:rFonts w:ascii="Consolas" w:hAnsi="Consolas"/>
                <w:color w:val="000000"/>
                <w:sz w:val="16"/>
                <w:szCs w:val="16"/>
              </w:rPr>
              <w:t>)</w:t>
            </w:r>
          </w:p>
          <w:p w14:paraId="599BC4B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47D6D85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send_SMS</w:t>
            </w:r>
            <w:proofErr w:type="spellEnd"/>
            <w:r w:rsidRPr="00D44766">
              <w:rPr>
                <w:rFonts w:ascii="Consolas" w:hAnsi="Consolas"/>
                <w:color w:val="000000"/>
                <w:sz w:val="16"/>
                <w:szCs w:val="16"/>
              </w:rPr>
              <w:t>();</w:t>
            </w:r>
          </w:p>
          <w:p w14:paraId="1836EB2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0DE83E0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1A0DD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huart2</w:t>
            </w:r>
            <w:proofErr w:type="spellEnd"/>
            <w:r w:rsidRPr="00D44766">
              <w:rPr>
                <w:rFonts w:ascii="Consolas" w:hAnsi="Consolas"/>
                <w:color w:val="000000"/>
                <w:sz w:val="16"/>
                <w:szCs w:val="16"/>
              </w:rPr>
              <w:t>)</w:t>
            </w:r>
          </w:p>
          <w:p w14:paraId="3364F9BC"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43CD6A80"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send_end_line</w:t>
            </w:r>
            <w:proofErr w:type="spellEnd"/>
            <w:r w:rsidRPr="00D44766">
              <w:rPr>
                <w:rFonts w:ascii="Consolas" w:hAnsi="Consolas"/>
                <w:color w:val="000000"/>
                <w:sz w:val="16"/>
                <w:szCs w:val="16"/>
              </w:rPr>
              <w:t>();</w:t>
            </w:r>
          </w:p>
          <w:p w14:paraId="3A7B9C1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65A39CEE" w14:textId="1E5969C4" w:rsidR="00D44766" w:rsidRPr="00D44766" w:rsidRDefault="00D44766" w:rsidP="00D44766">
            <w:pPr>
              <w:keepNext/>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tc>
      </w:tr>
    </w:tbl>
    <w:p w14:paraId="6A447DCA" w14:textId="5114F799" w:rsidR="00D44766" w:rsidRPr="00D44766" w:rsidRDefault="00D44766" w:rsidP="00D44766">
      <w:pPr>
        <w:pStyle w:val="Legenda"/>
        <w:jc w:val="center"/>
        <w:rPr>
          <w:sz w:val="20"/>
          <w:u w:val="single"/>
        </w:rPr>
      </w:pPr>
      <w:r w:rsidRPr="00D44766">
        <w:rPr>
          <w:sz w:val="20"/>
          <w:u w:val="single"/>
        </w:rPr>
        <w:t xml:space="preserve">Rysunek 5.4 Funkcja </w:t>
      </w:r>
      <w:proofErr w:type="spellStart"/>
      <w:r w:rsidRPr="00D44766">
        <w:rPr>
          <w:sz w:val="20"/>
          <w:u w:val="single"/>
        </w:rPr>
        <w:t>HAL_UART_TxCpltCallback</w:t>
      </w:r>
      <w:proofErr w:type="spellEnd"/>
    </w:p>
    <w:p w14:paraId="25402F2C" w14:textId="77777777" w:rsidR="00D44766" w:rsidRDefault="00D44766" w:rsidP="009C6B94">
      <w:pPr>
        <w:overflowPunct/>
        <w:autoSpaceDE/>
        <w:autoSpaceDN/>
        <w:adjustRightInd/>
        <w:spacing w:line="312" w:lineRule="auto"/>
        <w:ind w:firstLine="363"/>
        <w:jc w:val="both"/>
        <w:textAlignment w:val="auto"/>
      </w:pPr>
    </w:p>
    <w:p w14:paraId="78B064D9" w14:textId="1CFE8A15" w:rsidR="009C6B94" w:rsidRDefault="008C6A3E" w:rsidP="008C6A3E">
      <w:pPr>
        <w:overflowPunct/>
        <w:autoSpaceDE/>
        <w:autoSpaceDN/>
        <w:adjustRightInd/>
        <w:spacing w:line="312" w:lineRule="auto"/>
        <w:ind w:firstLine="720"/>
        <w:jc w:val="both"/>
        <w:textAlignment w:val="auto"/>
      </w:pPr>
      <w:r w:rsidRPr="008C6A3E">
        <w:t xml:space="preserve">W funkcji </w:t>
      </w:r>
      <w:proofErr w:type="spellStart"/>
      <w:r w:rsidRPr="008C6A3E">
        <w:t>send_SMS</w:t>
      </w:r>
      <w:proofErr w:type="spellEnd"/>
      <w:r w:rsidRPr="008C6A3E">
        <w:t xml:space="preserve">() zastosowano opóźnienie przy użyciu funkcji </w:t>
      </w:r>
      <w:proofErr w:type="spellStart"/>
      <w:r w:rsidRPr="008C6A3E">
        <w:t>delay</w:t>
      </w:r>
      <w:proofErr w:type="spellEnd"/>
      <w:r w:rsidRPr="008C6A3E">
        <w:t xml:space="preserve">(), która realizuje operację __NOP(). Wybór tego rozwiązania podyktowany był faktem, że dłuższe opóźnienia realizowane przez funkcję </w:t>
      </w:r>
      <w:proofErr w:type="spellStart"/>
      <w:r w:rsidRPr="008C6A3E">
        <w:t>HAL_Delay</w:t>
      </w:r>
      <w:proofErr w:type="spellEnd"/>
      <w:r w:rsidRPr="008C6A3E">
        <w:t xml:space="preserve">() mogą blokować </w:t>
      </w:r>
      <w:r w:rsidR="0047035C">
        <w:t>wykonywanie innych przerwań co prowadzi do zablokowania mikrokontrolera</w:t>
      </w:r>
      <w:r w:rsidRPr="008C6A3E">
        <w:t xml:space="preserve">. Jest to spowodowane wykorzystaniem przez </w:t>
      </w:r>
      <w:proofErr w:type="spellStart"/>
      <w:r w:rsidRPr="008C6A3E">
        <w:t>HAL_Delay</w:t>
      </w:r>
      <w:proofErr w:type="spellEnd"/>
      <w:r w:rsidRPr="008C6A3E">
        <w:t xml:space="preserve">() funkcji </w:t>
      </w:r>
      <w:proofErr w:type="spellStart"/>
      <w:r w:rsidRPr="008C6A3E">
        <w:t>HAL_GetTick</w:t>
      </w:r>
      <w:proofErr w:type="spellEnd"/>
      <w:r w:rsidRPr="008C6A3E">
        <w:t>(), która,</w:t>
      </w:r>
      <w:r w:rsidR="0047035C">
        <w:t xml:space="preserve"> </w:t>
      </w:r>
      <w:r w:rsidR="0047035C" w:rsidRPr="008C6A3E">
        <w:t>pobiera aktualny czas działania mikrokontrolera</w:t>
      </w:r>
      <w:r w:rsidR="0047035C">
        <w:t>,</w:t>
      </w:r>
      <w:r w:rsidRPr="008C6A3E">
        <w:t xml:space="preserve"> korzystając z przerwań</w:t>
      </w:r>
      <w:r w:rsidR="0047035C">
        <w:t xml:space="preserve"> blokujących procesor.</w:t>
      </w:r>
    </w:p>
    <w:p w14:paraId="3A480E70" w14:textId="77777777" w:rsidR="0047035C" w:rsidRDefault="0047035C" w:rsidP="008C6A3E">
      <w:pPr>
        <w:overflowPunct/>
        <w:autoSpaceDE/>
        <w:autoSpaceDN/>
        <w:adjustRightInd/>
        <w:spacing w:line="312" w:lineRule="auto"/>
        <w:ind w:firstLine="720"/>
        <w:jc w:val="both"/>
        <w:textAlignment w:val="auto"/>
      </w:pPr>
    </w:p>
    <w:tbl>
      <w:tblPr>
        <w:tblStyle w:val="Tabela-Siatka"/>
        <w:tblW w:w="0" w:type="auto"/>
        <w:tblLook w:val="04A0" w:firstRow="1" w:lastRow="0" w:firstColumn="1" w:lastColumn="0" w:noHBand="0" w:noVBand="1"/>
      </w:tblPr>
      <w:tblGrid>
        <w:gridCol w:w="534"/>
        <w:gridCol w:w="8394"/>
      </w:tblGrid>
      <w:tr w:rsidR="0047035C" w14:paraId="0903D149" w14:textId="77777777" w:rsidTr="0047035C">
        <w:tc>
          <w:tcPr>
            <w:tcW w:w="534" w:type="dxa"/>
          </w:tcPr>
          <w:p w14:paraId="279072FD"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456</w:t>
            </w:r>
          </w:p>
          <w:p w14:paraId="6B982BCC"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457</w:t>
            </w:r>
          </w:p>
          <w:p w14:paraId="47D533C9"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458</w:t>
            </w:r>
          </w:p>
          <w:p w14:paraId="59307777"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459</w:t>
            </w:r>
          </w:p>
          <w:p w14:paraId="3363FB14"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460</w:t>
            </w:r>
          </w:p>
          <w:p w14:paraId="1DA408DB"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461</w:t>
            </w:r>
          </w:p>
          <w:p w14:paraId="5EAFEA54" w14:textId="38F48430" w:rsidR="0047035C" w:rsidRDefault="0047035C" w:rsidP="0047035C">
            <w:pPr>
              <w:overflowPunct/>
              <w:autoSpaceDE/>
              <w:autoSpaceDN/>
              <w:adjustRightInd/>
              <w:jc w:val="both"/>
              <w:textAlignment w:val="auto"/>
            </w:pPr>
            <w:r w:rsidRPr="0047035C">
              <w:rPr>
                <w:rFonts w:ascii="Consolas" w:hAnsi="Consolas"/>
                <w:sz w:val="16"/>
                <w:szCs w:val="16"/>
              </w:rPr>
              <w:t>462</w:t>
            </w:r>
          </w:p>
        </w:tc>
        <w:tc>
          <w:tcPr>
            <w:tcW w:w="8394" w:type="dxa"/>
          </w:tcPr>
          <w:p w14:paraId="0A13A17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proofErr w:type="spellStart"/>
            <w:r w:rsidRPr="0047035C">
              <w:rPr>
                <w:rFonts w:ascii="Consolas" w:hAnsi="Consolas"/>
                <w:b/>
                <w:bCs/>
                <w:color w:val="7F0055"/>
                <w:sz w:val="16"/>
                <w:szCs w:val="16"/>
              </w:rPr>
              <w:t>void</w:t>
            </w:r>
            <w:proofErr w:type="spellEnd"/>
            <w:r w:rsidRPr="0047035C">
              <w:rPr>
                <w:rFonts w:ascii="Consolas" w:hAnsi="Consolas"/>
                <w:color w:val="000000"/>
                <w:sz w:val="16"/>
                <w:szCs w:val="16"/>
              </w:rPr>
              <w:t xml:space="preserve"> </w:t>
            </w:r>
            <w:proofErr w:type="spellStart"/>
            <w:r w:rsidRPr="0047035C">
              <w:rPr>
                <w:rFonts w:ascii="Consolas" w:hAnsi="Consolas"/>
                <w:b/>
                <w:bCs/>
                <w:color w:val="000000"/>
                <w:sz w:val="16"/>
                <w:szCs w:val="16"/>
              </w:rPr>
              <w:t>delay</w:t>
            </w:r>
            <w:proofErr w:type="spellEnd"/>
            <w:r w:rsidRPr="0047035C">
              <w:rPr>
                <w:rFonts w:ascii="Consolas" w:hAnsi="Consolas"/>
                <w:color w:val="000000"/>
                <w:sz w:val="16"/>
                <w:szCs w:val="16"/>
              </w:rPr>
              <w:t>(</w:t>
            </w:r>
            <w:proofErr w:type="spellStart"/>
            <w:r w:rsidRPr="0047035C">
              <w:rPr>
                <w:rFonts w:ascii="Consolas" w:hAnsi="Consolas"/>
                <w:color w:val="005032"/>
                <w:sz w:val="16"/>
                <w:szCs w:val="16"/>
              </w:rPr>
              <w:t>uint32_t</w:t>
            </w:r>
            <w:proofErr w:type="spellEnd"/>
            <w:r w:rsidRPr="0047035C">
              <w:rPr>
                <w:rFonts w:ascii="Consolas" w:hAnsi="Consolas"/>
                <w:color w:val="000000"/>
                <w:sz w:val="16"/>
                <w:szCs w:val="16"/>
              </w:rPr>
              <w:t xml:space="preserve"> </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w:t>
            </w:r>
          </w:p>
          <w:p w14:paraId="2E252D9D"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w:t>
            </w:r>
          </w:p>
          <w:p w14:paraId="6353B766"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proofErr w:type="spellStart"/>
            <w:r w:rsidRPr="0047035C">
              <w:rPr>
                <w:rFonts w:ascii="Consolas" w:hAnsi="Consolas"/>
                <w:b/>
                <w:bCs/>
                <w:color w:val="7F0055"/>
                <w:sz w:val="16"/>
                <w:szCs w:val="16"/>
              </w:rPr>
              <w:t>while</w:t>
            </w:r>
            <w:proofErr w:type="spellEnd"/>
            <w:r w:rsidRPr="0047035C">
              <w:rPr>
                <w:rFonts w:ascii="Consolas" w:hAnsi="Consolas"/>
                <w:color w:val="000000"/>
                <w:sz w:val="16"/>
                <w:szCs w:val="16"/>
              </w:rPr>
              <w:t>(</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 &gt; 0)</w:t>
            </w:r>
          </w:p>
          <w:p w14:paraId="1DAFBC5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79D8375B"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color w:val="000000"/>
                <w:sz w:val="16"/>
                <w:szCs w:val="16"/>
              </w:rPr>
              <w:tab/>
              <w:t>__NOP();</w:t>
            </w:r>
          </w:p>
          <w:p w14:paraId="76D08648"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1DBD7A26" w14:textId="0A93181D" w:rsidR="0047035C" w:rsidRPr="0047035C" w:rsidRDefault="0047035C" w:rsidP="0047035C">
            <w:pPr>
              <w:keepNext/>
              <w:shd w:val="clear" w:color="auto" w:fill="FFFFFF"/>
              <w:overflowPunct/>
              <w:autoSpaceDE/>
              <w:autoSpaceDN/>
              <w:adjustRightInd/>
              <w:textAlignment w:val="auto"/>
              <w:rPr>
                <w:rFonts w:ascii="Consolas" w:hAnsi="Consolas"/>
                <w:color w:val="000000"/>
                <w:sz w:val="20"/>
              </w:rPr>
            </w:pPr>
            <w:r w:rsidRPr="0047035C">
              <w:rPr>
                <w:rFonts w:ascii="Consolas" w:hAnsi="Consolas"/>
                <w:color w:val="000000"/>
                <w:sz w:val="16"/>
                <w:szCs w:val="16"/>
              </w:rPr>
              <w:t>}</w:t>
            </w:r>
          </w:p>
        </w:tc>
      </w:tr>
    </w:tbl>
    <w:p w14:paraId="7A6D17EF" w14:textId="6F5DF26B" w:rsidR="008C6A3E" w:rsidRDefault="0047035C" w:rsidP="0047035C">
      <w:pPr>
        <w:pStyle w:val="Legenda"/>
        <w:jc w:val="center"/>
        <w:rPr>
          <w:sz w:val="20"/>
          <w:u w:val="single"/>
        </w:rPr>
      </w:pPr>
      <w:r w:rsidRPr="0047035C">
        <w:rPr>
          <w:sz w:val="20"/>
          <w:u w:val="single"/>
        </w:rPr>
        <w:t xml:space="preserve">Rysunek 5.6 Funkcja </w:t>
      </w:r>
      <w:proofErr w:type="spellStart"/>
      <w:r w:rsidRPr="0047035C">
        <w:rPr>
          <w:sz w:val="20"/>
          <w:u w:val="single"/>
        </w:rPr>
        <w:t>delay</w:t>
      </w:r>
      <w:proofErr w:type="spellEnd"/>
      <w:r w:rsidRPr="0047035C">
        <w:rPr>
          <w:sz w:val="20"/>
          <w:u w:val="single"/>
        </w:rPr>
        <w:t>()</w:t>
      </w:r>
    </w:p>
    <w:p w14:paraId="70E1025B" w14:textId="77777777" w:rsidR="0047035C" w:rsidRPr="0047035C" w:rsidRDefault="0047035C" w:rsidP="0047035C"/>
    <w:p w14:paraId="4F0E5E22" w14:textId="6060BE31" w:rsidR="00EF649C" w:rsidRDefault="00991B30" w:rsidP="00EF649C">
      <w:pPr>
        <w:overflowPunct/>
        <w:autoSpaceDE/>
        <w:autoSpaceDN/>
        <w:adjustRightInd/>
        <w:spacing w:line="312" w:lineRule="auto"/>
        <w:ind w:firstLine="720"/>
        <w:jc w:val="both"/>
        <w:textAlignment w:val="auto"/>
      </w:pPr>
      <w:r w:rsidRPr="00991B30">
        <w:t>Ostatnim elementem kodu, który wykorzystuje przerwania, jest obsługa klawiatury matrycowej. Piny wierszy są</w:t>
      </w:r>
      <w:r w:rsidR="00EF649C">
        <w:t xml:space="preserve"> wyjściami</w:t>
      </w:r>
      <w:r w:rsidRPr="00991B30">
        <w:t>, a piny podłączone do kolumn klawiatury są ustawione w trybie '</w:t>
      </w:r>
      <w:proofErr w:type="spellStart"/>
      <w:r w:rsidRPr="00991B30">
        <w:t>External</w:t>
      </w:r>
      <w:proofErr w:type="spellEnd"/>
      <w:r w:rsidRPr="00991B30">
        <w:t xml:space="preserve"> </w:t>
      </w:r>
      <w:proofErr w:type="spellStart"/>
      <w:r w:rsidRPr="00991B30">
        <w:t>Interrupt</w:t>
      </w:r>
      <w:proofErr w:type="spellEnd"/>
      <w:r w:rsidRPr="00991B30">
        <w:t xml:space="preserve"> </w:t>
      </w:r>
      <w:proofErr w:type="spellStart"/>
      <w:r w:rsidRPr="00991B30">
        <w:t>Mode</w:t>
      </w:r>
      <w:proofErr w:type="spellEnd"/>
      <w:r w:rsidRPr="00991B30">
        <w:t xml:space="preserve">', z aktywacją przerwania na zboczu </w:t>
      </w:r>
      <w:r w:rsidRPr="00991B30">
        <w:t>narastającym.</w:t>
      </w:r>
      <w:r>
        <w:t xml:space="preserve"> </w:t>
      </w:r>
      <w:r w:rsidR="00EF649C" w:rsidRPr="00EF649C">
        <w:t xml:space="preserve">Po naciśnięciu przycisku na klawiaturze wywoływana jest funkcja przerwania </w:t>
      </w:r>
      <w:proofErr w:type="spellStart"/>
      <w:r w:rsidR="00EF649C" w:rsidRPr="00EF649C">
        <w:t>HAL_GPIO_EXTI_Callback</w:t>
      </w:r>
      <w:proofErr w:type="spellEnd"/>
      <w:r w:rsidR="00EF649C" w:rsidRPr="00EF649C">
        <w:t xml:space="preserve">(), która zawiera implementację mechanizmu </w:t>
      </w:r>
      <w:proofErr w:type="spellStart"/>
      <w:r w:rsidR="00EF649C" w:rsidRPr="00EF649C">
        <w:t>debouncing</w:t>
      </w:r>
      <w:proofErr w:type="spellEnd"/>
      <w:r w:rsidR="00EF649C" w:rsidRPr="00EF649C">
        <w:t>, zapobiegającego przypadkowym, wielokrotnym wciśnięciom przycisku. Następnie, zmienia się konfiguracja pinów kolumn, które są ustawiane w tryb wejściowy (</w:t>
      </w:r>
      <w:proofErr w:type="spellStart"/>
      <w:r w:rsidR="00EF649C" w:rsidRPr="00EF649C">
        <w:t>input</w:t>
      </w:r>
      <w:proofErr w:type="spellEnd"/>
      <w:r w:rsidR="00EF649C" w:rsidRPr="00EF649C">
        <w:t>), ale bez aktywacji przerwań. W celu wykrycia naciśniętego przycisku, realizowane jest przemiatanie pinów wierszy: w określonym momencie stan wysoki jest przydzielany tylko jednemu wierszowi. Jeśli w wyniku tej operacji zostanie wykryte zwarcie na konkretnym przycisku, sygnał ten jest identyfikowany na pinie wejściowym odpowiedniej kolumny.</w:t>
      </w:r>
      <w:r w:rsidR="00EF649C">
        <w:t xml:space="preserve"> Po skończonym przemiataniu zostaje ustawiony stan wysoki na każdym pinie wiersza a piny kolumn wracają do trybu wykrywania przerwań, a wartość wciśniętego przycisku jest zapisywana do bufora.</w:t>
      </w:r>
    </w:p>
    <w:p w14:paraId="160CA970" w14:textId="7ECCE49B" w:rsidR="00EF649C" w:rsidRDefault="00EF649C" w:rsidP="00EF649C">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EF649C" w14:paraId="7C5775BD" w14:textId="77777777" w:rsidTr="00EF649C">
        <w:tc>
          <w:tcPr>
            <w:tcW w:w="534" w:type="dxa"/>
          </w:tcPr>
          <w:p w14:paraId="7912A4E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lastRenderedPageBreak/>
              <w:t>346</w:t>
            </w:r>
          </w:p>
          <w:p w14:paraId="5B4E531E"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347</w:t>
            </w:r>
          </w:p>
          <w:p w14:paraId="66D78E1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348</w:t>
            </w:r>
          </w:p>
          <w:p w14:paraId="76742E8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349</w:t>
            </w:r>
          </w:p>
          <w:p w14:paraId="6228CC4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350</w:t>
            </w:r>
          </w:p>
          <w:p w14:paraId="5231894C"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351</w:t>
            </w:r>
          </w:p>
          <w:p w14:paraId="516D09B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352</w:t>
            </w:r>
          </w:p>
          <w:p w14:paraId="5F1A9AE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353</w:t>
            </w:r>
          </w:p>
          <w:p w14:paraId="1AB57F9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354</w:t>
            </w:r>
          </w:p>
          <w:p w14:paraId="3FEB838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355</w:t>
            </w:r>
          </w:p>
          <w:p w14:paraId="49212E6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356</w:t>
            </w:r>
          </w:p>
          <w:p w14:paraId="18FD076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357</w:t>
            </w:r>
          </w:p>
          <w:p w14:paraId="3E118475"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358</w:t>
            </w:r>
          </w:p>
          <w:p w14:paraId="4113636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359</w:t>
            </w:r>
          </w:p>
          <w:p w14:paraId="1FD8692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360</w:t>
            </w:r>
          </w:p>
          <w:p w14:paraId="4C4648F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361</w:t>
            </w:r>
          </w:p>
          <w:p w14:paraId="70B65069" w14:textId="3F692E9A" w:rsidR="00EF649C" w:rsidRDefault="00EF649C" w:rsidP="00EF649C">
            <w:pPr>
              <w:overflowPunct/>
              <w:autoSpaceDE/>
              <w:autoSpaceDN/>
              <w:adjustRightInd/>
              <w:jc w:val="both"/>
              <w:textAlignment w:val="auto"/>
            </w:pPr>
            <w:r w:rsidRPr="00EF649C">
              <w:rPr>
                <w:rFonts w:ascii="Consolas" w:hAnsi="Consolas"/>
                <w:sz w:val="16"/>
                <w:szCs w:val="16"/>
              </w:rPr>
              <w:t>362</w:t>
            </w:r>
          </w:p>
        </w:tc>
        <w:tc>
          <w:tcPr>
            <w:tcW w:w="8394" w:type="dxa"/>
          </w:tcPr>
          <w:p w14:paraId="6D6D05A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ROW_1_Pin</w:t>
            </w:r>
            <w:proofErr w:type="spellEnd"/>
            <w:r w:rsidRPr="00EF649C">
              <w:rPr>
                <w:rFonts w:ascii="Consolas" w:hAnsi="Consolas"/>
                <w:color w:val="000000"/>
                <w:sz w:val="16"/>
                <w:szCs w:val="16"/>
              </w:rPr>
              <w:t>, 1);</w:t>
            </w:r>
          </w:p>
          <w:p w14:paraId="0A7FC01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ROW_2_Pin</w:t>
            </w:r>
            <w:proofErr w:type="spellEnd"/>
            <w:r w:rsidRPr="00EF649C">
              <w:rPr>
                <w:rFonts w:ascii="Consolas" w:hAnsi="Consolas"/>
                <w:color w:val="000000"/>
                <w:sz w:val="16"/>
                <w:szCs w:val="16"/>
              </w:rPr>
              <w:t>, 0);</w:t>
            </w:r>
          </w:p>
          <w:p w14:paraId="61F8670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ROW_3_Pin</w:t>
            </w:r>
            <w:proofErr w:type="spellEnd"/>
            <w:r w:rsidRPr="00EF649C">
              <w:rPr>
                <w:rFonts w:ascii="Consolas" w:hAnsi="Consolas"/>
                <w:color w:val="000000"/>
                <w:sz w:val="16"/>
                <w:szCs w:val="16"/>
              </w:rPr>
              <w:t>, 0);</w:t>
            </w:r>
          </w:p>
          <w:p w14:paraId="119648E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ROW_4_Pin</w:t>
            </w:r>
            <w:proofErr w:type="spellEnd"/>
            <w:r w:rsidRPr="00EF649C">
              <w:rPr>
                <w:rFonts w:ascii="Consolas" w:hAnsi="Consolas"/>
                <w:color w:val="000000"/>
                <w:sz w:val="16"/>
                <w:szCs w:val="16"/>
              </w:rPr>
              <w:t>, 0);</w:t>
            </w:r>
          </w:p>
          <w:p w14:paraId="4D76631C"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w:t>
            </w:r>
          </w:p>
          <w:p w14:paraId="51C509A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0F113041"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'1'</w:t>
            </w:r>
            <w:r w:rsidRPr="00EF649C">
              <w:rPr>
                <w:rFonts w:ascii="Consolas" w:hAnsi="Consolas"/>
                <w:color w:val="000000"/>
                <w:sz w:val="16"/>
                <w:szCs w:val="16"/>
              </w:rPr>
              <w:t>;</w:t>
            </w:r>
          </w:p>
          <w:p w14:paraId="2174F18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w:t>
            </w:r>
          </w:p>
          <w:p w14:paraId="1E6184B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1E2CD8F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'2'</w:t>
            </w:r>
            <w:r w:rsidRPr="00EF649C">
              <w:rPr>
                <w:rFonts w:ascii="Consolas" w:hAnsi="Consolas"/>
                <w:color w:val="000000"/>
                <w:sz w:val="16"/>
                <w:szCs w:val="16"/>
              </w:rPr>
              <w:t>;</w:t>
            </w:r>
          </w:p>
          <w:p w14:paraId="398D357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w:t>
            </w:r>
          </w:p>
          <w:p w14:paraId="79489148"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FFA77C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'3'</w:t>
            </w:r>
            <w:r w:rsidRPr="00EF649C">
              <w:rPr>
                <w:rFonts w:ascii="Consolas" w:hAnsi="Consolas"/>
                <w:color w:val="000000"/>
                <w:sz w:val="16"/>
                <w:szCs w:val="16"/>
              </w:rPr>
              <w:t>;</w:t>
            </w:r>
          </w:p>
          <w:p w14:paraId="76D3156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w:t>
            </w:r>
          </w:p>
          <w:p w14:paraId="1AE88B66"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6389B73"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'A'</w:t>
            </w:r>
            <w:r w:rsidRPr="00EF649C">
              <w:rPr>
                <w:rFonts w:ascii="Consolas" w:hAnsi="Consolas"/>
                <w:color w:val="000000"/>
                <w:sz w:val="16"/>
                <w:szCs w:val="16"/>
              </w:rPr>
              <w:t>;</w:t>
            </w:r>
          </w:p>
          <w:p w14:paraId="1D37AF94" w14:textId="4971A2EF" w:rsidR="00EF649C" w:rsidRPr="00EF649C" w:rsidRDefault="00EF649C" w:rsidP="00EF649C">
            <w:pPr>
              <w:keepNext/>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tc>
      </w:tr>
    </w:tbl>
    <w:p w14:paraId="68D15161" w14:textId="385C17D9" w:rsidR="00EF649C" w:rsidRPr="00EF649C" w:rsidRDefault="00EF649C" w:rsidP="00EF649C">
      <w:pPr>
        <w:pStyle w:val="Legenda"/>
        <w:jc w:val="center"/>
        <w:rPr>
          <w:sz w:val="20"/>
          <w:u w:val="single"/>
        </w:rPr>
      </w:pPr>
      <w:r w:rsidRPr="00EF649C">
        <w:rPr>
          <w:sz w:val="20"/>
          <w:u w:val="single"/>
        </w:rPr>
        <w:t>Rysunek 5.7 Fragment przedstawiający przemiatanie wierszy</w:t>
      </w:r>
    </w:p>
    <w:p w14:paraId="25DDE881" w14:textId="77777777" w:rsidR="00991B30" w:rsidRDefault="00991B30" w:rsidP="008C6A3E">
      <w:pPr>
        <w:overflowPunct/>
        <w:autoSpaceDE/>
        <w:autoSpaceDN/>
        <w:adjustRightInd/>
        <w:spacing w:line="312" w:lineRule="auto"/>
        <w:ind w:firstLine="720"/>
        <w:jc w:val="both"/>
        <w:textAlignment w:val="auto"/>
      </w:pPr>
    </w:p>
    <w:p w14:paraId="4680467E" w14:textId="0E8EB660" w:rsidR="005954B7" w:rsidRDefault="005954B7" w:rsidP="008C6A3E">
      <w:pPr>
        <w:overflowPunct/>
        <w:autoSpaceDE/>
        <w:autoSpaceDN/>
        <w:adjustRightInd/>
        <w:spacing w:line="312" w:lineRule="auto"/>
        <w:ind w:firstLine="720"/>
        <w:jc w:val="both"/>
        <w:textAlignment w:val="auto"/>
      </w:pPr>
      <w:r w:rsidRPr="005954B7">
        <w:t xml:space="preserve">Funkcja </w:t>
      </w:r>
      <w:proofErr w:type="spellStart"/>
      <w:r w:rsidRPr="005954B7">
        <w:t>main</w:t>
      </w:r>
      <w:proofErr w:type="spellEnd"/>
      <w:r w:rsidRPr="005954B7">
        <w:t xml:space="preserve">() rozpoczyna się od początkowych inicjalizacji modułów, które obejmują: włączenie pinu Enable modemu, inicjalizację wyświetlacza LCD za pomocą funkcji </w:t>
      </w:r>
      <w:proofErr w:type="spellStart"/>
      <w:r w:rsidRPr="005954B7">
        <w:t>lcd_init</w:t>
      </w:r>
      <w:proofErr w:type="spellEnd"/>
      <w:r w:rsidRPr="005954B7">
        <w:t xml:space="preserve">() z pliku HD44780.c, ustawienie podświetlenia wyświetlacza przy użyciu </w:t>
      </w:r>
      <w:proofErr w:type="spellStart"/>
      <w:r w:rsidRPr="005954B7">
        <w:t>lcd_backlight</w:t>
      </w:r>
      <w:proofErr w:type="spellEnd"/>
      <w:r w:rsidRPr="005954B7">
        <w:t xml:space="preserve">() oraz czyszczenie wyświetlacza z ewentualnej niepożądanej zawartości za pomocą </w:t>
      </w:r>
      <w:proofErr w:type="spellStart"/>
      <w:r w:rsidRPr="005954B7">
        <w:t>lcd_clear</w:t>
      </w:r>
      <w:proofErr w:type="spellEnd"/>
      <w:r w:rsidRPr="005954B7">
        <w:t xml:space="preserve">(). Dodatkowo inicjalizowany jest </w:t>
      </w:r>
      <w:proofErr w:type="spellStart"/>
      <w:r w:rsidRPr="005954B7">
        <w:t>timer</w:t>
      </w:r>
      <w:proofErr w:type="spellEnd"/>
      <w:r w:rsidRPr="005954B7">
        <w:t xml:space="preserve"> PWM, który steruje serwomechanizmem, z</w:t>
      </w:r>
      <w:r>
        <w:t xml:space="preserve"> wymuszeniem</w:t>
      </w:r>
      <w:r w:rsidRPr="005954B7">
        <w:t xml:space="preserve"> ustawieni</w:t>
      </w:r>
      <w:r>
        <w:t>a</w:t>
      </w:r>
      <w:r w:rsidRPr="005954B7">
        <w:t xml:space="preserve"> na pozycję otwartego zamka.</w:t>
      </w:r>
      <w:r>
        <w:t xml:space="preserve"> </w:t>
      </w:r>
      <w:r w:rsidRPr="005954B7">
        <w:t xml:space="preserve">Dodatkowo, bufor zapisujący wpisywany klucz dostępu jest czyszczony, na pinach wierszy klawiatury matrycowej ustawiany jest stan wysoki, a także </w:t>
      </w:r>
      <w:r>
        <w:t>rozpoczyna</w:t>
      </w:r>
      <w:r w:rsidRPr="005954B7">
        <w:t xml:space="preserve"> się wykrywanie otrzymywanych znaków na pinach RX wejść UART.</w:t>
      </w:r>
      <w:r>
        <w:t xml:space="preserve"> </w:t>
      </w:r>
      <w:r w:rsidR="00F304D6" w:rsidRPr="00F304D6">
        <w:t xml:space="preserve">Druga część funkcji </w:t>
      </w:r>
      <w:proofErr w:type="spellStart"/>
      <w:r w:rsidR="00F304D6" w:rsidRPr="00F304D6">
        <w:t>main</w:t>
      </w:r>
      <w:proofErr w:type="spellEnd"/>
      <w:r w:rsidR="00F304D6" w:rsidRPr="00F304D6">
        <w:t xml:space="preserve">() obejmuje pętlę </w:t>
      </w:r>
      <w:proofErr w:type="spellStart"/>
      <w:r w:rsidR="00F304D6" w:rsidRPr="00F304D6">
        <w:t>while</w:t>
      </w:r>
      <w:proofErr w:type="spellEnd"/>
      <w:r w:rsidR="00F304D6" w:rsidRPr="00F304D6">
        <w:t xml:space="preserve">(1), w której cyklicznie wykonywane są funkcje: </w:t>
      </w:r>
      <w:proofErr w:type="spellStart"/>
      <w:r w:rsidR="00F304D6" w:rsidRPr="00F304D6">
        <w:t>check_timeout_gsm</w:t>
      </w:r>
      <w:proofErr w:type="spellEnd"/>
      <w:r w:rsidR="00F304D6" w:rsidRPr="00F304D6">
        <w:t xml:space="preserve">(), przeznaczona do wykrywania zakończenia transmisji wiadomości przez moduł GSM, </w:t>
      </w:r>
      <w:proofErr w:type="spellStart"/>
      <w:r w:rsidR="00F304D6" w:rsidRPr="00F304D6">
        <w:t>lcd_display</w:t>
      </w:r>
      <w:proofErr w:type="spellEnd"/>
      <w:r w:rsidR="00F304D6" w:rsidRPr="00F304D6">
        <w:t xml:space="preserve">(), rozbudowana funkcja wyświetlająca komunikaty w zależności od aktualnego stanu urządzenia, oraz </w:t>
      </w:r>
      <w:proofErr w:type="spellStart"/>
      <w:r w:rsidR="00F304D6" w:rsidRPr="00F304D6">
        <w:t>lcd_display_key</w:t>
      </w:r>
      <w:proofErr w:type="spellEnd"/>
      <w:r w:rsidR="00F304D6" w:rsidRPr="00F304D6">
        <w:t xml:space="preserve">(), odpowiedzialna za prezentację wpisywanego kodu dostępu. Dodatkowo, odbywa się reset </w:t>
      </w:r>
      <w:proofErr w:type="spellStart"/>
      <w:r w:rsidR="00F304D6" w:rsidRPr="00F304D6">
        <w:t>Watchdoga</w:t>
      </w:r>
      <w:proofErr w:type="spellEnd"/>
      <w:r w:rsidR="00F304D6" w:rsidRPr="00F304D6">
        <w:t xml:space="preserve"> za pomocą funkcji </w:t>
      </w:r>
      <w:proofErr w:type="spellStart"/>
      <w:r w:rsidR="00F304D6" w:rsidRPr="00F304D6">
        <w:t>HAL_IWDG_Refresh</w:t>
      </w:r>
      <w:proofErr w:type="spellEnd"/>
      <w:r w:rsidR="00F304D6" w:rsidRPr="00F304D6">
        <w:t>().</w:t>
      </w:r>
    </w:p>
    <w:tbl>
      <w:tblPr>
        <w:tblStyle w:val="Tabela-Siatka"/>
        <w:tblW w:w="0" w:type="auto"/>
        <w:tblLook w:val="04A0" w:firstRow="1" w:lastRow="0" w:firstColumn="1" w:lastColumn="0" w:noHBand="0" w:noVBand="1"/>
      </w:tblPr>
      <w:tblGrid>
        <w:gridCol w:w="534"/>
        <w:gridCol w:w="8394"/>
      </w:tblGrid>
      <w:tr w:rsidR="00F304D6" w14:paraId="5CE3E323" w14:textId="77777777" w:rsidTr="00F304D6">
        <w:tc>
          <w:tcPr>
            <w:tcW w:w="534" w:type="dxa"/>
          </w:tcPr>
          <w:p w14:paraId="7C12C49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503</w:t>
            </w:r>
          </w:p>
          <w:p w14:paraId="770D96A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504</w:t>
            </w:r>
          </w:p>
          <w:p w14:paraId="5F5A240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505</w:t>
            </w:r>
          </w:p>
          <w:p w14:paraId="20249E13"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506</w:t>
            </w:r>
          </w:p>
          <w:p w14:paraId="37D0F29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507</w:t>
            </w:r>
          </w:p>
          <w:p w14:paraId="65F7E4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508</w:t>
            </w:r>
          </w:p>
          <w:p w14:paraId="7206B5B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509</w:t>
            </w:r>
          </w:p>
          <w:p w14:paraId="0675B01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510</w:t>
            </w:r>
          </w:p>
          <w:p w14:paraId="6BF1BD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511</w:t>
            </w:r>
          </w:p>
          <w:p w14:paraId="33EF3D6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512</w:t>
            </w:r>
          </w:p>
          <w:p w14:paraId="7C132E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513</w:t>
            </w:r>
          </w:p>
          <w:p w14:paraId="06E1151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514</w:t>
            </w:r>
          </w:p>
          <w:p w14:paraId="03F26820"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515</w:t>
            </w:r>
          </w:p>
          <w:p w14:paraId="05914E8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516</w:t>
            </w:r>
          </w:p>
          <w:p w14:paraId="327E15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517</w:t>
            </w:r>
          </w:p>
          <w:p w14:paraId="2A04857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518</w:t>
            </w:r>
          </w:p>
          <w:p w14:paraId="0A80F32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519</w:t>
            </w:r>
          </w:p>
          <w:p w14:paraId="0FFE1A7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520</w:t>
            </w:r>
          </w:p>
          <w:p w14:paraId="2249BFD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521</w:t>
            </w:r>
          </w:p>
          <w:p w14:paraId="0250691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522</w:t>
            </w:r>
          </w:p>
          <w:p w14:paraId="61DBE7ED"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523</w:t>
            </w:r>
          </w:p>
          <w:p w14:paraId="70772906" w14:textId="4C5D49C3"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524</w:t>
            </w:r>
          </w:p>
        </w:tc>
        <w:tc>
          <w:tcPr>
            <w:tcW w:w="8394" w:type="dxa"/>
          </w:tcPr>
          <w:p w14:paraId="1387F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MODEM_ENABLE_GPIO_Port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MODEM_ENABLE_Pin</w:t>
            </w:r>
            <w:proofErr w:type="spellEnd"/>
            <w:r w:rsidRPr="00F304D6">
              <w:rPr>
                <w:rFonts w:ascii="Consolas" w:hAnsi="Consolas"/>
                <w:color w:val="000000"/>
                <w:sz w:val="16"/>
                <w:szCs w:val="16"/>
              </w:rPr>
              <w:t xml:space="preserve">, </w:t>
            </w:r>
            <w:r w:rsidRPr="00F304D6">
              <w:rPr>
                <w:rFonts w:ascii="Consolas" w:hAnsi="Consolas"/>
                <w:i/>
                <w:iCs/>
                <w:color w:val="0000C0"/>
                <w:sz w:val="16"/>
                <w:szCs w:val="16"/>
              </w:rPr>
              <w:t>GPIO_PIN_SET</w:t>
            </w:r>
            <w:r w:rsidRPr="00F304D6">
              <w:rPr>
                <w:rFonts w:ascii="Consolas" w:hAnsi="Consolas"/>
                <w:color w:val="000000"/>
                <w:sz w:val="16"/>
                <w:szCs w:val="16"/>
              </w:rPr>
              <w:t>);</w:t>
            </w:r>
          </w:p>
          <w:p w14:paraId="632A5CD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HAL_Delay</w:t>
            </w:r>
            <w:proofErr w:type="spellEnd"/>
            <w:r w:rsidRPr="00F304D6">
              <w:rPr>
                <w:rFonts w:ascii="Consolas" w:hAnsi="Consolas"/>
                <w:color w:val="000000"/>
                <w:sz w:val="16"/>
                <w:szCs w:val="16"/>
              </w:rPr>
              <w:t>(1000);</w:t>
            </w:r>
          </w:p>
          <w:p w14:paraId="6B378FD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D95599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lcd_init</w:t>
            </w:r>
            <w:proofErr w:type="spellEnd"/>
            <w:r w:rsidRPr="00F304D6">
              <w:rPr>
                <w:rFonts w:ascii="Consolas" w:hAnsi="Consolas"/>
                <w:color w:val="000000"/>
                <w:sz w:val="16"/>
                <w:szCs w:val="16"/>
              </w:rPr>
              <w:t>();</w:t>
            </w:r>
          </w:p>
          <w:p w14:paraId="759A915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send_AT_init</w:t>
            </w:r>
            <w:proofErr w:type="spellEnd"/>
            <w:r w:rsidRPr="00F304D6">
              <w:rPr>
                <w:rFonts w:ascii="Consolas" w:hAnsi="Consolas"/>
                <w:color w:val="000000"/>
                <w:sz w:val="16"/>
                <w:szCs w:val="16"/>
              </w:rPr>
              <w:t>();</w:t>
            </w:r>
          </w:p>
          <w:p w14:paraId="45C71CE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2ADE4C1"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lcd_backlight</w:t>
            </w:r>
            <w:proofErr w:type="spellEnd"/>
            <w:r w:rsidRPr="00F304D6">
              <w:rPr>
                <w:rFonts w:ascii="Consolas" w:hAnsi="Consolas"/>
                <w:color w:val="000000"/>
                <w:sz w:val="16"/>
                <w:szCs w:val="16"/>
              </w:rPr>
              <w:t>(1);</w:t>
            </w:r>
          </w:p>
          <w:p w14:paraId="642D711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lcd_clear</w:t>
            </w:r>
            <w:proofErr w:type="spellEnd"/>
            <w:r w:rsidRPr="00F304D6">
              <w:rPr>
                <w:rFonts w:ascii="Consolas" w:hAnsi="Consolas"/>
                <w:color w:val="000000"/>
                <w:sz w:val="16"/>
                <w:szCs w:val="16"/>
              </w:rPr>
              <w:t>();</w:t>
            </w:r>
          </w:p>
          <w:p w14:paraId="3E595DC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5703A0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HAL_TIM_PWM_Start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w:t>
            </w:r>
          </w:p>
          <w:p w14:paraId="3D6F972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__HAL_TIM_SET_COMPARE(&amp;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 1600);</w:t>
            </w:r>
          </w:p>
          <w:p w14:paraId="7D06A73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34A6A2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642880"/>
                <w:sz w:val="16"/>
                <w:szCs w:val="16"/>
              </w:rPr>
              <w:t>memset</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r w:rsidRPr="00F304D6">
              <w:rPr>
                <w:rFonts w:ascii="Consolas" w:hAnsi="Consolas"/>
                <w:color w:val="2A00FF"/>
                <w:sz w:val="16"/>
                <w:szCs w:val="16"/>
              </w:rPr>
              <w:t>'\0'</w:t>
            </w:r>
            <w:r w:rsidRPr="00F304D6">
              <w:rPr>
                <w:rFonts w:ascii="Consolas" w:hAnsi="Consolas"/>
                <w:color w:val="000000"/>
                <w:sz w:val="16"/>
                <w:szCs w:val="16"/>
              </w:rPr>
              <w:t>, BUFFER_SIZE);</w:t>
            </w:r>
          </w:p>
          <w:p w14:paraId="58D6832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3873339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ROW_1_GPIO_Port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ROW_1_Pin</w:t>
            </w:r>
            <w:proofErr w:type="spellEnd"/>
            <w:r w:rsidRPr="00F304D6">
              <w:rPr>
                <w:rFonts w:ascii="Consolas" w:hAnsi="Consolas"/>
                <w:color w:val="000000"/>
                <w:sz w:val="16"/>
                <w:szCs w:val="16"/>
              </w:rPr>
              <w:t>, 1);</w:t>
            </w:r>
          </w:p>
          <w:p w14:paraId="368FC57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ROW_2_GPIO_Port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ROW_2_Pin</w:t>
            </w:r>
            <w:proofErr w:type="spellEnd"/>
            <w:r w:rsidRPr="00F304D6">
              <w:rPr>
                <w:rFonts w:ascii="Consolas" w:hAnsi="Consolas"/>
                <w:color w:val="000000"/>
                <w:sz w:val="16"/>
                <w:szCs w:val="16"/>
              </w:rPr>
              <w:t>, 1);</w:t>
            </w:r>
          </w:p>
          <w:p w14:paraId="4497E96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ROW_3_GPIO_Port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ROW_3_Pin</w:t>
            </w:r>
            <w:proofErr w:type="spellEnd"/>
            <w:r w:rsidRPr="00F304D6">
              <w:rPr>
                <w:rFonts w:ascii="Consolas" w:hAnsi="Consolas"/>
                <w:color w:val="000000"/>
                <w:sz w:val="16"/>
                <w:szCs w:val="16"/>
              </w:rPr>
              <w:t>, 1);</w:t>
            </w:r>
          </w:p>
          <w:p w14:paraId="12E21FF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ROW_4_GPIO_Port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ROW_4_Pin</w:t>
            </w:r>
            <w:proofErr w:type="spellEnd"/>
            <w:r w:rsidRPr="00F304D6">
              <w:rPr>
                <w:rFonts w:ascii="Consolas" w:hAnsi="Consolas"/>
                <w:color w:val="000000"/>
                <w:sz w:val="16"/>
                <w:szCs w:val="16"/>
              </w:rPr>
              <w:t>, 1);</w:t>
            </w:r>
          </w:p>
          <w:p w14:paraId="07EFF5E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1BB9963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huart2</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uart2_rx_buffer</w:t>
            </w:r>
            <w:proofErr w:type="spellEnd"/>
            <w:r w:rsidRPr="00F304D6">
              <w:rPr>
                <w:rFonts w:ascii="Consolas" w:hAnsi="Consolas"/>
                <w:color w:val="000000"/>
                <w:sz w:val="16"/>
                <w:szCs w:val="16"/>
              </w:rPr>
              <w:t>, 1);</w:t>
            </w:r>
          </w:p>
          <w:p w14:paraId="39C4295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huart1</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uart1_rx_buffer</w:t>
            </w:r>
            <w:proofErr w:type="spellEnd"/>
            <w:r w:rsidRPr="00F304D6">
              <w:rPr>
                <w:rFonts w:ascii="Consolas" w:hAnsi="Consolas"/>
                <w:color w:val="000000"/>
                <w:sz w:val="16"/>
                <w:szCs w:val="16"/>
              </w:rPr>
              <w:t>, 1);</w:t>
            </w:r>
          </w:p>
          <w:p w14:paraId="266DC9CF" w14:textId="5161A557" w:rsidR="00F304D6" w:rsidRPr="00F304D6" w:rsidRDefault="00F304D6" w:rsidP="00F304D6">
            <w:pPr>
              <w:keepNext/>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huart3</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uart3_rx_buffer</w:t>
            </w:r>
            <w:proofErr w:type="spellEnd"/>
            <w:r w:rsidRPr="00F304D6">
              <w:rPr>
                <w:rFonts w:ascii="Consolas" w:hAnsi="Consolas"/>
                <w:color w:val="000000"/>
                <w:sz w:val="16"/>
                <w:szCs w:val="16"/>
              </w:rPr>
              <w:t>, 1);</w:t>
            </w:r>
          </w:p>
        </w:tc>
      </w:tr>
    </w:tbl>
    <w:p w14:paraId="47498B68" w14:textId="4DADEA20" w:rsidR="005954B7" w:rsidRPr="00F304D6" w:rsidRDefault="00F304D6" w:rsidP="00F304D6">
      <w:pPr>
        <w:pStyle w:val="Legenda"/>
        <w:jc w:val="center"/>
        <w:rPr>
          <w:sz w:val="20"/>
          <w:u w:val="single"/>
        </w:rPr>
      </w:pPr>
      <w:r w:rsidRPr="00F304D6">
        <w:rPr>
          <w:sz w:val="20"/>
          <w:u w:val="single"/>
        </w:rPr>
        <w:t xml:space="preserve">Rysunek 5.8 Część inicjalizacyjna funkcji </w:t>
      </w:r>
      <w:proofErr w:type="spellStart"/>
      <w:r w:rsidRPr="00F304D6">
        <w:rPr>
          <w:sz w:val="20"/>
          <w:u w:val="single"/>
        </w:rPr>
        <w:t>main</w:t>
      </w:r>
      <w:proofErr w:type="spellEnd"/>
      <w:r w:rsidRPr="00F304D6">
        <w:rPr>
          <w:sz w:val="20"/>
          <w:u w:val="single"/>
        </w:rPr>
        <w:t>()</w:t>
      </w:r>
    </w:p>
    <w:p w14:paraId="7217919F" w14:textId="77777777" w:rsidR="005954B7" w:rsidRDefault="005954B7"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F304D6" w14:paraId="43E93516" w14:textId="77777777" w:rsidTr="00F304D6">
        <w:tc>
          <w:tcPr>
            <w:tcW w:w="568" w:type="dxa"/>
          </w:tcPr>
          <w:p w14:paraId="559EA57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lastRenderedPageBreak/>
              <w:t>530</w:t>
            </w:r>
          </w:p>
          <w:p w14:paraId="423DB3B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531</w:t>
            </w:r>
          </w:p>
          <w:p w14:paraId="542589BE"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532</w:t>
            </w:r>
          </w:p>
          <w:p w14:paraId="3F2212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533</w:t>
            </w:r>
          </w:p>
          <w:p w14:paraId="19259488" w14:textId="77777777" w:rsid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534</w:t>
            </w:r>
          </w:p>
          <w:p w14:paraId="01E96C4E" w14:textId="77777777" w:rsidR="00F304D6" w:rsidRPr="00F304D6" w:rsidRDefault="00F304D6" w:rsidP="00F304D6">
            <w:pPr>
              <w:overflowPunct/>
              <w:autoSpaceDE/>
              <w:autoSpaceDN/>
              <w:adjustRightInd/>
              <w:jc w:val="both"/>
              <w:textAlignment w:val="auto"/>
              <w:rPr>
                <w:rFonts w:ascii="Consolas" w:hAnsi="Consolas"/>
                <w:sz w:val="16"/>
                <w:szCs w:val="16"/>
              </w:rPr>
            </w:pPr>
          </w:p>
          <w:p w14:paraId="51BFD67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535</w:t>
            </w:r>
          </w:p>
          <w:p w14:paraId="47942BE9"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536</w:t>
            </w:r>
          </w:p>
          <w:p w14:paraId="1A6573D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537</w:t>
            </w:r>
          </w:p>
          <w:p w14:paraId="4119018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538</w:t>
            </w:r>
          </w:p>
          <w:p w14:paraId="775C616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539</w:t>
            </w:r>
          </w:p>
          <w:p w14:paraId="2E11593A"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540</w:t>
            </w:r>
          </w:p>
          <w:p w14:paraId="6A98D1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541</w:t>
            </w:r>
          </w:p>
          <w:p w14:paraId="03AAD82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542</w:t>
            </w:r>
          </w:p>
          <w:p w14:paraId="4C32F4C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543</w:t>
            </w:r>
          </w:p>
          <w:p w14:paraId="59E67C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544</w:t>
            </w:r>
          </w:p>
          <w:p w14:paraId="7A3854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545</w:t>
            </w:r>
          </w:p>
          <w:p w14:paraId="5DFE2DA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546</w:t>
            </w:r>
          </w:p>
          <w:p w14:paraId="786D70C8" w14:textId="0676234F"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547</w:t>
            </w:r>
          </w:p>
        </w:tc>
        <w:tc>
          <w:tcPr>
            <w:tcW w:w="8678" w:type="dxa"/>
          </w:tcPr>
          <w:p w14:paraId="2798A65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7F0055"/>
                <w:sz w:val="16"/>
                <w:szCs w:val="16"/>
              </w:rPr>
              <w:t>while</w:t>
            </w:r>
            <w:proofErr w:type="spellEnd"/>
            <w:r w:rsidRPr="00F304D6">
              <w:rPr>
                <w:rFonts w:ascii="Consolas" w:hAnsi="Consolas"/>
                <w:color w:val="000000"/>
                <w:sz w:val="16"/>
                <w:szCs w:val="16"/>
              </w:rPr>
              <w:t xml:space="preserve"> (1)</w:t>
            </w:r>
          </w:p>
          <w:p w14:paraId="2632EE1E"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
          <w:p w14:paraId="0AE5AE7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check_timeout_gsm</w:t>
            </w:r>
            <w:proofErr w:type="spellEnd"/>
            <w:r w:rsidRPr="00F304D6">
              <w:rPr>
                <w:rFonts w:ascii="Consolas" w:hAnsi="Consolas"/>
                <w:color w:val="000000"/>
                <w:sz w:val="16"/>
                <w:szCs w:val="16"/>
              </w:rPr>
              <w:t>();</w:t>
            </w:r>
          </w:p>
          <w:p w14:paraId="2862121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55C2164" w14:textId="5AAF6400"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lcd_display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if_phone_number_set_latch</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access_key</w:t>
            </w:r>
            <w:proofErr w:type="spellEnd"/>
            <w:r w:rsidRPr="00F304D6">
              <w:rPr>
                <w:rFonts w:ascii="Consolas" w:hAnsi="Consolas"/>
                <w:color w:val="000000"/>
                <w:sz w:val="16"/>
                <w:szCs w:val="16"/>
              </w:rPr>
              <w:t xml:space="preserve">, </w:t>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open_close_cmd</w:t>
            </w:r>
            <w:proofErr w:type="spellEnd"/>
            <w:r w:rsidRPr="00F304D6">
              <w:rPr>
                <w:rFonts w:ascii="Consolas" w:hAnsi="Consolas"/>
                <w:color w:val="000000"/>
                <w:sz w:val="16"/>
                <w:szCs w:val="16"/>
              </w:rPr>
              <w:t>);</w:t>
            </w:r>
          </w:p>
          <w:p w14:paraId="4A79E5E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17589F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 </w:t>
            </w:r>
            <w:proofErr w:type="spellStart"/>
            <w:r w:rsidRPr="00F304D6">
              <w:rPr>
                <w:rFonts w:ascii="Consolas" w:hAnsi="Consolas"/>
                <w:color w:val="000000"/>
                <w:sz w:val="16"/>
                <w:szCs w:val="16"/>
              </w:rPr>
              <w:t>lcd_display_key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w:t>
            </w:r>
          </w:p>
          <w:p w14:paraId="553A814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07F462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b/>
                <w:bCs/>
                <w:color w:val="7F0055"/>
                <w:sz w:val="16"/>
                <w:szCs w:val="16"/>
              </w:rPr>
              <w:t>if</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 </w:t>
            </w:r>
            <w:r w:rsidRPr="00F304D6">
              <w:rPr>
                <w:rFonts w:ascii="Consolas" w:hAnsi="Consolas"/>
                <w:color w:val="2A00FF"/>
                <w:sz w:val="16"/>
                <w:szCs w:val="16"/>
              </w:rPr>
              <w:t>'D'</w:t>
            </w:r>
            <w:r w:rsidRPr="00F304D6">
              <w:rPr>
                <w:rFonts w:ascii="Consolas" w:hAnsi="Consolas"/>
                <w:color w:val="000000"/>
                <w:sz w:val="16"/>
                <w:szCs w:val="16"/>
              </w:rPr>
              <w:t>)</w:t>
            </w:r>
          </w:p>
          <w:p w14:paraId="6DB2540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6D4F5E6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reset_buffer</w:t>
            </w:r>
            <w:proofErr w:type="spellEnd"/>
            <w:r w:rsidRPr="00F304D6">
              <w:rPr>
                <w:rFonts w:ascii="Consolas" w:hAnsi="Consolas"/>
                <w:color w:val="000000"/>
                <w:sz w:val="16"/>
                <w:szCs w:val="16"/>
              </w:rPr>
              <w:t>();</w:t>
            </w:r>
          </w:p>
          <w:p w14:paraId="18E63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53E7A3C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788323CB"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HAL_IWDG_Refresh</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hiwdg</w:t>
            </w:r>
            <w:proofErr w:type="spellEnd"/>
            <w:r w:rsidRPr="00F304D6">
              <w:rPr>
                <w:rFonts w:ascii="Consolas" w:hAnsi="Consolas"/>
                <w:color w:val="000000"/>
                <w:sz w:val="16"/>
                <w:szCs w:val="16"/>
              </w:rPr>
              <w:t>);</w:t>
            </w:r>
          </w:p>
          <w:p w14:paraId="5A01116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END WHILE */</w:t>
            </w:r>
          </w:p>
          <w:p w14:paraId="7605F44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D797A1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BEGIN 3 */</w:t>
            </w:r>
          </w:p>
          <w:p w14:paraId="198CA6D7" w14:textId="2664AB1D" w:rsidR="00F304D6" w:rsidRPr="00F304D6" w:rsidRDefault="00F304D6" w:rsidP="00F304D6">
            <w:pPr>
              <w:keepNext/>
              <w:shd w:val="clear" w:color="auto" w:fill="FFFFFF"/>
              <w:overflowPunct/>
              <w:autoSpaceDE/>
              <w:autoSpaceDN/>
              <w:adjustRightInd/>
              <w:textAlignment w:val="auto"/>
              <w:rPr>
                <w:rFonts w:ascii="Consolas" w:hAnsi="Consolas"/>
                <w:color w:val="000000"/>
                <w:sz w:val="20"/>
              </w:rPr>
            </w:pPr>
            <w:r w:rsidRPr="00F304D6">
              <w:rPr>
                <w:rFonts w:ascii="Consolas" w:hAnsi="Consolas"/>
                <w:color w:val="000000"/>
                <w:sz w:val="16"/>
                <w:szCs w:val="16"/>
              </w:rPr>
              <w:t xml:space="preserve">  }</w:t>
            </w:r>
          </w:p>
        </w:tc>
      </w:tr>
    </w:tbl>
    <w:p w14:paraId="05DD60FF" w14:textId="1DC47C7B" w:rsidR="005954B7" w:rsidRPr="00F304D6" w:rsidRDefault="00F304D6" w:rsidP="00F304D6">
      <w:pPr>
        <w:pStyle w:val="Legenda"/>
        <w:jc w:val="center"/>
        <w:rPr>
          <w:sz w:val="20"/>
          <w:u w:val="single"/>
        </w:rPr>
      </w:pPr>
      <w:r w:rsidRPr="00F304D6">
        <w:rPr>
          <w:sz w:val="20"/>
          <w:u w:val="single"/>
        </w:rPr>
        <w:t xml:space="preserve">Rysunek 5.9 </w:t>
      </w:r>
      <w:bookmarkStart w:id="9" w:name="_Hlk157755140"/>
      <w:r w:rsidRPr="00F304D6">
        <w:rPr>
          <w:sz w:val="20"/>
          <w:u w:val="single"/>
        </w:rPr>
        <w:t xml:space="preserve">Pętla </w:t>
      </w:r>
      <w:proofErr w:type="spellStart"/>
      <w:r w:rsidRPr="00F304D6">
        <w:rPr>
          <w:sz w:val="20"/>
          <w:u w:val="single"/>
        </w:rPr>
        <w:t>while</w:t>
      </w:r>
      <w:proofErr w:type="spellEnd"/>
      <w:r w:rsidRPr="00F304D6">
        <w:rPr>
          <w:sz w:val="20"/>
          <w:u w:val="single"/>
        </w:rPr>
        <w:t xml:space="preserve"> funkcji </w:t>
      </w:r>
      <w:proofErr w:type="spellStart"/>
      <w:r w:rsidRPr="00F304D6">
        <w:rPr>
          <w:sz w:val="20"/>
          <w:u w:val="single"/>
        </w:rPr>
        <w:t>main</w:t>
      </w:r>
      <w:proofErr w:type="spellEnd"/>
      <w:r w:rsidRPr="00F304D6">
        <w:rPr>
          <w:sz w:val="20"/>
          <w:u w:val="single"/>
        </w:rPr>
        <w:t>()</w:t>
      </w:r>
    </w:p>
    <w:bookmarkEnd w:id="9"/>
    <w:p w14:paraId="38976E34" w14:textId="77777777" w:rsidR="005954B7" w:rsidRDefault="005954B7" w:rsidP="008C6A3E">
      <w:pPr>
        <w:overflowPunct/>
        <w:autoSpaceDE/>
        <w:autoSpaceDN/>
        <w:adjustRightInd/>
        <w:spacing w:line="312" w:lineRule="auto"/>
        <w:ind w:firstLine="720"/>
        <w:jc w:val="both"/>
        <w:textAlignment w:val="auto"/>
      </w:pPr>
    </w:p>
    <w:p w14:paraId="1F3AD9C1" w14:textId="4843A083" w:rsidR="009231BC" w:rsidRDefault="009231BC" w:rsidP="009231BC">
      <w:pPr>
        <w:pStyle w:val="Nagwek2"/>
        <w:numPr>
          <w:ilvl w:val="0"/>
          <w:numId w:val="0"/>
        </w:numPr>
        <w:ind w:left="828" w:hanging="465"/>
      </w:pPr>
      <w:r>
        <w:t>5.3 Plik HD44780.c</w:t>
      </w:r>
    </w:p>
    <w:p w14:paraId="2971F6AE" w14:textId="131E7A86" w:rsidR="009231BC" w:rsidRDefault="00824AA5" w:rsidP="00824AA5">
      <w:pPr>
        <w:pStyle w:val="Tekstpods"/>
      </w:pPr>
      <w:r>
        <w:tab/>
      </w:r>
      <w:r w:rsidRPr="00824AA5">
        <w:t>W przeciwieństwie do pliku main.c, plik HD44780.c nie zawiera kodu wygenerowanego przez „Device Configuration Tool”, gdyż został w całości opracowany przez użytkownika.</w:t>
      </w:r>
      <w:r>
        <w:t xml:space="preserve"> </w:t>
      </w:r>
      <w:r w:rsidRPr="00824AA5">
        <w:t>W pliku HD44780.c zawarte są funkcje odpowiedzialne za obsługę komunikacji z wyświetlaczem LCD i zarządzanie poszczególnymi stanami urządzenia.</w:t>
      </w:r>
    </w:p>
    <w:p w14:paraId="0AB18EE7" w14:textId="4D94529B" w:rsidR="002D7742" w:rsidRDefault="002D7742" w:rsidP="00824AA5">
      <w:pPr>
        <w:pStyle w:val="Tekstpods"/>
      </w:pPr>
      <w:r>
        <w:tab/>
      </w:r>
      <w:r w:rsidRPr="002D7742">
        <w:t xml:space="preserve">Kluczową funkcją w pliku HD44780.c jest </w:t>
      </w:r>
      <w:proofErr w:type="spellStart"/>
      <w:r w:rsidRPr="002D7742">
        <w:t>lcd_write_nibble</w:t>
      </w:r>
      <w:proofErr w:type="spellEnd"/>
      <w:r w:rsidRPr="002D7742">
        <w:t xml:space="preserve">(), która służy do przesyłania danych do wyświetlacza LCD poprzez interfejs I2C. W związku z wykorzystaniem trybu 4-bitowego w komunikacji z wyświetlaczem, konieczne jest przesyłanie danych oraz komend w formie dwóch półbajtów (ang. </w:t>
      </w:r>
      <w:proofErr w:type="spellStart"/>
      <w:r w:rsidRPr="002D7742">
        <w:t>nibble</w:t>
      </w:r>
      <w:proofErr w:type="spellEnd"/>
      <w:r w:rsidRPr="002D7742">
        <w:t>).</w:t>
      </w:r>
      <w:r>
        <w:t xml:space="preserve"> Zostało to wy</w:t>
      </w:r>
      <w:r w:rsidR="00565B8F">
        <w:t>jaśnione</w:t>
      </w:r>
      <w:r>
        <w:t xml:space="preserve"> w rozdziale 4</w:t>
      </w:r>
      <w:r w:rsidR="00565B8F">
        <w:t>.</w:t>
      </w:r>
    </w:p>
    <w:tbl>
      <w:tblPr>
        <w:tblStyle w:val="Tabela-Siatka"/>
        <w:tblW w:w="0" w:type="auto"/>
        <w:tblInd w:w="-318" w:type="dxa"/>
        <w:tblLook w:val="04A0" w:firstRow="1" w:lastRow="0" w:firstColumn="1" w:lastColumn="0" w:noHBand="0" w:noVBand="1"/>
      </w:tblPr>
      <w:tblGrid>
        <w:gridCol w:w="568"/>
        <w:gridCol w:w="8678"/>
      </w:tblGrid>
      <w:tr w:rsidR="002D7742" w14:paraId="21F5530F" w14:textId="77777777" w:rsidTr="002D7742">
        <w:tc>
          <w:tcPr>
            <w:tcW w:w="568" w:type="dxa"/>
          </w:tcPr>
          <w:p w14:paraId="79B1452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37</w:t>
            </w:r>
          </w:p>
          <w:p w14:paraId="20B8141D"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38</w:t>
            </w:r>
          </w:p>
          <w:p w14:paraId="50E84FB6"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39</w:t>
            </w:r>
          </w:p>
          <w:p w14:paraId="7B46D547"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40</w:t>
            </w:r>
          </w:p>
          <w:p w14:paraId="6770EEA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41</w:t>
            </w:r>
          </w:p>
          <w:p w14:paraId="7280E2EB"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42</w:t>
            </w:r>
          </w:p>
          <w:p w14:paraId="558E588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43</w:t>
            </w:r>
          </w:p>
          <w:p w14:paraId="50E79A0C"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44</w:t>
            </w:r>
          </w:p>
          <w:p w14:paraId="600D981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45</w:t>
            </w:r>
          </w:p>
          <w:p w14:paraId="0491CE55"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46</w:t>
            </w:r>
          </w:p>
          <w:p w14:paraId="4AA14FA3" w14:textId="68A54A06" w:rsidR="002D7742" w:rsidRDefault="00565B8F" w:rsidP="00565B8F">
            <w:pPr>
              <w:overflowPunct/>
              <w:autoSpaceDE/>
              <w:autoSpaceDN/>
              <w:adjustRightInd/>
              <w:jc w:val="both"/>
              <w:textAlignment w:val="auto"/>
            </w:pPr>
            <w:r w:rsidRPr="00565B8F">
              <w:rPr>
                <w:rFonts w:ascii="Consolas" w:hAnsi="Consolas"/>
                <w:sz w:val="16"/>
                <w:szCs w:val="16"/>
              </w:rPr>
              <w:t>47</w:t>
            </w:r>
          </w:p>
        </w:tc>
        <w:tc>
          <w:tcPr>
            <w:tcW w:w="8678" w:type="dxa"/>
          </w:tcPr>
          <w:p w14:paraId="3D299335"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proofErr w:type="spellStart"/>
            <w:r w:rsidRPr="00565B8F">
              <w:rPr>
                <w:rFonts w:ascii="Consolas" w:hAnsi="Consolas"/>
                <w:b/>
                <w:bCs/>
                <w:color w:val="7F0055"/>
                <w:sz w:val="16"/>
                <w:szCs w:val="16"/>
              </w:rPr>
              <w:t>static</w:t>
            </w:r>
            <w:proofErr w:type="spellEnd"/>
            <w:r w:rsidRPr="00565B8F">
              <w:rPr>
                <w:rFonts w:ascii="Consolas" w:hAnsi="Consolas"/>
                <w:color w:val="000000"/>
                <w:sz w:val="16"/>
                <w:szCs w:val="16"/>
              </w:rPr>
              <w:t xml:space="preserve"> </w:t>
            </w:r>
            <w:proofErr w:type="spellStart"/>
            <w:r w:rsidRPr="00565B8F">
              <w:rPr>
                <w:rFonts w:ascii="Consolas" w:hAnsi="Consolas"/>
                <w:b/>
                <w:bCs/>
                <w:color w:val="7F0055"/>
                <w:sz w:val="16"/>
                <w:szCs w:val="16"/>
              </w:rPr>
              <w:t>void</w:t>
            </w:r>
            <w:proofErr w:type="spellEnd"/>
            <w:r w:rsidRPr="00565B8F">
              <w:rPr>
                <w:rFonts w:ascii="Consolas" w:hAnsi="Consolas"/>
                <w:color w:val="000000"/>
                <w:sz w:val="16"/>
                <w:szCs w:val="16"/>
              </w:rPr>
              <w:t xml:space="preserve"> </w:t>
            </w:r>
            <w:proofErr w:type="spellStart"/>
            <w:r w:rsidRPr="00565B8F">
              <w:rPr>
                <w:rFonts w:ascii="Consolas" w:hAnsi="Consolas"/>
                <w:b/>
                <w:bCs/>
                <w:color w:val="000000"/>
                <w:sz w:val="16"/>
                <w:szCs w:val="16"/>
              </w:rPr>
              <w:t>lcd_write_nibble</w:t>
            </w:r>
            <w:proofErr w:type="spellEnd"/>
            <w:r w:rsidRPr="00565B8F">
              <w:rPr>
                <w:rFonts w:ascii="Consolas" w:hAnsi="Consolas"/>
                <w:color w:val="000000"/>
                <w:sz w:val="16"/>
                <w:szCs w:val="16"/>
              </w:rPr>
              <w:t>(</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w:t>
            </w:r>
          </w:p>
          <w:p w14:paraId="7F0136B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w:t>
            </w:r>
          </w:p>
          <w:p w14:paraId="6C9DCC5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data =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&lt;&lt; D4_BIT;</w:t>
            </w:r>
          </w:p>
          <w:p w14:paraId="7CB63EE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 xml:space="preserve"> &lt;&lt; RS_BIT;</w:t>
            </w:r>
          </w:p>
          <w:p w14:paraId="769962B6"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backlight_state</w:t>
            </w:r>
            <w:proofErr w:type="spellEnd"/>
            <w:r w:rsidRPr="00565B8F">
              <w:rPr>
                <w:rFonts w:ascii="Consolas" w:hAnsi="Consolas"/>
                <w:color w:val="000000"/>
                <w:sz w:val="16"/>
                <w:szCs w:val="16"/>
              </w:rPr>
              <w:t xml:space="preserve"> &lt;&lt; BL_BIT;</w:t>
            </w:r>
          </w:p>
          <w:p w14:paraId="756CE51D"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 1 &lt;&lt; EN_BIT;</w:t>
            </w:r>
          </w:p>
          <w:p w14:paraId="6D9E7342"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72B8903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HAL_Delay</w:t>
            </w:r>
            <w:proofErr w:type="spellEnd"/>
            <w:r w:rsidRPr="00565B8F">
              <w:rPr>
                <w:rFonts w:ascii="Consolas" w:hAnsi="Consolas"/>
                <w:color w:val="000000"/>
                <w:sz w:val="16"/>
                <w:szCs w:val="16"/>
              </w:rPr>
              <w:t>(1);</w:t>
            </w:r>
          </w:p>
          <w:p w14:paraId="2D81040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&amp;= ~(1 &lt;&lt; EN_BIT);</w:t>
            </w:r>
          </w:p>
          <w:p w14:paraId="4983E14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2978FFAD" w14:textId="1B790DB1" w:rsidR="002D7742" w:rsidRPr="00565B8F" w:rsidRDefault="00565B8F" w:rsidP="00565B8F">
            <w:pPr>
              <w:keepNext/>
              <w:shd w:val="clear" w:color="auto" w:fill="FFFFFF"/>
              <w:overflowPunct/>
              <w:autoSpaceDE/>
              <w:autoSpaceDN/>
              <w:adjustRightInd/>
              <w:textAlignment w:val="auto"/>
              <w:rPr>
                <w:rFonts w:ascii="Consolas" w:hAnsi="Consolas"/>
                <w:color w:val="000000"/>
                <w:sz w:val="20"/>
              </w:rPr>
            </w:pPr>
            <w:r w:rsidRPr="00565B8F">
              <w:rPr>
                <w:rFonts w:ascii="Consolas" w:hAnsi="Consolas"/>
                <w:color w:val="000000"/>
                <w:sz w:val="16"/>
                <w:szCs w:val="16"/>
              </w:rPr>
              <w:t>}</w:t>
            </w:r>
          </w:p>
        </w:tc>
      </w:tr>
    </w:tbl>
    <w:p w14:paraId="744E3C5A" w14:textId="74F3C20A" w:rsidR="009231BC" w:rsidRPr="00565B8F" w:rsidRDefault="00565B8F" w:rsidP="00565B8F">
      <w:pPr>
        <w:pStyle w:val="Legenda"/>
        <w:jc w:val="center"/>
        <w:rPr>
          <w:sz w:val="20"/>
          <w:u w:val="single"/>
        </w:rPr>
      </w:pPr>
      <w:r w:rsidRPr="00565B8F">
        <w:rPr>
          <w:sz w:val="20"/>
          <w:u w:val="single"/>
        </w:rPr>
        <w:t xml:space="preserve">Rysunek 5.10 Funkcja </w:t>
      </w:r>
      <w:proofErr w:type="spellStart"/>
      <w:r w:rsidRPr="00565B8F">
        <w:rPr>
          <w:sz w:val="20"/>
          <w:u w:val="single"/>
        </w:rPr>
        <w:t>lcd_write_nibble</w:t>
      </w:r>
      <w:proofErr w:type="spellEnd"/>
      <w:r w:rsidRPr="00565B8F">
        <w:rPr>
          <w:sz w:val="20"/>
          <w:u w:val="single"/>
        </w:rPr>
        <w:t>()</w:t>
      </w:r>
    </w:p>
    <w:p w14:paraId="729F3599" w14:textId="77777777" w:rsidR="002D7742" w:rsidRDefault="002D7742" w:rsidP="008C6A3E">
      <w:pPr>
        <w:overflowPunct/>
        <w:autoSpaceDE/>
        <w:autoSpaceDN/>
        <w:adjustRightInd/>
        <w:spacing w:line="312" w:lineRule="auto"/>
        <w:ind w:firstLine="720"/>
        <w:jc w:val="both"/>
        <w:textAlignment w:val="auto"/>
      </w:pPr>
    </w:p>
    <w:p w14:paraId="4F7D8535" w14:textId="7BDD097D" w:rsidR="005954B7" w:rsidRDefault="00507CF8" w:rsidP="008C6A3E">
      <w:pPr>
        <w:overflowPunct/>
        <w:autoSpaceDE/>
        <w:autoSpaceDN/>
        <w:adjustRightInd/>
        <w:spacing w:line="312" w:lineRule="auto"/>
        <w:ind w:firstLine="720"/>
        <w:jc w:val="both"/>
        <w:textAlignment w:val="auto"/>
      </w:pPr>
      <w:r w:rsidRPr="00507CF8">
        <w:t xml:space="preserve">Funkcja </w:t>
      </w:r>
      <w:proofErr w:type="spellStart"/>
      <w:r w:rsidRPr="00507CF8">
        <w:t>lcd_write_nibble</w:t>
      </w:r>
      <w:proofErr w:type="spellEnd"/>
      <w:r w:rsidRPr="00507CF8">
        <w:t xml:space="preserve">() akceptuje dwa argumenty: </w:t>
      </w:r>
      <w:proofErr w:type="spellStart"/>
      <w:r w:rsidRPr="00507CF8">
        <w:t>nibble</w:t>
      </w:r>
      <w:proofErr w:type="spellEnd"/>
      <w:r w:rsidRPr="00507CF8">
        <w:t xml:space="preserve">, co oznacza półbajt przeznaczony do transmisji, oraz </w:t>
      </w:r>
      <w:proofErr w:type="spellStart"/>
      <w:r w:rsidRPr="00507CF8">
        <w:t>rs</w:t>
      </w:r>
      <w:proofErr w:type="spellEnd"/>
      <w:r w:rsidRPr="00507CF8">
        <w:t>, który jest bitem wyboru rejestru. Bit ten określa, czy przekazywany półbajt stanowi komendę, czy dane do wyświetlenia.</w:t>
      </w:r>
      <w:r w:rsidR="00C35EF0">
        <w:t xml:space="preserve"> </w:t>
      </w:r>
      <w:r w:rsidR="00C35EF0" w:rsidRPr="00C35EF0">
        <w:t xml:space="preserve">Ramka przeznaczona do przesłania informacji jest budowana poprzez najpierw pozycjonowanie wysyłanego </w:t>
      </w:r>
      <w:proofErr w:type="spellStart"/>
      <w:r w:rsidR="00C35EF0" w:rsidRPr="00C35EF0">
        <w:t>półbajtu</w:t>
      </w:r>
      <w:proofErr w:type="spellEnd"/>
      <w:r w:rsidR="00C35EF0" w:rsidRPr="00C35EF0">
        <w:t xml:space="preserve"> w odpowiednim miejscu. Następnie ustawiane są</w:t>
      </w:r>
      <w:r w:rsidR="00C35EF0">
        <w:t>:</w:t>
      </w:r>
      <w:r w:rsidR="00C35EF0" w:rsidRPr="00C35EF0">
        <w:t xml:space="preserve"> bit </w:t>
      </w:r>
      <w:proofErr w:type="spellStart"/>
      <w:r w:rsidR="00C35EF0" w:rsidRPr="00C35EF0">
        <w:t>rs</w:t>
      </w:r>
      <w:proofErr w:type="spellEnd"/>
      <w:r w:rsidR="00C35EF0" w:rsidRPr="00C35EF0">
        <w:t xml:space="preserve"> (wyboru rejestru), bit podświetlenia, oraz bit Enable. Po skompletowaniu ramki z odpowiednio ustawionymi </w:t>
      </w:r>
      <w:r w:rsidR="00C35EF0" w:rsidRPr="00C35EF0">
        <w:lastRenderedPageBreak/>
        <w:t>b</w:t>
      </w:r>
      <w:r w:rsidR="00C35EF0">
        <w:t>itami</w:t>
      </w:r>
      <w:r w:rsidR="00C35EF0" w:rsidRPr="00C35EF0">
        <w:t xml:space="preserve">, jest ona przesyłana przy użyciu funkcji </w:t>
      </w:r>
      <w:proofErr w:type="spellStart"/>
      <w:r w:rsidR="00C35EF0" w:rsidRPr="00C35EF0">
        <w:t>HAL_I2C_Master_Transmit</w:t>
      </w:r>
      <w:proofErr w:type="spellEnd"/>
      <w:r w:rsidR="00C35EF0" w:rsidRPr="00C35EF0">
        <w:t xml:space="preserve">(). Następuje zadeklarowanie krótkiego opóźnienia </w:t>
      </w:r>
      <w:proofErr w:type="spellStart"/>
      <w:r w:rsidR="00C35EF0">
        <w:t>HAL_</w:t>
      </w:r>
      <w:r w:rsidR="00C35EF0" w:rsidRPr="00C35EF0">
        <w:t>Delay</w:t>
      </w:r>
      <w:proofErr w:type="spellEnd"/>
      <w:r w:rsidR="00C35EF0">
        <w:t>()</w:t>
      </w:r>
      <w:r w:rsidR="00C35EF0" w:rsidRPr="00C35EF0">
        <w:t>, które pozwala układowi HD44780 na przetworzenie otrzymanych danych. Na zakończenie, przesyłany jest wyłączony bit Enable, zapobiegając ewentualnemu przetworzeniu niepożądanych stanów na linii danych.</w:t>
      </w:r>
    </w:p>
    <w:p w14:paraId="5330F243" w14:textId="77777777" w:rsidR="00C35EF0" w:rsidRDefault="00C35EF0" w:rsidP="008C6A3E">
      <w:pPr>
        <w:overflowPunct/>
        <w:autoSpaceDE/>
        <w:autoSpaceDN/>
        <w:adjustRightInd/>
        <w:spacing w:line="312" w:lineRule="auto"/>
        <w:ind w:firstLine="720"/>
        <w:jc w:val="both"/>
        <w:textAlignment w:val="auto"/>
      </w:pPr>
    </w:p>
    <w:p w14:paraId="12B7C118" w14:textId="737C6A2F" w:rsidR="004C1DA3" w:rsidRDefault="002E38DB" w:rsidP="008C6A3E">
      <w:pPr>
        <w:overflowPunct/>
        <w:autoSpaceDE/>
        <w:autoSpaceDN/>
        <w:adjustRightInd/>
        <w:spacing w:line="312" w:lineRule="auto"/>
        <w:ind w:firstLine="720"/>
        <w:jc w:val="both"/>
        <w:textAlignment w:val="auto"/>
      </w:pPr>
      <w:r w:rsidRPr="002E38DB">
        <w:t xml:space="preserve">Inną ważną, a zarazem prostą funkcją jest </w:t>
      </w:r>
      <w:proofErr w:type="spellStart"/>
      <w:r w:rsidRPr="002E38DB">
        <w:t>lcd_send_cmd</w:t>
      </w:r>
      <w:proofErr w:type="spellEnd"/>
      <w:r w:rsidRPr="002E38DB">
        <w:t xml:space="preserve">(), która odpowiada za formowanie i wysyłanie komendy podzielonej na dwa półbajty. Dla komend </w:t>
      </w:r>
      <w:proofErr w:type="spellStart"/>
      <w:r w:rsidRPr="002E38DB">
        <w:t>0x01</w:t>
      </w:r>
      <w:proofErr w:type="spellEnd"/>
      <w:r w:rsidRPr="002E38DB">
        <w:t xml:space="preserve"> (czyszczenie wyświetlacza) i </w:t>
      </w:r>
      <w:proofErr w:type="spellStart"/>
      <w:r w:rsidRPr="002E38DB">
        <w:t>0x02</w:t>
      </w:r>
      <w:proofErr w:type="spellEnd"/>
      <w:r w:rsidRPr="002E38DB">
        <w:t xml:space="preserve"> (powrót kursora do domyślnej pozycji) dodane jest specjalne opóźnienie, umożliwiające kontrolerowi wyświetlacza bezproblemowe przetworzenie tych komend. Funkcja </w:t>
      </w:r>
      <w:proofErr w:type="spellStart"/>
      <w:r w:rsidRPr="002E38DB">
        <w:t>lcd_send_data</w:t>
      </w:r>
      <w:proofErr w:type="spellEnd"/>
      <w:r w:rsidRPr="002E38DB">
        <w:t>(), konstruowana jest w podobny sposób, jednak nie zawiera dodatkowych opóźnień dla wyjątkowych komend.</w:t>
      </w:r>
    </w:p>
    <w:tbl>
      <w:tblPr>
        <w:tblStyle w:val="Tabela-Siatka"/>
        <w:tblW w:w="0" w:type="auto"/>
        <w:tblLook w:val="04A0" w:firstRow="1" w:lastRow="0" w:firstColumn="1" w:lastColumn="0" w:noHBand="0" w:noVBand="1"/>
      </w:tblPr>
      <w:tblGrid>
        <w:gridCol w:w="534"/>
        <w:gridCol w:w="8394"/>
      </w:tblGrid>
      <w:tr w:rsidR="002E38DB" w14:paraId="1D1E765A" w14:textId="77777777" w:rsidTr="002E38DB">
        <w:tc>
          <w:tcPr>
            <w:tcW w:w="534" w:type="dxa"/>
          </w:tcPr>
          <w:p w14:paraId="4F969C21"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49</w:t>
            </w:r>
          </w:p>
          <w:p w14:paraId="5FF07008"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50</w:t>
            </w:r>
          </w:p>
          <w:p w14:paraId="2606DF2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51</w:t>
            </w:r>
          </w:p>
          <w:p w14:paraId="70AB21B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52</w:t>
            </w:r>
          </w:p>
          <w:p w14:paraId="70389DA7"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53</w:t>
            </w:r>
          </w:p>
          <w:p w14:paraId="4704F066"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54</w:t>
            </w:r>
          </w:p>
          <w:p w14:paraId="2387661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55</w:t>
            </w:r>
          </w:p>
          <w:p w14:paraId="1C63CBC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56</w:t>
            </w:r>
          </w:p>
          <w:p w14:paraId="3B8C97AF"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57</w:t>
            </w:r>
          </w:p>
          <w:p w14:paraId="1BA3F5FC"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58</w:t>
            </w:r>
          </w:p>
          <w:p w14:paraId="3457E3F2" w14:textId="7C207D1D" w:rsidR="002E38DB" w:rsidRDefault="002E38DB" w:rsidP="002E38DB">
            <w:pPr>
              <w:overflowPunct/>
              <w:autoSpaceDE/>
              <w:autoSpaceDN/>
              <w:adjustRightInd/>
              <w:jc w:val="both"/>
              <w:textAlignment w:val="auto"/>
            </w:pPr>
            <w:r w:rsidRPr="002E38DB">
              <w:rPr>
                <w:rFonts w:ascii="Consolas" w:hAnsi="Consolas"/>
                <w:sz w:val="16"/>
                <w:szCs w:val="16"/>
              </w:rPr>
              <w:t>59</w:t>
            </w:r>
          </w:p>
        </w:tc>
        <w:tc>
          <w:tcPr>
            <w:tcW w:w="8394" w:type="dxa"/>
          </w:tcPr>
          <w:p w14:paraId="22263FF0"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proofErr w:type="spellStart"/>
            <w:r w:rsidRPr="002E38DB">
              <w:rPr>
                <w:rFonts w:ascii="Consolas" w:hAnsi="Consolas"/>
                <w:b/>
                <w:bCs/>
                <w:color w:val="7F0055"/>
                <w:sz w:val="16"/>
                <w:szCs w:val="16"/>
              </w:rPr>
              <w:t>void</w:t>
            </w:r>
            <w:proofErr w:type="spellEnd"/>
            <w:r w:rsidRPr="002E38DB">
              <w:rPr>
                <w:rFonts w:ascii="Consolas" w:hAnsi="Consolas"/>
                <w:color w:val="000000"/>
                <w:sz w:val="16"/>
                <w:szCs w:val="16"/>
              </w:rPr>
              <w:t xml:space="preserve"> </w:t>
            </w:r>
            <w:proofErr w:type="spellStart"/>
            <w:r w:rsidRPr="002E38DB">
              <w:rPr>
                <w:rFonts w:ascii="Consolas" w:hAnsi="Consolas"/>
                <w:b/>
                <w:bCs/>
                <w:color w:val="000000"/>
                <w:sz w:val="16"/>
                <w:szCs w:val="16"/>
              </w:rPr>
              <w:t>lcd_send_cmd</w:t>
            </w:r>
            <w:proofErr w:type="spellEnd"/>
            <w:r w:rsidRPr="002E38DB">
              <w:rPr>
                <w:rFonts w:ascii="Consolas" w:hAnsi="Consolas"/>
                <w:color w:val="000000"/>
                <w:sz w:val="16"/>
                <w:szCs w:val="16"/>
              </w:rPr>
              <w:t>(</w:t>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w:t>
            </w:r>
          </w:p>
          <w:p w14:paraId="306F8D5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w:t>
            </w:r>
          </w:p>
          <w:p w14:paraId="428F04F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&gt;&gt; 4;</w:t>
            </w:r>
          </w:p>
          <w:p w14:paraId="03BDA1CB"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&amp; </w:t>
            </w:r>
            <w:proofErr w:type="spellStart"/>
            <w:r w:rsidRPr="002E38DB">
              <w:rPr>
                <w:rFonts w:ascii="Consolas" w:hAnsi="Consolas"/>
                <w:color w:val="000000"/>
                <w:sz w:val="16"/>
                <w:szCs w:val="16"/>
              </w:rPr>
              <w:t>0x0F</w:t>
            </w:r>
            <w:proofErr w:type="spellEnd"/>
            <w:r w:rsidRPr="002E38DB">
              <w:rPr>
                <w:rFonts w:ascii="Consolas" w:hAnsi="Consolas"/>
                <w:color w:val="000000"/>
                <w:sz w:val="16"/>
                <w:szCs w:val="16"/>
              </w:rPr>
              <w:t>;</w:t>
            </w:r>
          </w:p>
          <w:p w14:paraId="1CF48F1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0);</w:t>
            </w:r>
          </w:p>
          <w:p w14:paraId="6D22FF0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0);</w:t>
            </w:r>
          </w:p>
          <w:p w14:paraId="729DE7C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b/>
                <w:bCs/>
                <w:color w:val="7F0055"/>
                <w:sz w:val="16"/>
                <w:szCs w:val="16"/>
              </w:rPr>
              <w:t>if</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0x01</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0x02</w:t>
            </w:r>
            <w:proofErr w:type="spellEnd"/>
            <w:r w:rsidRPr="002E38DB">
              <w:rPr>
                <w:rFonts w:ascii="Consolas" w:hAnsi="Consolas"/>
                <w:color w:val="000000"/>
                <w:sz w:val="16"/>
                <w:szCs w:val="16"/>
              </w:rPr>
              <w:t>)</w:t>
            </w:r>
          </w:p>
          <w:p w14:paraId="2ED0FD61"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2954E7A" w14:textId="77777777" w:rsidR="002E38DB" w:rsidRPr="002E38DB" w:rsidRDefault="002E38DB" w:rsidP="002E38DB">
            <w:pPr>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r w:rsidRPr="002E38DB">
              <w:rPr>
                <w:rFonts w:ascii="Consolas" w:hAnsi="Consolas"/>
                <w:color w:val="000000"/>
                <w:sz w:val="16"/>
                <w:szCs w:val="16"/>
              </w:rPr>
              <w:tab/>
            </w:r>
            <w:proofErr w:type="spellStart"/>
            <w:r w:rsidRPr="002E38DB">
              <w:rPr>
                <w:rFonts w:ascii="Consolas" w:hAnsi="Consolas"/>
                <w:color w:val="000000"/>
                <w:sz w:val="16"/>
                <w:szCs w:val="16"/>
              </w:rPr>
              <w:t>HAL_Delay</w:t>
            </w:r>
            <w:proofErr w:type="spellEnd"/>
            <w:r w:rsidRPr="002E38DB">
              <w:rPr>
                <w:rFonts w:ascii="Consolas" w:hAnsi="Consolas"/>
                <w:color w:val="000000"/>
                <w:sz w:val="16"/>
                <w:szCs w:val="16"/>
              </w:rPr>
              <w:t>(2);</w:t>
            </w:r>
          </w:p>
          <w:p w14:paraId="54F068CC"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AD088D7" w14:textId="6AC3A252" w:rsidR="002E38DB" w:rsidRPr="002E38DB" w:rsidRDefault="002E38DB" w:rsidP="002E38DB">
            <w:pPr>
              <w:keepNext/>
              <w:shd w:val="clear" w:color="auto" w:fill="FFFFFF"/>
              <w:overflowPunct/>
              <w:autoSpaceDE/>
              <w:autoSpaceDN/>
              <w:adjustRightInd/>
              <w:textAlignment w:val="auto"/>
              <w:rPr>
                <w:rFonts w:ascii="Consolas" w:hAnsi="Consolas"/>
                <w:color w:val="000000"/>
                <w:sz w:val="20"/>
              </w:rPr>
            </w:pPr>
            <w:r w:rsidRPr="002E38DB">
              <w:rPr>
                <w:rFonts w:ascii="Consolas" w:hAnsi="Consolas"/>
                <w:color w:val="000000"/>
                <w:sz w:val="16"/>
                <w:szCs w:val="16"/>
              </w:rPr>
              <w:t>}</w:t>
            </w:r>
          </w:p>
        </w:tc>
      </w:tr>
    </w:tbl>
    <w:p w14:paraId="31845DF9" w14:textId="3C6A0A54" w:rsidR="002E38DB" w:rsidRPr="002E38DB" w:rsidRDefault="002E38DB" w:rsidP="002E38DB">
      <w:pPr>
        <w:pStyle w:val="Legenda"/>
        <w:jc w:val="center"/>
        <w:rPr>
          <w:sz w:val="20"/>
          <w:u w:val="single"/>
        </w:rPr>
      </w:pPr>
      <w:r w:rsidRPr="002E38DB">
        <w:rPr>
          <w:sz w:val="20"/>
          <w:u w:val="single"/>
        </w:rPr>
        <w:t xml:space="preserve">Rysunek 5.11 Funkcja </w:t>
      </w:r>
      <w:proofErr w:type="spellStart"/>
      <w:r w:rsidRPr="002E38DB">
        <w:rPr>
          <w:sz w:val="20"/>
          <w:u w:val="single"/>
        </w:rPr>
        <w:t>lcd_send_cmd</w:t>
      </w:r>
      <w:proofErr w:type="spellEnd"/>
      <w:r w:rsidRPr="002E38DB">
        <w:rPr>
          <w:sz w:val="20"/>
          <w:u w:val="single"/>
        </w:rPr>
        <w:t>()</w:t>
      </w:r>
    </w:p>
    <w:p w14:paraId="36CC0C2C" w14:textId="77777777" w:rsidR="004C1DA3" w:rsidRDefault="004C1DA3" w:rsidP="008C6A3E">
      <w:pPr>
        <w:overflowPunct/>
        <w:autoSpaceDE/>
        <w:autoSpaceDN/>
        <w:adjustRightInd/>
        <w:spacing w:line="312" w:lineRule="auto"/>
        <w:ind w:firstLine="720"/>
        <w:jc w:val="both"/>
        <w:textAlignment w:val="auto"/>
      </w:pPr>
    </w:p>
    <w:p w14:paraId="4BD309AA" w14:textId="3CF4DBF0" w:rsidR="002E38DB" w:rsidRDefault="00BA763D" w:rsidP="00F91475">
      <w:pPr>
        <w:overflowPunct/>
        <w:autoSpaceDE/>
        <w:autoSpaceDN/>
        <w:adjustRightInd/>
        <w:spacing w:line="312" w:lineRule="auto"/>
        <w:ind w:firstLine="720"/>
        <w:jc w:val="both"/>
        <w:textAlignment w:val="auto"/>
      </w:pPr>
      <w:r w:rsidRPr="00BA763D">
        <w:t xml:space="preserve">Pozostałe funkcje, takie jak </w:t>
      </w:r>
      <w:proofErr w:type="spellStart"/>
      <w:r w:rsidRPr="00BA763D">
        <w:t>lcd_init</w:t>
      </w:r>
      <w:proofErr w:type="spellEnd"/>
      <w:r w:rsidRPr="00BA763D">
        <w:t xml:space="preserve">(), </w:t>
      </w:r>
      <w:proofErr w:type="spellStart"/>
      <w:r w:rsidRPr="00BA763D">
        <w:t>lcd_write_string</w:t>
      </w:r>
      <w:proofErr w:type="spellEnd"/>
      <w:r w:rsidRPr="00BA763D">
        <w:t xml:space="preserve">(), </w:t>
      </w:r>
      <w:proofErr w:type="spellStart"/>
      <w:r w:rsidRPr="00BA763D">
        <w:t>lcd_set_cursor</w:t>
      </w:r>
      <w:proofErr w:type="spellEnd"/>
      <w:r w:rsidRPr="00BA763D">
        <w:t xml:space="preserve">() oraz </w:t>
      </w:r>
      <w:proofErr w:type="spellStart"/>
      <w:r w:rsidRPr="00BA763D">
        <w:t>lcd_clear</w:t>
      </w:r>
      <w:proofErr w:type="spellEnd"/>
      <w:r w:rsidRPr="00BA763D">
        <w:t>(), są funkcjami prostymi, które korzystają z komend przeznaczonych dla kontrolera HD44780. Komendy te są przesyłane za pomocą wcześniej omówionych funkcji.</w:t>
      </w:r>
    </w:p>
    <w:p w14:paraId="333539FB" w14:textId="3264F97C" w:rsidR="002E38DB" w:rsidRDefault="00F91475" w:rsidP="008C6A3E">
      <w:pPr>
        <w:overflowPunct/>
        <w:autoSpaceDE/>
        <w:autoSpaceDN/>
        <w:adjustRightInd/>
        <w:spacing w:line="312" w:lineRule="auto"/>
        <w:ind w:firstLine="720"/>
        <w:jc w:val="both"/>
        <w:textAlignment w:val="auto"/>
      </w:pPr>
      <w:r w:rsidRPr="00F91475">
        <w:t xml:space="preserve">Najbardziej rozbudowaną funkcją, która implementuje znaczącą część programu, jest </w:t>
      </w:r>
      <w:proofErr w:type="spellStart"/>
      <w:r w:rsidRPr="00F91475">
        <w:t>lcd_display</w:t>
      </w:r>
      <w:proofErr w:type="spellEnd"/>
      <w:r w:rsidRPr="00F91475">
        <w:t xml:space="preserve">(). Funkcja ta przyjmuje sześć argumentów: </w:t>
      </w:r>
      <w:proofErr w:type="spellStart"/>
      <w:r w:rsidRPr="00F91475">
        <w:t>current_state_telephone</w:t>
      </w:r>
      <w:proofErr w:type="spellEnd"/>
      <w:r w:rsidRPr="00F91475">
        <w:t xml:space="preserve">, aby określić, czy numer telefonu został już przesłany; </w:t>
      </w:r>
      <w:proofErr w:type="spellStart"/>
      <w:r w:rsidRPr="00F91475">
        <w:t>current_state_key</w:t>
      </w:r>
      <w:proofErr w:type="spellEnd"/>
      <w:r w:rsidRPr="00F91475">
        <w:t xml:space="preserve">, wskazujący, czy klucz dostępu został wprowadzony; </w:t>
      </w:r>
      <w:proofErr w:type="spellStart"/>
      <w:r w:rsidRPr="00F91475">
        <w:t>key_buffer</w:t>
      </w:r>
      <w:proofErr w:type="spellEnd"/>
      <w:r w:rsidRPr="00F91475">
        <w:t>, zawierający wpisany kod do weryfikacji z wygenerowanym kluczem dostępu</w:t>
      </w:r>
      <w:r>
        <w:t xml:space="preserve"> </w:t>
      </w:r>
      <w:proofErr w:type="spellStart"/>
      <w:r>
        <w:t>access_key</w:t>
      </w:r>
      <w:proofErr w:type="spellEnd"/>
      <w:r w:rsidRPr="00F91475">
        <w:t xml:space="preserve">; </w:t>
      </w:r>
      <w:proofErr w:type="spellStart"/>
      <w:r w:rsidRPr="00F91475">
        <w:t>pressed_button</w:t>
      </w:r>
      <w:proofErr w:type="spellEnd"/>
      <w:r w:rsidRPr="00F91475">
        <w:t xml:space="preserve">, do wykrycia, czy został wciśnięty przycisk ‘A’; oraz </w:t>
      </w:r>
      <w:proofErr w:type="spellStart"/>
      <w:r w:rsidRPr="00F91475">
        <w:t>ble_cmd</w:t>
      </w:r>
      <w:proofErr w:type="spellEnd"/>
      <w:r w:rsidRPr="00F91475">
        <w:t>, który służy do przekazywania komend otrzymywanych przez Bluetooth.</w:t>
      </w:r>
      <w:r>
        <w:t xml:space="preserve"> </w:t>
      </w:r>
    </w:p>
    <w:p w14:paraId="0FB632FD" w14:textId="77777777" w:rsidR="00CF25AC" w:rsidRDefault="00CF25AC" w:rsidP="008C6A3E">
      <w:pPr>
        <w:overflowPunct/>
        <w:autoSpaceDE/>
        <w:autoSpaceDN/>
        <w:adjustRightInd/>
        <w:spacing w:line="312" w:lineRule="auto"/>
        <w:ind w:firstLine="720"/>
        <w:jc w:val="both"/>
        <w:textAlignment w:val="auto"/>
      </w:pPr>
    </w:p>
    <w:p w14:paraId="626E962F" w14:textId="5856B166" w:rsidR="00F91475" w:rsidRDefault="00F91475" w:rsidP="00F91475">
      <w:pPr>
        <w:overflowPunct/>
        <w:autoSpaceDE/>
        <w:autoSpaceDN/>
        <w:adjustRightInd/>
        <w:spacing w:line="312" w:lineRule="auto"/>
        <w:ind w:firstLine="720"/>
        <w:jc w:val="both"/>
        <w:textAlignment w:val="auto"/>
      </w:pPr>
      <w:r>
        <w:t xml:space="preserve">Kod zawarty w funkcji </w:t>
      </w:r>
      <w:proofErr w:type="spellStart"/>
      <w:r>
        <w:t>lcd_display</w:t>
      </w:r>
      <w:proofErr w:type="spellEnd"/>
      <w:r>
        <w:t xml:space="preserve">() </w:t>
      </w:r>
      <w:r w:rsidR="00CF25AC">
        <w:t>jest zorganizowany w cztery główne sekcje:</w:t>
      </w:r>
    </w:p>
    <w:p w14:paraId="622EDF85" w14:textId="27670258" w:rsidR="00F91475" w:rsidRDefault="00F91475" w:rsidP="00F91475">
      <w:pPr>
        <w:pStyle w:val="Akapitzlist"/>
        <w:numPr>
          <w:ilvl w:val="0"/>
          <w:numId w:val="55"/>
        </w:numPr>
        <w:overflowPunct/>
        <w:autoSpaceDE/>
        <w:autoSpaceDN/>
        <w:adjustRightInd/>
        <w:spacing w:line="312" w:lineRule="auto"/>
        <w:jc w:val="both"/>
        <w:textAlignment w:val="auto"/>
      </w:pPr>
      <w:r>
        <w:t>Deklaracje zmiennych wewnętrznych oraz komunikatów</w:t>
      </w:r>
      <w:r w:rsidR="00CF25AC">
        <w:t xml:space="preserve"> do wyświetlania</w:t>
      </w:r>
    </w:p>
    <w:p w14:paraId="4B1DF033" w14:textId="0BCA4775" w:rsidR="00CF25AC" w:rsidRDefault="00CF25AC" w:rsidP="00F91475">
      <w:pPr>
        <w:pStyle w:val="Akapitzlist"/>
        <w:numPr>
          <w:ilvl w:val="0"/>
          <w:numId w:val="55"/>
        </w:numPr>
        <w:overflowPunct/>
        <w:autoSpaceDE/>
        <w:autoSpaceDN/>
        <w:adjustRightInd/>
        <w:spacing w:line="312" w:lineRule="auto"/>
        <w:jc w:val="both"/>
        <w:textAlignment w:val="auto"/>
      </w:pPr>
      <w:r>
        <w:t>Weryfikacja zamknięcia drzwi w celu zapobiegania zamknięciu zamka, gdy drzwi są otwarte oraz wyświetlanie odpowiedniego komunikatu</w:t>
      </w:r>
    </w:p>
    <w:p w14:paraId="70C9D8B9" w14:textId="5D2D19E8" w:rsidR="00F91475" w:rsidRDefault="00CF25AC" w:rsidP="00CF25AC">
      <w:pPr>
        <w:pStyle w:val="Akapitzlist"/>
        <w:numPr>
          <w:ilvl w:val="0"/>
          <w:numId w:val="55"/>
        </w:numPr>
        <w:overflowPunct/>
        <w:autoSpaceDE/>
        <w:autoSpaceDN/>
        <w:adjustRightInd/>
        <w:spacing w:line="312" w:lineRule="auto"/>
        <w:jc w:val="both"/>
        <w:textAlignment w:val="auto"/>
      </w:pPr>
      <w:r>
        <w:t>Sprawdzenie aktualnego stanu urządzenia, aby wyświetlić właściwy komunikat</w:t>
      </w:r>
    </w:p>
    <w:p w14:paraId="2B6F92BE" w14:textId="38D45694" w:rsidR="00CF25AC" w:rsidRDefault="00CF25AC" w:rsidP="00CF25AC">
      <w:pPr>
        <w:pStyle w:val="Akapitzlist"/>
        <w:numPr>
          <w:ilvl w:val="0"/>
          <w:numId w:val="55"/>
        </w:numPr>
        <w:overflowPunct/>
        <w:autoSpaceDE/>
        <w:autoSpaceDN/>
        <w:adjustRightInd/>
        <w:spacing w:line="312" w:lineRule="auto"/>
        <w:jc w:val="both"/>
        <w:textAlignment w:val="auto"/>
      </w:pPr>
      <w:r>
        <w:t>Mechanizm przełączania stanów dla wyświetlanych komunikatów LCD.</w:t>
      </w:r>
    </w:p>
    <w:p w14:paraId="3E92A36D" w14:textId="77777777" w:rsidR="00F91475" w:rsidRDefault="00F91475"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6EA7A993" w14:textId="77777777" w:rsidTr="005C6C3F">
        <w:tc>
          <w:tcPr>
            <w:tcW w:w="568" w:type="dxa"/>
          </w:tcPr>
          <w:p w14:paraId="4FD8B8C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lastRenderedPageBreak/>
              <w:t>154</w:t>
            </w:r>
          </w:p>
          <w:p w14:paraId="4836ACC6"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155</w:t>
            </w:r>
          </w:p>
          <w:p w14:paraId="748EFE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156</w:t>
            </w:r>
          </w:p>
          <w:p w14:paraId="2CB3FAB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157</w:t>
            </w:r>
          </w:p>
          <w:p w14:paraId="0FA5B3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158</w:t>
            </w:r>
          </w:p>
          <w:p w14:paraId="62D1824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159</w:t>
            </w:r>
          </w:p>
          <w:p w14:paraId="1A80F31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160</w:t>
            </w:r>
          </w:p>
          <w:p w14:paraId="5FFA330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161</w:t>
            </w:r>
          </w:p>
          <w:p w14:paraId="1C85BCC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162</w:t>
            </w:r>
          </w:p>
          <w:p w14:paraId="51A7576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163</w:t>
            </w:r>
          </w:p>
          <w:p w14:paraId="1BD1376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164</w:t>
            </w:r>
          </w:p>
          <w:p w14:paraId="44483A1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165</w:t>
            </w:r>
          </w:p>
          <w:p w14:paraId="1D86C583" w14:textId="21E9A155" w:rsidR="005C6C3F" w:rsidRDefault="005C6C3F" w:rsidP="005C6C3F">
            <w:pPr>
              <w:overflowPunct/>
              <w:autoSpaceDE/>
              <w:autoSpaceDN/>
              <w:adjustRightInd/>
              <w:jc w:val="both"/>
              <w:textAlignment w:val="auto"/>
            </w:pPr>
            <w:r w:rsidRPr="005C6C3F">
              <w:rPr>
                <w:rFonts w:ascii="Consolas" w:hAnsi="Consolas"/>
                <w:sz w:val="16"/>
                <w:szCs w:val="16"/>
              </w:rPr>
              <w:t>166</w:t>
            </w:r>
          </w:p>
        </w:tc>
        <w:tc>
          <w:tcPr>
            <w:tcW w:w="8678" w:type="dxa"/>
          </w:tcPr>
          <w:p w14:paraId="69A31DD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door_open</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"Zamek otwarty"</w:t>
            </w:r>
            <w:r w:rsidRPr="005C6C3F">
              <w:rPr>
                <w:rFonts w:ascii="Consolas" w:hAnsi="Consolas"/>
                <w:color w:val="000000"/>
                <w:sz w:val="16"/>
                <w:szCs w:val="16"/>
              </w:rPr>
              <w:t>;</w:t>
            </w:r>
          </w:p>
          <w:p w14:paraId="31BD234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xml:space="preserve">"Zamek </w:t>
            </w:r>
            <w:proofErr w:type="spellStart"/>
            <w:r w:rsidRPr="005C6C3F">
              <w:rPr>
                <w:rFonts w:ascii="Consolas" w:hAnsi="Consolas"/>
                <w:color w:val="2A00FF"/>
                <w:sz w:val="16"/>
                <w:szCs w:val="16"/>
              </w:rPr>
              <w:t>zamkniety</w:t>
            </w:r>
            <w:proofErr w:type="spellEnd"/>
            <w:r w:rsidRPr="005C6C3F">
              <w:rPr>
                <w:rFonts w:ascii="Consolas" w:hAnsi="Consolas"/>
                <w:color w:val="2A00FF"/>
                <w:sz w:val="16"/>
                <w:szCs w:val="16"/>
              </w:rPr>
              <w:t>"</w:t>
            </w:r>
            <w:r w:rsidRPr="005C6C3F">
              <w:rPr>
                <w:rFonts w:ascii="Consolas" w:hAnsi="Consolas"/>
                <w:color w:val="000000"/>
                <w:sz w:val="16"/>
                <w:szCs w:val="16"/>
              </w:rPr>
              <w:t>;</w:t>
            </w:r>
          </w:p>
          <w:p w14:paraId="3FFF155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telephone_not_set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Wprowadz</w:t>
            </w:r>
            <w:proofErr w:type="spellEnd"/>
            <w:r w:rsidRPr="005C6C3F">
              <w:rPr>
                <w:rFonts w:ascii="Consolas" w:hAnsi="Consolas"/>
                <w:color w:val="2A00FF"/>
                <w:sz w:val="16"/>
                <w:szCs w:val="16"/>
              </w:rPr>
              <w:t xml:space="preserve"> nr. tel."</w:t>
            </w:r>
            <w:r w:rsidRPr="005C6C3F">
              <w:rPr>
                <w:rFonts w:ascii="Consolas" w:hAnsi="Consolas"/>
                <w:color w:val="000000"/>
                <w:sz w:val="16"/>
                <w:szCs w:val="16"/>
              </w:rPr>
              <w:t>;</w:t>
            </w:r>
          </w:p>
          <w:p w14:paraId="37E172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"Wpisz kod: "</w:t>
            </w:r>
            <w:r w:rsidRPr="005C6C3F">
              <w:rPr>
                <w:rFonts w:ascii="Consolas" w:hAnsi="Consolas"/>
                <w:color w:val="000000"/>
                <w:sz w:val="16"/>
                <w:szCs w:val="16"/>
              </w:rPr>
              <w:t>;</w:t>
            </w:r>
          </w:p>
          <w:p w14:paraId="5EF593C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key_good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"Klucz poprawny"</w:t>
            </w:r>
            <w:r w:rsidRPr="005C6C3F">
              <w:rPr>
                <w:rFonts w:ascii="Consolas" w:hAnsi="Consolas"/>
                <w:color w:val="000000"/>
                <w:sz w:val="16"/>
                <w:szCs w:val="16"/>
              </w:rPr>
              <w:t>;</w:t>
            </w:r>
          </w:p>
          <w:p w14:paraId="0E32DE0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key_bad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Zly</w:t>
            </w:r>
            <w:proofErr w:type="spellEnd"/>
            <w:r w:rsidRPr="005C6C3F">
              <w:rPr>
                <w:rFonts w:ascii="Consolas" w:hAnsi="Consolas"/>
                <w:color w:val="2A00FF"/>
                <w:sz w:val="16"/>
                <w:szCs w:val="16"/>
              </w:rPr>
              <w:t xml:space="preserve"> klucz"</w:t>
            </w:r>
            <w:r w:rsidRPr="005C6C3F">
              <w:rPr>
                <w:rFonts w:ascii="Consolas" w:hAnsi="Consolas"/>
                <w:color w:val="000000"/>
                <w:sz w:val="16"/>
                <w:szCs w:val="16"/>
              </w:rPr>
              <w:t>;</w:t>
            </w:r>
          </w:p>
          <w:p w14:paraId="507BCCB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message_1</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Nacisnij</w:t>
            </w:r>
            <w:proofErr w:type="spellEnd"/>
            <w:r w:rsidRPr="005C6C3F">
              <w:rPr>
                <w:rFonts w:ascii="Consolas" w:hAnsi="Consolas"/>
                <w:color w:val="2A00FF"/>
                <w:sz w:val="16"/>
                <w:szCs w:val="16"/>
              </w:rPr>
              <w:t xml:space="preserve"> A po  "</w:t>
            </w:r>
            <w:r w:rsidRPr="005C6C3F">
              <w:rPr>
                <w:rFonts w:ascii="Consolas" w:hAnsi="Consolas"/>
                <w:color w:val="000000"/>
                <w:sz w:val="16"/>
                <w:szCs w:val="16"/>
              </w:rPr>
              <w:t>;</w:t>
            </w:r>
          </w:p>
          <w:p w14:paraId="3869681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message_2</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"odebraniu paczki"</w:t>
            </w:r>
            <w:r w:rsidRPr="005C6C3F">
              <w:rPr>
                <w:rFonts w:ascii="Consolas" w:hAnsi="Consolas"/>
                <w:color w:val="000000"/>
                <w:sz w:val="16"/>
                <w:szCs w:val="16"/>
              </w:rPr>
              <w:t>;</w:t>
            </w:r>
          </w:p>
          <w:p w14:paraId="3ECB0B8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unlock</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"Odblokuj"</w:t>
            </w:r>
            <w:r w:rsidRPr="005C6C3F">
              <w:rPr>
                <w:rFonts w:ascii="Consolas" w:hAnsi="Consolas"/>
                <w:color w:val="000000"/>
                <w:sz w:val="16"/>
                <w:szCs w:val="16"/>
              </w:rPr>
              <w:t>;</w:t>
            </w:r>
          </w:p>
          <w:p w14:paraId="0E8522D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*lock = </w:t>
            </w:r>
            <w:r w:rsidRPr="005C6C3F">
              <w:rPr>
                <w:rFonts w:ascii="Consolas" w:hAnsi="Consolas"/>
                <w:color w:val="2A00FF"/>
                <w:sz w:val="16"/>
                <w:szCs w:val="16"/>
              </w:rPr>
              <w:t>"Zablokuj"</w:t>
            </w:r>
            <w:r w:rsidRPr="005C6C3F">
              <w:rPr>
                <w:rFonts w:ascii="Consolas" w:hAnsi="Consolas"/>
                <w:color w:val="000000"/>
                <w:sz w:val="16"/>
                <w:szCs w:val="16"/>
              </w:rPr>
              <w:t>;</w:t>
            </w:r>
          </w:p>
          <w:p w14:paraId="249656D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*reset = </w:t>
            </w:r>
            <w:r w:rsidRPr="005C6C3F">
              <w:rPr>
                <w:rFonts w:ascii="Consolas" w:hAnsi="Consolas"/>
                <w:color w:val="2A00FF"/>
                <w:sz w:val="16"/>
                <w:szCs w:val="16"/>
              </w:rPr>
              <w:t>"Zresetuj"</w:t>
            </w:r>
            <w:r w:rsidRPr="005C6C3F">
              <w:rPr>
                <w:rFonts w:ascii="Consolas" w:hAnsi="Consolas"/>
                <w:color w:val="000000"/>
                <w:sz w:val="16"/>
                <w:szCs w:val="16"/>
              </w:rPr>
              <w:t>;</w:t>
            </w:r>
          </w:p>
          <w:p w14:paraId="368D59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"Zamknij drzwi"</w:t>
            </w:r>
            <w:r w:rsidRPr="005C6C3F">
              <w:rPr>
                <w:rFonts w:ascii="Consolas" w:hAnsi="Consolas"/>
                <w:color w:val="000000"/>
                <w:sz w:val="16"/>
                <w:szCs w:val="16"/>
              </w:rPr>
              <w:t>;</w:t>
            </w:r>
          </w:p>
          <w:p w14:paraId="5653F9EC" w14:textId="1DF409E3" w:rsidR="005C6C3F" w:rsidRPr="005C6C3F" w:rsidRDefault="005C6C3F" w:rsidP="005C6C3F">
            <w:pPr>
              <w:keepNext/>
              <w:shd w:val="clear" w:color="auto" w:fill="FFFFFF"/>
              <w:overflowPunct/>
              <w:autoSpaceDE/>
              <w:autoSpaceDN/>
              <w:adjustRightInd/>
              <w:textAlignment w:val="auto"/>
              <w:rPr>
                <w:rFonts w:ascii="Consolas" w:hAnsi="Consolas"/>
                <w:color w:val="000000"/>
                <w:sz w:val="20"/>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w:t>
            </w:r>
            <w:r w:rsidRPr="005C6C3F">
              <w:rPr>
                <w:rFonts w:ascii="Consolas" w:hAnsi="Consolas"/>
                <w:color w:val="000000"/>
                <w:sz w:val="16"/>
                <w:szCs w:val="16"/>
              </w:rPr>
              <w:t>;</w:t>
            </w:r>
          </w:p>
        </w:tc>
      </w:tr>
    </w:tbl>
    <w:p w14:paraId="342053DF" w14:textId="337A558A" w:rsidR="00CF25AC" w:rsidRPr="005C6C3F" w:rsidRDefault="005C6C3F" w:rsidP="005C6C3F">
      <w:pPr>
        <w:pStyle w:val="Legenda"/>
        <w:jc w:val="center"/>
        <w:rPr>
          <w:sz w:val="20"/>
          <w:u w:val="single"/>
        </w:rPr>
      </w:pPr>
      <w:r w:rsidRPr="005C6C3F">
        <w:rPr>
          <w:sz w:val="20"/>
          <w:u w:val="single"/>
        </w:rPr>
        <w:t xml:space="preserve">Rysunek 5.12 Deklaracje komunikatów </w:t>
      </w:r>
      <w:proofErr w:type="spellStart"/>
      <w:r w:rsidRPr="005C6C3F">
        <w:rPr>
          <w:sz w:val="20"/>
          <w:u w:val="single"/>
        </w:rPr>
        <w:t>lcd_display</w:t>
      </w:r>
      <w:proofErr w:type="spellEnd"/>
      <w:r w:rsidRPr="005C6C3F">
        <w:rPr>
          <w:sz w:val="20"/>
          <w:u w:val="single"/>
        </w:rPr>
        <w:t>()</w:t>
      </w:r>
    </w:p>
    <w:p w14:paraId="4BA8F729" w14:textId="77777777" w:rsidR="00F91475" w:rsidRDefault="00F91475" w:rsidP="008C6A3E">
      <w:pPr>
        <w:overflowPunct/>
        <w:autoSpaceDE/>
        <w:autoSpaceDN/>
        <w:adjustRightInd/>
        <w:spacing w:line="312" w:lineRule="auto"/>
        <w:ind w:firstLine="720"/>
        <w:jc w:val="both"/>
        <w:textAlignment w:val="auto"/>
      </w:pPr>
    </w:p>
    <w:p w14:paraId="2F4D4008" w14:textId="77777777" w:rsidR="009B5983" w:rsidRDefault="009B5983" w:rsidP="008C6A3E">
      <w:pPr>
        <w:overflowPunct/>
        <w:autoSpaceDE/>
        <w:autoSpaceDN/>
        <w:adjustRightInd/>
        <w:spacing w:line="312" w:lineRule="auto"/>
        <w:ind w:firstLine="720"/>
        <w:jc w:val="both"/>
        <w:textAlignment w:val="auto"/>
      </w:pPr>
    </w:p>
    <w:p w14:paraId="71D342F8" w14:textId="77777777" w:rsidR="009B5983" w:rsidRDefault="009B5983"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32FEBAFD" w14:textId="77777777" w:rsidTr="005C6C3F">
        <w:tc>
          <w:tcPr>
            <w:tcW w:w="568" w:type="dxa"/>
          </w:tcPr>
          <w:p w14:paraId="453F4D4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174</w:t>
            </w:r>
          </w:p>
          <w:p w14:paraId="28842D9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175</w:t>
            </w:r>
          </w:p>
          <w:p w14:paraId="71D5549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176</w:t>
            </w:r>
          </w:p>
          <w:p w14:paraId="201C00A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177</w:t>
            </w:r>
          </w:p>
          <w:p w14:paraId="6D52A737"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178</w:t>
            </w:r>
          </w:p>
          <w:p w14:paraId="16E5D5E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179</w:t>
            </w:r>
          </w:p>
          <w:p w14:paraId="0A4CC32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180</w:t>
            </w:r>
          </w:p>
          <w:p w14:paraId="3DE6C79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181</w:t>
            </w:r>
          </w:p>
          <w:p w14:paraId="5984D13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182</w:t>
            </w:r>
          </w:p>
          <w:p w14:paraId="575A01A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183</w:t>
            </w:r>
          </w:p>
          <w:p w14:paraId="32FDDD4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184</w:t>
            </w:r>
          </w:p>
          <w:p w14:paraId="501F9BF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185</w:t>
            </w:r>
          </w:p>
          <w:p w14:paraId="67AEB65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186</w:t>
            </w:r>
          </w:p>
          <w:p w14:paraId="3495BAC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187</w:t>
            </w:r>
          </w:p>
          <w:p w14:paraId="6F2B9E0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188</w:t>
            </w:r>
          </w:p>
          <w:p w14:paraId="775ACA7C"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189</w:t>
            </w:r>
          </w:p>
          <w:p w14:paraId="7116E3C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190</w:t>
            </w:r>
          </w:p>
          <w:p w14:paraId="162CC5A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191</w:t>
            </w:r>
          </w:p>
          <w:p w14:paraId="4EA6427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192</w:t>
            </w:r>
          </w:p>
          <w:p w14:paraId="5B0FA46D" w14:textId="5B51E4E4" w:rsidR="005C6C3F" w:rsidRDefault="005C6C3F" w:rsidP="005C6C3F">
            <w:pPr>
              <w:overflowPunct/>
              <w:autoSpaceDE/>
              <w:autoSpaceDN/>
              <w:adjustRightInd/>
              <w:jc w:val="both"/>
              <w:textAlignment w:val="auto"/>
            </w:pPr>
            <w:r w:rsidRPr="005C6C3F">
              <w:rPr>
                <w:rFonts w:ascii="Consolas" w:hAnsi="Consolas"/>
                <w:sz w:val="16"/>
                <w:szCs w:val="16"/>
              </w:rPr>
              <w:t>193</w:t>
            </w:r>
          </w:p>
        </w:tc>
        <w:tc>
          <w:tcPr>
            <w:tcW w:w="8678" w:type="dxa"/>
          </w:tcPr>
          <w:p w14:paraId="2EF8460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GPIO_PIN_RESET</w:t>
            </w:r>
            <w:r w:rsidRPr="005C6C3F">
              <w:rPr>
                <w:rFonts w:ascii="Consolas" w:hAnsi="Consolas"/>
                <w:color w:val="000000"/>
                <w:sz w:val="16"/>
                <w:szCs w:val="16"/>
              </w:rPr>
              <w:t>)</w:t>
            </w:r>
          </w:p>
          <w:p w14:paraId="05A40E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p w14:paraId="01D023E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switch</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w:t>
            </w:r>
          </w:p>
          <w:p w14:paraId="28FE0A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4D6F96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BACK_2</w:t>
            </w:r>
            <w:r w:rsidRPr="005C6C3F">
              <w:rPr>
                <w:rFonts w:ascii="Consolas" w:hAnsi="Consolas"/>
                <w:color w:val="000000"/>
                <w:sz w:val="16"/>
                <w:szCs w:val="16"/>
              </w:rPr>
              <w:t>:</w:t>
            </w:r>
          </w:p>
          <w:p w14:paraId="362A4FA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LCD_2</w:t>
            </w:r>
            <w:r w:rsidRPr="005C6C3F">
              <w:rPr>
                <w:rFonts w:ascii="Consolas" w:hAnsi="Consolas"/>
                <w:color w:val="000000"/>
                <w:sz w:val="16"/>
                <w:szCs w:val="16"/>
              </w:rPr>
              <w:t>;</w:t>
            </w:r>
          </w:p>
          <w:p w14:paraId="103EFA8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5B1E221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2E0E179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BACK_6</w:t>
            </w:r>
            <w:r w:rsidRPr="005C6C3F">
              <w:rPr>
                <w:rFonts w:ascii="Consolas" w:hAnsi="Consolas"/>
                <w:color w:val="000000"/>
                <w:sz w:val="16"/>
                <w:szCs w:val="16"/>
              </w:rPr>
              <w:t>:</w:t>
            </w:r>
          </w:p>
          <w:p w14:paraId="6DAC73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LCD_6</w:t>
            </w:r>
            <w:r w:rsidRPr="005C6C3F">
              <w:rPr>
                <w:rFonts w:ascii="Consolas" w:hAnsi="Consolas"/>
                <w:color w:val="000000"/>
                <w:sz w:val="16"/>
                <w:szCs w:val="16"/>
              </w:rPr>
              <w:t>;</w:t>
            </w:r>
          </w:p>
          <w:p w14:paraId="0BE8CE3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7D3B58D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68CCE4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BACK_8</w:t>
            </w:r>
            <w:r w:rsidRPr="005C6C3F">
              <w:rPr>
                <w:rFonts w:ascii="Consolas" w:hAnsi="Consolas"/>
                <w:color w:val="000000"/>
                <w:sz w:val="16"/>
                <w:szCs w:val="16"/>
              </w:rPr>
              <w:t>:</w:t>
            </w:r>
          </w:p>
          <w:p w14:paraId="1756024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LCD_8</w:t>
            </w:r>
            <w:r w:rsidRPr="005C6C3F">
              <w:rPr>
                <w:rFonts w:ascii="Consolas" w:hAnsi="Consolas"/>
                <w:color w:val="000000"/>
                <w:sz w:val="16"/>
                <w:szCs w:val="16"/>
              </w:rPr>
              <w:t>;</w:t>
            </w:r>
          </w:p>
          <w:p w14:paraId="59A1DD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31B54F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13B266D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default</w:t>
            </w:r>
            <w:proofErr w:type="spellEnd"/>
            <w:r w:rsidRPr="005C6C3F">
              <w:rPr>
                <w:rFonts w:ascii="Consolas" w:hAnsi="Consolas"/>
                <w:color w:val="000000"/>
                <w:sz w:val="16"/>
                <w:szCs w:val="16"/>
              </w:rPr>
              <w:t>:</w:t>
            </w:r>
          </w:p>
          <w:p w14:paraId="3E1F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5450285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223D067" w14:textId="6957FA6A" w:rsidR="005C6C3F" w:rsidRPr="005C6C3F" w:rsidRDefault="005C6C3F" w:rsidP="005C6C3F">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tc>
      </w:tr>
    </w:tbl>
    <w:p w14:paraId="301066C2" w14:textId="173FD282" w:rsidR="00F91475" w:rsidRPr="005C6C3F" w:rsidRDefault="005C6C3F" w:rsidP="005C6C3F">
      <w:pPr>
        <w:pStyle w:val="Legenda"/>
        <w:jc w:val="center"/>
        <w:rPr>
          <w:sz w:val="20"/>
          <w:u w:val="single"/>
        </w:rPr>
      </w:pPr>
      <w:r w:rsidRPr="005C6C3F">
        <w:rPr>
          <w:sz w:val="20"/>
          <w:u w:val="single"/>
        </w:rPr>
        <w:t>Rysunek 5.13 Część kodu weryfikującego zamknięcie drzwi</w:t>
      </w:r>
    </w:p>
    <w:p w14:paraId="1323098F" w14:textId="77777777" w:rsidR="005C6C3F" w:rsidRDefault="005C6C3F" w:rsidP="008C6A3E">
      <w:pPr>
        <w:overflowPunct/>
        <w:autoSpaceDE/>
        <w:autoSpaceDN/>
        <w:adjustRightInd/>
        <w:spacing w:line="312" w:lineRule="auto"/>
        <w:ind w:firstLine="720"/>
        <w:jc w:val="both"/>
        <w:textAlignment w:val="auto"/>
      </w:pPr>
    </w:p>
    <w:p w14:paraId="24B53C92" w14:textId="1A1AC23A" w:rsidR="005C6C3F" w:rsidRDefault="005C6C3F">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5C6C3F" w14:paraId="511E86CE" w14:textId="77777777" w:rsidTr="005C6C3F">
        <w:tc>
          <w:tcPr>
            <w:tcW w:w="534" w:type="dxa"/>
          </w:tcPr>
          <w:p w14:paraId="7B3642B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lastRenderedPageBreak/>
              <w:t>276</w:t>
            </w:r>
          </w:p>
          <w:p w14:paraId="6BA961C8"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277</w:t>
            </w:r>
          </w:p>
          <w:p w14:paraId="5C191BA2"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278</w:t>
            </w:r>
          </w:p>
          <w:p w14:paraId="4A45F7E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279</w:t>
            </w:r>
          </w:p>
          <w:p w14:paraId="79455CB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280</w:t>
            </w:r>
          </w:p>
          <w:p w14:paraId="7503EBD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281</w:t>
            </w:r>
          </w:p>
          <w:p w14:paraId="327AA87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282</w:t>
            </w:r>
          </w:p>
          <w:p w14:paraId="269C9FBD"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283</w:t>
            </w:r>
          </w:p>
          <w:p w14:paraId="61A8E15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284</w:t>
            </w:r>
          </w:p>
          <w:p w14:paraId="26D98B9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285</w:t>
            </w:r>
          </w:p>
          <w:p w14:paraId="02CDEB0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286</w:t>
            </w:r>
          </w:p>
          <w:p w14:paraId="30BEB2C7"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287</w:t>
            </w:r>
          </w:p>
          <w:p w14:paraId="1EDD557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288</w:t>
            </w:r>
          </w:p>
          <w:p w14:paraId="2C24603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289</w:t>
            </w:r>
          </w:p>
          <w:p w14:paraId="0A8B06D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290</w:t>
            </w:r>
          </w:p>
          <w:p w14:paraId="1292A4E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291</w:t>
            </w:r>
          </w:p>
          <w:p w14:paraId="1ECBEA6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292</w:t>
            </w:r>
          </w:p>
          <w:p w14:paraId="0FEB969C"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293</w:t>
            </w:r>
          </w:p>
          <w:p w14:paraId="5BFD8C74"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294</w:t>
            </w:r>
          </w:p>
          <w:p w14:paraId="2902174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295</w:t>
            </w:r>
          </w:p>
          <w:p w14:paraId="5044EB05"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296</w:t>
            </w:r>
          </w:p>
          <w:p w14:paraId="7EF8F6E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297</w:t>
            </w:r>
          </w:p>
          <w:p w14:paraId="3025F9A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298</w:t>
            </w:r>
          </w:p>
          <w:p w14:paraId="3BE84D5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299</w:t>
            </w:r>
          </w:p>
          <w:p w14:paraId="59ED021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300</w:t>
            </w:r>
          </w:p>
          <w:p w14:paraId="7475F84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301</w:t>
            </w:r>
          </w:p>
          <w:p w14:paraId="6CC1D5E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302</w:t>
            </w:r>
          </w:p>
          <w:p w14:paraId="79430D71" w14:textId="63376477" w:rsidR="005C6C3F" w:rsidRDefault="009B5983" w:rsidP="009B5983">
            <w:pPr>
              <w:overflowPunct/>
              <w:autoSpaceDE/>
              <w:autoSpaceDN/>
              <w:adjustRightInd/>
              <w:jc w:val="both"/>
              <w:textAlignment w:val="auto"/>
            </w:pPr>
            <w:r w:rsidRPr="009B5983">
              <w:rPr>
                <w:rFonts w:ascii="Consolas" w:hAnsi="Consolas"/>
                <w:sz w:val="16"/>
                <w:szCs w:val="16"/>
              </w:rPr>
              <w:t>303</w:t>
            </w:r>
          </w:p>
        </w:tc>
        <w:tc>
          <w:tcPr>
            <w:tcW w:w="8394" w:type="dxa"/>
          </w:tcPr>
          <w:p w14:paraId="1D94C81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LCD_2</w:t>
            </w:r>
            <w:r w:rsidRPr="005C6C3F">
              <w:rPr>
                <w:rFonts w:ascii="Consolas" w:hAnsi="Consolas"/>
                <w:color w:val="000000"/>
                <w:sz w:val="16"/>
                <w:szCs w:val="16"/>
              </w:rPr>
              <w:t>:</w:t>
            </w:r>
          </w:p>
          <w:p w14:paraId="6FCD210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GPIO_PIN_SET</w:t>
            </w:r>
            <w:r w:rsidRPr="005C6C3F">
              <w:rPr>
                <w:rFonts w:ascii="Consolas" w:hAnsi="Consolas"/>
                <w:color w:val="000000"/>
                <w:sz w:val="16"/>
                <w:szCs w:val="16"/>
              </w:rPr>
              <w:t>)</w:t>
            </w:r>
          </w:p>
          <w:p w14:paraId="2B77E68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1D28CC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lcd_clear</w:t>
            </w:r>
            <w:proofErr w:type="spellEnd"/>
            <w:r w:rsidRPr="005C6C3F">
              <w:rPr>
                <w:rFonts w:ascii="Consolas" w:hAnsi="Consolas"/>
                <w:color w:val="000000"/>
                <w:sz w:val="16"/>
                <w:szCs w:val="16"/>
              </w:rPr>
              <w:t>();</w:t>
            </w:r>
          </w:p>
          <w:p w14:paraId="756E69D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7DEE02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w:t>
            </w:r>
          </w:p>
          <w:p w14:paraId="2C4B096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BACK_2</w:t>
            </w:r>
            <w:r w:rsidRPr="005C6C3F">
              <w:rPr>
                <w:rFonts w:ascii="Consolas" w:hAnsi="Consolas"/>
                <w:color w:val="000000"/>
                <w:sz w:val="16"/>
                <w:szCs w:val="16"/>
              </w:rPr>
              <w:t>;</w:t>
            </w:r>
          </w:p>
          <w:p w14:paraId="55B53D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 xml:space="preserve">} </w:t>
            </w:r>
            <w:proofErr w:type="spellStart"/>
            <w:r w:rsidRPr="005C6C3F">
              <w:rPr>
                <w:rFonts w:ascii="Consolas" w:hAnsi="Consolas"/>
                <w:b/>
                <w:bCs/>
                <w:color w:val="7F0055"/>
                <w:sz w:val="16"/>
                <w:szCs w:val="16"/>
              </w:rPr>
              <w:t>else</w:t>
            </w:r>
            <w:proofErr w:type="spellEnd"/>
          </w:p>
          <w:p w14:paraId="24FFFD6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BA9A32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05E5BCC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598715E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E60E8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w:t>
            </w:r>
          </w:p>
          <w:p w14:paraId="56C2B5A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6BFD0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079FB9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159A9D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67A9D14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w:t>
            </w:r>
          </w:p>
          <w:p w14:paraId="78CDBF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832822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delay</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delay_second</w:t>
            </w:r>
            <w:proofErr w:type="spellEnd"/>
            <w:r w:rsidRPr="005C6C3F">
              <w:rPr>
                <w:rFonts w:ascii="Consolas" w:hAnsi="Consolas"/>
                <w:color w:val="000000"/>
                <w:sz w:val="16"/>
                <w:szCs w:val="16"/>
              </w:rPr>
              <w:t>*2);</w:t>
            </w:r>
          </w:p>
          <w:p w14:paraId="14B84E0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7D95B13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t>__HAL_TIM_SET_COMPARE(&amp;</w:t>
            </w:r>
            <w:proofErr w:type="spellStart"/>
            <w:r w:rsidRPr="005C6C3F">
              <w:rPr>
                <w:rFonts w:ascii="Consolas" w:hAnsi="Consolas"/>
                <w:color w:val="000000"/>
                <w:sz w:val="16"/>
                <w:szCs w:val="16"/>
              </w:rPr>
              <w:t>htim2</w:t>
            </w:r>
            <w:proofErr w:type="spellEnd"/>
            <w:r w:rsidRPr="005C6C3F">
              <w:rPr>
                <w:rFonts w:ascii="Consolas" w:hAnsi="Consolas"/>
                <w:color w:val="000000"/>
                <w:sz w:val="16"/>
                <w:szCs w:val="16"/>
              </w:rPr>
              <w:t>, TIM_CHANNEL_1, 650);</w:t>
            </w:r>
          </w:p>
          <w:p w14:paraId="72BD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65B630E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can_enter_key</w:t>
            </w:r>
            <w:proofErr w:type="spellEnd"/>
            <w:r w:rsidRPr="005C6C3F">
              <w:rPr>
                <w:rFonts w:ascii="Consolas" w:hAnsi="Consolas"/>
                <w:color w:val="000000"/>
                <w:sz w:val="16"/>
                <w:szCs w:val="16"/>
              </w:rPr>
              <w:t xml:space="preserve"> = </w:t>
            </w:r>
            <w:proofErr w:type="spellStart"/>
            <w:r w:rsidRPr="005C6C3F">
              <w:rPr>
                <w:rFonts w:ascii="Consolas" w:hAnsi="Consolas"/>
                <w:color w:val="000000"/>
                <w:sz w:val="16"/>
                <w:szCs w:val="16"/>
              </w:rPr>
              <w:t>true</w:t>
            </w:r>
            <w:proofErr w:type="spellEnd"/>
            <w:r w:rsidRPr="005C6C3F">
              <w:rPr>
                <w:rFonts w:ascii="Consolas" w:hAnsi="Consolas"/>
                <w:color w:val="000000"/>
                <w:sz w:val="16"/>
                <w:szCs w:val="16"/>
              </w:rPr>
              <w:t>;</w:t>
            </w:r>
          </w:p>
          <w:p w14:paraId="198010E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61160E3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262D389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DONE</w:t>
            </w:r>
            <w:r w:rsidRPr="005C6C3F">
              <w:rPr>
                <w:rFonts w:ascii="Consolas" w:hAnsi="Consolas"/>
                <w:color w:val="000000"/>
                <w:sz w:val="16"/>
                <w:szCs w:val="16"/>
              </w:rPr>
              <w:t>;</w:t>
            </w:r>
          </w:p>
          <w:p w14:paraId="1C67B1D9" w14:textId="0424A0C4" w:rsidR="005C6C3F" w:rsidRPr="005C6C3F" w:rsidRDefault="005C6C3F" w:rsidP="009B5983">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tc>
      </w:tr>
    </w:tbl>
    <w:p w14:paraId="0F99E033" w14:textId="401B7648" w:rsidR="005C6C3F" w:rsidRPr="009B5983" w:rsidRDefault="009B5983" w:rsidP="009B5983">
      <w:pPr>
        <w:pStyle w:val="Legenda"/>
        <w:jc w:val="center"/>
        <w:rPr>
          <w:sz w:val="20"/>
          <w:u w:val="single"/>
        </w:rPr>
      </w:pPr>
      <w:r w:rsidRPr="009B5983">
        <w:rPr>
          <w:sz w:val="20"/>
          <w:u w:val="single"/>
        </w:rPr>
        <w:t>Rysunek 5.14 Fragment mechanizmu przełączającego wyświetlany komunikat</w:t>
      </w:r>
    </w:p>
    <w:p w14:paraId="7EF53A74" w14:textId="77777777" w:rsidR="005C6C3F" w:rsidRDefault="005C6C3F" w:rsidP="008C6A3E">
      <w:pPr>
        <w:overflowPunct/>
        <w:autoSpaceDE/>
        <w:autoSpaceDN/>
        <w:adjustRightInd/>
        <w:spacing w:line="312" w:lineRule="auto"/>
        <w:ind w:firstLine="720"/>
        <w:jc w:val="both"/>
        <w:textAlignment w:val="auto"/>
      </w:pPr>
    </w:p>
    <w:p w14:paraId="789EBF31" w14:textId="77777777" w:rsidR="005C6C3F" w:rsidRDefault="005C6C3F" w:rsidP="008C6A3E">
      <w:pPr>
        <w:overflowPunct/>
        <w:autoSpaceDE/>
        <w:autoSpaceDN/>
        <w:adjustRightInd/>
        <w:spacing w:line="312" w:lineRule="auto"/>
        <w:ind w:firstLine="720"/>
        <w:jc w:val="both"/>
        <w:textAlignment w:val="auto"/>
      </w:pPr>
    </w:p>
    <w:p w14:paraId="2139CD40" w14:textId="77777777" w:rsidR="00F91475" w:rsidRDefault="00F91475" w:rsidP="008C6A3E">
      <w:pPr>
        <w:overflowPunct/>
        <w:autoSpaceDE/>
        <w:autoSpaceDN/>
        <w:adjustRightInd/>
        <w:spacing w:line="312" w:lineRule="auto"/>
        <w:ind w:firstLine="720"/>
        <w:jc w:val="both"/>
        <w:textAlignment w:val="auto"/>
      </w:pPr>
    </w:p>
    <w:p w14:paraId="54EA1D1E" w14:textId="77777777" w:rsidR="008C6A3E" w:rsidRDefault="008C6A3E" w:rsidP="007B1B80">
      <w:pPr>
        <w:overflowPunct/>
        <w:autoSpaceDE/>
        <w:autoSpaceDN/>
        <w:adjustRightInd/>
        <w:textAlignment w:val="auto"/>
      </w:pPr>
    </w:p>
    <w:p w14:paraId="37CAB9B1" w14:textId="3A719387" w:rsidR="008C6A3E" w:rsidRDefault="008C6A3E" w:rsidP="007B1B80">
      <w:pPr>
        <w:overflowPunct/>
        <w:autoSpaceDE/>
        <w:autoSpaceDN/>
        <w:adjustRightInd/>
        <w:textAlignment w:val="auto"/>
        <w:sectPr w:rsidR="008C6A3E" w:rsidSect="00B766B0">
          <w:headerReference w:type="even" r:id="rId53"/>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10" w:name="_Toc98759123"/>
      <w:r>
        <w:rPr>
          <w:bCs/>
          <w:szCs w:val="40"/>
        </w:rPr>
        <w:lastRenderedPageBreak/>
        <w:t>Rozdział 6</w:t>
      </w:r>
      <w:r>
        <w:rPr>
          <w:bCs/>
          <w:szCs w:val="40"/>
        </w:rPr>
        <w:br/>
      </w:r>
      <w:r>
        <w:rPr>
          <w:bCs/>
          <w:szCs w:val="40"/>
        </w:rPr>
        <w:br/>
      </w:r>
      <w:r w:rsidR="007B1B80" w:rsidRPr="007B1B80">
        <w:rPr>
          <w:bCs/>
          <w:szCs w:val="40"/>
        </w:rPr>
        <w:t>Weryfikacja i walidacja</w:t>
      </w:r>
      <w:bookmarkEnd w:id="10"/>
    </w:p>
    <w:p w14:paraId="4F1B865D" w14:textId="77777777" w:rsidR="007B1B80" w:rsidRDefault="007B1B80" w:rsidP="007B1B80">
      <w:pPr>
        <w:pStyle w:val="Tekstpods"/>
      </w:pPr>
    </w:p>
    <w:p w14:paraId="6DFE7C91" w14:textId="77777777" w:rsidR="007B1B80" w:rsidRDefault="007B1B80" w:rsidP="007B1B80">
      <w:pPr>
        <w:pStyle w:val="Tekstpods"/>
        <w:numPr>
          <w:ilvl w:val="0"/>
          <w:numId w:val="49"/>
        </w:numPr>
      </w:pPr>
      <w:r>
        <w:t>sposób testowania w ramach pracy (np. odniesienie do modelu V)</w:t>
      </w:r>
    </w:p>
    <w:p w14:paraId="56FDBE43" w14:textId="77777777" w:rsidR="007B1B80" w:rsidRDefault="007B1B80" w:rsidP="007B1B80">
      <w:pPr>
        <w:pStyle w:val="Tekstpods"/>
        <w:numPr>
          <w:ilvl w:val="0"/>
          <w:numId w:val="49"/>
        </w:numPr>
      </w:pPr>
      <w:r>
        <w:t>organizacja eksperymentów</w:t>
      </w:r>
    </w:p>
    <w:p w14:paraId="5F78E648" w14:textId="77777777" w:rsidR="007B1B80" w:rsidRDefault="007B1B80" w:rsidP="007B1B80">
      <w:pPr>
        <w:pStyle w:val="Tekstpods"/>
        <w:numPr>
          <w:ilvl w:val="0"/>
          <w:numId w:val="49"/>
        </w:numPr>
      </w:pPr>
      <w:r>
        <w:t>przypadki testowe, zakres testowania (pełny/niepełny)</w:t>
      </w:r>
    </w:p>
    <w:p w14:paraId="3C273F1C" w14:textId="77777777" w:rsidR="007B1B80" w:rsidRDefault="007B1B80" w:rsidP="007B1B80">
      <w:pPr>
        <w:pStyle w:val="Tekstpods"/>
        <w:numPr>
          <w:ilvl w:val="0"/>
          <w:numId w:val="49"/>
        </w:numPr>
      </w:pPr>
      <w:r>
        <w:t>wykryte i usunięte błędy</w:t>
      </w:r>
    </w:p>
    <w:p w14:paraId="48ACDEAD" w14:textId="77777777" w:rsidR="007B1B80" w:rsidRDefault="007B1B80" w:rsidP="007B1B80">
      <w:pPr>
        <w:pStyle w:val="Tekstpods"/>
        <w:numPr>
          <w:ilvl w:val="0"/>
          <w:numId w:val="49"/>
        </w:numPr>
      </w:pPr>
      <w:r>
        <w:t>opcjonalnie wyniki badań eksperymentalnych</w:t>
      </w:r>
    </w:p>
    <w:p w14:paraId="2AE773F5" w14:textId="77777777" w:rsidR="007B1B80" w:rsidRDefault="007B1B80" w:rsidP="007B1B80">
      <w:pPr>
        <w:pStyle w:val="Tekstpods"/>
      </w:pPr>
    </w:p>
    <w:p w14:paraId="0C584111" w14:textId="77777777" w:rsidR="007B1B80" w:rsidRDefault="007B1B80" w:rsidP="007B1B80">
      <w:pPr>
        <w:overflowPunct/>
        <w:autoSpaceDE/>
        <w:autoSpaceDN/>
        <w:adjustRightInd/>
        <w:textAlignment w:val="auto"/>
      </w:pPr>
      <w:r>
        <w:br w:type="page"/>
      </w:r>
    </w:p>
    <w:p w14:paraId="30C4F275" w14:textId="77777777" w:rsidR="00B379B1" w:rsidRDefault="00B379B1" w:rsidP="007B1B80">
      <w:pPr>
        <w:overflowPunct/>
        <w:autoSpaceDE/>
        <w:autoSpaceDN/>
        <w:adjustRightInd/>
        <w:textAlignment w:val="auto"/>
      </w:pPr>
    </w:p>
    <w:tbl>
      <w:tblPr>
        <w:tblStyle w:val="Tabela-Siatka"/>
        <w:tblW w:w="0" w:type="auto"/>
        <w:jc w:val="center"/>
        <w:tblLook w:val="04A0" w:firstRow="1" w:lastRow="0" w:firstColumn="1" w:lastColumn="0" w:noHBand="0" w:noVBand="1"/>
      </w:tblPr>
      <w:tblGrid>
        <w:gridCol w:w="2858"/>
        <w:gridCol w:w="2953"/>
      </w:tblGrid>
      <w:tr w:rsidR="00B379B1" w14:paraId="34F0752E" w14:textId="77777777" w:rsidTr="00B562D0">
        <w:trPr>
          <w:jc w:val="center"/>
        </w:trPr>
        <w:tc>
          <w:tcPr>
            <w:tcW w:w="5811" w:type="dxa"/>
            <w:gridSpan w:val="2"/>
            <w:tcBorders>
              <w:top w:val="nil"/>
              <w:left w:val="nil"/>
              <w:right w:val="nil"/>
            </w:tcBorders>
          </w:tcPr>
          <w:p w14:paraId="0E963EB6" w14:textId="77777777" w:rsidR="00B379B1" w:rsidRDefault="00577E2B" w:rsidP="00B379B1">
            <w:pPr>
              <w:pStyle w:val="Tekstpods"/>
              <w:spacing w:after="0" w:line="240" w:lineRule="auto"/>
              <w:ind w:firstLine="0"/>
            </w:pPr>
            <w:r>
              <w:t>Tabela 4.2</w:t>
            </w:r>
            <w:r w:rsidR="00B379B1">
              <w:t xml:space="preserve">. Nagłówek tabeli jest nad tabelą. </w:t>
            </w:r>
          </w:p>
        </w:tc>
      </w:tr>
      <w:tr w:rsidR="00B379B1" w14:paraId="4266ED62" w14:textId="77777777" w:rsidTr="00B562D0">
        <w:trPr>
          <w:jc w:val="center"/>
        </w:trPr>
        <w:tc>
          <w:tcPr>
            <w:tcW w:w="2858" w:type="dxa"/>
          </w:tcPr>
          <w:p w14:paraId="07CC2DDF" w14:textId="77777777" w:rsidR="00B379B1" w:rsidRDefault="00B379B1" w:rsidP="00B562D0">
            <w:pPr>
              <w:pStyle w:val="Tekstpods"/>
              <w:spacing w:after="0" w:line="240" w:lineRule="auto"/>
              <w:ind w:firstLine="0"/>
              <w:jc w:val="center"/>
            </w:pPr>
            <w:r>
              <w:t>Poziom 1</w:t>
            </w:r>
          </w:p>
        </w:tc>
        <w:tc>
          <w:tcPr>
            <w:tcW w:w="2953" w:type="dxa"/>
          </w:tcPr>
          <w:p w14:paraId="3F08746A" w14:textId="77777777" w:rsidR="00B379B1" w:rsidRDefault="00B379B1" w:rsidP="00B562D0">
            <w:pPr>
              <w:pStyle w:val="Tekstpods"/>
              <w:spacing w:after="0" w:line="240" w:lineRule="auto"/>
              <w:ind w:firstLine="0"/>
              <w:jc w:val="center"/>
            </w:pPr>
            <w:r>
              <w:t xml:space="preserve">24 </w:t>
            </w:r>
            <w:proofErr w:type="spellStart"/>
            <w:r>
              <w:t>pt</w:t>
            </w:r>
            <w:proofErr w:type="spellEnd"/>
          </w:p>
        </w:tc>
      </w:tr>
      <w:tr w:rsidR="00B379B1" w14:paraId="54AEA89F" w14:textId="77777777" w:rsidTr="00B562D0">
        <w:trPr>
          <w:jc w:val="center"/>
        </w:trPr>
        <w:tc>
          <w:tcPr>
            <w:tcW w:w="2858" w:type="dxa"/>
          </w:tcPr>
          <w:p w14:paraId="01ADB181" w14:textId="77777777" w:rsidR="00B379B1" w:rsidRDefault="00B379B1" w:rsidP="00B562D0">
            <w:pPr>
              <w:pStyle w:val="Tekstpods"/>
              <w:spacing w:after="0" w:line="240" w:lineRule="auto"/>
              <w:ind w:firstLine="0"/>
              <w:jc w:val="center"/>
            </w:pPr>
            <w:r>
              <w:t>Poziom 2</w:t>
            </w:r>
          </w:p>
        </w:tc>
        <w:tc>
          <w:tcPr>
            <w:tcW w:w="2953" w:type="dxa"/>
          </w:tcPr>
          <w:p w14:paraId="7F7F60B9" w14:textId="77777777" w:rsidR="00B379B1" w:rsidRDefault="00B379B1" w:rsidP="00B562D0">
            <w:pPr>
              <w:pStyle w:val="Tekstpods"/>
              <w:spacing w:after="0" w:line="240" w:lineRule="auto"/>
              <w:ind w:firstLine="0"/>
              <w:jc w:val="center"/>
            </w:pPr>
            <w:r>
              <w:t xml:space="preserve">20 </w:t>
            </w:r>
            <w:proofErr w:type="spellStart"/>
            <w:r>
              <w:t>pt</w:t>
            </w:r>
            <w:proofErr w:type="spellEnd"/>
          </w:p>
        </w:tc>
      </w:tr>
      <w:tr w:rsidR="00B379B1" w14:paraId="0D364224" w14:textId="77777777" w:rsidTr="00B562D0">
        <w:trPr>
          <w:jc w:val="center"/>
        </w:trPr>
        <w:tc>
          <w:tcPr>
            <w:tcW w:w="2858" w:type="dxa"/>
            <w:tcBorders>
              <w:bottom w:val="single" w:sz="4" w:space="0" w:color="auto"/>
            </w:tcBorders>
          </w:tcPr>
          <w:p w14:paraId="4B87BFA4" w14:textId="77777777" w:rsidR="00B379B1" w:rsidRDefault="00B379B1" w:rsidP="00B562D0">
            <w:pPr>
              <w:pStyle w:val="Tekstpods"/>
              <w:spacing w:after="0" w:line="240" w:lineRule="auto"/>
              <w:ind w:firstLine="0"/>
              <w:jc w:val="center"/>
            </w:pPr>
            <w:r>
              <w:t>Poziom 3</w:t>
            </w:r>
          </w:p>
        </w:tc>
        <w:tc>
          <w:tcPr>
            <w:tcW w:w="2953" w:type="dxa"/>
            <w:tcBorders>
              <w:bottom w:val="single" w:sz="4" w:space="0" w:color="auto"/>
            </w:tcBorders>
          </w:tcPr>
          <w:p w14:paraId="31CFD54A" w14:textId="77777777" w:rsidR="00B379B1" w:rsidRDefault="00B379B1" w:rsidP="00B562D0">
            <w:pPr>
              <w:pStyle w:val="Tekstpods"/>
              <w:spacing w:after="0" w:line="240" w:lineRule="auto"/>
              <w:ind w:firstLine="0"/>
              <w:jc w:val="center"/>
            </w:pPr>
            <w:r>
              <w:t xml:space="preserve">16 </w:t>
            </w:r>
            <w:proofErr w:type="spellStart"/>
            <w:r>
              <w:t>pt</w:t>
            </w:r>
            <w:proofErr w:type="spellEnd"/>
          </w:p>
        </w:tc>
      </w:tr>
      <w:tr w:rsidR="00B379B1" w14:paraId="4CA142DF" w14:textId="77777777" w:rsidTr="00B562D0">
        <w:trPr>
          <w:trHeight w:hRule="exact" w:val="227"/>
          <w:jc w:val="center"/>
        </w:trPr>
        <w:tc>
          <w:tcPr>
            <w:tcW w:w="5811" w:type="dxa"/>
            <w:gridSpan w:val="2"/>
            <w:tcBorders>
              <w:left w:val="nil"/>
              <w:bottom w:val="nil"/>
              <w:right w:val="nil"/>
            </w:tcBorders>
          </w:tcPr>
          <w:p w14:paraId="759412C7" w14:textId="77777777" w:rsidR="00B379B1" w:rsidRDefault="00B379B1" w:rsidP="00B562D0">
            <w:pPr>
              <w:pStyle w:val="Tekstpods"/>
              <w:spacing w:after="0"/>
              <w:ind w:firstLine="0"/>
            </w:pPr>
          </w:p>
        </w:tc>
      </w:tr>
    </w:tbl>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B766B0">
          <w:headerReference w:type="even" r:id="rId54"/>
          <w:footnotePr>
            <w:numRestart w:val="eachPage"/>
          </w:footnotePr>
          <w:pgSz w:w="11907" w:h="16840" w:code="9"/>
          <w:pgMar w:top="1418" w:right="1418" w:bottom="1418" w:left="1701" w:header="709" w:footer="765" w:gutter="0"/>
          <w:cols w:space="708"/>
          <w:docGrid w:linePitch="326"/>
        </w:sectPr>
      </w:pPr>
    </w:p>
    <w:p w14:paraId="7C148362" w14:textId="77777777" w:rsidR="007B1B80" w:rsidRPr="007B1B80" w:rsidRDefault="005366D1" w:rsidP="005366D1">
      <w:pPr>
        <w:pStyle w:val="Nagwek1"/>
        <w:numPr>
          <w:ilvl w:val="0"/>
          <w:numId w:val="0"/>
        </w:numPr>
        <w:spacing w:after="600"/>
        <w:ind w:left="360"/>
        <w:rPr>
          <w:b w:val="0"/>
          <w:bCs/>
          <w:szCs w:val="40"/>
        </w:rPr>
      </w:pPr>
      <w:bookmarkStart w:id="11" w:name="_Toc98759124"/>
      <w:r>
        <w:rPr>
          <w:bCs/>
          <w:szCs w:val="40"/>
        </w:rPr>
        <w:lastRenderedPageBreak/>
        <w:t>Rozdział 7</w:t>
      </w:r>
      <w:r>
        <w:rPr>
          <w:bCs/>
          <w:szCs w:val="40"/>
        </w:rPr>
        <w:br/>
      </w:r>
      <w:r>
        <w:rPr>
          <w:bCs/>
          <w:szCs w:val="40"/>
        </w:rPr>
        <w:br/>
      </w:r>
      <w:r w:rsidR="007B1B80">
        <w:rPr>
          <w:bCs/>
          <w:szCs w:val="40"/>
        </w:rPr>
        <w:t>Podsumowanie i wnioski</w:t>
      </w:r>
      <w:bookmarkEnd w:id="11"/>
    </w:p>
    <w:p w14:paraId="3A014FF2" w14:textId="77777777" w:rsidR="007B1B80" w:rsidRDefault="007B1B80" w:rsidP="007B1B80">
      <w:pPr>
        <w:pStyle w:val="Tekstpods"/>
      </w:pPr>
    </w:p>
    <w:p w14:paraId="5F64CECE" w14:textId="77777777" w:rsidR="007B1B80" w:rsidRDefault="007B1B80" w:rsidP="007B1B80">
      <w:pPr>
        <w:pStyle w:val="Tekstpods"/>
        <w:numPr>
          <w:ilvl w:val="0"/>
          <w:numId w:val="49"/>
        </w:numPr>
      </w:pPr>
      <w:r>
        <w:t xml:space="preserve">uzyskane wyniki w świecie postawionych celów </w:t>
      </w:r>
      <w:r w:rsidR="00C059FB">
        <w:t>i zdefiniowanych wyżej wymagań</w:t>
      </w:r>
    </w:p>
    <w:p w14:paraId="395E9126" w14:textId="77777777" w:rsidR="00C059FB" w:rsidRDefault="00C059FB" w:rsidP="007B1B80">
      <w:pPr>
        <w:pStyle w:val="Tekstpods"/>
        <w:numPr>
          <w:ilvl w:val="0"/>
          <w:numId w:val="49"/>
        </w:numPr>
      </w:pPr>
      <w:r>
        <w:t>kierunki ewentualnych danych prac (rozbudowa funkcjonalna …)</w:t>
      </w:r>
    </w:p>
    <w:p w14:paraId="7BF33040" w14:textId="77777777" w:rsidR="00C059FB" w:rsidRDefault="00C059FB" w:rsidP="007B1B80">
      <w:pPr>
        <w:pStyle w:val="Tekstpods"/>
        <w:numPr>
          <w:ilvl w:val="0"/>
          <w:numId w:val="49"/>
        </w:numPr>
      </w:pPr>
      <w:r>
        <w:t>problemy napotkane w trakcie pracy</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B766B0">
          <w:headerReference w:type="even" r:id="rId55"/>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12" w:name="_Toc98759125"/>
      <w:r w:rsidRPr="008F36EE">
        <w:lastRenderedPageBreak/>
        <w:t>B</w:t>
      </w:r>
      <w:r w:rsidR="005E07A9" w:rsidRPr="008F36EE">
        <w:t>ibliografia</w:t>
      </w:r>
      <w:bookmarkEnd w:id="12"/>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6"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7"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8"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9"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60"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Sikander Iqbal, CC BY-SA 4.0, </w:t>
      </w:r>
      <w:hyperlink r:id="rId61"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62" w:history="1">
        <w:r w:rsidR="009606FD" w:rsidRPr="000119CC">
          <w:rPr>
            <w:rStyle w:val="Hipercze"/>
          </w:rPr>
          <w:t>https://os.mbed.com/plat</w:t>
        </w:r>
        <w:r w:rsidR="009606FD" w:rsidRPr="000119CC">
          <w:rPr>
            <w:rStyle w:val="Hipercze"/>
          </w:rPr>
          <w:t>f</w:t>
        </w:r>
        <w:r w:rsidR="009606FD" w:rsidRPr="000119CC">
          <w:rPr>
            <w:rStyle w:val="Hipercze"/>
          </w:rPr>
          <w:t>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63"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64"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477614" w:rsidP="000522E3">
      <w:pPr>
        <w:pStyle w:val="Literatwykaz"/>
        <w:numPr>
          <w:ilvl w:val="0"/>
          <w:numId w:val="45"/>
        </w:numPr>
        <w:tabs>
          <w:tab w:val="clear" w:pos="567"/>
        </w:tabs>
        <w:spacing w:after="120"/>
        <w:jc w:val="left"/>
      </w:pPr>
      <w:hyperlink r:id="rId65" w:history="1">
        <w:r w:rsidRPr="00241380">
          <w:rPr>
            <w:rStyle w:val="Hipercze"/>
          </w:rPr>
          <w:t>https://botland.com.pl/stm32-nucleo/18800-stm32-nucleo-l476rg-z-mcu-stm32l476rgt6-arm-cortex-m4-5904422364977.html</w:t>
        </w:r>
      </w:hyperlink>
      <w:r>
        <w:t xml:space="preserve"> (dostęp 31.01.2024)</w:t>
      </w:r>
    </w:p>
    <w:p w14:paraId="4244F2CC" w14:textId="0E801E39" w:rsidR="00477614" w:rsidRDefault="00477614" w:rsidP="000522E3">
      <w:pPr>
        <w:pStyle w:val="Literatwykaz"/>
        <w:numPr>
          <w:ilvl w:val="0"/>
          <w:numId w:val="45"/>
        </w:numPr>
        <w:tabs>
          <w:tab w:val="clear" w:pos="567"/>
        </w:tabs>
        <w:spacing w:after="120"/>
        <w:jc w:val="left"/>
      </w:pPr>
      <w:hyperlink r:id="rId66" w:history="1">
        <w:r w:rsidRPr="00241380">
          <w:rPr>
            <w:rStyle w:val="Hipercze"/>
          </w:rPr>
          <w:t>https://forbot.pl/blog/kurs-stm32l4-platforma-sprzetowa-i-srodowisko-stm32cubeide-id46575</w:t>
        </w:r>
      </w:hyperlink>
      <w:r>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7" w:history="1">
        <w:r w:rsidRPr="00241380">
          <w:rPr>
            <w:rStyle w:val="Hipercze"/>
          </w:rPr>
          <w:t>https://www.st.com/en/microcontrollers-microprocessors/stm32l476rg.html</w:t>
        </w:r>
      </w:hyperlink>
      <w:r>
        <w:t xml:space="preserve"> (dostęp 31.01.2024)</w:t>
      </w:r>
    </w:p>
    <w:p w14:paraId="2B58CF05" w14:textId="7F001AC6" w:rsidR="00AC27A5" w:rsidRDefault="00AC27A5" w:rsidP="000522E3">
      <w:pPr>
        <w:pStyle w:val="Literatwykaz"/>
        <w:numPr>
          <w:ilvl w:val="0"/>
          <w:numId w:val="45"/>
        </w:numPr>
        <w:tabs>
          <w:tab w:val="clear" w:pos="567"/>
        </w:tabs>
        <w:spacing w:after="120"/>
        <w:jc w:val="left"/>
      </w:pPr>
      <w:hyperlink r:id="rId68" w:history="1">
        <w:r w:rsidRPr="00241380">
          <w:rPr>
            <w:rStyle w:val="Hipercze"/>
          </w:rPr>
          <w:t>https://botland.com.pl/moduly-gsm/13924-modul-2ggsm-u-gsm-shield-v219-m95fa-do-arduino-i-raspberry-pi-zlacze-ufl-5904422321727.html</w:t>
        </w:r>
      </w:hyperlink>
      <w:r>
        <w:t xml:space="preserve"> (dostęp 31.01.2024)</w:t>
      </w:r>
    </w:p>
    <w:p w14:paraId="7D66E6DB" w14:textId="46AB091E" w:rsidR="00AC27A5" w:rsidRDefault="00AC27A5" w:rsidP="000522E3">
      <w:pPr>
        <w:pStyle w:val="Literatwykaz"/>
        <w:numPr>
          <w:ilvl w:val="0"/>
          <w:numId w:val="45"/>
        </w:numPr>
        <w:tabs>
          <w:tab w:val="clear" w:pos="567"/>
        </w:tabs>
        <w:spacing w:after="120"/>
        <w:jc w:val="left"/>
      </w:pPr>
      <w:hyperlink r:id="rId69" w:history="1">
        <w:r w:rsidRPr="00241380">
          <w:rPr>
            <w:rStyle w:val="Hipercze"/>
          </w:rPr>
          <w:t>https://sklep.msalamon.pl/produkt/antena-do-modulu-gsm-sim800l/</w:t>
        </w:r>
      </w:hyperlink>
      <w:r>
        <w:t xml:space="preserve"> (dostęp 31.01.2024)</w:t>
      </w:r>
    </w:p>
    <w:p w14:paraId="3EB569CB" w14:textId="71F987A4" w:rsidR="00672731" w:rsidRDefault="00672731" w:rsidP="000522E3">
      <w:pPr>
        <w:pStyle w:val="Literatwykaz"/>
        <w:numPr>
          <w:ilvl w:val="0"/>
          <w:numId w:val="45"/>
        </w:numPr>
        <w:tabs>
          <w:tab w:val="clear" w:pos="567"/>
        </w:tabs>
        <w:spacing w:after="120"/>
        <w:jc w:val="left"/>
      </w:pPr>
      <w:hyperlink r:id="rId70" w:history="1">
        <w:r w:rsidRPr="00241380">
          <w:rPr>
            <w:rStyle w:val="Hipercze"/>
          </w:rPr>
          <w:t>https://html.alldatasheet.com/html-pdf/1179058/ETC1/HM-10/109/1/HM-10.html</w:t>
        </w:r>
      </w:hyperlink>
      <w:r>
        <w:t xml:space="preserve"> (dostęp 31.01.2024)</w:t>
      </w:r>
    </w:p>
    <w:p w14:paraId="01B30AAA" w14:textId="619A0995" w:rsidR="00672731" w:rsidRDefault="00672731" w:rsidP="000522E3">
      <w:pPr>
        <w:pStyle w:val="Literatwykaz"/>
        <w:numPr>
          <w:ilvl w:val="0"/>
          <w:numId w:val="45"/>
        </w:numPr>
        <w:tabs>
          <w:tab w:val="clear" w:pos="567"/>
        </w:tabs>
        <w:spacing w:after="120"/>
        <w:jc w:val="left"/>
      </w:pPr>
      <w:hyperlink r:id="rId71" w:history="1">
        <w:r w:rsidRPr="00241380">
          <w:rPr>
            <w:rStyle w:val="Hipercze"/>
          </w:rPr>
          <w:t>https://kamami.pl/45967-large_default/at-09hm-10-modul-bluetooth-40-ble.jpg</w:t>
        </w:r>
      </w:hyperlink>
      <w:r>
        <w:t xml:space="preserve"> (dostęp 31.01.2024)</w:t>
      </w:r>
    </w:p>
    <w:p w14:paraId="50A195E0" w14:textId="456BEC15" w:rsidR="00FD15D2" w:rsidRDefault="00FD15D2" w:rsidP="000522E3">
      <w:pPr>
        <w:pStyle w:val="Literatwykaz"/>
        <w:numPr>
          <w:ilvl w:val="0"/>
          <w:numId w:val="45"/>
        </w:numPr>
        <w:tabs>
          <w:tab w:val="clear" w:pos="567"/>
        </w:tabs>
        <w:spacing w:after="120"/>
        <w:jc w:val="left"/>
      </w:pPr>
      <w:hyperlink r:id="rId72" w:history="1">
        <w:r w:rsidRPr="00241380">
          <w:rPr>
            <w:rStyle w:val="Hipercze"/>
          </w:rPr>
          <w:t>https://botland.com.pl/konwertery-pozostale/2352-konwerter-i2c-dla-wyswietlacza-lcd-hd44780-5903351248693.html</w:t>
        </w:r>
      </w:hyperlink>
      <w:r>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73"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74" w:history="1">
        <w:r w:rsidRPr="00241380">
          <w:rPr>
            <w:rStyle w:val="Hipercze"/>
          </w:rPr>
          <w:t>https://pd</w:t>
        </w:r>
        <w:r w:rsidRPr="00241380">
          <w:rPr>
            <w:rStyle w:val="Hipercze"/>
          </w:rPr>
          <w:t>f</w:t>
        </w:r>
        <w:r w:rsidRPr="00241380">
          <w:rPr>
            <w:rStyle w:val="Hipercze"/>
          </w:rPr>
          <w:t>1.alldatasheet.com/datasheet-pdf/view/63673/HITACHI/HD44780.html</w:t>
        </w:r>
      </w:hyperlink>
      <w:r>
        <w:t xml:space="preserve"> (dostęp 31.01.2024)</w:t>
      </w:r>
    </w:p>
    <w:p w14:paraId="79927E8B" w14:textId="2AF2DB1D" w:rsidR="009A6605" w:rsidRDefault="009A6605" w:rsidP="000522E3">
      <w:pPr>
        <w:pStyle w:val="Literatwykaz"/>
        <w:numPr>
          <w:ilvl w:val="0"/>
          <w:numId w:val="45"/>
        </w:numPr>
        <w:tabs>
          <w:tab w:val="clear" w:pos="567"/>
        </w:tabs>
        <w:spacing w:after="120"/>
        <w:jc w:val="left"/>
      </w:pPr>
      <w:hyperlink r:id="rId75" w:history="1">
        <w:r w:rsidRPr="00241380">
          <w:rPr>
            <w:rStyle w:val="Hipercze"/>
          </w:rPr>
          <w:t>https://botland.com.pl/wyswietlacze-alfanumeryczne-i-graficzne/224-wyswietlacz-lcd-2x16-znakow-niebieski-5903351241380.html</w:t>
        </w:r>
      </w:hyperlink>
      <w:r>
        <w:t xml:space="preserve"> (dostęp 31.01.2024)</w:t>
      </w:r>
    </w:p>
    <w:p w14:paraId="3FFC3606" w14:textId="48E4F003" w:rsidR="008D0EF8" w:rsidRDefault="008D0EF8" w:rsidP="000522E3">
      <w:pPr>
        <w:pStyle w:val="Literatwykaz"/>
        <w:numPr>
          <w:ilvl w:val="0"/>
          <w:numId w:val="45"/>
        </w:numPr>
        <w:tabs>
          <w:tab w:val="clear" w:pos="567"/>
        </w:tabs>
        <w:spacing w:after="120"/>
        <w:jc w:val="left"/>
      </w:pPr>
      <w:hyperlink r:id="rId76" w:history="1">
        <w:r w:rsidRPr="00241380">
          <w:rPr>
            <w:rStyle w:val="Hipercze"/>
          </w:rPr>
          <w:t>https://botland.com.pl/klawiatury-arduino/17119-klawiatura-membranowa-samoprzylepna-4x4-16-klawiszy-5903351247870.html</w:t>
        </w:r>
      </w:hyperlink>
      <w:r>
        <w:t xml:space="preserve"> (dostęp 31.01.2024)</w:t>
      </w:r>
    </w:p>
    <w:p w14:paraId="0851CE6C" w14:textId="21A891ED" w:rsidR="00EB7A55" w:rsidRDefault="00EB7A55" w:rsidP="000522E3">
      <w:pPr>
        <w:pStyle w:val="Literatwykaz"/>
        <w:numPr>
          <w:ilvl w:val="0"/>
          <w:numId w:val="45"/>
        </w:numPr>
        <w:tabs>
          <w:tab w:val="clear" w:pos="567"/>
        </w:tabs>
        <w:spacing w:after="120"/>
        <w:jc w:val="left"/>
      </w:pPr>
      <w:hyperlink r:id="rId77" w:history="1">
        <w:r w:rsidRPr="00241380">
          <w:rPr>
            <w:rStyle w:val="Hipercze"/>
          </w:rPr>
          <w:t>https://forbot.pl/blog/leksykon/serwomechanizm</w:t>
        </w:r>
      </w:hyperlink>
      <w:r>
        <w:t xml:space="preserve"> (dostęp 31.01.2024)</w:t>
      </w:r>
    </w:p>
    <w:p w14:paraId="28325F44" w14:textId="7C25AF7B" w:rsidR="00EB7A55" w:rsidRDefault="00EB7A55" w:rsidP="000522E3">
      <w:pPr>
        <w:pStyle w:val="Literatwykaz"/>
        <w:numPr>
          <w:ilvl w:val="0"/>
          <w:numId w:val="45"/>
        </w:numPr>
        <w:tabs>
          <w:tab w:val="clear" w:pos="567"/>
        </w:tabs>
        <w:spacing w:after="120"/>
        <w:jc w:val="left"/>
      </w:pPr>
      <w:hyperlink r:id="rId78" w:history="1">
        <w:r w:rsidRPr="00241380">
          <w:rPr>
            <w:rStyle w:val="Hipercze"/>
          </w:rPr>
          <w:t>https://botland.com.pl/serwomechanizmy/484-serwo-towerpro-sg-90-micro-180-stopni-5904422329488.html</w:t>
        </w:r>
      </w:hyperlink>
      <w:r>
        <w:t xml:space="preserve"> (dostęp 1.02.2024)</w:t>
      </w:r>
    </w:p>
    <w:p w14:paraId="7CD248F5" w14:textId="4CEC627D" w:rsidR="00F72293" w:rsidRDefault="00F72293" w:rsidP="000522E3">
      <w:pPr>
        <w:pStyle w:val="Literatwykaz"/>
        <w:numPr>
          <w:ilvl w:val="0"/>
          <w:numId w:val="45"/>
        </w:numPr>
        <w:tabs>
          <w:tab w:val="clear" w:pos="567"/>
        </w:tabs>
        <w:spacing w:after="120"/>
        <w:jc w:val="left"/>
      </w:pPr>
      <w:hyperlink r:id="rId79" w:history="1">
        <w:r w:rsidRPr="00241380">
          <w:rPr>
            <w:rStyle w:val="Hipercze"/>
          </w:rPr>
          <w:t>https://msalamon.pl/jak-p</w:t>
        </w:r>
        <w:r w:rsidRPr="00241380">
          <w:rPr>
            <w:rStyle w:val="Hipercze"/>
          </w:rPr>
          <w:t>o</w:t>
        </w:r>
        <w:r w:rsidRPr="00241380">
          <w:rPr>
            <w:rStyle w:val="Hipercze"/>
          </w:rPr>
          <w:t>machac-swoim-orczykiem-stm32-spotyka-sie-z-serwem/</w:t>
        </w:r>
      </w:hyperlink>
      <w:r>
        <w:t xml:space="preserve"> (dostęp 1.02.2024)</w:t>
      </w:r>
    </w:p>
    <w:p w14:paraId="76A64359" w14:textId="269E8E89" w:rsidR="004D3723" w:rsidRDefault="004D3723" w:rsidP="000522E3">
      <w:pPr>
        <w:pStyle w:val="Literatwykaz"/>
        <w:numPr>
          <w:ilvl w:val="0"/>
          <w:numId w:val="45"/>
        </w:numPr>
        <w:tabs>
          <w:tab w:val="clear" w:pos="567"/>
        </w:tabs>
        <w:spacing w:after="120"/>
        <w:jc w:val="left"/>
      </w:pPr>
      <w:hyperlink r:id="rId80" w:history="1">
        <w:r w:rsidRPr="00241380">
          <w:rPr>
            <w:rStyle w:val="Hipercze"/>
          </w:rPr>
          <w:t>https://pl.wikipedia.org/wiki/Kontaktron</w:t>
        </w:r>
      </w:hyperlink>
      <w:r>
        <w:t xml:space="preserve"> (dostęp 1.02.2024)</w:t>
      </w:r>
    </w:p>
    <w:p w14:paraId="270CDAD5" w14:textId="4F68F24D" w:rsidR="004246D4" w:rsidRDefault="004246D4" w:rsidP="000522E3">
      <w:pPr>
        <w:pStyle w:val="Literatwykaz"/>
        <w:numPr>
          <w:ilvl w:val="0"/>
          <w:numId w:val="45"/>
        </w:numPr>
        <w:tabs>
          <w:tab w:val="clear" w:pos="567"/>
        </w:tabs>
        <w:spacing w:after="120"/>
        <w:jc w:val="left"/>
      </w:pPr>
      <w:r w:rsidRPr="004246D4">
        <w:t xml:space="preserve">Autorstwa André Karwath aka </w:t>
      </w:r>
      <w:r w:rsidR="00D67049">
        <w:t xml:space="preserve">Aka </w:t>
      </w:r>
      <w:r w:rsidRPr="004246D4">
        <w:t xml:space="preserve">- Praca własna, CC BY-SA 2.5, </w:t>
      </w:r>
      <w:hyperlink r:id="rId81" w:history="1">
        <w:r w:rsidRPr="00241380">
          <w:rPr>
            <w:rStyle w:val="Hipercze"/>
          </w:rPr>
          <w:t>https://commons.wikimedia.org/w/index.php?curid=124713</w:t>
        </w:r>
      </w:hyperlink>
      <w:r>
        <w:t xml:space="preserve"> (dostęp 1.02.2024)</w:t>
      </w:r>
    </w:p>
    <w:p w14:paraId="7BD5C592" w14:textId="13618481" w:rsidR="0025572F" w:rsidRDefault="0025572F" w:rsidP="000522E3">
      <w:pPr>
        <w:pStyle w:val="Literatwykaz"/>
        <w:numPr>
          <w:ilvl w:val="0"/>
          <w:numId w:val="45"/>
        </w:numPr>
        <w:tabs>
          <w:tab w:val="clear" w:pos="567"/>
        </w:tabs>
        <w:spacing w:after="120"/>
        <w:jc w:val="left"/>
      </w:pPr>
      <w:hyperlink r:id="rId82" w:history="1">
        <w:r w:rsidRPr="00241380">
          <w:rPr>
            <w:rStyle w:val="Hipercze"/>
          </w:rPr>
          <w:t>https://www.st.com/content/ccc/resource/technical/layouts_and_diagrams/schematic_pack/group2/5a/85/d6/9a/34/e2/47/1d/MB1136-DEFAULT-C05_Schematic/files/MB1136-DEFAULT-C05_Schematic.pdf/jcr:content/translations/en.MB1136-DEFAULT-C05_Schematic.pdf</w:t>
        </w:r>
      </w:hyperlink>
      <w:r>
        <w:t xml:space="preserve"> (dostęp 1.02.2024)</w:t>
      </w:r>
    </w:p>
    <w:p w14:paraId="4522D8A1" w14:textId="05EC4E21" w:rsidR="0025572F" w:rsidRDefault="0025572F" w:rsidP="000522E3">
      <w:pPr>
        <w:pStyle w:val="Literatwykaz"/>
        <w:numPr>
          <w:ilvl w:val="0"/>
          <w:numId w:val="45"/>
        </w:numPr>
        <w:tabs>
          <w:tab w:val="clear" w:pos="567"/>
        </w:tabs>
        <w:spacing w:after="120"/>
        <w:jc w:val="left"/>
      </w:pPr>
      <w:hyperlink r:id="rId83" w:history="1">
        <w:r w:rsidRPr="00241380">
          <w:rPr>
            <w:rStyle w:val="Hipercze"/>
          </w:rPr>
          <w:t>https://www.tme.eu/Document/28dbf8e74f9375a8188991ee77269e04/LD1117.pdf</w:t>
        </w:r>
      </w:hyperlink>
      <w:r>
        <w:t xml:space="preserve"> (dostęp 1.02.2024)</w:t>
      </w:r>
    </w:p>
    <w:p w14:paraId="1CE208FD" w14:textId="7A520C73" w:rsidR="00B8716C" w:rsidRDefault="00B8716C" w:rsidP="000522E3">
      <w:pPr>
        <w:pStyle w:val="Literatwykaz"/>
        <w:numPr>
          <w:ilvl w:val="0"/>
          <w:numId w:val="45"/>
        </w:numPr>
        <w:tabs>
          <w:tab w:val="clear" w:pos="567"/>
        </w:tabs>
        <w:spacing w:after="120"/>
        <w:jc w:val="left"/>
      </w:pPr>
      <w:hyperlink r:id="rId84" w:history="1">
        <w:r w:rsidRPr="00241380">
          <w:rPr>
            <w:rStyle w:val="Hipercze"/>
          </w:rPr>
          <w:t>https://www.st.com/resource/en/product_training/STM32WB-System-Nested-Vectored-Interrupt-Control-NVIC.pdf</w:t>
        </w:r>
      </w:hyperlink>
      <w:r>
        <w:t xml:space="preserve"> (dostęp 01.02.2024)</w:t>
      </w:r>
    </w:p>
    <w:p w14:paraId="3C957053" w14:textId="4CA2F70C" w:rsidR="009C6B94" w:rsidRDefault="009C6B94" w:rsidP="000522E3">
      <w:pPr>
        <w:pStyle w:val="Literatwykaz"/>
        <w:numPr>
          <w:ilvl w:val="0"/>
          <w:numId w:val="45"/>
        </w:numPr>
        <w:tabs>
          <w:tab w:val="clear" w:pos="567"/>
        </w:tabs>
        <w:spacing w:after="120"/>
        <w:jc w:val="left"/>
      </w:pPr>
      <w:hyperlink r:id="rId85" w:history="1">
        <w:r w:rsidRPr="00241380">
          <w:rPr>
            <w:rStyle w:val="Hipercze"/>
          </w:rPr>
          <w:t>https://itbrainpower.net/downloadables/Quectel_M95_AT_Commands_Manual_V3.2.pdf</w:t>
        </w:r>
      </w:hyperlink>
      <w:r>
        <w:t xml:space="preserve"> (dostęp 02.02.2024)</w:t>
      </w:r>
    </w:p>
    <w:p w14:paraId="1C12AEFB" w14:textId="77777777" w:rsidR="007907B7" w:rsidRDefault="007907B7" w:rsidP="00DF76E0">
      <w:pPr>
        <w:overflowPunct/>
        <w:autoSpaceDE/>
        <w:autoSpaceDN/>
        <w:adjustRightInd/>
        <w:textAlignment w:val="auto"/>
      </w:pPr>
    </w:p>
    <w:p w14:paraId="15FD5BA4" w14:textId="70E3707D" w:rsidR="00C83AFB" w:rsidRDefault="00240636">
      <w:pPr>
        <w:overflowPunct/>
        <w:autoSpaceDE/>
        <w:autoSpaceDN/>
        <w:adjustRightInd/>
        <w:textAlignment w:val="auto"/>
      </w:pPr>
      <w:r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B766B0">
          <w:headerReference w:type="even" r:id="rId86"/>
          <w:headerReference w:type="default" r:id="rId87"/>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13" w:name="_Toc98759126"/>
      <w:r w:rsidRPr="008F36EE">
        <w:lastRenderedPageBreak/>
        <w:t xml:space="preserve">Spis </w:t>
      </w:r>
      <w:r>
        <w:t>skrótów i symboli</w:t>
      </w:r>
      <w:bookmarkEnd w:id="13"/>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Inter-Integrated Circuit</w:t>
      </w:r>
      <w:r>
        <w:t>)</w:t>
      </w:r>
    </w:p>
    <w:p w14:paraId="1D8FA099" w14:textId="03DCFFF8" w:rsidR="000C3A6C" w:rsidRDefault="000C3A6C" w:rsidP="00C83AFB">
      <w:pPr>
        <w:pStyle w:val="Literatwykaz"/>
        <w:tabs>
          <w:tab w:val="clear" w:pos="567"/>
          <w:tab w:val="left" w:pos="1134"/>
        </w:tabs>
        <w:spacing w:after="120"/>
        <w:ind w:left="0" w:firstLine="0"/>
        <w:jc w:val="left"/>
      </w:pPr>
      <w:r>
        <w:t>PWM</w:t>
      </w:r>
      <w:r>
        <w:tab/>
      </w:r>
      <w:r>
        <w:t xml:space="preserve">(ang. </w:t>
      </w:r>
      <w:r w:rsidRPr="000C3A6C">
        <w:rPr>
          <w:i/>
          <w:iCs/>
        </w:rPr>
        <w:t>Pulse-Width Modulation</w:t>
      </w:r>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r>
      <w:r>
        <w:t xml:space="preserve">(ang. </w:t>
      </w:r>
      <w:r w:rsidRPr="000C3A6C">
        <w:rPr>
          <w:i/>
          <w:iCs/>
        </w:rPr>
        <w:t>Random Number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r>
      <w:r>
        <w:t xml:space="preserve"> (ang. </w:t>
      </w:r>
      <w:r w:rsidRPr="00727FC7">
        <w:rPr>
          <w:i/>
          <w:iCs/>
        </w:rPr>
        <w:t>General-Purpose Input/Output</w:t>
      </w:r>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r w:rsidRPr="001C3F33">
        <w:rPr>
          <w:i/>
          <w:iCs/>
        </w:rPr>
        <w:t>ground</w:t>
      </w:r>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r w:rsidRPr="00E400AB">
        <w:rPr>
          <w:i/>
          <w:iCs/>
        </w:rPr>
        <w:t>SubMiniature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r>
      <w:r>
        <w:t xml:space="preserve">(ang. </w:t>
      </w:r>
      <w:r>
        <w:rPr>
          <w:i/>
          <w:iCs/>
        </w:rPr>
        <w:t>S</w:t>
      </w:r>
      <w:r w:rsidRPr="00EA22E7">
        <w:rPr>
          <w:i/>
          <w:iCs/>
        </w:rPr>
        <w:t xml:space="preserve">ubscriber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r>
      <w:r>
        <w:t xml:space="preserve"> (</w:t>
      </w:r>
      <w:r w:rsidRPr="00EA22E7">
        <w:rPr>
          <w:i/>
          <w:iCs/>
        </w:rPr>
        <w:t>litowo-polimerowy</w:t>
      </w:r>
      <w:r>
        <w:t>)</w:t>
      </w:r>
    </w:p>
    <w:p w14:paraId="08453AD2" w14:textId="527F89D3" w:rsidR="00EA22E7" w:rsidRDefault="00EA22E7" w:rsidP="00C83AFB">
      <w:pPr>
        <w:pStyle w:val="Literatwykaz"/>
        <w:tabs>
          <w:tab w:val="clear" w:pos="567"/>
          <w:tab w:val="left" w:pos="1134"/>
        </w:tabs>
        <w:spacing w:after="120"/>
        <w:ind w:left="0" w:firstLine="0"/>
        <w:jc w:val="left"/>
      </w:pPr>
      <w:r>
        <w:t>Li-Ion</w:t>
      </w:r>
      <w:r>
        <w:tab/>
      </w:r>
      <w:r>
        <w:t xml:space="preserve"> (</w:t>
      </w:r>
      <w:r w:rsidRPr="00EA22E7">
        <w:rPr>
          <w:i/>
          <w:iCs/>
        </w:rPr>
        <w:t>litowo-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r>
      <w:r>
        <w:t xml:space="preserve">(ang. </w:t>
      </w:r>
      <w:r w:rsidRPr="006179F0">
        <w:rPr>
          <w:i/>
          <w:iCs/>
        </w:rPr>
        <w:t>receiver</w:t>
      </w:r>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r>
      <w:r>
        <w:t xml:space="preserve">(ang. </w:t>
      </w:r>
      <w:r w:rsidRPr="006179F0">
        <w:rPr>
          <w:i/>
          <w:iCs/>
        </w:rPr>
        <w:t>transmitter</w:t>
      </w:r>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r>
      <w:r>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r>
      <w:r>
        <w:t xml:space="preserve"> (ang. </w:t>
      </w:r>
      <w:r w:rsidRPr="008826AC">
        <w:rPr>
          <w:i/>
          <w:iCs/>
        </w:rPr>
        <w:t>Serial Clock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r>
      <w:r>
        <w:t xml:space="preserve">(ang. </w:t>
      </w:r>
      <w:r w:rsidRPr="003B34AD">
        <w:rPr>
          <w:i/>
          <w:iCs/>
        </w:rPr>
        <w:t>Serial-In Parallel-Out</w:t>
      </w:r>
      <w:r>
        <w:t>)</w:t>
      </w:r>
    </w:p>
    <w:p w14:paraId="7DDF6650" w14:textId="7F7E260C" w:rsidR="0068496A" w:rsidRDefault="0068496A" w:rsidP="00C83AFB">
      <w:pPr>
        <w:pStyle w:val="Literatwykaz"/>
        <w:tabs>
          <w:tab w:val="clear" w:pos="567"/>
          <w:tab w:val="left" w:pos="1134"/>
        </w:tabs>
        <w:spacing w:after="120"/>
        <w:ind w:left="0" w:firstLine="0"/>
        <w:jc w:val="left"/>
      </w:pPr>
      <w:r>
        <w:t xml:space="preserve">LDO </w:t>
      </w:r>
      <w:r>
        <w:tab/>
      </w:r>
      <w:r>
        <w:t xml:space="preserve">(ang. </w:t>
      </w:r>
      <w:r w:rsidRPr="0068496A">
        <w:rPr>
          <w:i/>
          <w:iCs/>
        </w:rPr>
        <w:t>Low-Dropout Regulator</w:t>
      </w:r>
      <w:r>
        <w:t>)</w:t>
      </w:r>
    </w:p>
    <w:p w14:paraId="7C0B09F1" w14:textId="3D30E092" w:rsidR="00E105F2" w:rsidRDefault="00E105F2" w:rsidP="00C83AFB">
      <w:pPr>
        <w:pStyle w:val="Literatwykaz"/>
        <w:tabs>
          <w:tab w:val="clear" w:pos="567"/>
          <w:tab w:val="left" w:pos="1134"/>
        </w:tabs>
        <w:spacing w:after="120"/>
        <w:ind w:left="0" w:firstLine="0"/>
        <w:jc w:val="left"/>
      </w:pPr>
      <w:r>
        <w:t xml:space="preserve">IWDG </w:t>
      </w:r>
      <w:r>
        <w:tab/>
      </w:r>
      <w:r>
        <w:t xml:space="preserve">(ang. </w:t>
      </w:r>
      <w:r w:rsidRPr="00E105F2">
        <w:rPr>
          <w:i/>
          <w:iCs/>
        </w:rPr>
        <w:t>Independent Watchdog</w:t>
      </w:r>
      <w:r>
        <w:t>)</w:t>
      </w:r>
    </w:p>
    <w:p w14:paraId="36FD1BF4" w14:textId="5FA9CC00" w:rsidR="00B8716C" w:rsidRDefault="00B8716C" w:rsidP="00C83AFB">
      <w:pPr>
        <w:pStyle w:val="Literatwykaz"/>
        <w:tabs>
          <w:tab w:val="clear" w:pos="567"/>
          <w:tab w:val="left" w:pos="1134"/>
        </w:tabs>
        <w:spacing w:after="120"/>
        <w:ind w:left="0" w:firstLine="0"/>
        <w:jc w:val="left"/>
      </w:pPr>
      <w:r w:rsidRPr="00B8716C">
        <w:t xml:space="preserve">NVIC </w:t>
      </w:r>
      <w:r>
        <w:tab/>
      </w:r>
      <w:r w:rsidRPr="00B8716C">
        <w:t>(</w:t>
      </w:r>
      <w:r>
        <w:t xml:space="preserve">ang. </w:t>
      </w:r>
      <w:proofErr w:type="spellStart"/>
      <w:r w:rsidRPr="00B8716C">
        <w:rPr>
          <w:i/>
          <w:iCs/>
        </w:rPr>
        <w:t>Nested</w:t>
      </w:r>
      <w:proofErr w:type="spellEnd"/>
      <w:r w:rsidRPr="00B8716C">
        <w:rPr>
          <w:i/>
          <w:iCs/>
        </w:rPr>
        <w:t xml:space="preserve"> </w:t>
      </w:r>
      <w:proofErr w:type="spellStart"/>
      <w:r w:rsidRPr="00B8716C">
        <w:rPr>
          <w:i/>
          <w:iCs/>
        </w:rPr>
        <w:t>Vectored</w:t>
      </w:r>
      <w:proofErr w:type="spellEnd"/>
      <w:r w:rsidRPr="00B8716C">
        <w:rPr>
          <w:i/>
          <w:iCs/>
        </w:rPr>
        <w:t xml:space="preserve"> </w:t>
      </w:r>
      <w:proofErr w:type="spellStart"/>
      <w:r w:rsidRPr="00B8716C">
        <w:rPr>
          <w:i/>
          <w:iCs/>
        </w:rPr>
        <w:t>Interrupt</w:t>
      </w:r>
      <w:proofErr w:type="spellEnd"/>
      <w:r w:rsidRPr="00B8716C">
        <w:rPr>
          <w:i/>
          <w:iCs/>
        </w:rPr>
        <w:t xml:space="preserve"> Controller</w:t>
      </w:r>
      <w:r w:rsidRPr="00B8716C">
        <w:t>)</w:t>
      </w:r>
    </w:p>
    <w:p w14:paraId="1A0578E6" w14:textId="77777777" w:rsidR="008D21A5" w:rsidRDefault="008D21A5" w:rsidP="006075E8">
      <w:pPr>
        <w:overflowPunct/>
        <w:autoSpaceDE/>
        <w:autoSpaceDN/>
        <w:adjustRightInd/>
        <w:textAlignment w:val="auto"/>
      </w:pPr>
    </w:p>
    <w:p w14:paraId="5EFBE1C0" w14:textId="77777777" w:rsidR="00F57CBF" w:rsidRDefault="00F57CBF" w:rsidP="00F57CBF">
      <w:pPr>
        <w:pStyle w:val="Nagwek1"/>
        <w:numPr>
          <w:ilvl w:val="0"/>
          <w:numId w:val="0"/>
        </w:numPr>
        <w:spacing w:after="0"/>
        <w:sectPr w:rsidR="00F57CBF" w:rsidSect="00B766B0">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14" w:name="_Toc98759127"/>
      <w:r>
        <w:lastRenderedPageBreak/>
        <w:t>Źródła</w:t>
      </w:r>
      <w:bookmarkEnd w:id="14"/>
    </w:p>
    <w:tbl>
      <w:tblPr>
        <w:tblStyle w:val="Tabela-Siatka"/>
        <w:tblW w:w="0" w:type="auto"/>
        <w:tblLook w:val="04A0" w:firstRow="1" w:lastRow="0" w:firstColumn="1" w:lastColumn="0" w:noHBand="0" w:noVBand="1"/>
      </w:tblPr>
      <w:tblGrid>
        <w:gridCol w:w="480"/>
        <w:gridCol w:w="8524"/>
      </w:tblGrid>
      <w:tr w:rsidR="009759B3" w14:paraId="44373724" w14:textId="77777777" w:rsidTr="009759B3">
        <w:tc>
          <w:tcPr>
            <w:tcW w:w="392" w:type="dxa"/>
          </w:tcPr>
          <w:p w14:paraId="05C995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266</w:t>
            </w:r>
          </w:p>
          <w:p w14:paraId="21747CE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267</w:t>
            </w:r>
          </w:p>
          <w:p w14:paraId="0CE7D15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268</w:t>
            </w:r>
          </w:p>
          <w:p w14:paraId="34574F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269</w:t>
            </w:r>
          </w:p>
          <w:p w14:paraId="14815C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270</w:t>
            </w:r>
          </w:p>
          <w:p w14:paraId="41C76B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271</w:t>
            </w:r>
          </w:p>
          <w:p w14:paraId="1A77D48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272</w:t>
            </w:r>
          </w:p>
          <w:p w14:paraId="02201F6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273</w:t>
            </w:r>
          </w:p>
          <w:p w14:paraId="2560566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274</w:t>
            </w:r>
          </w:p>
          <w:p w14:paraId="7BE0886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275</w:t>
            </w:r>
          </w:p>
          <w:p w14:paraId="6FDE1BCD"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276</w:t>
            </w:r>
          </w:p>
          <w:p w14:paraId="36DD8AD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277</w:t>
            </w:r>
          </w:p>
          <w:p w14:paraId="6C23842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278</w:t>
            </w:r>
          </w:p>
          <w:p w14:paraId="29920BFC"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279</w:t>
            </w:r>
          </w:p>
          <w:p w14:paraId="62E29C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280</w:t>
            </w:r>
          </w:p>
          <w:p w14:paraId="2A9653A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281</w:t>
            </w:r>
          </w:p>
          <w:p w14:paraId="64136D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282</w:t>
            </w:r>
          </w:p>
          <w:p w14:paraId="5860A18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283</w:t>
            </w:r>
          </w:p>
          <w:p w14:paraId="0E21D0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284</w:t>
            </w:r>
          </w:p>
          <w:p w14:paraId="424970A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285</w:t>
            </w:r>
          </w:p>
          <w:p w14:paraId="1673BDE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286</w:t>
            </w:r>
          </w:p>
          <w:p w14:paraId="71498E86"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287</w:t>
            </w:r>
          </w:p>
          <w:p w14:paraId="2DEDA6B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288</w:t>
            </w:r>
          </w:p>
          <w:p w14:paraId="1120791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289</w:t>
            </w:r>
          </w:p>
          <w:p w14:paraId="25D2485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290</w:t>
            </w:r>
          </w:p>
          <w:p w14:paraId="0F2D00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291</w:t>
            </w:r>
          </w:p>
          <w:p w14:paraId="4C7AF2B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292</w:t>
            </w:r>
          </w:p>
          <w:p w14:paraId="23BF54D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293</w:t>
            </w:r>
          </w:p>
          <w:p w14:paraId="7E26929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294</w:t>
            </w:r>
          </w:p>
          <w:p w14:paraId="28D1DC6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295</w:t>
            </w:r>
          </w:p>
          <w:p w14:paraId="160154E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296</w:t>
            </w:r>
          </w:p>
          <w:p w14:paraId="4C2200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297</w:t>
            </w:r>
          </w:p>
          <w:p w14:paraId="4F69A5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298</w:t>
            </w:r>
          </w:p>
          <w:p w14:paraId="23010B75"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299</w:t>
            </w:r>
          </w:p>
          <w:p w14:paraId="7A215D4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300</w:t>
            </w:r>
          </w:p>
          <w:p w14:paraId="6D05059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301</w:t>
            </w:r>
          </w:p>
          <w:p w14:paraId="74B59CD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302</w:t>
            </w:r>
          </w:p>
          <w:p w14:paraId="764FF77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303</w:t>
            </w:r>
          </w:p>
          <w:p w14:paraId="7BF1F03F" w14:textId="74D4A18F" w:rsidR="009759B3" w:rsidRPr="009759B3" w:rsidRDefault="009759B3" w:rsidP="009759B3">
            <w:pPr>
              <w:overflowPunct/>
              <w:autoSpaceDE/>
              <w:autoSpaceDN/>
              <w:adjustRightInd/>
              <w:textAlignment w:val="auto"/>
              <w:rPr>
                <w:sz w:val="16"/>
                <w:szCs w:val="16"/>
              </w:rPr>
            </w:pPr>
            <w:r w:rsidRPr="009759B3">
              <w:rPr>
                <w:rFonts w:ascii="Consolas" w:hAnsi="Consolas"/>
                <w:sz w:val="16"/>
                <w:szCs w:val="16"/>
              </w:rPr>
              <w:t>304</w:t>
            </w:r>
          </w:p>
        </w:tc>
        <w:tc>
          <w:tcPr>
            <w:tcW w:w="8536" w:type="dxa"/>
          </w:tcPr>
          <w:p w14:paraId="64896CA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 xml:space="preserve"> </w:t>
            </w:r>
            <w:proofErr w:type="spellStart"/>
            <w:r w:rsidRPr="009759B3">
              <w:rPr>
                <w:rFonts w:ascii="Consolas" w:hAnsi="Consolas"/>
                <w:b/>
                <w:bCs/>
                <w:color w:val="000000"/>
                <w:sz w:val="16"/>
                <w:szCs w:val="16"/>
              </w:rPr>
              <w:t>send_SMS</w:t>
            </w:r>
            <w:proofErr w:type="spellEnd"/>
            <w:r w:rsidRPr="009759B3">
              <w:rPr>
                <w:rFonts w:ascii="Consolas" w:hAnsi="Consolas"/>
                <w:color w:val="000000"/>
                <w:sz w:val="16"/>
                <w:szCs w:val="16"/>
              </w:rPr>
              <w:t>(</w:t>
            </w: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w:t>
            </w:r>
          </w:p>
          <w:p w14:paraId="071AE50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p w14:paraId="2DD09ED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"AT+CMGF=1\r"</w:t>
            </w:r>
            <w:r w:rsidRPr="009759B3">
              <w:rPr>
                <w:rFonts w:ascii="Consolas" w:hAnsi="Consolas"/>
                <w:color w:val="000000"/>
                <w:sz w:val="16"/>
                <w:szCs w:val="16"/>
              </w:rPr>
              <w:t>;</w:t>
            </w:r>
          </w:p>
          <w:p w14:paraId="3769CC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"AT+CSCS=\"GSM\"\r"</w:t>
            </w:r>
            <w:r w:rsidRPr="009759B3">
              <w:rPr>
                <w:rFonts w:ascii="Consolas" w:hAnsi="Consolas"/>
                <w:color w:val="000000"/>
                <w:sz w:val="16"/>
                <w:szCs w:val="16"/>
              </w:rPr>
              <w:t>;</w:t>
            </w:r>
          </w:p>
          <w:p w14:paraId="70D1B8B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[31];</w:t>
            </w:r>
          </w:p>
          <w:p w14:paraId="38A92A4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r w:rsidRPr="009759B3">
              <w:rPr>
                <w:rFonts w:ascii="Consolas" w:hAnsi="Consolas"/>
                <w:color w:val="2A00FF"/>
                <w:sz w:val="16"/>
                <w:szCs w:val="16"/>
              </w:rPr>
              <w:t>"AT+CMGS=\"+</w:t>
            </w:r>
            <w:proofErr w:type="spellStart"/>
            <w:r w:rsidRPr="009759B3">
              <w:rPr>
                <w:rFonts w:ascii="Consolas" w:hAnsi="Consolas"/>
                <w:color w:val="2A00FF"/>
                <w:sz w:val="16"/>
                <w:szCs w:val="16"/>
              </w:rPr>
              <w:t>48%s</w:t>
            </w:r>
            <w:proofErr w:type="spellEnd"/>
            <w:r w:rsidRPr="009759B3">
              <w:rPr>
                <w:rFonts w:ascii="Consolas" w:hAnsi="Consolas"/>
                <w:color w:val="2A00FF"/>
                <w:sz w:val="16"/>
                <w:szCs w:val="16"/>
              </w:rPr>
              <w:t>\"\r"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phone_number</w:t>
            </w:r>
            <w:proofErr w:type="spellEnd"/>
            <w:r w:rsidRPr="009759B3">
              <w:rPr>
                <w:rFonts w:ascii="Consolas" w:hAnsi="Consolas"/>
                <w:color w:val="000000"/>
                <w:sz w:val="16"/>
                <w:szCs w:val="16"/>
              </w:rPr>
              <w:t>);</w:t>
            </w:r>
          </w:p>
          <w:p w14:paraId="4CC7331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access_key_draw</w:t>
            </w:r>
            <w:proofErr w:type="spellEnd"/>
            <w:r w:rsidRPr="009759B3">
              <w:rPr>
                <w:rFonts w:ascii="Consolas" w:hAnsi="Consolas"/>
                <w:color w:val="000000"/>
                <w:sz w:val="16"/>
                <w:szCs w:val="16"/>
              </w:rPr>
              <w:t>();</w:t>
            </w:r>
          </w:p>
          <w:p w14:paraId="10FEEE2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[34];</w:t>
            </w:r>
          </w:p>
          <w:p w14:paraId="1F02A23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r w:rsidRPr="009759B3">
              <w:rPr>
                <w:rFonts w:ascii="Consolas" w:hAnsi="Consolas"/>
                <w:color w:val="2A00FF"/>
                <w:sz w:val="16"/>
                <w:szCs w:val="16"/>
              </w:rPr>
              <w:t>"</w:t>
            </w:r>
            <w:r w:rsidRPr="009759B3">
              <w:rPr>
                <w:rFonts w:ascii="Consolas" w:hAnsi="Consolas"/>
                <w:color w:val="2A00FF"/>
                <w:sz w:val="16"/>
                <w:szCs w:val="16"/>
                <w:u w:val="single"/>
              </w:rPr>
              <w:t>Kod</w:t>
            </w:r>
            <w:r w:rsidRPr="009759B3">
              <w:rPr>
                <w:rFonts w:ascii="Consolas" w:hAnsi="Consolas"/>
                <w:color w:val="2A00FF"/>
                <w:sz w:val="16"/>
                <w:szCs w:val="16"/>
              </w:rPr>
              <w:t xml:space="preserve"> </w:t>
            </w:r>
            <w:proofErr w:type="spellStart"/>
            <w:r w:rsidRPr="009759B3">
              <w:rPr>
                <w:rFonts w:ascii="Consolas" w:hAnsi="Consolas"/>
                <w:color w:val="2A00FF"/>
                <w:sz w:val="16"/>
                <w:szCs w:val="16"/>
                <w:u w:val="single"/>
              </w:rPr>
              <w:t>dostepu</w:t>
            </w:r>
            <w:proofErr w:type="spellEnd"/>
            <w:r w:rsidRPr="009759B3">
              <w:rPr>
                <w:rFonts w:ascii="Consolas" w:hAnsi="Consolas"/>
                <w:color w:val="2A00FF"/>
                <w:sz w:val="16"/>
                <w:szCs w:val="16"/>
              </w:rPr>
              <w:t xml:space="preserve"> do </w:t>
            </w:r>
            <w:r w:rsidRPr="009759B3">
              <w:rPr>
                <w:rFonts w:ascii="Consolas" w:hAnsi="Consolas"/>
                <w:color w:val="2A00FF"/>
                <w:sz w:val="16"/>
                <w:szCs w:val="16"/>
                <w:u w:val="single"/>
              </w:rPr>
              <w:t>skrytki</w:t>
            </w:r>
            <w:r w:rsidRPr="009759B3">
              <w:rPr>
                <w:rFonts w:ascii="Consolas" w:hAnsi="Consolas"/>
                <w:color w:val="2A00FF"/>
                <w:sz w:val="16"/>
                <w:szCs w:val="16"/>
              </w:rPr>
              <w:t>: %s"</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access_key</w:t>
            </w:r>
            <w:proofErr w:type="spellEnd"/>
            <w:r w:rsidRPr="009759B3">
              <w:rPr>
                <w:rFonts w:ascii="Consolas" w:hAnsi="Consolas"/>
                <w:color w:val="000000"/>
                <w:sz w:val="16"/>
                <w:szCs w:val="16"/>
              </w:rPr>
              <w:t>);</w:t>
            </w:r>
          </w:p>
          <w:p w14:paraId="4314CD6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xml:space="preserve"> = </w:t>
            </w:r>
            <w:proofErr w:type="spellStart"/>
            <w:r w:rsidRPr="009759B3">
              <w:rPr>
                <w:rFonts w:ascii="Consolas" w:hAnsi="Consolas"/>
                <w:color w:val="000000"/>
                <w:sz w:val="16"/>
                <w:szCs w:val="16"/>
              </w:rPr>
              <w:t>0x1A</w:t>
            </w:r>
            <w:proofErr w:type="spellEnd"/>
            <w:r w:rsidRPr="009759B3">
              <w:rPr>
                <w:rFonts w:ascii="Consolas" w:hAnsi="Consolas"/>
                <w:color w:val="000000"/>
                <w:sz w:val="16"/>
                <w:szCs w:val="16"/>
              </w:rPr>
              <w:t>;</w:t>
            </w:r>
          </w:p>
          <w:p w14:paraId="1017AFB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7BD09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delay</w:t>
            </w:r>
            <w:proofErr w:type="spellEnd"/>
            <w:r w:rsidRPr="009759B3">
              <w:rPr>
                <w:rFonts w:ascii="Consolas" w:hAnsi="Consolas"/>
                <w:color w:val="000000"/>
                <w:sz w:val="16"/>
                <w:szCs w:val="16"/>
              </w:rPr>
              <w:t>(100);</w:t>
            </w:r>
          </w:p>
          <w:p w14:paraId="2A223D4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E96B006"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switch</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w:t>
            </w:r>
          </w:p>
          <w:p w14:paraId="75EBDC7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747514C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MESSAGE_1</w:t>
            </w:r>
            <w:r w:rsidRPr="009759B3">
              <w:rPr>
                <w:rFonts w:ascii="Consolas" w:hAnsi="Consolas"/>
                <w:color w:val="000000"/>
                <w:sz w:val="16"/>
                <w:szCs w:val="16"/>
              </w:rPr>
              <w:t>:</w:t>
            </w:r>
          </w:p>
          <w:p w14:paraId="4AABBB0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w:t>
            </w:r>
          </w:p>
          <w:p w14:paraId="39333BE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MESSAGE_2</w:t>
            </w:r>
            <w:r w:rsidRPr="009759B3">
              <w:rPr>
                <w:rFonts w:ascii="Consolas" w:hAnsi="Consolas"/>
                <w:color w:val="000000"/>
                <w:sz w:val="16"/>
                <w:szCs w:val="16"/>
              </w:rPr>
              <w:t>;</w:t>
            </w:r>
          </w:p>
          <w:p w14:paraId="7D8D315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2CAB4B3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MESSAGE_2</w:t>
            </w:r>
            <w:r w:rsidRPr="009759B3">
              <w:rPr>
                <w:rFonts w:ascii="Consolas" w:hAnsi="Consolas"/>
                <w:color w:val="000000"/>
                <w:sz w:val="16"/>
                <w:szCs w:val="16"/>
              </w:rPr>
              <w:t>:</w:t>
            </w:r>
          </w:p>
          <w:p w14:paraId="42728BF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w:t>
            </w:r>
          </w:p>
          <w:p w14:paraId="3F70B25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MESSAGE_3</w:t>
            </w:r>
            <w:r w:rsidRPr="009759B3">
              <w:rPr>
                <w:rFonts w:ascii="Consolas" w:hAnsi="Consolas"/>
                <w:color w:val="000000"/>
                <w:sz w:val="16"/>
                <w:szCs w:val="16"/>
              </w:rPr>
              <w:t>;</w:t>
            </w:r>
          </w:p>
          <w:p w14:paraId="61776AA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D42A25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MESSAGE_3</w:t>
            </w:r>
            <w:r w:rsidRPr="009759B3">
              <w:rPr>
                <w:rFonts w:ascii="Consolas" w:hAnsi="Consolas"/>
                <w:color w:val="000000"/>
                <w:sz w:val="16"/>
                <w:szCs w:val="16"/>
              </w:rPr>
              <w:t>:</w:t>
            </w:r>
          </w:p>
          <w:p w14:paraId="4059D29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w:t>
            </w:r>
          </w:p>
          <w:p w14:paraId="50F1E56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MESSAGE_4</w:t>
            </w:r>
            <w:r w:rsidRPr="009759B3">
              <w:rPr>
                <w:rFonts w:ascii="Consolas" w:hAnsi="Consolas"/>
                <w:color w:val="000000"/>
                <w:sz w:val="16"/>
                <w:szCs w:val="16"/>
              </w:rPr>
              <w:t>;</w:t>
            </w:r>
          </w:p>
          <w:p w14:paraId="6AFA200B"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18AC23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MESSAGE_4</w:t>
            </w:r>
            <w:r w:rsidRPr="009759B3">
              <w:rPr>
                <w:rFonts w:ascii="Consolas" w:hAnsi="Consolas"/>
                <w:color w:val="000000"/>
                <w:sz w:val="16"/>
                <w:szCs w:val="16"/>
              </w:rPr>
              <w:t>:</w:t>
            </w:r>
          </w:p>
          <w:p w14:paraId="1ED5407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w:t>
            </w:r>
          </w:p>
          <w:p w14:paraId="7617BA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MESSAGE_5</w:t>
            </w:r>
            <w:r w:rsidRPr="009759B3">
              <w:rPr>
                <w:rFonts w:ascii="Consolas" w:hAnsi="Consolas"/>
                <w:color w:val="000000"/>
                <w:sz w:val="16"/>
                <w:szCs w:val="16"/>
              </w:rPr>
              <w:t>;</w:t>
            </w:r>
          </w:p>
          <w:p w14:paraId="075A981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989913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MESSAGE_5</w:t>
            </w:r>
            <w:r w:rsidRPr="009759B3">
              <w:rPr>
                <w:rFonts w:ascii="Consolas" w:hAnsi="Consolas"/>
                <w:color w:val="000000"/>
                <w:sz w:val="16"/>
                <w:szCs w:val="16"/>
              </w:rPr>
              <w:t>:</w:t>
            </w:r>
          </w:p>
          <w:p w14:paraId="6D956D5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1);</w:t>
            </w:r>
          </w:p>
          <w:p w14:paraId="18903B1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DONE</w:t>
            </w:r>
            <w:r w:rsidRPr="009759B3">
              <w:rPr>
                <w:rFonts w:ascii="Consolas" w:hAnsi="Consolas"/>
                <w:color w:val="000000"/>
                <w:sz w:val="16"/>
                <w:szCs w:val="16"/>
              </w:rPr>
              <w:t>;</w:t>
            </w:r>
          </w:p>
          <w:p w14:paraId="703863E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E5E9B9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default</w:t>
            </w:r>
            <w:proofErr w:type="spellEnd"/>
            <w:r w:rsidRPr="009759B3">
              <w:rPr>
                <w:rFonts w:ascii="Consolas" w:hAnsi="Consolas"/>
                <w:color w:val="000000"/>
                <w:sz w:val="16"/>
                <w:szCs w:val="16"/>
              </w:rPr>
              <w:t>:</w:t>
            </w:r>
          </w:p>
          <w:p w14:paraId="4E83F30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7103BF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0B9A9448" w14:textId="70B4B194" w:rsidR="009759B3" w:rsidRPr="009759B3" w:rsidRDefault="009759B3" w:rsidP="009759B3">
            <w:pPr>
              <w:keepNext/>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tc>
      </w:tr>
    </w:tbl>
    <w:p w14:paraId="39EFBB2C" w14:textId="4CF19E5D" w:rsidR="00E156BE" w:rsidRPr="009759B3" w:rsidRDefault="009759B3" w:rsidP="009759B3">
      <w:pPr>
        <w:pStyle w:val="Legenda"/>
        <w:jc w:val="center"/>
        <w:rPr>
          <w:sz w:val="20"/>
          <w:u w:val="single"/>
        </w:rPr>
      </w:pPr>
      <w:r w:rsidRPr="009759B3">
        <w:rPr>
          <w:sz w:val="20"/>
          <w:u w:val="single"/>
        </w:rPr>
        <w:t xml:space="preserve">Rysunek 5.5 </w:t>
      </w:r>
      <w:r>
        <w:rPr>
          <w:sz w:val="20"/>
          <w:u w:val="single"/>
        </w:rPr>
        <w:t>F</w:t>
      </w:r>
      <w:r w:rsidRPr="009759B3">
        <w:rPr>
          <w:sz w:val="20"/>
          <w:u w:val="single"/>
        </w:rPr>
        <w:t xml:space="preserve">unkcja </w:t>
      </w:r>
      <w:proofErr w:type="spellStart"/>
      <w:r w:rsidRPr="009759B3">
        <w:rPr>
          <w:sz w:val="20"/>
          <w:u w:val="single"/>
        </w:rPr>
        <w:t>send_SMS</w:t>
      </w:r>
      <w:proofErr w:type="spellEnd"/>
      <w:r w:rsidRPr="009759B3">
        <w:rPr>
          <w:sz w:val="20"/>
          <w:u w:val="single"/>
        </w:rPr>
        <w:t>()</w:t>
      </w:r>
    </w:p>
    <w:p w14:paraId="3CEC6B77" w14:textId="77777777" w:rsidR="00F57CBF" w:rsidRDefault="00F57CBF" w:rsidP="00BA6B92">
      <w:pPr>
        <w:overflowPunct/>
        <w:autoSpaceDE/>
        <w:autoSpaceDN/>
        <w:adjustRightInd/>
        <w:textAlignment w:val="auto"/>
      </w:pPr>
    </w:p>
    <w:p w14:paraId="54E37DF5" w14:textId="77777777" w:rsidR="00577E2B" w:rsidRDefault="00577E2B" w:rsidP="00BA6B92">
      <w:pPr>
        <w:overflowPunct/>
        <w:autoSpaceDE/>
        <w:autoSpaceDN/>
        <w:adjustRightInd/>
        <w:textAlignment w:val="auto"/>
      </w:pP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B766B0">
          <w:headerReference w:type="default" r:id="rId88"/>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15" w:name="_Toc98759128"/>
      <w:r>
        <w:lastRenderedPageBreak/>
        <w:t>Lista dodatkowych plików, uzupełniających tekst pracy</w:t>
      </w:r>
      <w:bookmarkEnd w:id="15"/>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64B582C8" w14:textId="77777777" w:rsidR="00B97622" w:rsidRDefault="00B97622" w:rsidP="00B97622">
      <w:pPr>
        <w:pStyle w:val="Tekstpods"/>
        <w:numPr>
          <w:ilvl w:val="0"/>
          <w:numId w:val="34"/>
        </w:numPr>
        <w:ind w:left="709" w:hanging="357"/>
      </w:pPr>
      <w:r>
        <w:t>źródła programu,</w:t>
      </w:r>
    </w:p>
    <w:p w14:paraId="226726CC" w14:textId="77777777" w:rsidR="00B97622" w:rsidRDefault="009E291E" w:rsidP="00B97622">
      <w:pPr>
        <w:pStyle w:val="Tekstpods"/>
        <w:numPr>
          <w:ilvl w:val="0"/>
          <w:numId w:val="34"/>
        </w:numPr>
        <w:ind w:left="709" w:hanging="357"/>
      </w:pPr>
      <w:r>
        <w:t>dane testowe</w:t>
      </w:r>
    </w:p>
    <w:p w14:paraId="6A48286A" w14:textId="77777777" w:rsidR="00E90BF1" w:rsidRDefault="00E90BF1" w:rsidP="00B97622">
      <w:pPr>
        <w:pStyle w:val="Tekstpods"/>
        <w:numPr>
          <w:ilvl w:val="0"/>
          <w:numId w:val="34"/>
        </w:numPr>
        <w:ind w:left="709" w:hanging="357"/>
      </w:pPr>
      <w:r>
        <w:t>film pokazujący działanie opracowanego oprogramow</w:t>
      </w:r>
      <w:r w:rsidR="007747D0">
        <w:t>ania lub</w:t>
      </w:r>
      <w:r w:rsidR="004F3E9B">
        <w:t xml:space="preserve"> zaprojektowanego i </w:t>
      </w:r>
      <w:r>
        <w:t>wykonanego urządzenia</w:t>
      </w:r>
      <w:r w:rsidR="004F3E9B">
        <w:t>,</w:t>
      </w:r>
    </w:p>
    <w:p w14:paraId="6D434F36" w14:textId="77777777" w:rsidR="004F3E9B" w:rsidRDefault="004F3E9B" w:rsidP="00B97622">
      <w:pPr>
        <w:pStyle w:val="Tekstpods"/>
        <w:numPr>
          <w:ilvl w:val="0"/>
          <w:numId w:val="34"/>
        </w:numPr>
        <w:ind w:left="709" w:hanging="357"/>
      </w:pPr>
      <w:r>
        <w:t xml:space="preserve">itp. </w:t>
      </w:r>
    </w:p>
    <w:p w14:paraId="4A42A940" w14:textId="77777777" w:rsidR="00F57CBF" w:rsidRDefault="00B97622" w:rsidP="00B97622">
      <w:pPr>
        <w:overflowPunct/>
        <w:autoSpaceDE/>
        <w:autoSpaceDN/>
        <w:adjustRightInd/>
        <w:textAlignment w:val="auto"/>
        <w:sectPr w:rsidR="00F57CBF" w:rsidSect="00B766B0">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16" w:name="_Toc98759129"/>
      <w:r w:rsidRPr="008F36EE">
        <w:lastRenderedPageBreak/>
        <w:t>Spis rysunków</w:t>
      </w:r>
      <w:bookmarkEnd w:id="16"/>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6344F49D" w:rsidR="00DA5117" w:rsidRDefault="00DA5117" w:rsidP="00577E2B">
      <w:pPr>
        <w:ind w:left="238"/>
      </w:pPr>
      <w:r>
        <w:t>3.1</w:t>
      </w:r>
      <w:r>
        <w:tab/>
      </w:r>
      <w:r>
        <w:tab/>
      </w:r>
      <w:r w:rsidRPr="00DA5117">
        <w:t>Perspektywa „Device Configuration Tool” programu STM32CubeIDE</w:t>
      </w:r>
      <w:r>
        <w:tab/>
        <w:t>10</w:t>
      </w:r>
    </w:p>
    <w:p w14:paraId="19BC91E2" w14:textId="67690FA9" w:rsidR="00DA5117" w:rsidRDefault="00DA5117" w:rsidP="00577E2B">
      <w:pPr>
        <w:ind w:left="238"/>
      </w:pPr>
      <w:r>
        <w:t>3.2</w:t>
      </w:r>
      <w:r>
        <w:tab/>
      </w:r>
      <w:r>
        <w:tab/>
      </w:r>
      <w:r w:rsidRPr="00DA5117">
        <w:t>Perspektywa „C/C++” programu STM32CubeIDE</w:t>
      </w:r>
      <w:r>
        <w:tab/>
      </w:r>
      <w:r>
        <w:tab/>
      </w:r>
      <w:r>
        <w:tab/>
      </w:r>
      <w:r>
        <w:tab/>
      </w:r>
      <w:r>
        <w:tab/>
      </w:r>
      <w:r>
        <w:tab/>
      </w:r>
      <w:r>
        <w:tab/>
        <w:t>10</w:t>
      </w:r>
    </w:p>
    <w:p w14:paraId="2CFD6306" w14:textId="448AC46D" w:rsidR="00DA5117" w:rsidRDefault="00DA5117" w:rsidP="00577E2B">
      <w:pPr>
        <w:ind w:left="238"/>
      </w:pPr>
      <w:r>
        <w:t>3.3</w:t>
      </w:r>
      <w:r>
        <w:tab/>
      </w:r>
      <w:r>
        <w:tab/>
      </w:r>
      <w:r w:rsidRPr="00DA5117">
        <w:t>Perspektywa „Debug” programu STM32CubeIDE</w:t>
      </w:r>
      <w:r>
        <w:tab/>
      </w:r>
      <w:r>
        <w:tab/>
      </w:r>
      <w:r>
        <w:tab/>
      </w:r>
      <w:r>
        <w:tab/>
      </w:r>
      <w:r>
        <w:tab/>
      </w:r>
      <w:r>
        <w:tab/>
      </w:r>
      <w:r>
        <w:tab/>
        <w:t>11</w:t>
      </w:r>
    </w:p>
    <w:p w14:paraId="76D68E00" w14:textId="31C54719" w:rsidR="00026B1C" w:rsidRDefault="00026B1C" w:rsidP="00577E2B">
      <w:pPr>
        <w:ind w:left="238"/>
      </w:pPr>
      <w:r>
        <w:t>3.4</w:t>
      </w:r>
      <w:r>
        <w:tab/>
      </w:r>
      <w:r>
        <w:tab/>
        <w:t>Program Tera Term</w:t>
      </w:r>
      <w:r>
        <w:tab/>
      </w:r>
      <w:r>
        <w:tab/>
      </w:r>
      <w:r>
        <w:tab/>
      </w:r>
      <w:r>
        <w:tab/>
      </w:r>
      <w:r>
        <w:tab/>
      </w:r>
      <w:r>
        <w:tab/>
      </w:r>
      <w:r>
        <w:tab/>
      </w:r>
      <w:r>
        <w:tab/>
      </w:r>
      <w:r>
        <w:tab/>
      </w:r>
      <w:r>
        <w:tab/>
      </w:r>
      <w:r>
        <w:tab/>
      </w:r>
      <w:r>
        <w:tab/>
      </w:r>
      <w:r>
        <w:tab/>
      </w:r>
      <w:r>
        <w:tab/>
      </w:r>
      <w:r>
        <w:tab/>
        <w:t>11</w:t>
      </w:r>
    </w:p>
    <w:p w14:paraId="5360F2CC" w14:textId="0D2F153E" w:rsidR="003C0947" w:rsidRDefault="003C0947" w:rsidP="00577E2B">
      <w:pPr>
        <w:ind w:left="238"/>
      </w:pPr>
      <w:r>
        <w:t>3.5</w:t>
      </w:r>
      <w:r>
        <w:tab/>
      </w:r>
      <w:r>
        <w:tab/>
        <w:t>Aplikacja nRF Connect</w:t>
      </w:r>
      <w:r>
        <w:tab/>
      </w:r>
      <w:r>
        <w:tab/>
      </w:r>
      <w:r>
        <w:tab/>
      </w:r>
      <w:r>
        <w:tab/>
      </w:r>
      <w:r>
        <w:tab/>
      </w:r>
      <w:r>
        <w:tab/>
      </w:r>
      <w:r>
        <w:tab/>
      </w:r>
      <w:r>
        <w:tab/>
      </w:r>
      <w:r>
        <w:tab/>
      </w:r>
      <w:r>
        <w:tab/>
      </w:r>
      <w:r>
        <w:tab/>
      </w:r>
      <w:r>
        <w:tab/>
      </w:r>
      <w:r>
        <w:tab/>
      </w:r>
      <w:r>
        <w:tab/>
        <w:t>12</w:t>
      </w:r>
    </w:p>
    <w:p w14:paraId="7DD2E135" w14:textId="3FA93EE0" w:rsidR="00D36901" w:rsidRDefault="00D36901" w:rsidP="00577E2B">
      <w:pPr>
        <w:ind w:left="238"/>
      </w:pPr>
      <w:r>
        <w:t>4.1</w:t>
      </w:r>
      <w:r>
        <w:tab/>
      </w:r>
      <w:r>
        <w:tab/>
        <w:t>Schemat podłączenia modułów prototypu</w:t>
      </w:r>
      <w:r>
        <w:tab/>
      </w:r>
      <w:r>
        <w:tab/>
      </w:r>
      <w:r>
        <w:tab/>
      </w:r>
      <w:r>
        <w:tab/>
      </w:r>
      <w:r>
        <w:tab/>
      </w:r>
      <w:r>
        <w:tab/>
      </w:r>
      <w:r>
        <w:tab/>
      </w:r>
      <w:r>
        <w:tab/>
      </w:r>
      <w:r>
        <w:tab/>
        <w:t>13</w:t>
      </w:r>
    </w:p>
    <w:p w14:paraId="0DF4B5E0" w14:textId="06C36B8C" w:rsidR="00C624EF" w:rsidRDefault="00C624EF" w:rsidP="00577E2B">
      <w:pPr>
        <w:ind w:left="238"/>
      </w:pPr>
      <w:r>
        <w:t>4.2</w:t>
      </w:r>
      <w:r>
        <w:tab/>
      </w:r>
      <w:r>
        <w:tab/>
        <w:t>Nucleo-L476RG</w:t>
      </w:r>
      <w:r w:rsidR="00477614">
        <w:t xml:space="preserve"> [10]</w:t>
      </w:r>
      <w:r>
        <w:tab/>
      </w:r>
      <w:r>
        <w:tab/>
      </w:r>
      <w:r>
        <w:tab/>
      </w:r>
      <w:r>
        <w:tab/>
      </w:r>
      <w:r>
        <w:tab/>
      </w:r>
      <w:r>
        <w:tab/>
      </w:r>
      <w:r>
        <w:tab/>
      </w:r>
      <w:r>
        <w:tab/>
      </w:r>
      <w:r>
        <w:tab/>
      </w:r>
      <w:r>
        <w:tab/>
      </w:r>
      <w:r>
        <w:tab/>
      </w:r>
      <w:r>
        <w:tab/>
      </w:r>
      <w:r>
        <w:tab/>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7C3E93B5" w:rsidR="00AC27A5" w:rsidRDefault="00AC27A5" w:rsidP="00577E2B">
      <w:pPr>
        <w:ind w:left="238"/>
      </w:pPr>
      <w:r>
        <w:t>4.4</w:t>
      </w:r>
      <w:r>
        <w:tab/>
      </w:r>
      <w:r>
        <w:tab/>
        <w:t>Moduł 2G „u-GSM shield” [13]</w:t>
      </w:r>
      <w:r>
        <w:tab/>
      </w:r>
      <w:r>
        <w:tab/>
      </w:r>
      <w:r>
        <w:tab/>
      </w:r>
      <w:r>
        <w:tab/>
      </w:r>
      <w:r>
        <w:tab/>
      </w:r>
      <w:r>
        <w:tab/>
      </w:r>
      <w:r>
        <w:tab/>
      </w:r>
      <w:r>
        <w:tab/>
      </w:r>
      <w:r>
        <w:tab/>
      </w:r>
      <w:r>
        <w:tab/>
      </w:r>
      <w:r>
        <w:tab/>
      </w:r>
      <w:r>
        <w:tab/>
        <w:t>17</w:t>
      </w:r>
    </w:p>
    <w:p w14:paraId="7280B8A4" w14:textId="5DA7F957" w:rsidR="00AC27A5" w:rsidRDefault="00AC27A5" w:rsidP="00577E2B">
      <w:pPr>
        <w:ind w:left="238"/>
      </w:pPr>
      <w:r>
        <w:t>4.5</w:t>
      </w:r>
      <w:r>
        <w:tab/>
      </w:r>
      <w:r>
        <w:tab/>
        <w:t>Antena GSM z przewodem SMA – u.FL [14]</w:t>
      </w:r>
      <w:r>
        <w:tab/>
      </w:r>
      <w:r>
        <w:tab/>
      </w:r>
      <w:r>
        <w:tab/>
      </w:r>
      <w:r>
        <w:tab/>
      </w:r>
      <w:r>
        <w:tab/>
      </w:r>
      <w:r>
        <w:tab/>
      </w:r>
      <w:r>
        <w:tab/>
      </w:r>
      <w:r>
        <w:tab/>
        <w:t>17</w:t>
      </w:r>
    </w:p>
    <w:p w14:paraId="308D1BE6" w14:textId="7D8F25C7" w:rsidR="00672731" w:rsidRDefault="00672731" w:rsidP="00577E2B">
      <w:pPr>
        <w:ind w:left="238"/>
      </w:pPr>
      <w:r>
        <w:t>4.6</w:t>
      </w:r>
      <w:r>
        <w:tab/>
      </w:r>
      <w:r>
        <w:tab/>
        <w:t>Moduł Bluetooth HM-10 [16]</w:t>
      </w:r>
      <w:r>
        <w:tab/>
      </w:r>
      <w:r>
        <w:tab/>
      </w:r>
      <w:r>
        <w:tab/>
      </w:r>
      <w:r>
        <w:tab/>
      </w:r>
      <w:r>
        <w:tab/>
      </w:r>
      <w:r>
        <w:tab/>
      </w:r>
      <w:r>
        <w:tab/>
      </w:r>
      <w:r>
        <w:tab/>
      </w:r>
      <w:r>
        <w:tab/>
      </w:r>
      <w:r>
        <w:tab/>
      </w:r>
      <w:r>
        <w:tab/>
      </w:r>
      <w:r>
        <w:tab/>
        <w:t>18</w:t>
      </w:r>
    </w:p>
    <w:p w14:paraId="2ACA8606" w14:textId="47316D22" w:rsidR="00FD15D2" w:rsidRDefault="00FD15D2" w:rsidP="00577E2B">
      <w:pPr>
        <w:ind w:left="238"/>
      </w:pPr>
      <w:r>
        <w:t>4.7</w:t>
      </w:r>
      <w:r>
        <w:tab/>
      </w:r>
      <w:r>
        <w:tab/>
        <w:t>Konwerter I2C [17]</w:t>
      </w:r>
      <w:r>
        <w:tab/>
      </w:r>
      <w:r>
        <w:tab/>
      </w:r>
      <w:r>
        <w:tab/>
      </w:r>
      <w:r>
        <w:tab/>
      </w:r>
      <w:r>
        <w:tab/>
      </w:r>
      <w:r>
        <w:tab/>
      </w:r>
      <w:r>
        <w:tab/>
      </w:r>
      <w:r>
        <w:tab/>
      </w:r>
      <w:r>
        <w:tab/>
      </w:r>
      <w:r>
        <w:tab/>
      </w:r>
      <w:r>
        <w:tab/>
      </w:r>
      <w:r>
        <w:tab/>
      </w:r>
      <w:r>
        <w:tab/>
      </w:r>
      <w:r>
        <w:tab/>
      </w:r>
      <w:r>
        <w:tab/>
        <w:t>18</w:t>
      </w:r>
    </w:p>
    <w:p w14:paraId="572CC91A" w14:textId="17606CE7" w:rsidR="008B5DD0" w:rsidRDefault="008B5DD0" w:rsidP="00577E2B">
      <w:pPr>
        <w:ind w:left="238"/>
      </w:pPr>
      <w:r>
        <w:t>4.8</w:t>
      </w:r>
      <w:r>
        <w:tab/>
      </w:r>
      <w:r>
        <w:tab/>
        <w:t>Schemat blokowy układu PCF8574 [18]</w:t>
      </w:r>
      <w:r>
        <w:tab/>
      </w:r>
      <w:r>
        <w:tab/>
      </w:r>
      <w:r>
        <w:tab/>
      </w:r>
      <w:r>
        <w:tab/>
      </w:r>
      <w:r>
        <w:tab/>
      </w:r>
      <w:r>
        <w:tab/>
      </w:r>
      <w:r>
        <w:tab/>
      </w:r>
      <w:r>
        <w:tab/>
      </w:r>
      <w:r>
        <w:tab/>
      </w:r>
      <w:r>
        <w:tab/>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45C069EF" w14:textId="6201C906" w:rsidR="002366C6" w:rsidRDefault="002366C6" w:rsidP="00577E2B">
      <w:pPr>
        <w:ind w:left="238"/>
      </w:pPr>
      <w:r>
        <w:t>4.18</w:t>
      </w:r>
      <w:r>
        <w:tab/>
      </w:r>
      <w:r>
        <w:tab/>
        <w:t>Pomiar prądu pobieranego przez prototyp</w:t>
      </w:r>
      <w:r>
        <w:tab/>
      </w:r>
      <w:r>
        <w:tab/>
      </w:r>
      <w:r>
        <w:tab/>
      </w:r>
      <w:r>
        <w:tab/>
      </w:r>
      <w:r>
        <w:tab/>
      </w:r>
      <w:r>
        <w:tab/>
      </w:r>
      <w:r>
        <w:tab/>
      </w:r>
      <w:r>
        <w:tab/>
      </w:r>
      <w:r>
        <w:tab/>
        <w:t>24</w:t>
      </w:r>
    </w:p>
    <w:p w14:paraId="306EFC3B" w14:textId="5C61117B" w:rsidR="007F4744" w:rsidRDefault="007F4744" w:rsidP="00577E2B">
      <w:pPr>
        <w:ind w:left="238"/>
      </w:pPr>
      <w:r>
        <w:t>4.19</w:t>
      </w:r>
      <w:r>
        <w:tab/>
      </w:r>
      <w:r>
        <w:tab/>
        <w:t>Schemat działania urządzenia oraz wyświetlanych komunikatów</w:t>
      </w:r>
      <w:r>
        <w:tab/>
      </w:r>
      <w:r>
        <w:tab/>
      </w:r>
      <w:r>
        <w:tab/>
        <w:t>25</w:t>
      </w:r>
    </w:p>
    <w:p w14:paraId="34AD9372" w14:textId="388472C7" w:rsidR="00845093" w:rsidRDefault="00845093" w:rsidP="00577E2B">
      <w:pPr>
        <w:ind w:left="238"/>
      </w:pPr>
      <w:r>
        <w:t>5.1</w:t>
      </w:r>
      <w:r>
        <w:tab/>
      </w:r>
      <w:r>
        <w:tab/>
        <w:t>Ustawienia interfejsu UART w narzędziu Device Configuration Tool</w:t>
      </w:r>
      <w:r>
        <w:tab/>
      </w:r>
      <w:r>
        <w:tab/>
        <w:t>27</w:t>
      </w:r>
    </w:p>
    <w:p w14:paraId="2E9F8FD5" w14:textId="51700D43" w:rsidR="00B8716C" w:rsidRDefault="00B8716C" w:rsidP="00577E2B">
      <w:pPr>
        <w:ind w:left="238"/>
      </w:pPr>
      <w:r>
        <w:t>5.2</w:t>
      </w:r>
      <w:r>
        <w:tab/>
      </w:r>
      <w:r>
        <w:tab/>
        <w:t>Ustawienia GPIO w narzędziu Device Configuration Tool</w:t>
      </w:r>
      <w:r>
        <w:tab/>
      </w:r>
      <w:r>
        <w:tab/>
      </w:r>
      <w:r>
        <w:tab/>
      </w:r>
      <w:r>
        <w:tab/>
      </w:r>
      <w:r>
        <w:tab/>
        <w:t>27</w:t>
      </w:r>
    </w:p>
    <w:p w14:paraId="6F1CD92F" w14:textId="0A147FE2" w:rsidR="008F5E69" w:rsidRDefault="008F5E69" w:rsidP="00577E2B">
      <w:pPr>
        <w:ind w:left="238"/>
      </w:pPr>
      <w:r>
        <w:t>5.3</w:t>
      </w:r>
      <w:r>
        <w:tab/>
      </w:r>
      <w:r>
        <w:tab/>
        <w:t xml:space="preserve">Funkcja </w:t>
      </w:r>
      <w:proofErr w:type="spellStart"/>
      <w:r>
        <w:t>HAL_UART_RxCpltCallback</w:t>
      </w:r>
      <w:proofErr w:type="spellEnd"/>
      <w:r>
        <w:tab/>
      </w:r>
      <w:r>
        <w:tab/>
      </w:r>
      <w:r>
        <w:tab/>
      </w:r>
      <w:r>
        <w:tab/>
      </w:r>
      <w:r>
        <w:tab/>
      </w:r>
      <w:r>
        <w:tab/>
      </w:r>
      <w:r>
        <w:tab/>
      </w:r>
      <w:r>
        <w:tab/>
      </w:r>
      <w:r>
        <w:tab/>
      </w:r>
      <w:r>
        <w:tab/>
        <w:t>28</w:t>
      </w:r>
    </w:p>
    <w:p w14:paraId="1C9076A0" w14:textId="5BA7611E" w:rsidR="00EF649C" w:rsidRDefault="00D44766" w:rsidP="00EF649C">
      <w:pPr>
        <w:ind w:left="238"/>
      </w:pPr>
      <w:r>
        <w:t>5.4</w:t>
      </w:r>
      <w:r>
        <w:tab/>
      </w:r>
      <w:r>
        <w:tab/>
        <w:t xml:space="preserve">Funkcja </w:t>
      </w:r>
      <w:proofErr w:type="spellStart"/>
      <w:r>
        <w:t>HAL_UART_TxCpltCallback</w:t>
      </w:r>
      <w:proofErr w:type="spellEnd"/>
      <w:r>
        <w:tab/>
      </w:r>
      <w:r>
        <w:tab/>
      </w:r>
      <w:r>
        <w:tab/>
      </w:r>
      <w:r>
        <w:tab/>
      </w:r>
      <w:r>
        <w:tab/>
      </w:r>
      <w:r>
        <w:tab/>
      </w:r>
      <w:r>
        <w:tab/>
      </w:r>
      <w:r>
        <w:tab/>
      </w:r>
      <w:r>
        <w:tab/>
      </w:r>
      <w:r>
        <w:tab/>
        <w:t>29</w:t>
      </w:r>
    </w:p>
    <w:p w14:paraId="27BD4726" w14:textId="020132E9" w:rsidR="009759B3" w:rsidRDefault="009759B3" w:rsidP="00577E2B">
      <w:pPr>
        <w:ind w:left="238"/>
      </w:pPr>
      <w:r>
        <w:t>5.5</w:t>
      </w:r>
      <w:r>
        <w:tab/>
      </w:r>
      <w:r>
        <w:tab/>
        <w:t>F</w:t>
      </w:r>
      <w:r>
        <w:t xml:space="preserve">unkcja </w:t>
      </w:r>
      <w:proofErr w:type="spellStart"/>
      <w:r>
        <w:t>send_SMS</w:t>
      </w:r>
      <w:proofErr w:type="spellEnd"/>
      <w:r>
        <w:t>()</w:t>
      </w:r>
      <w:r>
        <w:tab/>
      </w:r>
      <w:r>
        <w:tab/>
      </w:r>
      <w:r>
        <w:tab/>
      </w:r>
      <w:r>
        <w:tab/>
      </w:r>
      <w:r>
        <w:tab/>
      </w:r>
      <w:r>
        <w:tab/>
      </w:r>
      <w:r>
        <w:tab/>
      </w:r>
      <w:r>
        <w:tab/>
      </w:r>
      <w:r>
        <w:tab/>
      </w:r>
      <w:r>
        <w:tab/>
      </w:r>
      <w:r>
        <w:tab/>
      </w:r>
      <w:r>
        <w:tab/>
      </w:r>
      <w:r>
        <w:tab/>
      </w:r>
      <w:r>
        <w:tab/>
        <w:t>Źródła</w:t>
      </w:r>
    </w:p>
    <w:p w14:paraId="6E0C689F" w14:textId="17EB0BE8" w:rsidR="00EF649C" w:rsidRDefault="00EF649C" w:rsidP="00577E2B">
      <w:pPr>
        <w:ind w:left="238"/>
      </w:pPr>
      <w:r>
        <w:t>5.6</w:t>
      </w:r>
      <w:r>
        <w:tab/>
      </w:r>
      <w:r>
        <w:tab/>
        <w:t xml:space="preserve">Funkcja </w:t>
      </w:r>
      <w:proofErr w:type="spellStart"/>
      <w:r>
        <w:t>delay</w:t>
      </w:r>
      <w:proofErr w:type="spellEnd"/>
      <w:r>
        <w:t>()</w:t>
      </w:r>
      <w:r>
        <w:tab/>
      </w:r>
      <w:r>
        <w:tab/>
      </w:r>
      <w:r>
        <w:tab/>
      </w:r>
      <w:r>
        <w:tab/>
      </w:r>
      <w:r>
        <w:tab/>
      </w:r>
      <w:r>
        <w:tab/>
      </w:r>
      <w:r>
        <w:tab/>
      </w:r>
      <w:r>
        <w:tab/>
      </w:r>
      <w:r>
        <w:tab/>
      </w:r>
      <w:r>
        <w:tab/>
      </w:r>
      <w:r>
        <w:tab/>
      </w:r>
      <w:r>
        <w:tab/>
      </w:r>
      <w:r>
        <w:tab/>
      </w:r>
      <w:r>
        <w:tab/>
      </w:r>
      <w:r>
        <w:tab/>
      </w:r>
      <w:r>
        <w:tab/>
        <w:t>29</w:t>
      </w:r>
    </w:p>
    <w:p w14:paraId="0B499BD1" w14:textId="71F787C9" w:rsidR="00EF649C" w:rsidRDefault="00EF649C" w:rsidP="00577E2B">
      <w:pPr>
        <w:ind w:left="238"/>
      </w:pPr>
      <w:r>
        <w:t>5.7</w:t>
      </w:r>
      <w:r>
        <w:tab/>
      </w:r>
      <w:r>
        <w:tab/>
        <w:t>Fragment przedstawiający przemiatanie wierszy</w:t>
      </w:r>
      <w:r>
        <w:tab/>
      </w:r>
      <w:r>
        <w:tab/>
      </w:r>
      <w:r>
        <w:tab/>
      </w:r>
      <w:r>
        <w:tab/>
      </w:r>
      <w:r>
        <w:tab/>
      </w:r>
      <w:r>
        <w:tab/>
      </w:r>
      <w:r>
        <w:tab/>
      </w:r>
      <w:r>
        <w:tab/>
        <w:t>30</w:t>
      </w:r>
    </w:p>
    <w:p w14:paraId="4FA90921" w14:textId="4E4A8E8C" w:rsidR="00EF649C" w:rsidRDefault="00F304D6" w:rsidP="00577E2B">
      <w:pPr>
        <w:ind w:left="238"/>
      </w:pPr>
      <w:r>
        <w:t>5.8</w:t>
      </w:r>
      <w:r>
        <w:tab/>
      </w:r>
      <w:r>
        <w:tab/>
        <w:t xml:space="preserve">Część inicjalizacyjna funkcji </w:t>
      </w:r>
      <w:proofErr w:type="spellStart"/>
      <w:r>
        <w:t>main</w:t>
      </w:r>
      <w:proofErr w:type="spellEnd"/>
      <w:r>
        <w:t>()</w:t>
      </w:r>
      <w:r>
        <w:tab/>
      </w:r>
      <w:r>
        <w:tab/>
      </w:r>
      <w:r>
        <w:tab/>
      </w:r>
      <w:r>
        <w:tab/>
      </w:r>
      <w:r>
        <w:tab/>
      </w:r>
      <w:r>
        <w:tab/>
      </w:r>
      <w:r>
        <w:tab/>
      </w:r>
      <w:r>
        <w:tab/>
      </w:r>
      <w:r>
        <w:tab/>
      </w:r>
      <w:r>
        <w:tab/>
      </w:r>
      <w:r>
        <w:tab/>
        <w:t>30</w:t>
      </w:r>
    </w:p>
    <w:p w14:paraId="56371A07" w14:textId="5A80AE01" w:rsidR="00F304D6" w:rsidRDefault="00F304D6" w:rsidP="00577E2B">
      <w:pPr>
        <w:ind w:left="238"/>
      </w:pPr>
      <w:r>
        <w:t>5.9</w:t>
      </w:r>
      <w:r>
        <w:tab/>
      </w:r>
      <w:r>
        <w:tab/>
      </w:r>
      <w:r w:rsidRPr="00F304D6">
        <w:t xml:space="preserve">Pętla </w:t>
      </w:r>
      <w:proofErr w:type="spellStart"/>
      <w:r w:rsidRPr="00F304D6">
        <w:t>while</w:t>
      </w:r>
      <w:proofErr w:type="spellEnd"/>
      <w:r w:rsidRPr="00F304D6">
        <w:t xml:space="preserve"> funkcji </w:t>
      </w:r>
      <w:proofErr w:type="spellStart"/>
      <w:r w:rsidRPr="00F304D6">
        <w:t>main</w:t>
      </w:r>
      <w:proofErr w:type="spellEnd"/>
      <w:r w:rsidRPr="00F304D6">
        <w:t>()</w:t>
      </w:r>
      <w:r>
        <w:tab/>
      </w:r>
      <w:r>
        <w:tab/>
      </w:r>
      <w:r>
        <w:tab/>
      </w:r>
      <w:r>
        <w:tab/>
      </w:r>
      <w:r>
        <w:tab/>
      </w:r>
      <w:r>
        <w:tab/>
      </w:r>
      <w:r>
        <w:tab/>
      </w:r>
      <w:r>
        <w:tab/>
      </w:r>
      <w:r>
        <w:tab/>
      </w:r>
      <w:r>
        <w:tab/>
      </w:r>
      <w:r>
        <w:tab/>
      </w:r>
      <w:r>
        <w:tab/>
      </w:r>
      <w:r>
        <w:tab/>
        <w:t>31</w:t>
      </w:r>
    </w:p>
    <w:p w14:paraId="1B111949" w14:textId="19099905" w:rsidR="00565B8F" w:rsidRDefault="00565B8F" w:rsidP="00577E2B">
      <w:pPr>
        <w:ind w:left="238"/>
      </w:pPr>
      <w:r>
        <w:t>5.10</w:t>
      </w:r>
      <w:r>
        <w:tab/>
      </w:r>
      <w:r>
        <w:tab/>
        <w:t xml:space="preserve">Funkcja </w:t>
      </w:r>
      <w:proofErr w:type="spellStart"/>
      <w:r>
        <w:t>lcd_write_nibble</w:t>
      </w:r>
      <w:proofErr w:type="spellEnd"/>
      <w:r>
        <w:t>()</w:t>
      </w:r>
      <w:r>
        <w:tab/>
      </w:r>
      <w:r>
        <w:tab/>
      </w:r>
      <w:r>
        <w:tab/>
      </w:r>
      <w:r>
        <w:tab/>
      </w:r>
      <w:r>
        <w:tab/>
      </w:r>
      <w:r>
        <w:tab/>
      </w:r>
      <w:r>
        <w:tab/>
      </w:r>
      <w:r>
        <w:tab/>
      </w:r>
      <w:r>
        <w:tab/>
      </w:r>
      <w:r>
        <w:tab/>
      </w:r>
      <w:r>
        <w:tab/>
      </w:r>
      <w:r>
        <w:tab/>
      </w:r>
      <w:r>
        <w:tab/>
        <w:t>31</w:t>
      </w:r>
    </w:p>
    <w:p w14:paraId="00DAEE8B" w14:textId="535ECB16" w:rsidR="007F7116" w:rsidRDefault="002E38DB" w:rsidP="002E38DB">
      <w:pPr>
        <w:ind w:left="238"/>
      </w:pPr>
      <w:r>
        <w:t>5.11</w:t>
      </w:r>
      <w:r>
        <w:tab/>
      </w:r>
      <w:r>
        <w:tab/>
        <w:t xml:space="preserve">Funkcja </w:t>
      </w:r>
      <w:proofErr w:type="spellStart"/>
      <w:r>
        <w:t>lcd_send_cmd</w:t>
      </w:r>
      <w:proofErr w:type="spellEnd"/>
      <w:r>
        <w:t>()</w:t>
      </w:r>
      <w:r>
        <w:tab/>
      </w:r>
      <w:r>
        <w:tab/>
      </w:r>
      <w:r>
        <w:tab/>
      </w:r>
      <w:r>
        <w:tab/>
      </w:r>
      <w:r>
        <w:tab/>
      </w:r>
      <w:r>
        <w:tab/>
      </w:r>
      <w:r>
        <w:tab/>
      </w:r>
      <w:r>
        <w:tab/>
      </w:r>
      <w:r>
        <w:tab/>
      </w:r>
      <w:r>
        <w:tab/>
      </w:r>
      <w:r>
        <w:tab/>
      </w:r>
      <w:r>
        <w:tab/>
      </w:r>
      <w:r>
        <w:tab/>
      </w:r>
      <w:r>
        <w:tab/>
        <w:t>32</w:t>
      </w:r>
    </w:p>
    <w:p w14:paraId="64242778" w14:textId="32F76E1A" w:rsidR="009B5983" w:rsidRDefault="009B5983" w:rsidP="002E38DB">
      <w:pPr>
        <w:ind w:left="238"/>
      </w:pPr>
      <w:r>
        <w:t>5.12</w:t>
      </w:r>
      <w:r>
        <w:tab/>
      </w:r>
      <w:r>
        <w:tab/>
        <w:t xml:space="preserve">Deklaracje komunikatów </w:t>
      </w:r>
      <w:proofErr w:type="spellStart"/>
      <w:r>
        <w:t>lcd_display</w:t>
      </w:r>
      <w:proofErr w:type="spellEnd"/>
      <w:r>
        <w:t>()</w:t>
      </w:r>
      <w:r>
        <w:tab/>
      </w:r>
      <w:r>
        <w:tab/>
      </w:r>
      <w:r>
        <w:tab/>
      </w:r>
      <w:r>
        <w:tab/>
      </w:r>
      <w:r>
        <w:tab/>
      </w:r>
      <w:r>
        <w:tab/>
      </w:r>
      <w:r>
        <w:tab/>
      </w:r>
      <w:r>
        <w:tab/>
      </w:r>
      <w:r>
        <w:tab/>
      </w:r>
      <w:r>
        <w:tab/>
        <w:t>33</w:t>
      </w:r>
    </w:p>
    <w:p w14:paraId="2EA3A776" w14:textId="7368B64F" w:rsidR="009B5983" w:rsidRDefault="009B5983" w:rsidP="002E38DB">
      <w:pPr>
        <w:ind w:left="238"/>
      </w:pPr>
      <w:r>
        <w:t>5.13</w:t>
      </w:r>
      <w:r>
        <w:tab/>
      </w:r>
      <w:r>
        <w:tab/>
        <w:t>Część kodu weryfikującego zamknięcie drzwi</w:t>
      </w:r>
      <w:r>
        <w:tab/>
      </w:r>
      <w:r>
        <w:tab/>
      </w:r>
      <w:r>
        <w:tab/>
      </w:r>
      <w:r>
        <w:tab/>
      </w:r>
      <w:r>
        <w:tab/>
      </w:r>
      <w:r>
        <w:tab/>
      </w:r>
      <w:r>
        <w:tab/>
      </w:r>
      <w:r>
        <w:tab/>
        <w:t>33</w:t>
      </w:r>
    </w:p>
    <w:p w14:paraId="56634CB3" w14:textId="0BE14E86" w:rsidR="009B5983" w:rsidRDefault="009B5983" w:rsidP="002E38DB">
      <w:pPr>
        <w:ind w:left="238"/>
      </w:pPr>
      <w:r>
        <w:t>5.14</w:t>
      </w:r>
      <w:r>
        <w:tab/>
      </w:r>
      <w:r>
        <w:tab/>
        <w:t>Fragment mechanizmu przełączającego wyświetlany komunikat</w:t>
      </w:r>
      <w:r>
        <w:tab/>
      </w:r>
      <w:r>
        <w:tab/>
      </w:r>
      <w:r>
        <w:tab/>
        <w:t>34</w:t>
      </w:r>
    </w:p>
    <w:p w14:paraId="69FE0BE8" w14:textId="77777777" w:rsidR="00F57CBF" w:rsidRDefault="004148FD">
      <w:pPr>
        <w:overflowPunct/>
        <w:autoSpaceDE/>
        <w:autoSpaceDN/>
        <w:adjustRightInd/>
        <w:textAlignment w:val="auto"/>
        <w:sectPr w:rsidR="00F57CBF" w:rsidSect="00B766B0">
          <w:footnotePr>
            <w:numRestart w:val="eachPage"/>
          </w:footnotePr>
          <w:pgSz w:w="11907" w:h="16840" w:code="9"/>
          <w:pgMar w:top="1418" w:right="1418" w:bottom="1418" w:left="1701" w:header="709" w:footer="765" w:gutter="0"/>
          <w:cols w:space="708"/>
          <w:docGrid w:linePitch="326"/>
        </w:sectPr>
      </w:pPr>
      <w:r>
        <w:lastRenderedPageBreak/>
        <w:br w:type="page"/>
      </w:r>
    </w:p>
    <w:p w14:paraId="521BB313" w14:textId="77777777" w:rsidR="00721100" w:rsidRDefault="00721100" w:rsidP="001F24F6">
      <w:pPr>
        <w:pStyle w:val="Nagwek1"/>
        <w:numPr>
          <w:ilvl w:val="0"/>
          <w:numId w:val="0"/>
        </w:numPr>
        <w:ind w:left="363"/>
      </w:pPr>
      <w:bookmarkStart w:id="17" w:name="_Toc98759130"/>
      <w:r w:rsidRPr="008F36EE">
        <w:lastRenderedPageBreak/>
        <w:t>Spis tab</w:t>
      </w:r>
      <w:r w:rsidR="009E291E">
        <w:t>lic</w:t>
      </w:r>
      <w:bookmarkEnd w:id="17"/>
    </w:p>
    <w:p w14:paraId="3B2B1E35" w14:textId="0032AF60" w:rsidR="00624F7E" w:rsidRDefault="002A57D1" w:rsidP="00624F7E">
      <w:pPr>
        <w:pStyle w:val="Spistreci2"/>
        <w:ind w:left="0" w:firstLine="357"/>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1AF4CD3D" w14:textId="456AECE0" w:rsidR="00624F7E" w:rsidRPr="00624F7E" w:rsidRDefault="00624F7E" w:rsidP="00624F7E">
      <w:r>
        <w:tab/>
        <w:t>4.2</w:t>
      </w:r>
      <w:r>
        <w:tab/>
      </w:r>
      <w:r>
        <w:tab/>
        <w:t>Zapotrzebowanie prądowe prototypu</w:t>
      </w:r>
      <w:r>
        <w:tab/>
      </w:r>
      <w:r>
        <w:tab/>
      </w:r>
      <w:r>
        <w:tab/>
      </w:r>
      <w:r>
        <w:tab/>
      </w:r>
      <w:r>
        <w:tab/>
      </w:r>
      <w:r>
        <w:tab/>
      </w:r>
      <w:r>
        <w:tab/>
      </w:r>
      <w:r>
        <w:tab/>
      </w:r>
      <w:r>
        <w:tab/>
      </w:r>
      <w:r>
        <w:tab/>
        <w:t>23</w:t>
      </w:r>
    </w:p>
    <w:p w14:paraId="3DF2CB64" w14:textId="77777777" w:rsidR="009E291E" w:rsidRPr="009E291E" w:rsidRDefault="009E291E" w:rsidP="009E291E">
      <w:pPr>
        <w:pStyle w:val="Tekstpods"/>
      </w:pPr>
    </w:p>
    <w:p w14:paraId="267199E4" w14:textId="77777777" w:rsidR="004148FD" w:rsidRPr="004148FD" w:rsidRDefault="004148FD" w:rsidP="004148FD">
      <w:pPr>
        <w:pStyle w:val="Tekstpods"/>
      </w:pPr>
    </w:p>
    <w:sectPr w:rsidR="004148FD" w:rsidRPr="004148FD" w:rsidSect="00B766B0">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A59C3" w14:textId="77777777" w:rsidR="00B766B0" w:rsidRDefault="00B766B0">
      <w:r>
        <w:separator/>
      </w:r>
    </w:p>
    <w:p w14:paraId="5E925997" w14:textId="77777777" w:rsidR="00B766B0" w:rsidRDefault="00B766B0"/>
  </w:endnote>
  <w:endnote w:type="continuationSeparator" w:id="0">
    <w:p w14:paraId="726FA70B" w14:textId="77777777" w:rsidR="00B766B0" w:rsidRDefault="00B766B0">
      <w:r>
        <w:continuationSeparator/>
      </w:r>
    </w:p>
    <w:p w14:paraId="40684BE1" w14:textId="77777777" w:rsidR="00B766B0" w:rsidRDefault="00B766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5F0F4" w14:textId="77777777" w:rsidR="00B766B0" w:rsidRDefault="00B766B0">
      <w:r>
        <w:separator/>
      </w:r>
    </w:p>
    <w:p w14:paraId="61399815" w14:textId="77777777" w:rsidR="00B766B0" w:rsidRDefault="00B766B0"/>
  </w:footnote>
  <w:footnote w:type="continuationSeparator" w:id="0">
    <w:p w14:paraId="131369F3" w14:textId="77777777" w:rsidR="00B766B0" w:rsidRDefault="00B766B0">
      <w:r>
        <w:continuationSeparator/>
      </w:r>
    </w:p>
    <w:p w14:paraId="6AD45196" w14:textId="77777777" w:rsidR="00B766B0" w:rsidRDefault="00B766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77777777" w:rsidR="00E5200D" w:rsidRDefault="00E5200D" w:rsidP="006C2774">
    <w:pPr>
      <w:pStyle w:val="Nagwek"/>
      <w:tabs>
        <w:tab w:val="clear" w:pos="9027"/>
        <w:tab w:val="left" w:pos="3075"/>
        <w:tab w:val="center" w:pos="3686"/>
        <w:tab w:val="right" w:pos="8789"/>
      </w:tabs>
      <w:jc w:val="right"/>
    </w:pPr>
    <w:r>
      <w:t>[Tytuł rozdziału]</w:t>
    </w:r>
  </w:p>
  <w:p w14:paraId="0A1E2F3D"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77777777" w:rsidR="00E5200D" w:rsidRDefault="00E5200D" w:rsidP="006C2774">
    <w:pPr>
      <w:pStyle w:val="Nagwek"/>
      <w:tabs>
        <w:tab w:val="clear" w:pos="9027"/>
        <w:tab w:val="left" w:pos="3075"/>
        <w:tab w:val="center" w:pos="3686"/>
        <w:tab w:val="right" w:pos="8789"/>
      </w:tabs>
      <w:jc w:val="right"/>
    </w:pPr>
    <w:r>
      <w:t>[Tytuł rozdziału]</w:t>
    </w:r>
  </w:p>
  <w:p w14:paraId="13645AB3" w14:textId="77777777" w:rsidR="00E5200D" w:rsidRDefault="00E5200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0471BD1" w:rsidR="00E40D7B" w:rsidRDefault="00084598" w:rsidP="006C2774">
    <w:pPr>
      <w:pStyle w:val="Nagwek"/>
      <w:tabs>
        <w:tab w:val="clear" w:pos="9027"/>
        <w:tab w:val="left" w:pos="3075"/>
        <w:tab w:val="center" w:pos="3686"/>
        <w:tab w:val="right" w:pos="8789"/>
      </w:tabs>
      <w:jc w:val="right"/>
    </w:pPr>
    <w:r>
      <w:t>Specyfikacja zewnętrzna – Konstrukcja urządzenia</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8253" w14:textId="72923CA6" w:rsidR="00AD725A" w:rsidRDefault="00AD725A" w:rsidP="006C2774">
    <w:pPr>
      <w:pStyle w:val="Nagwek"/>
      <w:tabs>
        <w:tab w:val="clear" w:pos="9027"/>
        <w:tab w:val="left" w:pos="3075"/>
        <w:tab w:val="center" w:pos="3686"/>
        <w:tab w:val="right" w:pos="8789"/>
      </w:tabs>
      <w:jc w:val="right"/>
    </w:pPr>
    <w:r>
      <w:t>Specyfikacja wewnętrzna – Oprogramowanie</w:t>
    </w:r>
  </w:p>
  <w:p w14:paraId="7ACE5B27" w14:textId="77777777" w:rsidR="00AD725A" w:rsidRDefault="00AD7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3"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5"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6"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7"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1"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5" w15:restartNumberingAfterBreak="0">
    <w:nsid w:val="6603452C"/>
    <w:multiLevelType w:val="hybridMultilevel"/>
    <w:tmpl w:val="E3D60AA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8"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0"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1"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2"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1"/>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4"/>
  </w:num>
  <w:num w:numId="6" w16cid:durableId="263926119">
    <w:abstractNumId w:val="22"/>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4"/>
  </w:num>
  <w:num w:numId="20" w16cid:durableId="1684818783">
    <w:abstractNumId w:val="0"/>
  </w:num>
  <w:num w:numId="21" w16cid:durableId="266549428">
    <w:abstractNumId w:val="16"/>
  </w:num>
  <w:num w:numId="22" w16cid:durableId="1431969329">
    <w:abstractNumId w:val="0"/>
  </w:num>
  <w:num w:numId="23" w16cid:durableId="1834179601">
    <w:abstractNumId w:val="17"/>
  </w:num>
  <w:num w:numId="24" w16cid:durableId="65688860">
    <w:abstractNumId w:val="7"/>
  </w:num>
  <w:num w:numId="25" w16cid:durableId="935820976">
    <w:abstractNumId w:val="0"/>
  </w:num>
  <w:num w:numId="26" w16cid:durableId="466747513">
    <w:abstractNumId w:val="0"/>
  </w:num>
  <w:num w:numId="27" w16cid:durableId="690569452">
    <w:abstractNumId w:val="21"/>
  </w:num>
  <w:num w:numId="28" w16cid:durableId="1568802725">
    <w:abstractNumId w:val="19"/>
  </w:num>
  <w:num w:numId="29" w16cid:durableId="1894391096">
    <w:abstractNumId w:val="9"/>
  </w:num>
  <w:num w:numId="30" w16cid:durableId="1744907981">
    <w:abstractNumId w:val="6"/>
  </w:num>
  <w:num w:numId="31" w16cid:durableId="1634679323">
    <w:abstractNumId w:val="8"/>
  </w:num>
  <w:num w:numId="32" w16cid:durableId="1252659283">
    <w:abstractNumId w:val="20"/>
  </w:num>
  <w:num w:numId="33" w16cid:durableId="975258357">
    <w:abstractNumId w:val="15"/>
  </w:num>
  <w:num w:numId="34" w16cid:durableId="1341739915">
    <w:abstractNumId w:val="30"/>
  </w:num>
  <w:num w:numId="35" w16cid:durableId="1557929792">
    <w:abstractNumId w:val="29"/>
  </w:num>
  <w:num w:numId="36" w16cid:durableId="54403092">
    <w:abstractNumId w:val="12"/>
  </w:num>
  <w:num w:numId="37" w16cid:durableId="623271552">
    <w:abstractNumId w:val="23"/>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6"/>
  </w:num>
  <w:num w:numId="43" w16cid:durableId="443616512">
    <w:abstractNumId w:val="0"/>
  </w:num>
  <w:num w:numId="44" w16cid:durableId="1130442679">
    <w:abstractNumId w:val="0"/>
  </w:num>
  <w:num w:numId="45" w16cid:durableId="895582119">
    <w:abstractNumId w:val="32"/>
  </w:num>
  <w:num w:numId="46" w16cid:durableId="292562364">
    <w:abstractNumId w:val="11"/>
  </w:num>
  <w:num w:numId="47" w16cid:durableId="1210530532">
    <w:abstractNumId w:val="33"/>
  </w:num>
  <w:num w:numId="48" w16cid:durableId="433207044">
    <w:abstractNumId w:val="27"/>
  </w:num>
  <w:num w:numId="49" w16cid:durableId="785781984">
    <w:abstractNumId w:val="13"/>
  </w:num>
  <w:num w:numId="50" w16cid:durableId="1661423722">
    <w:abstractNumId w:val="4"/>
  </w:num>
  <w:num w:numId="51" w16cid:durableId="1406223083">
    <w:abstractNumId w:val="28"/>
  </w:num>
  <w:num w:numId="52" w16cid:durableId="304895657">
    <w:abstractNumId w:val="18"/>
  </w:num>
  <w:num w:numId="53" w16cid:durableId="713508006">
    <w:abstractNumId w:val="5"/>
  </w:num>
  <w:num w:numId="54" w16cid:durableId="1078749501">
    <w:abstractNumId w:val="10"/>
  </w:num>
  <w:num w:numId="55" w16cid:durableId="1558448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4079D"/>
    <w:rsid w:val="00040C3E"/>
    <w:rsid w:val="0004418F"/>
    <w:rsid w:val="000445E3"/>
    <w:rsid w:val="00045F76"/>
    <w:rsid w:val="000522E3"/>
    <w:rsid w:val="00054190"/>
    <w:rsid w:val="000555BE"/>
    <w:rsid w:val="0006041E"/>
    <w:rsid w:val="00061726"/>
    <w:rsid w:val="0006519D"/>
    <w:rsid w:val="0007457B"/>
    <w:rsid w:val="00083B0C"/>
    <w:rsid w:val="00084598"/>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219D"/>
    <w:rsid w:val="000F38F1"/>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70597"/>
    <w:rsid w:val="001706F4"/>
    <w:rsid w:val="0017307E"/>
    <w:rsid w:val="00174E3D"/>
    <w:rsid w:val="00180CB0"/>
    <w:rsid w:val="00184033"/>
    <w:rsid w:val="00185067"/>
    <w:rsid w:val="001948F1"/>
    <w:rsid w:val="0019776E"/>
    <w:rsid w:val="001A55FB"/>
    <w:rsid w:val="001A791D"/>
    <w:rsid w:val="001A7CD7"/>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366C6"/>
    <w:rsid w:val="00240636"/>
    <w:rsid w:val="002454B1"/>
    <w:rsid w:val="0024563C"/>
    <w:rsid w:val="00246B20"/>
    <w:rsid w:val="00250DFA"/>
    <w:rsid w:val="0025572F"/>
    <w:rsid w:val="00263F40"/>
    <w:rsid w:val="00265CE9"/>
    <w:rsid w:val="0027530F"/>
    <w:rsid w:val="00281DE8"/>
    <w:rsid w:val="00287404"/>
    <w:rsid w:val="002965CB"/>
    <w:rsid w:val="00296957"/>
    <w:rsid w:val="002A57D1"/>
    <w:rsid w:val="002C2558"/>
    <w:rsid w:val="002C6B19"/>
    <w:rsid w:val="002C7115"/>
    <w:rsid w:val="002D4727"/>
    <w:rsid w:val="002D4E1B"/>
    <w:rsid w:val="002D6611"/>
    <w:rsid w:val="002D7742"/>
    <w:rsid w:val="002E38DB"/>
    <w:rsid w:val="002E7BE5"/>
    <w:rsid w:val="002F3D66"/>
    <w:rsid w:val="002F4B55"/>
    <w:rsid w:val="002F6ECD"/>
    <w:rsid w:val="00304C60"/>
    <w:rsid w:val="00306682"/>
    <w:rsid w:val="00316641"/>
    <w:rsid w:val="00320CC2"/>
    <w:rsid w:val="003261C1"/>
    <w:rsid w:val="003262FB"/>
    <w:rsid w:val="00331567"/>
    <w:rsid w:val="003401CC"/>
    <w:rsid w:val="0034158A"/>
    <w:rsid w:val="003454B4"/>
    <w:rsid w:val="0035050B"/>
    <w:rsid w:val="003546D6"/>
    <w:rsid w:val="003604B7"/>
    <w:rsid w:val="00361C03"/>
    <w:rsid w:val="0036253F"/>
    <w:rsid w:val="00363BFA"/>
    <w:rsid w:val="003706AE"/>
    <w:rsid w:val="00383C5D"/>
    <w:rsid w:val="00386B5E"/>
    <w:rsid w:val="00390834"/>
    <w:rsid w:val="0039132B"/>
    <w:rsid w:val="00394A69"/>
    <w:rsid w:val="003A0373"/>
    <w:rsid w:val="003A2DDC"/>
    <w:rsid w:val="003A5FE6"/>
    <w:rsid w:val="003B34AD"/>
    <w:rsid w:val="003B480D"/>
    <w:rsid w:val="003C0947"/>
    <w:rsid w:val="003C1050"/>
    <w:rsid w:val="003C473F"/>
    <w:rsid w:val="003D0CDB"/>
    <w:rsid w:val="003D5A9C"/>
    <w:rsid w:val="003E068B"/>
    <w:rsid w:val="003E0A13"/>
    <w:rsid w:val="003E50BF"/>
    <w:rsid w:val="003E69A8"/>
    <w:rsid w:val="003F5DCC"/>
    <w:rsid w:val="00410F5D"/>
    <w:rsid w:val="00412D54"/>
    <w:rsid w:val="00413179"/>
    <w:rsid w:val="004148FD"/>
    <w:rsid w:val="00416587"/>
    <w:rsid w:val="004201AD"/>
    <w:rsid w:val="004246D4"/>
    <w:rsid w:val="0043387F"/>
    <w:rsid w:val="004375D0"/>
    <w:rsid w:val="004441D5"/>
    <w:rsid w:val="00445AA1"/>
    <w:rsid w:val="00452B64"/>
    <w:rsid w:val="00452C99"/>
    <w:rsid w:val="004628E3"/>
    <w:rsid w:val="00464795"/>
    <w:rsid w:val="00464816"/>
    <w:rsid w:val="0047035C"/>
    <w:rsid w:val="004715E5"/>
    <w:rsid w:val="00472227"/>
    <w:rsid w:val="00477614"/>
    <w:rsid w:val="00482185"/>
    <w:rsid w:val="00484934"/>
    <w:rsid w:val="004925B2"/>
    <w:rsid w:val="004A2885"/>
    <w:rsid w:val="004B2BA2"/>
    <w:rsid w:val="004B38A6"/>
    <w:rsid w:val="004C1DA3"/>
    <w:rsid w:val="004C32B2"/>
    <w:rsid w:val="004C3BCD"/>
    <w:rsid w:val="004C4143"/>
    <w:rsid w:val="004D3723"/>
    <w:rsid w:val="004F3E9B"/>
    <w:rsid w:val="00501920"/>
    <w:rsid w:val="0050458D"/>
    <w:rsid w:val="00507CF8"/>
    <w:rsid w:val="00523611"/>
    <w:rsid w:val="0052380A"/>
    <w:rsid w:val="0052773D"/>
    <w:rsid w:val="005351C0"/>
    <w:rsid w:val="005366D1"/>
    <w:rsid w:val="005443BE"/>
    <w:rsid w:val="005458F4"/>
    <w:rsid w:val="00551EF2"/>
    <w:rsid w:val="00557431"/>
    <w:rsid w:val="00563199"/>
    <w:rsid w:val="00565B8F"/>
    <w:rsid w:val="005675DC"/>
    <w:rsid w:val="005702C4"/>
    <w:rsid w:val="0057368E"/>
    <w:rsid w:val="0057704F"/>
    <w:rsid w:val="00577E2B"/>
    <w:rsid w:val="00580297"/>
    <w:rsid w:val="0058045F"/>
    <w:rsid w:val="00580CD3"/>
    <w:rsid w:val="00582A81"/>
    <w:rsid w:val="005831FE"/>
    <w:rsid w:val="0059127A"/>
    <w:rsid w:val="00593992"/>
    <w:rsid w:val="005954B7"/>
    <w:rsid w:val="005A01C9"/>
    <w:rsid w:val="005A77F5"/>
    <w:rsid w:val="005A7B4C"/>
    <w:rsid w:val="005B0982"/>
    <w:rsid w:val="005B10D3"/>
    <w:rsid w:val="005B3062"/>
    <w:rsid w:val="005B6E5D"/>
    <w:rsid w:val="005C6C3F"/>
    <w:rsid w:val="005D2CC0"/>
    <w:rsid w:val="005E07A9"/>
    <w:rsid w:val="005E3BBC"/>
    <w:rsid w:val="005E3D27"/>
    <w:rsid w:val="005E6408"/>
    <w:rsid w:val="005F4ED4"/>
    <w:rsid w:val="00612C18"/>
    <w:rsid w:val="00614F62"/>
    <w:rsid w:val="00617866"/>
    <w:rsid w:val="006179F0"/>
    <w:rsid w:val="00622C41"/>
    <w:rsid w:val="00624F7E"/>
    <w:rsid w:val="006305CC"/>
    <w:rsid w:val="006344B1"/>
    <w:rsid w:val="00651688"/>
    <w:rsid w:val="006525AD"/>
    <w:rsid w:val="00660ABE"/>
    <w:rsid w:val="00663561"/>
    <w:rsid w:val="006664F1"/>
    <w:rsid w:val="00666BF3"/>
    <w:rsid w:val="00666C34"/>
    <w:rsid w:val="00672731"/>
    <w:rsid w:val="00673450"/>
    <w:rsid w:val="0068164F"/>
    <w:rsid w:val="006818F4"/>
    <w:rsid w:val="006828BF"/>
    <w:rsid w:val="0068496A"/>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D53CB"/>
    <w:rsid w:val="007E1E03"/>
    <w:rsid w:val="007F4744"/>
    <w:rsid w:val="007F7116"/>
    <w:rsid w:val="00801067"/>
    <w:rsid w:val="0081271F"/>
    <w:rsid w:val="00816AF9"/>
    <w:rsid w:val="00824AA5"/>
    <w:rsid w:val="0083043B"/>
    <w:rsid w:val="0083084C"/>
    <w:rsid w:val="00831E51"/>
    <w:rsid w:val="00833C29"/>
    <w:rsid w:val="008340C8"/>
    <w:rsid w:val="00843794"/>
    <w:rsid w:val="0084491A"/>
    <w:rsid w:val="00845093"/>
    <w:rsid w:val="00850646"/>
    <w:rsid w:val="00850EB5"/>
    <w:rsid w:val="00857AC9"/>
    <w:rsid w:val="00867954"/>
    <w:rsid w:val="00873025"/>
    <w:rsid w:val="00876BDA"/>
    <w:rsid w:val="00877C83"/>
    <w:rsid w:val="008826AC"/>
    <w:rsid w:val="00883768"/>
    <w:rsid w:val="00883FC3"/>
    <w:rsid w:val="00885BED"/>
    <w:rsid w:val="0089065D"/>
    <w:rsid w:val="00891D87"/>
    <w:rsid w:val="00893B98"/>
    <w:rsid w:val="008957FA"/>
    <w:rsid w:val="00897538"/>
    <w:rsid w:val="008A4152"/>
    <w:rsid w:val="008A6184"/>
    <w:rsid w:val="008A6306"/>
    <w:rsid w:val="008B1592"/>
    <w:rsid w:val="008B5DD0"/>
    <w:rsid w:val="008C0F69"/>
    <w:rsid w:val="008C6824"/>
    <w:rsid w:val="008C6A3E"/>
    <w:rsid w:val="008D0EF8"/>
    <w:rsid w:val="008D21A5"/>
    <w:rsid w:val="008E0082"/>
    <w:rsid w:val="008E35C5"/>
    <w:rsid w:val="008E3B48"/>
    <w:rsid w:val="008F2D23"/>
    <w:rsid w:val="008F36EE"/>
    <w:rsid w:val="008F5E69"/>
    <w:rsid w:val="008F716B"/>
    <w:rsid w:val="00900058"/>
    <w:rsid w:val="00911122"/>
    <w:rsid w:val="0091130F"/>
    <w:rsid w:val="00915BB1"/>
    <w:rsid w:val="00916256"/>
    <w:rsid w:val="0092002C"/>
    <w:rsid w:val="009231BC"/>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759B3"/>
    <w:rsid w:val="00985857"/>
    <w:rsid w:val="00991B30"/>
    <w:rsid w:val="009A5377"/>
    <w:rsid w:val="009A6605"/>
    <w:rsid w:val="009B266C"/>
    <w:rsid w:val="009B5983"/>
    <w:rsid w:val="009C5FBD"/>
    <w:rsid w:val="009C6B94"/>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0C2"/>
    <w:rsid w:val="00A70EA3"/>
    <w:rsid w:val="00A75268"/>
    <w:rsid w:val="00A759E2"/>
    <w:rsid w:val="00A90EF0"/>
    <w:rsid w:val="00A9318C"/>
    <w:rsid w:val="00AA487D"/>
    <w:rsid w:val="00AB021F"/>
    <w:rsid w:val="00AB20D1"/>
    <w:rsid w:val="00AC27A5"/>
    <w:rsid w:val="00AC5333"/>
    <w:rsid w:val="00AD1F7A"/>
    <w:rsid w:val="00AD47B8"/>
    <w:rsid w:val="00AD700C"/>
    <w:rsid w:val="00AD725A"/>
    <w:rsid w:val="00AE117A"/>
    <w:rsid w:val="00AF340C"/>
    <w:rsid w:val="00AF5495"/>
    <w:rsid w:val="00AF786E"/>
    <w:rsid w:val="00B2284A"/>
    <w:rsid w:val="00B2382D"/>
    <w:rsid w:val="00B24E03"/>
    <w:rsid w:val="00B379B1"/>
    <w:rsid w:val="00B37F25"/>
    <w:rsid w:val="00B46876"/>
    <w:rsid w:val="00B530E3"/>
    <w:rsid w:val="00B6521D"/>
    <w:rsid w:val="00B75928"/>
    <w:rsid w:val="00B766B0"/>
    <w:rsid w:val="00B812EE"/>
    <w:rsid w:val="00B82384"/>
    <w:rsid w:val="00B860E0"/>
    <w:rsid w:val="00B86B94"/>
    <w:rsid w:val="00B8716C"/>
    <w:rsid w:val="00B92BCF"/>
    <w:rsid w:val="00B97622"/>
    <w:rsid w:val="00BA6B92"/>
    <w:rsid w:val="00BA763D"/>
    <w:rsid w:val="00BA7C33"/>
    <w:rsid w:val="00BB0CDA"/>
    <w:rsid w:val="00BB2533"/>
    <w:rsid w:val="00BB365C"/>
    <w:rsid w:val="00BB6C72"/>
    <w:rsid w:val="00BC15C9"/>
    <w:rsid w:val="00BC3444"/>
    <w:rsid w:val="00BE0CD9"/>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072C"/>
    <w:rsid w:val="00C3324F"/>
    <w:rsid w:val="00C35EF0"/>
    <w:rsid w:val="00C3719A"/>
    <w:rsid w:val="00C41D80"/>
    <w:rsid w:val="00C55252"/>
    <w:rsid w:val="00C56621"/>
    <w:rsid w:val="00C60B2E"/>
    <w:rsid w:val="00C61590"/>
    <w:rsid w:val="00C624EF"/>
    <w:rsid w:val="00C66AD7"/>
    <w:rsid w:val="00C72154"/>
    <w:rsid w:val="00C741B7"/>
    <w:rsid w:val="00C74C77"/>
    <w:rsid w:val="00C8002D"/>
    <w:rsid w:val="00C82D59"/>
    <w:rsid w:val="00C83AFB"/>
    <w:rsid w:val="00C8535B"/>
    <w:rsid w:val="00C8654E"/>
    <w:rsid w:val="00C868F9"/>
    <w:rsid w:val="00C93F01"/>
    <w:rsid w:val="00CA19C5"/>
    <w:rsid w:val="00CA325D"/>
    <w:rsid w:val="00CB23B7"/>
    <w:rsid w:val="00CB333C"/>
    <w:rsid w:val="00CB64C4"/>
    <w:rsid w:val="00CC121C"/>
    <w:rsid w:val="00CC545E"/>
    <w:rsid w:val="00CC6A39"/>
    <w:rsid w:val="00CD0514"/>
    <w:rsid w:val="00CD12C9"/>
    <w:rsid w:val="00CD33C4"/>
    <w:rsid w:val="00CD7882"/>
    <w:rsid w:val="00CE4BC9"/>
    <w:rsid w:val="00CE7E65"/>
    <w:rsid w:val="00CF0DBC"/>
    <w:rsid w:val="00CF150D"/>
    <w:rsid w:val="00CF25AC"/>
    <w:rsid w:val="00CF5375"/>
    <w:rsid w:val="00D02120"/>
    <w:rsid w:val="00D0296C"/>
    <w:rsid w:val="00D03A8F"/>
    <w:rsid w:val="00D1716A"/>
    <w:rsid w:val="00D22965"/>
    <w:rsid w:val="00D233FE"/>
    <w:rsid w:val="00D25F49"/>
    <w:rsid w:val="00D27DBC"/>
    <w:rsid w:val="00D3056A"/>
    <w:rsid w:val="00D32E24"/>
    <w:rsid w:val="00D36901"/>
    <w:rsid w:val="00D44766"/>
    <w:rsid w:val="00D51CAC"/>
    <w:rsid w:val="00D5302D"/>
    <w:rsid w:val="00D62C67"/>
    <w:rsid w:val="00D65389"/>
    <w:rsid w:val="00D6704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DAA"/>
    <w:rsid w:val="00E105F2"/>
    <w:rsid w:val="00E130EC"/>
    <w:rsid w:val="00E156BE"/>
    <w:rsid w:val="00E16A0C"/>
    <w:rsid w:val="00E202AF"/>
    <w:rsid w:val="00E2051A"/>
    <w:rsid w:val="00E234D1"/>
    <w:rsid w:val="00E33B5E"/>
    <w:rsid w:val="00E400AB"/>
    <w:rsid w:val="00E40D7B"/>
    <w:rsid w:val="00E412A9"/>
    <w:rsid w:val="00E45A30"/>
    <w:rsid w:val="00E51048"/>
    <w:rsid w:val="00E5200D"/>
    <w:rsid w:val="00E65327"/>
    <w:rsid w:val="00E76F8C"/>
    <w:rsid w:val="00E809FE"/>
    <w:rsid w:val="00E81152"/>
    <w:rsid w:val="00E81294"/>
    <w:rsid w:val="00E817A7"/>
    <w:rsid w:val="00E90BF1"/>
    <w:rsid w:val="00E92D46"/>
    <w:rsid w:val="00EA22E7"/>
    <w:rsid w:val="00EA31C5"/>
    <w:rsid w:val="00EB5975"/>
    <w:rsid w:val="00EB7A55"/>
    <w:rsid w:val="00EC2030"/>
    <w:rsid w:val="00EC2A73"/>
    <w:rsid w:val="00EC6302"/>
    <w:rsid w:val="00ED1965"/>
    <w:rsid w:val="00ED2918"/>
    <w:rsid w:val="00ED2E4D"/>
    <w:rsid w:val="00EE3FA3"/>
    <w:rsid w:val="00EE59B6"/>
    <w:rsid w:val="00EE6F23"/>
    <w:rsid w:val="00EF09F2"/>
    <w:rsid w:val="00EF48D2"/>
    <w:rsid w:val="00EF649C"/>
    <w:rsid w:val="00F02830"/>
    <w:rsid w:val="00F02BC5"/>
    <w:rsid w:val="00F11C52"/>
    <w:rsid w:val="00F13E5E"/>
    <w:rsid w:val="00F15965"/>
    <w:rsid w:val="00F173E4"/>
    <w:rsid w:val="00F17988"/>
    <w:rsid w:val="00F20DAE"/>
    <w:rsid w:val="00F24E1B"/>
    <w:rsid w:val="00F26D33"/>
    <w:rsid w:val="00F304D6"/>
    <w:rsid w:val="00F33001"/>
    <w:rsid w:val="00F4532C"/>
    <w:rsid w:val="00F51D11"/>
    <w:rsid w:val="00F53C4B"/>
    <w:rsid w:val="00F56B92"/>
    <w:rsid w:val="00F57BA9"/>
    <w:rsid w:val="00F57CBF"/>
    <w:rsid w:val="00F65041"/>
    <w:rsid w:val="00F7068F"/>
    <w:rsid w:val="00F72293"/>
    <w:rsid w:val="00F77B2A"/>
    <w:rsid w:val="00F8246E"/>
    <w:rsid w:val="00F86E78"/>
    <w:rsid w:val="00F91475"/>
    <w:rsid w:val="00FA46D3"/>
    <w:rsid w:val="00FA6C28"/>
    <w:rsid w:val="00FB07F8"/>
    <w:rsid w:val="00FB75BC"/>
    <w:rsid w:val="00FC2C54"/>
    <w:rsid w:val="00FC3868"/>
    <w:rsid w:val="00FC598D"/>
    <w:rsid w:val="00FD15D2"/>
    <w:rsid w:val="00FF1A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155994793">
      <w:bodyDiv w:val="1"/>
      <w:marLeft w:val="0"/>
      <w:marRight w:val="0"/>
      <w:marTop w:val="0"/>
      <w:marBottom w:val="0"/>
      <w:divBdr>
        <w:top w:val="none" w:sz="0" w:space="0" w:color="auto"/>
        <w:left w:val="none" w:sz="0" w:space="0" w:color="auto"/>
        <w:bottom w:val="none" w:sz="0" w:space="0" w:color="auto"/>
        <w:right w:val="none" w:sz="0" w:space="0" w:color="auto"/>
      </w:divBdr>
      <w:divsChild>
        <w:div w:id="197553033">
          <w:marLeft w:val="0"/>
          <w:marRight w:val="0"/>
          <w:marTop w:val="0"/>
          <w:marBottom w:val="0"/>
          <w:divBdr>
            <w:top w:val="none" w:sz="0" w:space="0" w:color="auto"/>
            <w:left w:val="none" w:sz="0" w:space="0" w:color="auto"/>
            <w:bottom w:val="none" w:sz="0" w:space="0" w:color="auto"/>
            <w:right w:val="none" w:sz="0" w:space="0" w:color="auto"/>
          </w:divBdr>
          <w:divsChild>
            <w:div w:id="3383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6692675">
      <w:bodyDiv w:val="1"/>
      <w:marLeft w:val="0"/>
      <w:marRight w:val="0"/>
      <w:marTop w:val="0"/>
      <w:marBottom w:val="0"/>
      <w:divBdr>
        <w:top w:val="none" w:sz="0" w:space="0" w:color="auto"/>
        <w:left w:val="none" w:sz="0" w:space="0" w:color="auto"/>
        <w:bottom w:val="none" w:sz="0" w:space="0" w:color="auto"/>
        <w:right w:val="none" w:sz="0" w:space="0" w:color="auto"/>
      </w:divBdr>
      <w:divsChild>
        <w:div w:id="937254372">
          <w:marLeft w:val="0"/>
          <w:marRight w:val="0"/>
          <w:marTop w:val="0"/>
          <w:marBottom w:val="0"/>
          <w:divBdr>
            <w:top w:val="none" w:sz="0" w:space="0" w:color="auto"/>
            <w:left w:val="none" w:sz="0" w:space="0" w:color="auto"/>
            <w:bottom w:val="none" w:sz="0" w:space="0" w:color="auto"/>
            <w:right w:val="none" w:sz="0" w:space="0" w:color="auto"/>
          </w:divBdr>
          <w:divsChild>
            <w:div w:id="8548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09947963">
      <w:bodyDiv w:val="1"/>
      <w:marLeft w:val="0"/>
      <w:marRight w:val="0"/>
      <w:marTop w:val="0"/>
      <w:marBottom w:val="0"/>
      <w:divBdr>
        <w:top w:val="none" w:sz="0" w:space="0" w:color="auto"/>
        <w:left w:val="none" w:sz="0" w:space="0" w:color="auto"/>
        <w:bottom w:val="none" w:sz="0" w:space="0" w:color="auto"/>
        <w:right w:val="none" w:sz="0" w:space="0" w:color="auto"/>
      </w:divBdr>
      <w:divsChild>
        <w:div w:id="2022468376">
          <w:marLeft w:val="0"/>
          <w:marRight w:val="0"/>
          <w:marTop w:val="0"/>
          <w:marBottom w:val="0"/>
          <w:divBdr>
            <w:top w:val="none" w:sz="0" w:space="0" w:color="auto"/>
            <w:left w:val="none" w:sz="0" w:space="0" w:color="auto"/>
            <w:bottom w:val="none" w:sz="0" w:space="0" w:color="auto"/>
            <w:right w:val="none" w:sz="0" w:space="0" w:color="auto"/>
          </w:divBdr>
          <w:divsChild>
            <w:div w:id="8447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41757521">
      <w:bodyDiv w:val="1"/>
      <w:marLeft w:val="0"/>
      <w:marRight w:val="0"/>
      <w:marTop w:val="0"/>
      <w:marBottom w:val="0"/>
      <w:divBdr>
        <w:top w:val="none" w:sz="0" w:space="0" w:color="auto"/>
        <w:left w:val="none" w:sz="0" w:space="0" w:color="auto"/>
        <w:bottom w:val="none" w:sz="0" w:space="0" w:color="auto"/>
        <w:right w:val="none" w:sz="0" w:space="0" w:color="auto"/>
      </w:divBdr>
      <w:divsChild>
        <w:div w:id="1285506588">
          <w:marLeft w:val="0"/>
          <w:marRight w:val="0"/>
          <w:marTop w:val="0"/>
          <w:marBottom w:val="0"/>
          <w:divBdr>
            <w:top w:val="none" w:sz="0" w:space="0" w:color="auto"/>
            <w:left w:val="none" w:sz="0" w:space="0" w:color="auto"/>
            <w:bottom w:val="none" w:sz="0" w:space="0" w:color="auto"/>
            <w:right w:val="none" w:sz="0" w:space="0" w:color="auto"/>
          </w:divBdr>
          <w:divsChild>
            <w:div w:id="11512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3861">
      <w:bodyDiv w:val="1"/>
      <w:marLeft w:val="0"/>
      <w:marRight w:val="0"/>
      <w:marTop w:val="0"/>
      <w:marBottom w:val="0"/>
      <w:divBdr>
        <w:top w:val="none" w:sz="0" w:space="0" w:color="auto"/>
        <w:left w:val="none" w:sz="0" w:space="0" w:color="auto"/>
        <w:bottom w:val="none" w:sz="0" w:space="0" w:color="auto"/>
        <w:right w:val="none" w:sz="0" w:space="0" w:color="auto"/>
      </w:divBdr>
      <w:divsChild>
        <w:div w:id="622426158">
          <w:marLeft w:val="0"/>
          <w:marRight w:val="0"/>
          <w:marTop w:val="0"/>
          <w:marBottom w:val="0"/>
          <w:divBdr>
            <w:top w:val="none" w:sz="0" w:space="0" w:color="auto"/>
            <w:left w:val="none" w:sz="0" w:space="0" w:color="auto"/>
            <w:bottom w:val="none" w:sz="0" w:space="0" w:color="auto"/>
            <w:right w:val="none" w:sz="0" w:space="0" w:color="auto"/>
          </w:divBdr>
          <w:divsChild>
            <w:div w:id="447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7271">
      <w:bodyDiv w:val="1"/>
      <w:marLeft w:val="0"/>
      <w:marRight w:val="0"/>
      <w:marTop w:val="0"/>
      <w:marBottom w:val="0"/>
      <w:divBdr>
        <w:top w:val="none" w:sz="0" w:space="0" w:color="auto"/>
        <w:left w:val="none" w:sz="0" w:space="0" w:color="auto"/>
        <w:bottom w:val="none" w:sz="0" w:space="0" w:color="auto"/>
        <w:right w:val="none" w:sz="0" w:space="0" w:color="auto"/>
      </w:divBdr>
    </w:div>
    <w:div w:id="815071548">
      <w:bodyDiv w:val="1"/>
      <w:marLeft w:val="0"/>
      <w:marRight w:val="0"/>
      <w:marTop w:val="0"/>
      <w:marBottom w:val="0"/>
      <w:divBdr>
        <w:top w:val="none" w:sz="0" w:space="0" w:color="auto"/>
        <w:left w:val="none" w:sz="0" w:space="0" w:color="auto"/>
        <w:bottom w:val="none" w:sz="0" w:space="0" w:color="auto"/>
        <w:right w:val="none" w:sz="0" w:space="0" w:color="auto"/>
      </w:divBdr>
      <w:divsChild>
        <w:div w:id="1673534070">
          <w:marLeft w:val="0"/>
          <w:marRight w:val="0"/>
          <w:marTop w:val="0"/>
          <w:marBottom w:val="0"/>
          <w:divBdr>
            <w:top w:val="none" w:sz="0" w:space="0" w:color="auto"/>
            <w:left w:val="none" w:sz="0" w:space="0" w:color="auto"/>
            <w:bottom w:val="none" w:sz="0" w:space="0" w:color="auto"/>
            <w:right w:val="none" w:sz="0" w:space="0" w:color="auto"/>
          </w:divBdr>
          <w:divsChild>
            <w:div w:id="1235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8687">
      <w:bodyDiv w:val="1"/>
      <w:marLeft w:val="0"/>
      <w:marRight w:val="0"/>
      <w:marTop w:val="0"/>
      <w:marBottom w:val="0"/>
      <w:divBdr>
        <w:top w:val="none" w:sz="0" w:space="0" w:color="auto"/>
        <w:left w:val="none" w:sz="0" w:space="0" w:color="auto"/>
        <w:bottom w:val="none" w:sz="0" w:space="0" w:color="auto"/>
        <w:right w:val="none" w:sz="0" w:space="0" w:color="auto"/>
      </w:divBdr>
      <w:divsChild>
        <w:div w:id="898516201">
          <w:marLeft w:val="0"/>
          <w:marRight w:val="0"/>
          <w:marTop w:val="0"/>
          <w:marBottom w:val="0"/>
          <w:divBdr>
            <w:top w:val="none" w:sz="0" w:space="0" w:color="auto"/>
            <w:left w:val="none" w:sz="0" w:space="0" w:color="auto"/>
            <w:bottom w:val="none" w:sz="0" w:space="0" w:color="auto"/>
            <w:right w:val="none" w:sz="0" w:space="0" w:color="auto"/>
          </w:divBdr>
          <w:divsChild>
            <w:div w:id="1396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8464304">
      <w:bodyDiv w:val="1"/>
      <w:marLeft w:val="0"/>
      <w:marRight w:val="0"/>
      <w:marTop w:val="0"/>
      <w:marBottom w:val="0"/>
      <w:divBdr>
        <w:top w:val="none" w:sz="0" w:space="0" w:color="auto"/>
        <w:left w:val="none" w:sz="0" w:space="0" w:color="auto"/>
        <w:bottom w:val="none" w:sz="0" w:space="0" w:color="auto"/>
        <w:right w:val="none" w:sz="0" w:space="0" w:color="auto"/>
      </w:divBdr>
      <w:divsChild>
        <w:div w:id="1055202397">
          <w:marLeft w:val="0"/>
          <w:marRight w:val="0"/>
          <w:marTop w:val="0"/>
          <w:marBottom w:val="0"/>
          <w:divBdr>
            <w:top w:val="none" w:sz="0" w:space="0" w:color="auto"/>
            <w:left w:val="none" w:sz="0" w:space="0" w:color="auto"/>
            <w:bottom w:val="none" w:sz="0" w:space="0" w:color="auto"/>
            <w:right w:val="none" w:sz="0" w:space="0" w:color="auto"/>
          </w:divBdr>
          <w:divsChild>
            <w:div w:id="961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1183547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15248595">
      <w:bodyDiv w:val="1"/>
      <w:marLeft w:val="0"/>
      <w:marRight w:val="0"/>
      <w:marTop w:val="0"/>
      <w:marBottom w:val="0"/>
      <w:divBdr>
        <w:top w:val="none" w:sz="0" w:space="0" w:color="auto"/>
        <w:left w:val="none" w:sz="0" w:space="0" w:color="auto"/>
        <w:bottom w:val="none" w:sz="0" w:space="0" w:color="auto"/>
        <w:right w:val="none" w:sz="0" w:space="0" w:color="auto"/>
      </w:divBdr>
      <w:divsChild>
        <w:div w:id="1823614627">
          <w:marLeft w:val="0"/>
          <w:marRight w:val="0"/>
          <w:marTop w:val="0"/>
          <w:marBottom w:val="0"/>
          <w:divBdr>
            <w:top w:val="none" w:sz="0" w:space="0" w:color="auto"/>
            <w:left w:val="none" w:sz="0" w:space="0" w:color="auto"/>
            <w:bottom w:val="none" w:sz="0" w:space="0" w:color="auto"/>
            <w:right w:val="none" w:sz="0" w:space="0" w:color="auto"/>
          </w:divBdr>
          <w:divsChild>
            <w:div w:id="489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97424692">
      <w:bodyDiv w:val="1"/>
      <w:marLeft w:val="0"/>
      <w:marRight w:val="0"/>
      <w:marTop w:val="0"/>
      <w:marBottom w:val="0"/>
      <w:divBdr>
        <w:top w:val="none" w:sz="0" w:space="0" w:color="auto"/>
        <w:left w:val="none" w:sz="0" w:space="0" w:color="auto"/>
        <w:bottom w:val="none" w:sz="0" w:space="0" w:color="auto"/>
        <w:right w:val="none" w:sz="0" w:space="0" w:color="auto"/>
      </w:divBdr>
      <w:divsChild>
        <w:div w:id="656880085">
          <w:marLeft w:val="0"/>
          <w:marRight w:val="0"/>
          <w:marTop w:val="0"/>
          <w:marBottom w:val="0"/>
          <w:divBdr>
            <w:top w:val="none" w:sz="0" w:space="0" w:color="auto"/>
            <w:left w:val="none" w:sz="0" w:space="0" w:color="auto"/>
            <w:bottom w:val="none" w:sz="0" w:space="0" w:color="auto"/>
            <w:right w:val="none" w:sz="0" w:space="0" w:color="auto"/>
          </w:divBdr>
          <w:divsChild>
            <w:div w:id="12895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41836241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53">
          <w:marLeft w:val="0"/>
          <w:marRight w:val="0"/>
          <w:marTop w:val="0"/>
          <w:marBottom w:val="0"/>
          <w:divBdr>
            <w:top w:val="none" w:sz="0" w:space="0" w:color="auto"/>
            <w:left w:val="none" w:sz="0" w:space="0" w:color="auto"/>
            <w:bottom w:val="none" w:sz="0" w:space="0" w:color="auto"/>
            <w:right w:val="none" w:sz="0" w:space="0" w:color="auto"/>
          </w:divBdr>
          <w:divsChild>
            <w:div w:id="19703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27353343">
      <w:bodyDiv w:val="1"/>
      <w:marLeft w:val="0"/>
      <w:marRight w:val="0"/>
      <w:marTop w:val="0"/>
      <w:marBottom w:val="0"/>
      <w:divBdr>
        <w:top w:val="none" w:sz="0" w:space="0" w:color="auto"/>
        <w:left w:val="none" w:sz="0" w:space="0" w:color="auto"/>
        <w:bottom w:val="none" w:sz="0" w:space="0" w:color="auto"/>
        <w:right w:val="none" w:sz="0" w:space="0" w:color="auto"/>
      </w:divBdr>
      <w:divsChild>
        <w:div w:id="539829206">
          <w:marLeft w:val="0"/>
          <w:marRight w:val="0"/>
          <w:marTop w:val="0"/>
          <w:marBottom w:val="0"/>
          <w:divBdr>
            <w:top w:val="none" w:sz="0" w:space="0" w:color="auto"/>
            <w:left w:val="none" w:sz="0" w:space="0" w:color="auto"/>
            <w:bottom w:val="none" w:sz="0" w:space="0" w:color="auto"/>
            <w:right w:val="none" w:sz="0" w:space="0" w:color="auto"/>
          </w:divBdr>
          <w:divsChild>
            <w:div w:id="17294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16734032">
      <w:bodyDiv w:val="1"/>
      <w:marLeft w:val="0"/>
      <w:marRight w:val="0"/>
      <w:marTop w:val="0"/>
      <w:marBottom w:val="0"/>
      <w:divBdr>
        <w:top w:val="none" w:sz="0" w:space="0" w:color="auto"/>
        <w:left w:val="none" w:sz="0" w:space="0" w:color="auto"/>
        <w:bottom w:val="none" w:sz="0" w:space="0" w:color="auto"/>
        <w:right w:val="none" w:sz="0" w:space="0" w:color="auto"/>
      </w:divBdr>
      <w:divsChild>
        <w:div w:id="1012730253">
          <w:marLeft w:val="0"/>
          <w:marRight w:val="0"/>
          <w:marTop w:val="0"/>
          <w:marBottom w:val="0"/>
          <w:divBdr>
            <w:top w:val="none" w:sz="0" w:space="0" w:color="auto"/>
            <w:left w:val="none" w:sz="0" w:space="0" w:color="auto"/>
            <w:bottom w:val="none" w:sz="0" w:space="0" w:color="auto"/>
            <w:right w:val="none" w:sz="0" w:space="0" w:color="auto"/>
          </w:divBdr>
          <w:divsChild>
            <w:div w:id="6332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591938">
      <w:bodyDiv w:val="1"/>
      <w:marLeft w:val="0"/>
      <w:marRight w:val="0"/>
      <w:marTop w:val="0"/>
      <w:marBottom w:val="0"/>
      <w:divBdr>
        <w:top w:val="none" w:sz="0" w:space="0" w:color="auto"/>
        <w:left w:val="none" w:sz="0" w:space="0" w:color="auto"/>
        <w:bottom w:val="none" w:sz="0" w:space="0" w:color="auto"/>
        <w:right w:val="none" w:sz="0" w:space="0" w:color="auto"/>
      </w:divBdr>
      <w:divsChild>
        <w:div w:id="1806316437">
          <w:marLeft w:val="0"/>
          <w:marRight w:val="0"/>
          <w:marTop w:val="0"/>
          <w:marBottom w:val="0"/>
          <w:divBdr>
            <w:top w:val="none" w:sz="0" w:space="0" w:color="auto"/>
            <w:left w:val="none" w:sz="0" w:space="0" w:color="auto"/>
            <w:bottom w:val="none" w:sz="0" w:space="0" w:color="auto"/>
            <w:right w:val="none" w:sz="0" w:space="0" w:color="auto"/>
          </w:divBdr>
          <w:divsChild>
            <w:div w:id="1611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129">
      <w:bodyDiv w:val="1"/>
      <w:marLeft w:val="0"/>
      <w:marRight w:val="0"/>
      <w:marTop w:val="0"/>
      <w:marBottom w:val="0"/>
      <w:divBdr>
        <w:top w:val="none" w:sz="0" w:space="0" w:color="auto"/>
        <w:left w:val="none" w:sz="0" w:space="0" w:color="auto"/>
        <w:bottom w:val="none" w:sz="0" w:space="0" w:color="auto"/>
        <w:right w:val="none" w:sz="0" w:space="0" w:color="auto"/>
      </w:divBdr>
      <w:divsChild>
        <w:div w:id="1339889718">
          <w:marLeft w:val="0"/>
          <w:marRight w:val="0"/>
          <w:marTop w:val="0"/>
          <w:marBottom w:val="0"/>
          <w:divBdr>
            <w:top w:val="none" w:sz="0" w:space="0" w:color="auto"/>
            <w:left w:val="none" w:sz="0" w:space="0" w:color="auto"/>
            <w:bottom w:val="none" w:sz="0" w:space="0" w:color="auto"/>
            <w:right w:val="none" w:sz="0" w:space="0" w:color="auto"/>
          </w:divBdr>
          <w:divsChild>
            <w:div w:id="18038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eader" Target="header8.xml"/><Relationship Id="rId55" Type="http://schemas.openxmlformats.org/officeDocument/2006/relationships/header" Target="header11.xml"/><Relationship Id="rId63" Type="http://schemas.openxmlformats.org/officeDocument/2006/relationships/hyperlink" Target="https://www.st.com/content/st_com/en/stm32cubeide.html" TargetMode="External"/><Relationship Id="rId68" Type="http://schemas.openxmlformats.org/officeDocument/2006/relationships/hyperlink" Target="https://botland.com.pl/moduly-gsm/13924-modul-2ggsm-u-gsm-shield-v219-m95fa-do-arduino-i-raspberry-pi-zlacze-ufl-5904422321727.html" TargetMode="External"/><Relationship Id="rId76" Type="http://schemas.openxmlformats.org/officeDocument/2006/relationships/hyperlink" Target="https://botland.com.pl/klawiatury-arduino/17119-klawiatura-membranowa-samoprzylepna-4x4-16-klawiszy-5903351247870.html" TargetMode="External"/><Relationship Id="rId84" Type="http://schemas.openxmlformats.org/officeDocument/2006/relationships/hyperlink" Target="https://www.st.com/resource/en/product_training/STM32WB-System-Nested-Vectored-Interrupt-Control-NVIC.pdf"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kamami.pl/45967-large_default/at-09hm-10-modul-bluetooth-40-ble.jpg"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9.xml"/><Relationship Id="rId58" Type="http://schemas.openxmlformats.org/officeDocument/2006/relationships/hyperlink" Target="https://www.security.org/package-theft/annual-report/" TargetMode="External"/><Relationship Id="rId66" Type="http://schemas.openxmlformats.org/officeDocument/2006/relationships/hyperlink" Target="https://forbot.pl/blog/kurs-stm32l4-platforma-sprzetowa-i-srodowisko-stm32cubeide-id46575" TargetMode="External"/><Relationship Id="rId74" Type="http://schemas.openxmlformats.org/officeDocument/2006/relationships/hyperlink" Target="https://pdf1.alldatasheet.com/datasheet-pdf/view/63673/HITACHI/HD44780.html" TargetMode="External"/><Relationship Id="rId79" Type="http://schemas.openxmlformats.org/officeDocument/2006/relationships/hyperlink" Target="https://msalamon.pl/jak-pomachac-swoim-orczykiem-stm32-spotyka-sie-z-serwem/" TargetMode="External"/><Relationship Id="rId87" Type="http://schemas.openxmlformats.org/officeDocument/2006/relationships/header" Target="header13.xml"/><Relationship Id="rId5" Type="http://schemas.openxmlformats.org/officeDocument/2006/relationships/numbering" Target="numbering.xml"/><Relationship Id="rId61" Type="http://schemas.openxmlformats.org/officeDocument/2006/relationships/hyperlink" Target="https://commons.wikimedia.org/w/index.php?curid=81749361" TargetMode="External"/><Relationship Id="rId82" Type="http://schemas.openxmlformats.org/officeDocument/2006/relationships/hyperlink" Target="https://www.st.com/content/ccc/resource/technical/layouts_and_diagrams/schematic_pack/group2/5a/85/d6/9a/34/e2/47/1d/MB1136-DEFAULT-C05_Schematic/files/MB1136-DEFAULT-C05_Schematic.pdf/jcr:content/translations/en.MB1136-DEFAULT-C05_Schematic.pdf" TargetMode="External"/><Relationship Id="rId90" Type="http://schemas.openxmlformats.org/officeDocument/2006/relationships/theme" Target="theme/theme1.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ustonlawreview.org/article/30086-the-porch-pirate-problem" TargetMode="External"/><Relationship Id="rId64" Type="http://schemas.openxmlformats.org/officeDocument/2006/relationships/hyperlink" Target="https://www.nordicsemi.com/Products/Development-tools/nrf-connect-for-mobile" TargetMode="External"/><Relationship Id="rId69" Type="http://schemas.openxmlformats.org/officeDocument/2006/relationships/hyperlink" Target="https://sklep.msalamon.pl/produkt/antena-do-modulu-gsm-sim800l/" TargetMode="External"/><Relationship Id="rId77" Type="http://schemas.openxmlformats.org/officeDocument/2006/relationships/hyperlink" Target="https://forbot.pl/blog/leksykon/serwomechanizm"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botland.com.pl/konwertery-pozostale/2352-konwerter-i2c-dla-wyswietlacza-lcd-hd44780-5903351248693.html" TargetMode="External"/><Relationship Id="rId80" Type="http://schemas.openxmlformats.org/officeDocument/2006/relationships/hyperlink" Target="https://pl.wikipedia.org/wiki/Kontaktron" TargetMode="External"/><Relationship Id="rId85" Type="http://schemas.openxmlformats.org/officeDocument/2006/relationships/hyperlink" Target="https://itbrainpower.net/downloadables/Quectel_M95_AT_Commands_Manual_V3.2.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inpost.pl/o-inpost" TargetMode="External"/><Relationship Id="rId67" Type="http://schemas.openxmlformats.org/officeDocument/2006/relationships/hyperlink" Target="https://www.st.com/en/microcontrollers-microprocessors/stm32l476rg.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eader" Target="header10.xml"/><Relationship Id="rId62" Type="http://schemas.openxmlformats.org/officeDocument/2006/relationships/hyperlink" Target="https://os.mbed.com/platforms/ST-Nucleo-L476RG/" TargetMode="External"/><Relationship Id="rId70" Type="http://schemas.openxmlformats.org/officeDocument/2006/relationships/hyperlink" Target="https://html.alldatasheet.com/html-pdf/1179058/ETC1/HM-10/109/1/HM-10.html" TargetMode="External"/><Relationship Id="rId75" Type="http://schemas.openxmlformats.org/officeDocument/2006/relationships/hyperlink" Target="https://botland.com.pl/wyswietlacze-alfanumeryczne-i-graficzne/224-wyswietlacz-lcd-2x16-znakow-niebieski-5903351241380.html" TargetMode="External"/><Relationship Id="rId83" Type="http://schemas.openxmlformats.org/officeDocument/2006/relationships/hyperlink" Target="https://www.tme.eu/Document/28dbf8e74f9375a8188991ee77269e04/LD1117.pdf" TargetMode="External"/><Relationship Id="rId88"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hyperlink" Target="https://www.vivint.com/resources/article/porch-pirates"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lockermap.com" TargetMode="External"/><Relationship Id="rId65" Type="http://schemas.openxmlformats.org/officeDocument/2006/relationships/hyperlink" Target="https://botland.com.pl/stm32-nucleo/18800-stm32-nucleo-l476rg-z-mcu-stm32l476rgt6-arm-cortex-m4-5904422364977.html" TargetMode="External"/><Relationship Id="rId73" Type="http://schemas.openxmlformats.org/officeDocument/2006/relationships/hyperlink" Target="https://pdf1.alldatasheet.com/datasheet-pdf/view/525245/NXP/PCF8574T.html" TargetMode="External"/><Relationship Id="rId78" Type="http://schemas.openxmlformats.org/officeDocument/2006/relationships/hyperlink" Target="https://botland.com.pl/serwomechanizmy/484-serwo-towerpro-sg-90-micro-180-stopni-5904422329488.html" TargetMode="External"/><Relationship Id="rId81" Type="http://schemas.openxmlformats.org/officeDocument/2006/relationships/hyperlink" Target="https://commons.wikimedia.org/w/index.php?curid=124713" TargetMode="External"/><Relationship Id="rId86" Type="http://schemas.openxmlformats.org/officeDocument/2006/relationships/header" Target="header12.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2.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3.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11290</TotalTime>
  <Pages>54</Pages>
  <Words>7529</Words>
  <Characters>54815</Characters>
  <Application>Microsoft Office Word</Application>
  <DocSecurity>0</DocSecurity>
  <Lines>1442</Lines>
  <Paragraphs>692</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61652</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62</cp:revision>
  <cp:lastPrinted>2022-03-25T07:07:00Z</cp:lastPrinted>
  <dcterms:created xsi:type="dcterms:W3CDTF">2024-01-17T20:42:00Z</dcterms:created>
  <dcterms:modified xsi:type="dcterms:W3CDTF">2024-02-02T19:50:00Z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
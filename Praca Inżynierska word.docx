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4D3B0" w14:textId="77777777" w:rsidR="00C22B42" w:rsidRPr="005E07A9" w:rsidRDefault="00C22B42" w:rsidP="00C22B42">
      <w:pPr>
        <w:spacing w:line="360" w:lineRule="auto"/>
        <w:jc w:val="center"/>
        <w:rPr>
          <w:rFonts w:ascii="Arial" w:hAnsi="Arial" w:cs="Arial"/>
          <w:b/>
          <w:bCs/>
          <w:smallCaps/>
          <w:sz w:val="36"/>
        </w:rPr>
      </w:pPr>
      <w:r w:rsidRPr="00002B76">
        <w:rPr>
          <w:rFonts w:asciiTheme="minorHAnsi" w:hAnsiTheme="minorHAnsi"/>
          <w:noProof/>
        </w:rPr>
        <w:drawing>
          <wp:inline distT="0" distB="0" distL="0" distR="0" wp14:anchorId="6F297C25" wp14:editId="76EAE96E">
            <wp:extent cx="1390650" cy="1866900"/>
            <wp:effectExtent l="0" t="0" r="0" b="0"/>
            <wp:docPr id="6" name="Obraz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a:extLst>
                        <a:ext uri="{C183D7F6-B498-43B3-948B-1728B52AA6E4}">
                          <adec:decorative xmlns:adec="http://schemas.microsoft.com/office/drawing/2017/decorative" val="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50388" t="48988" r="40193" b="28514"/>
                    <a:stretch/>
                  </pic:blipFill>
                  <pic:spPr bwMode="auto">
                    <a:xfrm>
                      <a:off x="0" y="0"/>
                      <a:ext cx="139065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769FA40" w14:textId="77777777" w:rsidR="00C22B42" w:rsidRPr="00666C34" w:rsidRDefault="00C22B42" w:rsidP="000A3FDE">
      <w:pPr>
        <w:jc w:val="center"/>
        <w:rPr>
          <w:b/>
          <w:bCs/>
          <w:sz w:val="36"/>
          <w:szCs w:val="36"/>
        </w:rPr>
      </w:pPr>
      <w:r w:rsidRPr="00666C34">
        <w:rPr>
          <w:b/>
          <w:bCs/>
          <w:sz w:val="36"/>
          <w:szCs w:val="36"/>
        </w:rPr>
        <w:t>PR</w:t>
      </w:r>
      <w:r w:rsidR="000A3FDE" w:rsidRPr="00666C34">
        <w:rPr>
          <w:b/>
          <w:bCs/>
          <w:sz w:val="36"/>
          <w:szCs w:val="36"/>
        </w:rPr>
        <w:t>OJEKT INŻYNIERSKI</w:t>
      </w:r>
    </w:p>
    <w:p w14:paraId="17B25812" w14:textId="77777777" w:rsidR="00C22B42" w:rsidRPr="00666C34" w:rsidRDefault="00C22B42" w:rsidP="00C22B42">
      <w:pPr>
        <w:contextualSpacing/>
        <w:jc w:val="center"/>
        <w:rPr>
          <w:sz w:val="22"/>
        </w:rPr>
      </w:pPr>
    </w:p>
    <w:p w14:paraId="2FE976D1" w14:textId="77777777" w:rsidR="00C22B42" w:rsidRPr="00666C34" w:rsidRDefault="00C22B42" w:rsidP="00C22B42">
      <w:pPr>
        <w:contextualSpacing/>
        <w:jc w:val="center"/>
        <w:rPr>
          <w:sz w:val="28"/>
        </w:rPr>
      </w:pPr>
    </w:p>
    <w:p w14:paraId="2A800652" w14:textId="15FE6BF2" w:rsidR="00C22B42" w:rsidRPr="00666C34" w:rsidRDefault="00C22B42" w:rsidP="00C22B42">
      <w:pPr>
        <w:contextualSpacing/>
        <w:jc w:val="center"/>
        <w:rPr>
          <w:sz w:val="28"/>
        </w:rPr>
      </w:pPr>
      <w:r w:rsidRPr="00666C34">
        <w:rPr>
          <w:sz w:val="28"/>
        </w:rPr>
        <w:t>„</w:t>
      </w:r>
      <w:r w:rsidR="00954218" w:rsidRPr="00666C34">
        <w:rPr>
          <w:sz w:val="28"/>
        </w:rPr>
        <w:t>Osobista skrytka pocztowa</w:t>
      </w:r>
      <w:r w:rsidRPr="00666C34">
        <w:rPr>
          <w:sz w:val="28"/>
        </w:rPr>
        <w:t>”</w:t>
      </w:r>
    </w:p>
    <w:p w14:paraId="0C7F3BD4" w14:textId="77777777" w:rsidR="00C22B42" w:rsidRPr="00666C34" w:rsidRDefault="00C22B42" w:rsidP="00C22B42">
      <w:pPr>
        <w:contextualSpacing/>
        <w:jc w:val="center"/>
        <w:rPr>
          <w:sz w:val="28"/>
        </w:rPr>
      </w:pPr>
    </w:p>
    <w:p w14:paraId="0826E4CC" w14:textId="28C375CD" w:rsidR="00C22B42" w:rsidRPr="00666C34" w:rsidRDefault="00954218" w:rsidP="00C22B42">
      <w:pPr>
        <w:jc w:val="center"/>
        <w:rPr>
          <w:b/>
          <w:bCs/>
          <w:sz w:val="28"/>
          <w:szCs w:val="22"/>
        </w:rPr>
      </w:pPr>
      <w:r w:rsidRPr="00666C34">
        <w:rPr>
          <w:b/>
          <w:bCs/>
          <w:sz w:val="28"/>
          <w:szCs w:val="22"/>
        </w:rPr>
        <w:t>Henryk Radziewicz</w:t>
      </w:r>
    </w:p>
    <w:p w14:paraId="5724231A" w14:textId="292B46F1" w:rsidR="00C22B42" w:rsidRPr="00666C34" w:rsidRDefault="00C22B42" w:rsidP="00C22B42">
      <w:pPr>
        <w:jc w:val="center"/>
        <w:rPr>
          <w:b/>
          <w:bCs/>
        </w:rPr>
      </w:pPr>
      <w:r w:rsidRPr="00666C34">
        <w:rPr>
          <w:b/>
          <w:bCs/>
        </w:rPr>
        <w:t xml:space="preserve">Nr albumu </w:t>
      </w:r>
      <w:r w:rsidR="00954218" w:rsidRPr="00666C34">
        <w:rPr>
          <w:b/>
          <w:bCs/>
        </w:rPr>
        <w:t>295484</w:t>
      </w:r>
    </w:p>
    <w:p w14:paraId="206370BE" w14:textId="77777777" w:rsidR="00C22B42" w:rsidRPr="00666C34" w:rsidRDefault="00C22B42" w:rsidP="00C22B42"/>
    <w:p w14:paraId="21E8E9C3" w14:textId="10AFBBB8" w:rsidR="00C22B42" w:rsidRPr="00666C34" w:rsidRDefault="00C22B42" w:rsidP="00C22B42">
      <w:pPr>
        <w:contextualSpacing/>
        <w:jc w:val="center"/>
        <w:rPr>
          <w:sz w:val="28"/>
        </w:rPr>
      </w:pPr>
      <w:r w:rsidRPr="00666C34">
        <w:rPr>
          <w:b/>
          <w:bCs/>
          <w:sz w:val="28"/>
        </w:rPr>
        <w:t xml:space="preserve">Kierunek: </w:t>
      </w:r>
      <w:r w:rsidR="00954218" w:rsidRPr="00666C34">
        <w:rPr>
          <w:sz w:val="28"/>
        </w:rPr>
        <w:t>Elektronika i Telekomunikacja</w:t>
      </w:r>
    </w:p>
    <w:p w14:paraId="22A36406" w14:textId="77777777" w:rsidR="00C22B42" w:rsidRPr="00666C34" w:rsidRDefault="00C22B42" w:rsidP="00C22B42">
      <w:pPr>
        <w:contextualSpacing/>
        <w:jc w:val="center"/>
        <w:rPr>
          <w:b/>
          <w:bCs/>
          <w:sz w:val="28"/>
        </w:rPr>
      </w:pPr>
    </w:p>
    <w:p w14:paraId="503E2FEA" w14:textId="77777777" w:rsidR="00954218" w:rsidRPr="00666C34" w:rsidRDefault="00954218" w:rsidP="00C22B42">
      <w:pPr>
        <w:contextualSpacing/>
        <w:jc w:val="center"/>
        <w:rPr>
          <w:sz w:val="28"/>
        </w:rPr>
      </w:pPr>
    </w:p>
    <w:p w14:paraId="7140FE23" w14:textId="77777777" w:rsidR="00C22B42" w:rsidRPr="00666C34" w:rsidRDefault="00C22B42" w:rsidP="00C22B42">
      <w:pPr>
        <w:contextualSpacing/>
        <w:jc w:val="center"/>
        <w:rPr>
          <w:sz w:val="28"/>
        </w:rPr>
      </w:pPr>
    </w:p>
    <w:p w14:paraId="65627B40" w14:textId="77777777" w:rsidR="00C22B42" w:rsidRPr="00666C34" w:rsidRDefault="00C22B42" w:rsidP="00C22B42">
      <w:pPr>
        <w:contextualSpacing/>
        <w:jc w:val="center"/>
        <w:rPr>
          <w:sz w:val="28"/>
        </w:rPr>
      </w:pPr>
    </w:p>
    <w:p w14:paraId="0E1F2DE1" w14:textId="77777777" w:rsidR="00C22B42" w:rsidRPr="00666C34" w:rsidRDefault="00C22B42" w:rsidP="00C22B42">
      <w:pPr>
        <w:contextualSpacing/>
        <w:jc w:val="center"/>
        <w:rPr>
          <w:sz w:val="28"/>
        </w:rPr>
      </w:pPr>
    </w:p>
    <w:p w14:paraId="5D2FCC3B" w14:textId="77777777" w:rsidR="00C22B42" w:rsidRPr="00666C34" w:rsidRDefault="00C22B42" w:rsidP="00C22B42">
      <w:pPr>
        <w:contextualSpacing/>
        <w:jc w:val="center"/>
        <w:rPr>
          <w:sz w:val="28"/>
        </w:rPr>
      </w:pPr>
    </w:p>
    <w:p w14:paraId="0DBAD5D1" w14:textId="77777777" w:rsidR="00C22B42" w:rsidRPr="00666C34" w:rsidRDefault="00C22B42" w:rsidP="00C22B42">
      <w:pPr>
        <w:contextualSpacing/>
        <w:jc w:val="center"/>
        <w:rPr>
          <w:sz w:val="28"/>
        </w:rPr>
      </w:pPr>
    </w:p>
    <w:p w14:paraId="53A9795C" w14:textId="77777777" w:rsidR="00C22B42" w:rsidRPr="00666C34" w:rsidRDefault="00C22B42" w:rsidP="00C22B42">
      <w:pPr>
        <w:contextualSpacing/>
        <w:jc w:val="center"/>
        <w:rPr>
          <w:sz w:val="28"/>
        </w:rPr>
      </w:pPr>
    </w:p>
    <w:p w14:paraId="27A18E5F" w14:textId="77777777" w:rsidR="00C22B42" w:rsidRPr="00666C34" w:rsidRDefault="00C22B42" w:rsidP="00C22B42">
      <w:pPr>
        <w:contextualSpacing/>
        <w:jc w:val="center"/>
        <w:rPr>
          <w:b/>
          <w:bCs/>
          <w:sz w:val="28"/>
        </w:rPr>
      </w:pPr>
      <w:r w:rsidRPr="00666C34">
        <w:rPr>
          <w:b/>
          <w:bCs/>
          <w:sz w:val="28"/>
        </w:rPr>
        <w:t>PROWADZĄCY PRACĘ</w:t>
      </w:r>
    </w:p>
    <w:p w14:paraId="7BDFA514" w14:textId="4DFFC529" w:rsidR="00C22B42" w:rsidRPr="00666C34" w:rsidRDefault="00954218" w:rsidP="00C22B42">
      <w:pPr>
        <w:contextualSpacing/>
        <w:jc w:val="center"/>
        <w:rPr>
          <w:b/>
          <w:bCs/>
          <w:sz w:val="28"/>
        </w:rPr>
      </w:pPr>
      <w:r w:rsidRPr="00666C34">
        <w:rPr>
          <w:b/>
          <w:bCs/>
          <w:sz w:val="28"/>
        </w:rPr>
        <w:t>Dr inż. Jarosław Wrotniak</w:t>
      </w:r>
    </w:p>
    <w:p w14:paraId="4DCCF6E9" w14:textId="453A3900" w:rsidR="00C22B42" w:rsidRPr="00666C34" w:rsidRDefault="00C22B42" w:rsidP="00C22B42">
      <w:pPr>
        <w:contextualSpacing/>
        <w:jc w:val="center"/>
        <w:rPr>
          <w:b/>
          <w:bCs/>
          <w:sz w:val="28"/>
        </w:rPr>
      </w:pPr>
      <w:r w:rsidRPr="00666C34">
        <w:rPr>
          <w:b/>
          <w:bCs/>
          <w:sz w:val="28"/>
        </w:rPr>
        <w:t xml:space="preserve">KATEDRA </w:t>
      </w:r>
      <w:r w:rsidR="00954218" w:rsidRPr="00666C34">
        <w:rPr>
          <w:b/>
          <w:bCs/>
          <w:sz w:val="28"/>
        </w:rPr>
        <w:t>Systemów Cyfrowych</w:t>
      </w:r>
    </w:p>
    <w:p w14:paraId="4B293238" w14:textId="77777777" w:rsidR="00C22B42" w:rsidRPr="00666C34" w:rsidRDefault="00C22B42" w:rsidP="00C22B42">
      <w:pPr>
        <w:contextualSpacing/>
        <w:jc w:val="center"/>
        <w:rPr>
          <w:b/>
          <w:bCs/>
          <w:sz w:val="28"/>
        </w:rPr>
      </w:pPr>
      <w:r w:rsidRPr="00666C34">
        <w:rPr>
          <w:b/>
          <w:bCs/>
          <w:sz w:val="28"/>
        </w:rPr>
        <w:t>Wydział Automatyki, Elektroniki i Informatyki</w:t>
      </w:r>
    </w:p>
    <w:p w14:paraId="06786590" w14:textId="77777777" w:rsidR="00C22B42" w:rsidRPr="00666C34" w:rsidRDefault="00C22B42" w:rsidP="00C22B42">
      <w:pPr>
        <w:contextualSpacing/>
        <w:jc w:val="center"/>
        <w:rPr>
          <w:sz w:val="28"/>
        </w:rPr>
      </w:pPr>
    </w:p>
    <w:p w14:paraId="53DD0946" w14:textId="77777777" w:rsidR="00C22B42" w:rsidRPr="00666C34" w:rsidRDefault="00C22B42" w:rsidP="00C22B42">
      <w:pPr>
        <w:contextualSpacing/>
        <w:jc w:val="center"/>
        <w:rPr>
          <w:sz w:val="28"/>
        </w:rPr>
      </w:pPr>
    </w:p>
    <w:p w14:paraId="77EED427" w14:textId="77777777" w:rsidR="00C22B42" w:rsidRPr="00666C34" w:rsidRDefault="00C22B42" w:rsidP="00C22B42">
      <w:pPr>
        <w:contextualSpacing/>
        <w:jc w:val="center"/>
        <w:rPr>
          <w:b/>
          <w:bCs/>
          <w:sz w:val="28"/>
        </w:rPr>
      </w:pPr>
    </w:p>
    <w:p w14:paraId="34B44176" w14:textId="77777777" w:rsidR="00954218" w:rsidRPr="00666C34" w:rsidRDefault="00954218" w:rsidP="00C22B42">
      <w:pPr>
        <w:contextualSpacing/>
        <w:jc w:val="center"/>
        <w:rPr>
          <w:b/>
          <w:bCs/>
          <w:sz w:val="28"/>
        </w:rPr>
      </w:pPr>
    </w:p>
    <w:p w14:paraId="6E69EB29" w14:textId="77777777" w:rsidR="00954218" w:rsidRPr="00666C34" w:rsidRDefault="00954218" w:rsidP="00C22B42">
      <w:pPr>
        <w:contextualSpacing/>
        <w:jc w:val="center"/>
        <w:rPr>
          <w:b/>
          <w:bCs/>
          <w:sz w:val="28"/>
        </w:rPr>
      </w:pPr>
    </w:p>
    <w:p w14:paraId="002BC759" w14:textId="77777777" w:rsidR="00954218" w:rsidRPr="00666C34" w:rsidRDefault="00954218" w:rsidP="00C22B42">
      <w:pPr>
        <w:contextualSpacing/>
        <w:jc w:val="center"/>
        <w:rPr>
          <w:b/>
          <w:bCs/>
          <w:sz w:val="28"/>
        </w:rPr>
      </w:pPr>
    </w:p>
    <w:p w14:paraId="3B5BBC3D" w14:textId="77777777" w:rsidR="00954218" w:rsidRPr="00666C34" w:rsidRDefault="00954218" w:rsidP="00C22B42">
      <w:pPr>
        <w:contextualSpacing/>
        <w:jc w:val="center"/>
        <w:rPr>
          <w:b/>
          <w:bCs/>
          <w:sz w:val="28"/>
        </w:rPr>
      </w:pPr>
    </w:p>
    <w:p w14:paraId="204DC6CB" w14:textId="77777777" w:rsidR="00C22B42" w:rsidRPr="00666C34" w:rsidRDefault="00C22B42" w:rsidP="00954218">
      <w:pPr>
        <w:contextualSpacing/>
        <w:rPr>
          <w:sz w:val="28"/>
        </w:rPr>
      </w:pPr>
    </w:p>
    <w:p w14:paraId="62D01F81" w14:textId="77777777" w:rsidR="00C22B42" w:rsidRPr="00666C34" w:rsidRDefault="00C22B42" w:rsidP="00C22B42">
      <w:pPr>
        <w:contextualSpacing/>
        <w:rPr>
          <w:sz w:val="16"/>
        </w:rPr>
      </w:pPr>
    </w:p>
    <w:p w14:paraId="2C6E1490" w14:textId="77777777" w:rsidR="00954218" w:rsidRPr="00666C34" w:rsidRDefault="00C22B42" w:rsidP="00954218">
      <w:pPr>
        <w:overflowPunct/>
        <w:autoSpaceDE/>
        <w:autoSpaceDN/>
        <w:adjustRightInd/>
        <w:jc w:val="center"/>
        <w:textAlignment w:val="auto"/>
        <w:rPr>
          <w:b/>
          <w:bCs/>
          <w:sz w:val="28"/>
          <w:szCs w:val="22"/>
        </w:rPr>
      </w:pPr>
      <w:r w:rsidRPr="00666C34">
        <w:rPr>
          <w:b/>
          <w:bCs/>
          <w:sz w:val="28"/>
          <w:szCs w:val="22"/>
        </w:rPr>
        <w:t xml:space="preserve">GLIWICE </w:t>
      </w:r>
      <w:r w:rsidR="00954218" w:rsidRPr="00666C34">
        <w:rPr>
          <w:b/>
          <w:bCs/>
          <w:sz w:val="28"/>
          <w:szCs w:val="22"/>
        </w:rPr>
        <w:t>2024</w:t>
      </w:r>
    </w:p>
    <w:p w14:paraId="05497731" w14:textId="698314E1" w:rsidR="003B480D" w:rsidRDefault="009B266C" w:rsidP="00E81294">
      <w:pPr>
        <w:overflowPunct/>
        <w:autoSpaceDE/>
        <w:autoSpaceDN/>
        <w:adjustRightInd/>
        <w:jc w:val="center"/>
        <w:textAlignment w:val="auto"/>
      </w:pPr>
      <w:r w:rsidRPr="00666C34">
        <w:br w:type="page"/>
      </w:r>
    </w:p>
    <w:p w14:paraId="64C4E636" w14:textId="77777777" w:rsidR="003B480D" w:rsidRDefault="003B480D">
      <w:pPr>
        <w:overflowPunct/>
        <w:autoSpaceDE/>
        <w:autoSpaceDN/>
        <w:adjustRightInd/>
        <w:textAlignment w:val="auto"/>
      </w:pPr>
      <w:r>
        <w:lastRenderedPageBreak/>
        <w:br w:type="page"/>
      </w:r>
    </w:p>
    <w:p w14:paraId="4122A790" w14:textId="77777777" w:rsidR="001A791D" w:rsidRPr="00666C34" w:rsidRDefault="001A791D" w:rsidP="00E81294">
      <w:pPr>
        <w:overflowPunct/>
        <w:autoSpaceDE/>
        <w:autoSpaceDN/>
        <w:adjustRightInd/>
        <w:jc w:val="center"/>
        <w:textAlignment w:val="auto"/>
      </w:pPr>
    </w:p>
    <w:p w14:paraId="1516DF5F" w14:textId="1CE67FDC" w:rsidR="00054190" w:rsidRPr="00E81294" w:rsidRDefault="00054190" w:rsidP="006664F1">
      <w:pPr>
        <w:spacing w:line="360" w:lineRule="auto"/>
        <w:rPr>
          <w:b/>
          <w:sz w:val="48"/>
          <w:szCs w:val="48"/>
        </w:rPr>
      </w:pPr>
      <w:r w:rsidRPr="00E81294">
        <w:rPr>
          <w:b/>
          <w:sz w:val="48"/>
          <w:szCs w:val="48"/>
        </w:rPr>
        <w:t>Streszczenie wraz ze słowami kluczowymi</w:t>
      </w:r>
    </w:p>
    <w:p w14:paraId="64B73857" w14:textId="77777777" w:rsidR="00054190" w:rsidRPr="00E81294" w:rsidRDefault="00054190" w:rsidP="006664F1">
      <w:pPr>
        <w:spacing w:line="360" w:lineRule="auto"/>
        <w:rPr>
          <w:b/>
          <w:szCs w:val="24"/>
        </w:rPr>
      </w:pPr>
    </w:p>
    <w:p w14:paraId="6E6E4F44" w14:textId="51C3EF11" w:rsidR="006664F1" w:rsidRPr="00E81294" w:rsidRDefault="006664F1" w:rsidP="006664F1">
      <w:pPr>
        <w:spacing w:line="360" w:lineRule="auto"/>
        <w:rPr>
          <w:szCs w:val="24"/>
        </w:rPr>
      </w:pPr>
      <w:r w:rsidRPr="00E81294">
        <w:rPr>
          <w:b/>
          <w:szCs w:val="24"/>
        </w:rPr>
        <w:t>Tytuł pracy:</w:t>
      </w:r>
    </w:p>
    <w:p w14:paraId="18E3D3F3" w14:textId="48A966B6" w:rsidR="006664F1" w:rsidRPr="00E81294" w:rsidRDefault="00954218" w:rsidP="00E81294">
      <w:pPr>
        <w:spacing w:line="360" w:lineRule="auto"/>
        <w:ind w:firstLine="357"/>
        <w:rPr>
          <w:szCs w:val="24"/>
        </w:rPr>
      </w:pPr>
      <w:r w:rsidRPr="00E81294">
        <w:rPr>
          <w:szCs w:val="24"/>
        </w:rPr>
        <w:t>Osobista skrytka pocztowa</w:t>
      </w:r>
    </w:p>
    <w:p w14:paraId="7746C8A5" w14:textId="77777777" w:rsidR="006664F1" w:rsidRPr="00E81294" w:rsidRDefault="006664F1" w:rsidP="006664F1">
      <w:pPr>
        <w:spacing w:line="360" w:lineRule="auto"/>
        <w:rPr>
          <w:szCs w:val="24"/>
        </w:rPr>
      </w:pPr>
    </w:p>
    <w:p w14:paraId="718C6B0F" w14:textId="77777777" w:rsidR="006664F1" w:rsidRPr="00E81294" w:rsidRDefault="006664F1" w:rsidP="006664F1">
      <w:pPr>
        <w:spacing w:line="360" w:lineRule="auto"/>
        <w:rPr>
          <w:b/>
          <w:szCs w:val="24"/>
        </w:rPr>
      </w:pPr>
      <w:r w:rsidRPr="00E81294">
        <w:rPr>
          <w:b/>
          <w:szCs w:val="24"/>
        </w:rPr>
        <w:t>Streszczenie:</w:t>
      </w:r>
    </w:p>
    <w:p w14:paraId="56DEE5BB" w14:textId="59503520" w:rsidR="006664F1" w:rsidRPr="00E81294" w:rsidRDefault="008A6184" w:rsidP="001C5FE4">
      <w:pPr>
        <w:spacing w:line="312" w:lineRule="auto"/>
        <w:ind w:firstLine="714"/>
        <w:jc w:val="both"/>
        <w:rPr>
          <w:szCs w:val="24"/>
        </w:rPr>
      </w:pPr>
      <w:r w:rsidRPr="00E81294">
        <w:rPr>
          <w:szCs w:val="24"/>
        </w:rPr>
        <w:t xml:space="preserve">Celem pracy inżynierskiej jest stworzenie </w:t>
      </w:r>
      <w:r w:rsidR="00E601C8">
        <w:rPr>
          <w:szCs w:val="24"/>
        </w:rPr>
        <w:t>modelu</w:t>
      </w:r>
      <w:r w:rsidR="006305CC" w:rsidRPr="00E81294">
        <w:rPr>
          <w:szCs w:val="24"/>
        </w:rPr>
        <w:t xml:space="preserve"> osobistej skrytki pocztowej</w:t>
      </w:r>
      <w:r w:rsidR="00265CE9" w:rsidRPr="00E81294">
        <w:rPr>
          <w:szCs w:val="24"/>
        </w:rPr>
        <w:t xml:space="preserve">. </w:t>
      </w:r>
      <w:r w:rsidR="00E601C8">
        <w:rPr>
          <w:szCs w:val="24"/>
        </w:rPr>
        <w:t>Model</w:t>
      </w:r>
      <w:r w:rsidR="00265CE9" w:rsidRPr="00E81294">
        <w:rPr>
          <w:szCs w:val="24"/>
        </w:rPr>
        <w:t xml:space="preserve"> jest </w:t>
      </w:r>
      <w:r w:rsidR="001C5FE4">
        <w:rPr>
          <w:szCs w:val="24"/>
        </w:rPr>
        <w:t>sterowany</w:t>
      </w:r>
      <w:r w:rsidR="00C046A7" w:rsidRPr="00E81294">
        <w:rPr>
          <w:szCs w:val="24"/>
        </w:rPr>
        <w:t xml:space="preserve"> przez </w:t>
      </w:r>
      <w:r w:rsidR="001C5FE4">
        <w:rPr>
          <w:szCs w:val="24"/>
        </w:rPr>
        <w:t>specjalnie opracowany program</w:t>
      </w:r>
      <w:r w:rsidR="00C046A7" w:rsidRPr="00E81294">
        <w:rPr>
          <w:szCs w:val="24"/>
        </w:rPr>
        <w:t xml:space="preserve"> dla</w:t>
      </w:r>
      <w:r w:rsidR="00265CE9" w:rsidRPr="00E81294">
        <w:rPr>
          <w:szCs w:val="24"/>
        </w:rPr>
        <w:t xml:space="preserve"> mikrokontroler</w:t>
      </w:r>
      <w:r w:rsidR="00C046A7" w:rsidRPr="00E81294">
        <w:rPr>
          <w:szCs w:val="24"/>
        </w:rPr>
        <w:t>a</w:t>
      </w:r>
      <w:r w:rsidR="00265CE9" w:rsidRPr="00E81294">
        <w:rPr>
          <w:szCs w:val="24"/>
        </w:rPr>
        <w:t xml:space="preserve"> STM32, który </w:t>
      </w:r>
      <w:r w:rsidR="001C5FE4">
        <w:rPr>
          <w:szCs w:val="24"/>
        </w:rPr>
        <w:t>zarządza</w:t>
      </w:r>
      <w:r w:rsidR="00C046A7" w:rsidRPr="00E81294">
        <w:rPr>
          <w:szCs w:val="24"/>
        </w:rPr>
        <w:t xml:space="preserve"> </w:t>
      </w:r>
      <w:r w:rsidR="00265CE9" w:rsidRPr="00E81294">
        <w:rPr>
          <w:szCs w:val="24"/>
        </w:rPr>
        <w:t>obsług</w:t>
      </w:r>
      <w:r w:rsidR="001C5FE4">
        <w:rPr>
          <w:szCs w:val="24"/>
        </w:rPr>
        <w:t>ą</w:t>
      </w:r>
      <w:r w:rsidR="00265CE9" w:rsidRPr="00E81294">
        <w:rPr>
          <w:szCs w:val="24"/>
        </w:rPr>
        <w:t xml:space="preserve"> peryferii</w:t>
      </w:r>
      <w:r w:rsidR="001C5FE4">
        <w:rPr>
          <w:szCs w:val="24"/>
        </w:rPr>
        <w:t xml:space="preserve"> urządzenia</w:t>
      </w:r>
      <w:r w:rsidR="00BA7C33" w:rsidRPr="00E81294">
        <w:rPr>
          <w:szCs w:val="24"/>
        </w:rPr>
        <w:t>.</w:t>
      </w:r>
      <w:r w:rsidR="00265CE9" w:rsidRPr="00E81294">
        <w:rPr>
          <w:szCs w:val="24"/>
        </w:rPr>
        <w:t xml:space="preserve"> </w:t>
      </w:r>
      <w:r w:rsidR="001C5FE4">
        <w:rPr>
          <w:szCs w:val="24"/>
        </w:rPr>
        <w:t>Taka architektura systemu umożliwia komunikację z użytkownikami oraz kontrolę nad mechanizmem zabezpieczającym skrytkę.</w:t>
      </w:r>
    </w:p>
    <w:p w14:paraId="2F33718E" w14:textId="77777777" w:rsidR="00C046A7" w:rsidRPr="00E81294" w:rsidRDefault="00C046A7" w:rsidP="00265CE9">
      <w:pPr>
        <w:spacing w:line="360" w:lineRule="auto"/>
        <w:jc w:val="both"/>
        <w:rPr>
          <w:szCs w:val="24"/>
        </w:rPr>
      </w:pPr>
    </w:p>
    <w:p w14:paraId="40200A1B" w14:textId="77777777" w:rsidR="006664F1" w:rsidRPr="00E81294" w:rsidRDefault="006664F1" w:rsidP="006664F1">
      <w:pPr>
        <w:spacing w:line="360" w:lineRule="auto"/>
        <w:rPr>
          <w:b/>
          <w:szCs w:val="24"/>
        </w:rPr>
      </w:pPr>
      <w:r w:rsidRPr="00E81294">
        <w:rPr>
          <w:b/>
          <w:szCs w:val="24"/>
        </w:rPr>
        <w:t>Słowa kluczowe:</w:t>
      </w:r>
    </w:p>
    <w:p w14:paraId="7868F8E6" w14:textId="7303F22B" w:rsidR="00054190" w:rsidRDefault="00C046A7" w:rsidP="00E81294">
      <w:pPr>
        <w:spacing w:line="360" w:lineRule="auto"/>
        <w:ind w:firstLine="357"/>
        <w:rPr>
          <w:szCs w:val="24"/>
        </w:rPr>
      </w:pPr>
      <w:r w:rsidRPr="00E81294">
        <w:rPr>
          <w:szCs w:val="24"/>
        </w:rPr>
        <w:t>STM32, mikrokontroler, elektronika, skrytka pocztowa, SMS, Bluetooth</w:t>
      </w:r>
    </w:p>
    <w:p w14:paraId="195B2443" w14:textId="77777777" w:rsidR="00E81294" w:rsidRPr="00E81294" w:rsidRDefault="00E81294" w:rsidP="00E81294">
      <w:pPr>
        <w:spacing w:line="360" w:lineRule="auto"/>
        <w:ind w:firstLine="357"/>
        <w:rPr>
          <w:szCs w:val="24"/>
        </w:rPr>
      </w:pPr>
    </w:p>
    <w:p w14:paraId="19925D6C" w14:textId="77777777" w:rsidR="006664F1" w:rsidRPr="00E81294" w:rsidRDefault="006664F1" w:rsidP="006664F1">
      <w:pPr>
        <w:spacing w:line="360" w:lineRule="auto"/>
        <w:rPr>
          <w:b/>
          <w:szCs w:val="24"/>
          <w:lang w:val="en-US"/>
        </w:rPr>
      </w:pPr>
      <w:r w:rsidRPr="00E81294">
        <w:rPr>
          <w:b/>
          <w:szCs w:val="24"/>
          <w:lang w:val="en-US"/>
        </w:rPr>
        <w:t>Thesis title:</w:t>
      </w:r>
    </w:p>
    <w:p w14:paraId="1F16CA82" w14:textId="374A0AB3" w:rsidR="006664F1" w:rsidRPr="00E81294" w:rsidRDefault="00954218" w:rsidP="00E81294">
      <w:pPr>
        <w:spacing w:line="360" w:lineRule="auto"/>
        <w:ind w:firstLine="357"/>
        <w:rPr>
          <w:szCs w:val="24"/>
          <w:lang w:val="en-US"/>
        </w:rPr>
      </w:pPr>
      <w:r w:rsidRPr="00E81294">
        <w:rPr>
          <w:szCs w:val="24"/>
          <w:lang w:val="en-US"/>
        </w:rPr>
        <w:t>Personal PO (Post Office) Box</w:t>
      </w:r>
    </w:p>
    <w:p w14:paraId="4863A1A3" w14:textId="77777777" w:rsidR="006664F1" w:rsidRPr="00E81294" w:rsidRDefault="006664F1" w:rsidP="006664F1">
      <w:pPr>
        <w:spacing w:line="360" w:lineRule="auto"/>
        <w:rPr>
          <w:szCs w:val="24"/>
          <w:lang w:val="en-US"/>
        </w:rPr>
      </w:pPr>
    </w:p>
    <w:p w14:paraId="313CBDD6" w14:textId="77777777" w:rsidR="006664F1" w:rsidRPr="00E81294" w:rsidRDefault="006664F1" w:rsidP="006664F1">
      <w:pPr>
        <w:spacing w:line="360" w:lineRule="auto"/>
        <w:rPr>
          <w:b/>
          <w:szCs w:val="24"/>
          <w:lang w:val="en-US"/>
        </w:rPr>
      </w:pPr>
      <w:r w:rsidRPr="00E81294">
        <w:rPr>
          <w:b/>
          <w:szCs w:val="24"/>
          <w:lang w:val="en-US"/>
        </w:rPr>
        <w:t>Abstract:</w:t>
      </w:r>
    </w:p>
    <w:p w14:paraId="024B897F" w14:textId="7B9A6006" w:rsidR="006664F1" w:rsidRPr="00E81294" w:rsidRDefault="00C046A7" w:rsidP="001C5FE4">
      <w:pPr>
        <w:spacing w:line="312" w:lineRule="auto"/>
        <w:ind w:firstLine="714"/>
        <w:jc w:val="both"/>
        <w:rPr>
          <w:szCs w:val="24"/>
          <w:lang w:val="en-US"/>
        </w:rPr>
      </w:pPr>
      <w:r w:rsidRPr="00E81294">
        <w:rPr>
          <w:szCs w:val="24"/>
          <w:lang w:val="en-US"/>
        </w:rPr>
        <w:t xml:space="preserve">The aim of the engineering thesis is to create a </w:t>
      </w:r>
      <w:r w:rsidR="00E601C8">
        <w:rPr>
          <w:szCs w:val="24"/>
          <w:lang w:val="en-US"/>
        </w:rPr>
        <w:t>model</w:t>
      </w:r>
      <w:r w:rsidRPr="00E81294">
        <w:rPr>
          <w:szCs w:val="24"/>
          <w:lang w:val="en-US"/>
        </w:rPr>
        <w:t xml:space="preserve"> of a personal PO box.</w:t>
      </w:r>
      <w:r w:rsidR="00E601C8">
        <w:rPr>
          <w:szCs w:val="24"/>
          <w:lang w:val="en-US"/>
        </w:rPr>
        <w:br/>
      </w:r>
      <w:r w:rsidRPr="00E81294">
        <w:rPr>
          <w:szCs w:val="24"/>
          <w:lang w:val="en-US"/>
        </w:rPr>
        <w:t>The</w:t>
      </w:r>
      <w:r w:rsidR="00E601C8">
        <w:rPr>
          <w:szCs w:val="24"/>
          <w:lang w:val="en-US"/>
        </w:rPr>
        <w:t xml:space="preserve"> model</w:t>
      </w:r>
      <w:r w:rsidRPr="00E81294">
        <w:rPr>
          <w:szCs w:val="24"/>
          <w:lang w:val="en-US"/>
        </w:rPr>
        <w:t xml:space="preserve"> is </w:t>
      </w:r>
      <w:r w:rsidR="001C5FE4">
        <w:rPr>
          <w:szCs w:val="24"/>
          <w:lang w:val="en-US"/>
        </w:rPr>
        <w:t>controlled</w:t>
      </w:r>
      <w:r w:rsidRPr="00E81294">
        <w:rPr>
          <w:szCs w:val="24"/>
          <w:lang w:val="en-US"/>
        </w:rPr>
        <w:t xml:space="preserve"> by</w:t>
      </w:r>
      <w:r w:rsidR="001C5FE4">
        <w:rPr>
          <w:szCs w:val="24"/>
          <w:lang w:val="en-US"/>
        </w:rPr>
        <w:t xml:space="preserve"> a specially developed</w:t>
      </w:r>
      <w:r w:rsidRPr="00E81294">
        <w:rPr>
          <w:szCs w:val="24"/>
          <w:lang w:val="en-US"/>
        </w:rPr>
        <w:t xml:space="preserve"> </w:t>
      </w:r>
      <w:r w:rsidR="001C5FE4">
        <w:rPr>
          <w:szCs w:val="24"/>
          <w:lang w:val="en-US"/>
        </w:rPr>
        <w:t>program</w:t>
      </w:r>
      <w:r w:rsidRPr="00E81294">
        <w:rPr>
          <w:szCs w:val="24"/>
          <w:lang w:val="en-US"/>
        </w:rPr>
        <w:t xml:space="preserve"> written for STM32 microcontroller, which </w:t>
      </w:r>
      <w:r w:rsidR="001C5FE4">
        <w:rPr>
          <w:szCs w:val="24"/>
          <w:lang w:val="en-US"/>
        </w:rPr>
        <w:t>manages the handling of the device’s</w:t>
      </w:r>
      <w:r w:rsidRPr="00E81294">
        <w:rPr>
          <w:szCs w:val="24"/>
          <w:lang w:val="en-US"/>
        </w:rPr>
        <w:t xml:space="preserve"> peripheral</w:t>
      </w:r>
      <w:r w:rsidR="001C5FE4">
        <w:rPr>
          <w:szCs w:val="24"/>
          <w:lang w:val="en-US"/>
        </w:rPr>
        <w:t>s.</w:t>
      </w:r>
      <w:r w:rsidR="00E601C8">
        <w:rPr>
          <w:szCs w:val="24"/>
          <w:lang w:val="en-US"/>
        </w:rPr>
        <w:t xml:space="preserve"> </w:t>
      </w:r>
      <w:r w:rsidR="001C5FE4">
        <w:rPr>
          <w:szCs w:val="24"/>
          <w:lang w:val="en-US"/>
        </w:rPr>
        <w:t xml:space="preserve">Such a system architecture allows </w:t>
      </w:r>
      <w:r w:rsidRPr="00E81294">
        <w:rPr>
          <w:szCs w:val="24"/>
          <w:lang w:val="en-US"/>
        </w:rPr>
        <w:t>commu</w:t>
      </w:r>
      <w:r w:rsidR="00054190" w:rsidRPr="00E81294">
        <w:rPr>
          <w:szCs w:val="24"/>
          <w:lang w:val="en-US"/>
        </w:rPr>
        <w:t>nication with users and control over the PO box’s security mechanism.</w:t>
      </w:r>
    </w:p>
    <w:p w14:paraId="26E67CF1" w14:textId="77777777" w:rsidR="006664F1" w:rsidRPr="00E81294" w:rsidRDefault="006664F1" w:rsidP="006664F1">
      <w:pPr>
        <w:spacing w:line="360" w:lineRule="auto"/>
        <w:rPr>
          <w:szCs w:val="24"/>
          <w:lang w:val="en-US"/>
        </w:rPr>
      </w:pPr>
    </w:p>
    <w:p w14:paraId="7353FF0B" w14:textId="77777777" w:rsidR="006664F1" w:rsidRPr="00E81294" w:rsidRDefault="006664F1" w:rsidP="006664F1">
      <w:pPr>
        <w:spacing w:line="360" w:lineRule="auto"/>
        <w:rPr>
          <w:b/>
          <w:szCs w:val="24"/>
          <w:lang w:val="en-US"/>
        </w:rPr>
      </w:pPr>
      <w:r w:rsidRPr="00E81294">
        <w:rPr>
          <w:b/>
          <w:szCs w:val="24"/>
          <w:lang w:val="en-US"/>
        </w:rPr>
        <w:t>Keywords:</w:t>
      </w:r>
    </w:p>
    <w:p w14:paraId="6C66851A" w14:textId="17E22408" w:rsidR="006664F1" w:rsidRPr="00E81294" w:rsidRDefault="00C046A7" w:rsidP="00E81294">
      <w:pPr>
        <w:overflowPunct/>
        <w:autoSpaceDE/>
        <w:autoSpaceDN/>
        <w:adjustRightInd/>
        <w:ind w:firstLine="357"/>
        <w:textAlignment w:val="auto"/>
        <w:rPr>
          <w:lang w:val="en-US"/>
        </w:rPr>
      </w:pPr>
      <w:r w:rsidRPr="00E81294">
        <w:rPr>
          <w:lang w:val="en-US"/>
        </w:rPr>
        <w:t>STM32, microcontroller, electronics, PO box, SMS, Bluetooth</w:t>
      </w:r>
    </w:p>
    <w:p w14:paraId="7624FC05" w14:textId="6A0A9494" w:rsidR="003B480D" w:rsidRDefault="006664F1" w:rsidP="00DB0A43">
      <w:pPr>
        <w:overflowPunct/>
        <w:autoSpaceDE/>
        <w:autoSpaceDN/>
        <w:adjustRightInd/>
        <w:textAlignment w:val="auto"/>
        <w:rPr>
          <w:lang w:val="en-US"/>
        </w:rPr>
      </w:pPr>
      <w:r w:rsidRPr="00E81294">
        <w:rPr>
          <w:lang w:val="en-US"/>
        </w:rPr>
        <w:br w:type="page"/>
      </w:r>
    </w:p>
    <w:p w14:paraId="32F2DC51" w14:textId="77777777" w:rsidR="003B480D" w:rsidRDefault="003B480D">
      <w:pPr>
        <w:overflowPunct/>
        <w:autoSpaceDE/>
        <w:autoSpaceDN/>
        <w:adjustRightInd/>
        <w:textAlignment w:val="auto"/>
        <w:rPr>
          <w:lang w:val="en-US"/>
        </w:rPr>
      </w:pPr>
      <w:r>
        <w:rPr>
          <w:lang w:val="en-US"/>
        </w:rPr>
        <w:lastRenderedPageBreak/>
        <w:br w:type="page"/>
      </w:r>
    </w:p>
    <w:p w14:paraId="248A55CE" w14:textId="77777777" w:rsidR="00DB0A43" w:rsidRPr="00E81294" w:rsidRDefault="00DB0A43" w:rsidP="00DB0A43">
      <w:pPr>
        <w:overflowPunct/>
        <w:autoSpaceDE/>
        <w:autoSpaceDN/>
        <w:adjustRightInd/>
        <w:textAlignment w:val="auto"/>
        <w:rPr>
          <w:lang w:val="en-US"/>
        </w:rPr>
      </w:pPr>
    </w:p>
    <w:p w14:paraId="03E54042" w14:textId="77777777" w:rsidR="001D381A" w:rsidRPr="00700C20" w:rsidRDefault="001D381A" w:rsidP="001F24F6">
      <w:pPr>
        <w:pStyle w:val="Nagwekspisutreci"/>
        <w:spacing w:before="1080" w:after="840"/>
        <w:rPr>
          <w:color w:val="000000" w:themeColor="text1"/>
          <w:sz w:val="48"/>
          <w:szCs w:val="48"/>
          <w:lang w:val="en-US"/>
        </w:rPr>
      </w:pPr>
      <w:proofErr w:type="spellStart"/>
      <w:r w:rsidRPr="00700C20">
        <w:rPr>
          <w:color w:val="000000" w:themeColor="text1"/>
          <w:sz w:val="48"/>
          <w:szCs w:val="48"/>
          <w:lang w:val="en-US"/>
        </w:rPr>
        <w:t>S</w:t>
      </w:r>
      <w:r w:rsidR="00FB07F8" w:rsidRPr="00700C20">
        <w:rPr>
          <w:color w:val="000000" w:themeColor="text1"/>
          <w:sz w:val="48"/>
          <w:szCs w:val="48"/>
          <w:lang w:val="en-US"/>
        </w:rPr>
        <w:t>pis</w:t>
      </w:r>
      <w:proofErr w:type="spellEnd"/>
      <w:r w:rsidR="00FB07F8" w:rsidRPr="00700C20">
        <w:rPr>
          <w:color w:val="000000" w:themeColor="text1"/>
          <w:sz w:val="48"/>
          <w:szCs w:val="48"/>
          <w:lang w:val="en-US"/>
        </w:rPr>
        <w:t xml:space="preserve"> </w:t>
      </w:r>
      <w:proofErr w:type="spellStart"/>
      <w:r w:rsidR="00FB07F8" w:rsidRPr="00700C20">
        <w:rPr>
          <w:color w:val="000000" w:themeColor="text1"/>
          <w:sz w:val="48"/>
          <w:szCs w:val="48"/>
          <w:lang w:val="en-US"/>
        </w:rPr>
        <w:t>treści</w:t>
      </w:r>
      <w:proofErr w:type="spellEnd"/>
    </w:p>
    <w:p w14:paraId="0CDEE1F2" w14:textId="77777777" w:rsidR="001F24F6" w:rsidRPr="00700C20" w:rsidRDefault="001F24F6" w:rsidP="001F24F6">
      <w:pPr>
        <w:rPr>
          <w:lang w:val="en-US"/>
        </w:rPr>
      </w:pPr>
    </w:p>
    <w:p w14:paraId="2F678714" w14:textId="61930911" w:rsidR="00990039" w:rsidRDefault="001D381A">
      <w:pPr>
        <w:pStyle w:val="Spistreci1"/>
        <w:tabs>
          <w:tab w:val="right" w:leader="dot" w:pos="8778"/>
        </w:tabs>
        <w:rPr>
          <w:rFonts w:asciiTheme="minorHAnsi" w:eastAsiaTheme="minorEastAsia" w:hAnsiTheme="minorHAnsi" w:cstheme="minorBidi"/>
          <w:kern w:val="2"/>
          <w:sz w:val="22"/>
          <w:szCs w:val="22"/>
          <w:lang w:val="pl-PL"/>
          <w14:ligatures w14:val="standardContextual"/>
        </w:rPr>
      </w:pPr>
      <w:r w:rsidRPr="005E07A9">
        <w:rPr>
          <w:lang w:val="pl-PL"/>
        </w:rPr>
        <w:fldChar w:fldCharType="begin"/>
      </w:r>
      <w:r w:rsidRPr="005E07A9">
        <w:rPr>
          <w:lang w:val="pl-PL"/>
        </w:rPr>
        <w:instrText xml:space="preserve"> TOC \o "1-3" \h \z \u </w:instrText>
      </w:r>
      <w:r w:rsidRPr="005E07A9">
        <w:rPr>
          <w:lang w:val="pl-PL"/>
        </w:rPr>
        <w:fldChar w:fldCharType="separate"/>
      </w:r>
      <w:hyperlink w:anchor="_Toc157890643" w:history="1">
        <w:r w:rsidR="00990039" w:rsidRPr="0030770A">
          <w:rPr>
            <w:rStyle w:val="Hipercze"/>
          </w:rPr>
          <w:t>Rozdział 1  Wstęp</w:t>
        </w:r>
        <w:r w:rsidR="00990039">
          <w:rPr>
            <w:webHidden/>
          </w:rPr>
          <w:tab/>
        </w:r>
        <w:r w:rsidR="00990039">
          <w:rPr>
            <w:webHidden/>
          </w:rPr>
          <w:fldChar w:fldCharType="begin"/>
        </w:r>
        <w:r w:rsidR="00990039">
          <w:rPr>
            <w:webHidden/>
          </w:rPr>
          <w:instrText xml:space="preserve"> PAGEREF _Toc157890643 \h </w:instrText>
        </w:r>
        <w:r w:rsidR="00990039">
          <w:rPr>
            <w:webHidden/>
          </w:rPr>
        </w:r>
        <w:r w:rsidR="00990039">
          <w:rPr>
            <w:webHidden/>
          </w:rPr>
          <w:fldChar w:fldCharType="separate"/>
        </w:r>
        <w:r w:rsidR="00990039">
          <w:rPr>
            <w:webHidden/>
          </w:rPr>
          <w:t>1</w:t>
        </w:r>
        <w:r w:rsidR="00990039">
          <w:rPr>
            <w:webHidden/>
          </w:rPr>
          <w:fldChar w:fldCharType="end"/>
        </w:r>
      </w:hyperlink>
    </w:p>
    <w:p w14:paraId="31B5C948" w14:textId="2C5C5D12"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44" w:history="1">
        <w:r w:rsidRPr="0030770A">
          <w:rPr>
            <w:rStyle w:val="Hipercze"/>
          </w:rPr>
          <w:t>Rozdział 2  Analiza tematu</w:t>
        </w:r>
        <w:r>
          <w:rPr>
            <w:webHidden/>
          </w:rPr>
          <w:tab/>
        </w:r>
        <w:r>
          <w:rPr>
            <w:webHidden/>
          </w:rPr>
          <w:fldChar w:fldCharType="begin"/>
        </w:r>
        <w:r>
          <w:rPr>
            <w:webHidden/>
          </w:rPr>
          <w:instrText xml:space="preserve"> PAGEREF _Toc157890644 \h </w:instrText>
        </w:r>
        <w:r>
          <w:rPr>
            <w:webHidden/>
          </w:rPr>
        </w:r>
        <w:r>
          <w:rPr>
            <w:webHidden/>
          </w:rPr>
          <w:fldChar w:fldCharType="separate"/>
        </w:r>
        <w:r>
          <w:rPr>
            <w:webHidden/>
          </w:rPr>
          <w:t>3</w:t>
        </w:r>
        <w:r>
          <w:rPr>
            <w:webHidden/>
          </w:rPr>
          <w:fldChar w:fldCharType="end"/>
        </w:r>
      </w:hyperlink>
    </w:p>
    <w:p w14:paraId="25F79FC8" w14:textId="2F67745F"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45" w:history="1">
        <w:r w:rsidRPr="0030770A">
          <w:rPr>
            <w:rStyle w:val="Hipercze"/>
            <w:noProof/>
          </w:rPr>
          <w:t>2.1</w:t>
        </w:r>
        <w:r>
          <w:rPr>
            <w:rFonts w:asciiTheme="minorHAnsi" w:eastAsiaTheme="minorEastAsia" w:hAnsiTheme="minorHAnsi" w:cstheme="minorBidi"/>
            <w:noProof/>
            <w:kern w:val="2"/>
            <w:sz w:val="22"/>
            <w:szCs w:val="22"/>
            <w14:ligatures w14:val="standardContextual"/>
          </w:rPr>
          <w:tab/>
        </w:r>
        <w:r w:rsidRPr="0030770A">
          <w:rPr>
            <w:rStyle w:val="Hipercze"/>
            <w:noProof/>
          </w:rPr>
          <w:t>Analiza problemu kradzieży oraz podejmowane próby rozwiązania problemu</w:t>
        </w:r>
        <w:r>
          <w:rPr>
            <w:noProof/>
            <w:webHidden/>
          </w:rPr>
          <w:tab/>
        </w:r>
        <w:r>
          <w:rPr>
            <w:noProof/>
            <w:webHidden/>
          </w:rPr>
          <w:fldChar w:fldCharType="begin"/>
        </w:r>
        <w:r>
          <w:rPr>
            <w:noProof/>
            <w:webHidden/>
          </w:rPr>
          <w:instrText xml:space="preserve"> PAGEREF _Toc157890645 \h </w:instrText>
        </w:r>
        <w:r>
          <w:rPr>
            <w:noProof/>
            <w:webHidden/>
          </w:rPr>
        </w:r>
        <w:r>
          <w:rPr>
            <w:noProof/>
            <w:webHidden/>
          </w:rPr>
          <w:fldChar w:fldCharType="separate"/>
        </w:r>
        <w:r>
          <w:rPr>
            <w:noProof/>
            <w:webHidden/>
          </w:rPr>
          <w:t>3</w:t>
        </w:r>
        <w:r>
          <w:rPr>
            <w:noProof/>
            <w:webHidden/>
          </w:rPr>
          <w:fldChar w:fldCharType="end"/>
        </w:r>
      </w:hyperlink>
    </w:p>
    <w:p w14:paraId="27B98038" w14:textId="5765E812"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46" w:history="1">
        <w:r w:rsidRPr="0030770A">
          <w:rPr>
            <w:rStyle w:val="Hipercze"/>
            <w:noProof/>
          </w:rPr>
          <w:t>2.2</w:t>
        </w:r>
        <w:r>
          <w:rPr>
            <w:rFonts w:asciiTheme="minorHAnsi" w:eastAsiaTheme="minorEastAsia" w:hAnsiTheme="minorHAnsi" w:cstheme="minorBidi"/>
            <w:noProof/>
            <w:kern w:val="2"/>
            <w:sz w:val="22"/>
            <w:szCs w:val="22"/>
            <w14:ligatures w14:val="standardContextual"/>
          </w:rPr>
          <w:tab/>
        </w:r>
        <w:r w:rsidRPr="0030770A">
          <w:rPr>
            <w:rStyle w:val="Hipercze"/>
            <w:noProof/>
          </w:rPr>
          <w:t>Znane rozwiązania</w:t>
        </w:r>
        <w:r>
          <w:rPr>
            <w:noProof/>
            <w:webHidden/>
          </w:rPr>
          <w:tab/>
        </w:r>
        <w:r>
          <w:rPr>
            <w:noProof/>
            <w:webHidden/>
          </w:rPr>
          <w:fldChar w:fldCharType="begin"/>
        </w:r>
        <w:r>
          <w:rPr>
            <w:noProof/>
            <w:webHidden/>
          </w:rPr>
          <w:instrText xml:space="preserve"> PAGEREF _Toc157890646 \h </w:instrText>
        </w:r>
        <w:r>
          <w:rPr>
            <w:noProof/>
            <w:webHidden/>
          </w:rPr>
        </w:r>
        <w:r>
          <w:rPr>
            <w:noProof/>
            <w:webHidden/>
          </w:rPr>
          <w:fldChar w:fldCharType="separate"/>
        </w:r>
        <w:r>
          <w:rPr>
            <w:noProof/>
            <w:webHidden/>
          </w:rPr>
          <w:t>5</w:t>
        </w:r>
        <w:r>
          <w:rPr>
            <w:noProof/>
            <w:webHidden/>
          </w:rPr>
          <w:fldChar w:fldCharType="end"/>
        </w:r>
      </w:hyperlink>
    </w:p>
    <w:p w14:paraId="12789F8A" w14:textId="54FC67DE"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47" w:history="1">
        <w:r w:rsidRPr="0030770A">
          <w:rPr>
            <w:rStyle w:val="Hipercze"/>
          </w:rPr>
          <w:t>Rozdział 3   Specyfikacja projektu</w:t>
        </w:r>
        <w:r>
          <w:rPr>
            <w:webHidden/>
          </w:rPr>
          <w:tab/>
        </w:r>
        <w:r>
          <w:rPr>
            <w:webHidden/>
          </w:rPr>
          <w:fldChar w:fldCharType="begin"/>
        </w:r>
        <w:r>
          <w:rPr>
            <w:webHidden/>
          </w:rPr>
          <w:instrText xml:space="preserve"> PAGEREF _Toc157890647 \h </w:instrText>
        </w:r>
        <w:r>
          <w:rPr>
            <w:webHidden/>
          </w:rPr>
        </w:r>
        <w:r>
          <w:rPr>
            <w:webHidden/>
          </w:rPr>
          <w:fldChar w:fldCharType="separate"/>
        </w:r>
        <w:r>
          <w:rPr>
            <w:webHidden/>
          </w:rPr>
          <w:t>8</w:t>
        </w:r>
        <w:r>
          <w:rPr>
            <w:webHidden/>
          </w:rPr>
          <w:fldChar w:fldCharType="end"/>
        </w:r>
      </w:hyperlink>
    </w:p>
    <w:p w14:paraId="388D37A4" w14:textId="100CD827"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48" w:history="1">
        <w:r w:rsidRPr="0030770A">
          <w:rPr>
            <w:rStyle w:val="Hipercze"/>
            <w:noProof/>
          </w:rPr>
          <w:t>3.1</w:t>
        </w:r>
        <w:r>
          <w:rPr>
            <w:rFonts w:asciiTheme="minorHAnsi" w:eastAsiaTheme="minorEastAsia" w:hAnsiTheme="minorHAnsi" w:cstheme="minorBidi"/>
            <w:noProof/>
            <w:kern w:val="2"/>
            <w:sz w:val="22"/>
            <w:szCs w:val="22"/>
            <w14:ligatures w14:val="standardContextual"/>
          </w:rPr>
          <w:tab/>
        </w:r>
        <w:r w:rsidRPr="0030770A">
          <w:rPr>
            <w:rStyle w:val="Hipercze"/>
            <w:noProof/>
          </w:rPr>
          <w:t>Założenia projektowe Post Office Box</w:t>
        </w:r>
        <w:r>
          <w:rPr>
            <w:noProof/>
            <w:webHidden/>
          </w:rPr>
          <w:tab/>
        </w:r>
        <w:r>
          <w:rPr>
            <w:noProof/>
            <w:webHidden/>
          </w:rPr>
          <w:fldChar w:fldCharType="begin"/>
        </w:r>
        <w:r>
          <w:rPr>
            <w:noProof/>
            <w:webHidden/>
          </w:rPr>
          <w:instrText xml:space="preserve"> PAGEREF _Toc157890648 \h </w:instrText>
        </w:r>
        <w:r>
          <w:rPr>
            <w:noProof/>
            <w:webHidden/>
          </w:rPr>
        </w:r>
        <w:r>
          <w:rPr>
            <w:noProof/>
            <w:webHidden/>
          </w:rPr>
          <w:fldChar w:fldCharType="separate"/>
        </w:r>
        <w:r>
          <w:rPr>
            <w:noProof/>
            <w:webHidden/>
          </w:rPr>
          <w:t>8</w:t>
        </w:r>
        <w:r>
          <w:rPr>
            <w:noProof/>
            <w:webHidden/>
          </w:rPr>
          <w:fldChar w:fldCharType="end"/>
        </w:r>
      </w:hyperlink>
    </w:p>
    <w:p w14:paraId="1C9C657F" w14:textId="4B165074"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49" w:history="1">
        <w:r w:rsidRPr="0030770A">
          <w:rPr>
            <w:rStyle w:val="Hipercze"/>
            <w:noProof/>
          </w:rPr>
          <w:t>3.2</w:t>
        </w:r>
        <w:r>
          <w:rPr>
            <w:rFonts w:asciiTheme="minorHAnsi" w:eastAsiaTheme="minorEastAsia" w:hAnsiTheme="minorHAnsi" w:cstheme="minorBidi"/>
            <w:noProof/>
            <w:kern w:val="2"/>
            <w:sz w:val="22"/>
            <w:szCs w:val="22"/>
            <w14:ligatures w14:val="standardContextual"/>
          </w:rPr>
          <w:tab/>
        </w:r>
        <w:r w:rsidRPr="0030770A">
          <w:rPr>
            <w:rStyle w:val="Hipercze"/>
            <w:noProof/>
          </w:rPr>
          <w:t>Środowisko pracy</w:t>
        </w:r>
        <w:r>
          <w:rPr>
            <w:noProof/>
            <w:webHidden/>
          </w:rPr>
          <w:tab/>
        </w:r>
        <w:r>
          <w:rPr>
            <w:noProof/>
            <w:webHidden/>
          </w:rPr>
          <w:fldChar w:fldCharType="begin"/>
        </w:r>
        <w:r>
          <w:rPr>
            <w:noProof/>
            <w:webHidden/>
          </w:rPr>
          <w:instrText xml:space="preserve"> PAGEREF _Toc157890649 \h </w:instrText>
        </w:r>
        <w:r>
          <w:rPr>
            <w:noProof/>
            <w:webHidden/>
          </w:rPr>
        </w:r>
        <w:r>
          <w:rPr>
            <w:noProof/>
            <w:webHidden/>
          </w:rPr>
          <w:fldChar w:fldCharType="separate"/>
        </w:r>
        <w:r>
          <w:rPr>
            <w:noProof/>
            <w:webHidden/>
          </w:rPr>
          <w:t>9</w:t>
        </w:r>
        <w:r>
          <w:rPr>
            <w:noProof/>
            <w:webHidden/>
          </w:rPr>
          <w:fldChar w:fldCharType="end"/>
        </w:r>
      </w:hyperlink>
    </w:p>
    <w:p w14:paraId="36EE8796" w14:textId="7BF450C1"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50" w:history="1">
        <w:r w:rsidRPr="0030770A">
          <w:rPr>
            <w:rStyle w:val="Hipercze"/>
          </w:rPr>
          <w:t>Rozdział 4  Specy</w:t>
        </w:r>
        <w:r w:rsidRPr="0030770A">
          <w:rPr>
            <w:rStyle w:val="Hipercze"/>
          </w:rPr>
          <w:t>f</w:t>
        </w:r>
        <w:r w:rsidRPr="0030770A">
          <w:rPr>
            <w:rStyle w:val="Hipercze"/>
          </w:rPr>
          <w:t>ikacja sprzętowa – Konstrukcja Osobistej Skrytki Pocztowej</w:t>
        </w:r>
        <w:r>
          <w:rPr>
            <w:webHidden/>
          </w:rPr>
          <w:tab/>
        </w:r>
        <w:r>
          <w:rPr>
            <w:webHidden/>
          </w:rPr>
          <w:fldChar w:fldCharType="begin"/>
        </w:r>
        <w:r>
          <w:rPr>
            <w:webHidden/>
          </w:rPr>
          <w:instrText xml:space="preserve"> PAGEREF _Toc157890650 \h </w:instrText>
        </w:r>
        <w:r>
          <w:rPr>
            <w:webHidden/>
          </w:rPr>
        </w:r>
        <w:r>
          <w:rPr>
            <w:webHidden/>
          </w:rPr>
          <w:fldChar w:fldCharType="separate"/>
        </w:r>
        <w:r>
          <w:rPr>
            <w:webHidden/>
          </w:rPr>
          <w:t>13</w:t>
        </w:r>
        <w:r>
          <w:rPr>
            <w:webHidden/>
          </w:rPr>
          <w:fldChar w:fldCharType="end"/>
        </w:r>
      </w:hyperlink>
    </w:p>
    <w:p w14:paraId="77D46626" w14:textId="409A207E"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1" w:history="1">
        <w:r w:rsidRPr="0030770A">
          <w:rPr>
            <w:rStyle w:val="Hipercze"/>
            <w:noProof/>
          </w:rPr>
          <w:t>4.1</w:t>
        </w:r>
        <w:r>
          <w:rPr>
            <w:rFonts w:asciiTheme="minorHAnsi" w:eastAsiaTheme="minorEastAsia" w:hAnsiTheme="minorHAnsi" w:cstheme="minorBidi"/>
            <w:noProof/>
            <w:kern w:val="2"/>
            <w:sz w:val="22"/>
            <w:szCs w:val="22"/>
            <w14:ligatures w14:val="standardContextual"/>
          </w:rPr>
          <w:tab/>
        </w:r>
        <w:r w:rsidRPr="0030770A">
          <w:rPr>
            <w:rStyle w:val="Hipercze"/>
            <w:noProof/>
          </w:rPr>
          <w:t>Budowa zewnętrzna prototypu</w:t>
        </w:r>
        <w:r>
          <w:rPr>
            <w:noProof/>
            <w:webHidden/>
          </w:rPr>
          <w:tab/>
        </w:r>
        <w:r>
          <w:rPr>
            <w:noProof/>
            <w:webHidden/>
          </w:rPr>
          <w:fldChar w:fldCharType="begin"/>
        </w:r>
        <w:r>
          <w:rPr>
            <w:noProof/>
            <w:webHidden/>
          </w:rPr>
          <w:instrText xml:space="preserve"> PAGEREF _Toc157890651 \h </w:instrText>
        </w:r>
        <w:r>
          <w:rPr>
            <w:noProof/>
            <w:webHidden/>
          </w:rPr>
        </w:r>
        <w:r>
          <w:rPr>
            <w:noProof/>
            <w:webHidden/>
          </w:rPr>
          <w:fldChar w:fldCharType="separate"/>
        </w:r>
        <w:r>
          <w:rPr>
            <w:noProof/>
            <w:webHidden/>
          </w:rPr>
          <w:t>13</w:t>
        </w:r>
        <w:r>
          <w:rPr>
            <w:noProof/>
            <w:webHidden/>
          </w:rPr>
          <w:fldChar w:fldCharType="end"/>
        </w:r>
      </w:hyperlink>
    </w:p>
    <w:p w14:paraId="2A5FA5C9" w14:textId="675AD62C"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2" w:history="1">
        <w:r w:rsidRPr="0030770A">
          <w:rPr>
            <w:rStyle w:val="Hipercze"/>
            <w:noProof/>
          </w:rPr>
          <w:t>4.2</w:t>
        </w:r>
        <w:r>
          <w:rPr>
            <w:rFonts w:asciiTheme="minorHAnsi" w:eastAsiaTheme="minorEastAsia" w:hAnsiTheme="minorHAnsi" w:cstheme="minorBidi"/>
            <w:noProof/>
            <w:kern w:val="2"/>
            <w:sz w:val="22"/>
            <w:szCs w:val="22"/>
            <w14:ligatures w14:val="standardContextual"/>
          </w:rPr>
          <w:tab/>
        </w:r>
        <w:r w:rsidRPr="0030770A">
          <w:rPr>
            <w:rStyle w:val="Hipercze"/>
            <w:noProof/>
          </w:rPr>
          <w:t>Charakterystyka podzespołów</w:t>
        </w:r>
        <w:r>
          <w:rPr>
            <w:noProof/>
            <w:webHidden/>
          </w:rPr>
          <w:tab/>
        </w:r>
        <w:r>
          <w:rPr>
            <w:noProof/>
            <w:webHidden/>
          </w:rPr>
          <w:fldChar w:fldCharType="begin"/>
        </w:r>
        <w:r>
          <w:rPr>
            <w:noProof/>
            <w:webHidden/>
          </w:rPr>
          <w:instrText xml:space="preserve"> PAGEREF _Toc157890652 \h </w:instrText>
        </w:r>
        <w:r>
          <w:rPr>
            <w:noProof/>
            <w:webHidden/>
          </w:rPr>
        </w:r>
        <w:r>
          <w:rPr>
            <w:noProof/>
            <w:webHidden/>
          </w:rPr>
          <w:fldChar w:fldCharType="separate"/>
        </w:r>
        <w:r>
          <w:rPr>
            <w:noProof/>
            <w:webHidden/>
          </w:rPr>
          <w:t>15</w:t>
        </w:r>
        <w:r>
          <w:rPr>
            <w:noProof/>
            <w:webHidden/>
          </w:rPr>
          <w:fldChar w:fldCharType="end"/>
        </w:r>
      </w:hyperlink>
    </w:p>
    <w:p w14:paraId="3267CBBD" w14:textId="6977C5AB"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3" w:history="1">
        <w:r w:rsidRPr="0030770A">
          <w:rPr>
            <w:rStyle w:val="Hipercze"/>
            <w:noProof/>
          </w:rPr>
          <w:t>4.3</w:t>
        </w:r>
        <w:r>
          <w:rPr>
            <w:rFonts w:asciiTheme="minorHAnsi" w:eastAsiaTheme="minorEastAsia" w:hAnsiTheme="minorHAnsi" w:cstheme="minorBidi"/>
            <w:noProof/>
            <w:kern w:val="2"/>
            <w:sz w:val="22"/>
            <w:szCs w:val="22"/>
            <w14:ligatures w14:val="standardContextual"/>
          </w:rPr>
          <w:tab/>
        </w:r>
        <w:r w:rsidRPr="0030770A">
          <w:rPr>
            <w:rStyle w:val="Hipercze"/>
            <w:noProof/>
          </w:rPr>
          <w:t>Zasilanie prototypu</w:t>
        </w:r>
        <w:r>
          <w:rPr>
            <w:noProof/>
            <w:webHidden/>
          </w:rPr>
          <w:tab/>
        </w:r>
        <w:r>
          <w:rPr>
            <w:noProof/>
            <w:webHidden/>
          </w:rPr>
          <w:fldChar w:fldCharType="begin"/>
        </w:r>
        <w:r>
          <w:rPr>
            <w:noProof/>
            <w:webHidden/>
          </w:rPr>
          <w:instrText xml:space="preserve"> PAGEREF _Toc157890653 \h </w:instrText>
        </w:r>
        <w:r>
          <w:rPr>
            <w:noProof/>
            <w:webHidden/>
          </w:rPr>
        </w:r>
        <w:r>
          <w:rPr>
            <w:noProof/>
            <w:webHidden/>
          </w:rPr>
          <w:fldChar w:fldCharType="separate"/>
        </w:r>
        <w:r>
          <w:rPr>
            <w:noProof/>
            <w:webHidden/>
          </w:rPr>
          <w:t>23</w:t>
        </w:r>
        <w:r>
          <w:rPr>
            <w:noProof/>
            <w:webHidden/>
          </w:rPr>
          <w:fldChar w:fldCharType="end"/>
        </w:r>
      </w:hyperlink>
    </w:p>
    <w:p w14:paraId="52FFE295" w14:textId="24AB0287"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4" w:history="1">
        <w:r w:rsidRPr="0030770A">
          <w:rPr>
            <w:rStyle w:val="Hipercze"/>
            <w:noProof/>
          </w:rPr>
          <w:t>4.4</w:t>
        </w:r>
        <w:r>
          <w:rPr>
            <w:rFonts w:asciiTheme="minorHAnsi" w:eastAsiaTheme="minorEastAsia" w:hAnsiTheme="minorHAnsi" w:cstheme="minorBidi"/>
            <w:noProof/>
            <w:kern w:val="2"/>
            <w:sz w:val="22"/>
            <w:szCs w:val="22"/>
            <w14:ligatures w14:val="standardContextual"/>
          </w:rPr>
          <w:tab/>
        </w:r>
        <w:r w:rsidRPr="0030770A">
          <w:rPr>
            <w:rStyle w:val="Hipercze"/>
            <w:noProof/>
          </w:rPr>
          <w:t>Schemat działania</w:t>
        </w:r>
        <w:r>
          <w:rPr>
            <w:noProof/>
            <w:webHidden/>
          </w:rPr>
          <w:tab/>
        </w:r>
        <w:r>
          <w:rPr>
            <w:noProof/>
            <w:webHidden/>
          </w:rPr>
          <w:fldChar w:fldCharType="begin"/>
        </w:r>
        <w:r>
          <w:rPr>
            <w:noProof/>
            <w:webHidden/>
          </w:rPr>
          <w:instrText xml:space="preserve"> PAGEREF _Toc157890654 \h </w:instrText>
        </w:r>
        <w:r>
          <w:rPr>
            <w:noProof/>
            <w:webHidden/>
          </w:rPr>
        </w:r>
        <w:r>
          <w:rPr>
            <w:noProof/>
            <w:webHidden/>
          </w:rPr>
          <w:fldChar w:fldCharType="separate"/>
        </w:r>
        <w:r>
          <w:rPr>
            <w:noProof/>
            <w:webHidden/>
          </w:rPr>
          <w:t>24</w:t>
        </w:r>
        <w:r>
          <w:rPr>
            <w:noProof/>
            <w:webHidden/>
          </w:rPr>
          <w:fldChar w:fldCharType="end"/>
        </w:r>
      </w:hyperlink>
    </w:p>
    <w:p w14:paraId="3DA44E90" w14:textId="1F4A1FC1"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55" w:history="1">
        <w:r w:rsidRPr="0030770A">
          <w:rPr>
            <w:rStyle w:val="Hipercze"/>
          </w:rPr>
          <w:t>Rozdział 5  Specyfikacja wewnętrzna – Oprogramowanie</w:t>
        </w:r>
        <w:r>
          <w:rPr>
            <w:webHidden/>
          </w:rPr>
          <w:tab/>
        </w:r>
        <w:r>
          <w:rPr>
            <w:webHidden/>
          </w:rPr>
          <w:fldChar w:fldCharType="begin"/>
        </w:r>
        <w:r>
          <w:rPr>
            <w:webHidden/>
          </w:rPr>
          <w:instrText xml:space="preserve"> PAGEREF _Toc157890655 \h </w:instrText>
        </w:r>
        <w:r>
          <w:rPr>
            <w:webHidden/>
          </w:rPr>
        </w:r>
        <w:r>
          <w:rPr>
            <w:webHidden/>
          </w:rPr>
          <w:fldChar w:fldCharType="separate"/>
        </w:r>
        <w:r>
          <w:rPr>
            <w:webHidden/>
          </w:rPr>
          <w:t>26</w:t>
        </w:r>
        <w:r>
          <w:rPr>
            <w:webHidden/>
          </w:rPr>
          <w:fldChar w:fldCharType="end"/>
        </w:r>
      </w:hyperlink>
    </w:p>
    <w:p w14:paraId="6366BB62" w14:textId="07BAF2AB"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6" w:history="1">
        <w:r w:rsidRPr="0030770A">
          <w:rPr>
            <w:rStyle w:val="Hipercze"/>
            <w:noProof/>
          </w:rPr>
          <w:t>5.1</w:t>
        </w:r>
        <w:r>
          <w:rPr>
            <w:rFonts w:asciiTheme="minorHAnsi" w:eastAsiaTheme="minorEastAsia" w:hAnsiTheme="minorHAnsi" w:cstheme="minorBidi"/>
            <w:noProof/>
            <w:kern w:val="2"/>
            <w:sz w:val="22"/>
            <w:szCs w:val="22"/>
            <w14:ligatures w14:val="standardContextual"/>
          </w:rPr>
          <w:tab/>
        </w:r>
        <w:r w:rsidRPr="0030770A">
          <w:rPr>
            <w:rStyle w:val="Hipercze"/>
            <w:noProof/>
          </w:rPr>
          <w:t>Inicjalizacja modułów komunikacyjnych</w:t>
        </w:r>
        <w:r>
          <w:rPr>
            <w:noProof/>
            <w:webHidden/>
          </w:rPr>
          <w:tab/>
        </w:r>
        <w:r>
          <w:rPr>
            <w:noProof/>
            <w:webHidden/>
          </w:rPr>
          <w:fldChar w:fldCharType="begin"/>
        </w:r>
        <w:r>
          <w:rPr>
            <w:noProof/>
            <w:webHidden/>
          </w:rPr>
          <w:instrText xml:space="preserve"> PAGEREF _Toc157890656 \h </w:instrText>
        </w:r>
        <w:r>
          <w:rPr>
            <w:noProof/>
            <w:webHidden/>
          </w:rPr>
        </w:r>
        <w:r>
          <w:rPr>
            <w:noProof/>
            <w:webHidden/>
          </w:rPr>
          <w:fldChar w:fldCharType="separate"/>
        </w:r>
        <w:r>
          <w:rPr>
            <w:noProof/>
            <w:webHidden/>
          </w:rPr>
          <w:t>26</w:t>
        </w:r>
        <w:r>
          <w:rPr>
            <w:noProof/>
            <w:webHidden/>
          </w:rPr>
          <w:fldChar w:fldCharType="end"/>
        </w:r>
      </w:hyperlink>
    </w:p>
    <w:p w14:paraId="772F8CF8" w14:textId="4EBE750F"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7" w:history="1">
        <w:r w:rsidRPr="0030770A">
          <w:rPr>
            <w:rStyle w:val="Hipercze"/>
            <w:noProof/>
          </w:rPr>
          <w:t>5.2</w:t>
        </w:r>
        <w:r>
          <w:rPr>
            <w:rFonts w:asciiTheme="minorHAnsi" w:eastAsiaTheme="minorEastAsia" w:hAnsiTheme="minorHAnsi" w:cstheme="minorBidi"/>
            <w:noProof/>
            <w:kern w:val="2"/>
            <w:sz w:val="22"/>
            <w:szCs w:val="22"/>
            <w14:ligatures w14:val="standardContextual"/>
          </w:rPr>
          <w:tab/>
        </w:r>
        <w:r w:rsidRPr="0030770A">
          <w:rPr>
            <w:rStyle w:val="Hipercze"/>
            <w:noProof/>
          </w:rPr>
          <w:t>Plik main.c</w:t>
        </w:r>
        <w:r>
          <w:rPr>
            <w:noProof/>
            <w:webHidden/>
          </w:rPr>
          <w:tab/>
        </w:r>
        <w:r>
          <w:rPr>
            <w:noProof/>
            <w:webHidden/>
          </w:rPr>
          <w:fldChar w:fldCharType="begin"/>
        </w:r>
        <w:r>
          <w:rPr>
            <w:noProof/>
            <w:webHidden/>
          </w:rPr>
          <w:instrText xml:space="preserve"> PAGEREF _Toc157890657 \h </w:instrText>
        </w:r>
        <w:r>
          <w:rPr>
            <w:noProof/>
            <w:webHidden/>
          </w:rPr>
        </w:r>
        <w:r>
          <w:rPr>
            <w:noProof/>
            <w:webHidden/>
          </w:rPr>
          <w:fldChar w:fldCharType="separate"/>
        </w:r>
        <w:r>
          <w:rPr>
            <w:noProof/>
            <w:webHidden/>
          </w:rPr>
          <w:t>28</w:t>
        </w:r>
        <w:r>
          <w:rPr>
            <w:noProof/>
            <w:webHidden/>
          </w:rPr>
          <w:fldChar w:fldCharType="end"/>
        </w:r>
      </w:hyperlink>
    </w:p>
    <w:p w14:paraId="763FF549" w14:textId="1F969450"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58" w:history="1">
        <w:r w:rsidRPr="0030770A">
          <w:rPr>
            <w:rStyle w:val="Hipercze"/>
            <w:noProof/>
          </w:rPr>
          <w:t>5.3</w:t>
        </w:r>
        <w:r>
          <w:rPr>
            <w:rFonts w:asciiTheme="minorHAnsi" w:eastAsiaTheme="minorEastAsia" w:hAnsiTheme="minorHAnsi" w:cstheme="minorBidi"/>
            <w:noProof/>
            <w:kern w:val="2"/>
            <w:sz w:val="22"/>
            <w:szCs w:val="22"/>
            <w14:ligatures w14:val="standardContextual"/>
          </w:rPr>
          <w:tab/>
        </w:r>
        <w:r w:rsidRPr="0030770A">
          <w:rPr>
            <w:rStyle w:val="Hipercze"/>
            <w:noProof/>
          </w:rPr>
          <w:t>Plik HD44780.c</w:t>
        </w:r>
        <w:r>
          <w:rPr>
            <w:noProof/>
            <w:webHidden/>
          </w:rPr>
          <w:tab/>
        </w:r>
        <w:r>
          <w:rPr>
            <w:noProof/>
            <w:webHidden/>
          </w:rPr>
          <w:fldChar w:fldCharType="begin"/>
        </w:r>
        <w:r>
          <w:rPr>
            <w:noProof/>
            <w:webHidden/>
          </w:rPr>
          <w:instrText xml:space="preserve"> PAGEREF _Toc157890658 \h </w:instrText>
        </w:r>
        <w:r>
          <w:rPr>
            <w:noProof/>
            <w:webHidden/>
          </w:rPr>
        </w:r>
        <w:r>
          <w:rPr>
            <w:noProof/>
            <w:webHidden/>
          </w:rPr>
          <w:fldChar w:fldCharType="separate"/>
        </w:r>
        <w:r>
          <w:rPr>
            <w:noProof/>
            <w:webHidden/>
          </w:rPr>
          <w:t>31</w:t>
        </w:r>
        <w:r>
          <w:rPr>
            <w:noProof/>
            <w:webHidden/>
          </w:rPr>
          <w:fldChar w:fldCharType="end"/>
        </w:r>
      </w:hyperlink>
    </w:p>
    <w:p w14:paraId="0EB1E0A4" w14:textId="78E8CFD9"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59" w:history="1">
        <w:r w:rsidRPr="0030770A">
          <w:rPr>
            <w:rStyle w:val="Hipercze"/>
            <w:bCs/>
          </w:rPr>
          <w:t>Rozdział 6  Weryfikacja i walidacja</w:t>
        </w:r>
        <w:r>
          <w:rPr>
            <w:webHidden/>
          </w:rPr>
          <w:tab/>
        </w:r>
        <w:r>
          <w:rPr>
            <w:webHidden/>
          </w:rPr>
          <w:fldChar w:fldCharType="begin"/>
        </w:r>
        <w:r>
          <w:rPr>
            <w:webHidden/>
          </w:rPr>
          <w:instrText xml:space="preserve"> PAGEREF _Toc157890659 \h </w:instrText>
        </w:r>
        <w:r>
          <w:rPr>
            <w:webHidden/>
          </w:rPr>
        </w:r>
        <w:r>
          <w:rPr>
            <w:webHidden/>
          </w:rPr>
          <w:fldChar w:fldCharType="separate"/>
        </w:r>
        <w:r>
          <w:rPr>
            <w:webHidden/>
          </w:rPr>
          <w:t>35</w:t>
        </w:r>
        <w:r>
          <w:rPr>
            <w:webHidden/>
          </w:rPr>
          <w:fldChar w:fldCharType="end"/>
        </w:r>
      </w:hyperlink>
    </w:p>
    <w:p w14:paraId="5903B570" w14:textId="3E80FEA0"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60" w:history="1">
        <w:r w:rsidRPr="0030770A">
          <w:rPr>
            <w:rStyle w:val="Hipercze"/>
            <w:noProof/>
          </w:rPr>
          <w:t>6.1</w:t>
        </w:r>
        <w:r>
          <w:rPr>
            <w:rFonts w:asciiTheme="minorHAnsi" w:eastAsiaTheme="minorEastAsia" w:hAnsiTheme="minorHAnsi" w:cstheme="minorBidi"/>
            <w:noProof/>
            <w:kern w:val="2"/>
            <w:sz w:val="22"/>
            <w:szCs w:val="22"/>
            <w14:ligatures w14:val="standardContextual"/>
          </w:rPr>
          <w:tab/>
        </w:r>
        <w:r w:rsidRPr="0030770A">
          <w:rPr>
            <w:rStyle w:val="Hipercze"/>
            <w:noProof/>
          </w:rPr>
          <w:t>Sposób testowania prototypu</w:t>
        </w:r>
        <w:r>
          <w:rPr>
            <w:noProof/>
            <w:webHidden/>
          </w:rPr>
          <w:tab/>
        </w:r>
        <w:r>
          <w:rPr>
            <w:noProof/>
            <w:webHidden/>
          </w:rPr>
          <w:fldChar w:fldCharType="begin"/>
        </w:r>
        <w:r>
          <w:rPr>
            <w:noProof/>
            <w:webHidden/>
          </w:rPr>
          <w:instrText xml:space="preserve"> PAGEREF _Toc157890660 \h </w:instrText>
        </w:r>
        <w:r>
          <w:rPr>
            <w:noProof/>
            <w:webHidden/>
          </w:rPr>
        </w:r>
        <w:r>
          <w:rPr>
            <w:noProof/>
            <w:webHidden/>
          </w:rPr>
          <w:fldChar w:fldCharType="separate"/>
        </w:r>
        <w:r>
          <w:rPr>
            <w:noProof/>
            <w:webHidden/>
          </w:rPr>
          <w:t>36</w:t>
        </w:r>
        <w:r>
          <w:rPr>
            <w:noProof/>
            <w:webHidden/>
          </w:rPr>
          <w:fldChar w:fldCharType="end"/>
        </w:r>
      </w:hyperlink>
    </w:p>
    <w:p w14:paraId="7E547CEC" w14:textId="19AD9A16" w:rsidR="00990039" w:rsidRDefault="00990039">
      <w:pPr>
        <w:pStyle w:val="Spistreci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7890661" w:history="1">
        <w:r w:rsidRPr="0030770A">
          <w:rPr>
            <w:rStyle w:val="Hipercze"/>
            <w:noProof/>
          </w:rPr>
          <w:t>6.2</w:t>
        </w:r>
        <w:r>
          <w:rPr>
            <w:rFonts w:asciiTheme="minorHAnsi" w:eastAsiaTheme="minorEastAsia" w:hAnsiTheme="minorHAnsi" w:cstheme="minorBidi"/>
            <w:noProof/>
            <w:kern w:val="2"/>
            <w:sz w:val="22"/>
            <w:szCs w:val="22"/>
            <w14:ligatures w14:val="standardContextual"/>
          </w:rPr>
          <w:tab/>
        </w:r>
        <w:r w:rsidRPr="0030770A">
          <w:rPr>
            <w:rStyle w:val="Hipercze"/>
            <w:noProof/>
          </w:rPr>
          <w:t>Walidacja przeprowadzonych testów</w:t>
        </w:r>
        <w:r>
          <w:rPr>
            <w:noProof/>
            <w:webHidden/>
          </w:rPr>
          <w:tab/>
        </w:r>
        <w:r>
          <w:rPr>
            <w:noProof/>
            <w:webHidden/>
          </w:rPr>
          <w:fldChar w:fldCharType="begin"/>
        </w:r>
        <w:r>
          <w:rPr>
            <w:noProof/>
            <w:webHidden/>
          </w:rPr>
          <w:instrText xml:space="preserve"> PAGEREF _Toc157890661 \h </w:instrText>
        </w:r>
        <w:r>
          <w:rPr>
            <w:noProof/>
            <w:webHidden/>
          </w:rPr>
        </w:r>
        <w:r>
          <w:rPr>
            <w:noProof/>
            <w:webHidden/>
          </w:rPr>
          <w:fldChar w:fldCharType="separate"/>
        </w:r>
        <w:r>
          <w:rPr>
            <w:noProof/>
            <w:webHidden/>
          </w:rPr>
          <w:t>37</w:t>
        </w:r>
        <w:r>
          <w:rPr>
            <w:noProof/>
            <w:webHidden/>
          </w:rPr>
          <w:fldChar w:fldCharType="end"/>
        </w:r>
      </w:hyperlink>
    </w:p>
    <w:p w14:paraId="0A4977E0" w14:textId="7BC31A54"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2" w:history="1">
        <w:r w:rsidRPr="0030770A">
          <w:rPr>
            <w:rStyle w:val="Hipercze"/>
            <w:bCs/>
          </w:rPr>
          <w:t>Rozdział 7  Podsumowanie i wnioski</w:t>
        </w:r>
        <w:r>
          <w:rPr>
            <w:webHidden/>
          </w:rPr>
          <w:tab/>
        </w:r>
        <w:r>
          <w:rPr>
            <w:webHidden/>
          </w:rPr>
          <w:fldChar w:fldCharType="begin"/>
        </w:r>
        <w:r>
          <w:rPr>
            <w:webHidden/>
          </w:rPr>
          <w:instrText xml:space="preserve"> PAGEREF _Toc157890662 \h </w:instrText>
        </w:r>
        <w:r>
          <w:rPr>
            <w:webHidden/>
          </w:rPr>
        </w:r>
        <w:r>
          <w:rPr>
            <w:webHidden/>
          </w:rPr>
          <w:fldChar w:fldCharType="separate"/>
        </w:r>
        <w:r>
          <w:rPr>
            <w:webHidden/>
          </w:rPr>
          <w:t>39</w:t>
        </w:r>
        <w:r>
          <w:rPr>
            <w:webHidden/>
          </w:rPr>
          <w:fldChar w:fldCharType="end"/>
        </w:r>
      </w:hyperlink>
    </w:p>
    <w:p w14:paraId="3F8895E1" w14:textId="6BCB0F53"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3" w:history="1">
        <w:r w:rsidRPr="0030770A">
          <w:rPr>
            <w:rStyle w:val="Hipercze"/>
          </w:rPr>
          <w:t>Bibliografia</w:t>
        </w:r>
        <w:r>
          <w:rPr>
            <w:webHidden/>
          </w:rPr>
          <w:tab/>
        </w:r>
        <w:r>
          <w:rPr>
            <w:webHidden/>
          </w:rPr>
          <w:fldChar w:fldCharType="begin"/>
        </w:r>
        <w:r>
          <w:rPr>
            <w:webHidden/>
          </w:rPr>
          <w:instrText xml:space="preserve"> PAGEREF _Toc157890663 \h </w:instrText>
        </w:r>
        <w:r>
          <w:rPr>
            <w:webHidden/>
          </w:rPr>
        </w:r>
        <w:r>
          <w:rPr>
            <w:webHidden/>
          </w:rPr>
          <w:fldChar w:fldCharType="separate"/>
        </w:r>
        <w:r>
          <w:rPr>
            <w:webHidden/>
          </w:rPr>
          <w:t>42</w:t>
        </w:r>
        <w:r>
          <w:rPr>
            <w:webHidden/>
          </w:rPr>
          <w:fldChar w:fldCharType="end"/>
        </w:r>
      </w:hyperlink>
    </w:p>
    <w:p w14:paraId="75EAB9D8" w14:textId="4EFB53C7"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4" w:history="1">
        <w:r w:rsidRPr="0030770A">
          <w:rPr>
            <w:rStyle w:val="Hipercze"/>
          </w:rPr>
          <w:t>Spis skrótów i symboli</w:t>
        </w:r>
        <w:r>
          <w:rPr>
            <w:webHidden/>
          </w:rPr>
          <w:tab/>
        </w:r>
        <w:r>
          <w:rPr>
            <w:webHidden/>
          </w:rPr>
          <w:fldChar w:fldCharType="begin"/>
        </w:r>
        <w:r>
          <w:rPr>
            <w:webHidden/>
          </w:rPr>
          <w:instrText xml:space="preserve"> PAGEREF _Toc157890664 \h </w:instrText>
        </w:r>
        <w:r>
          <w:rPr>
            <w:webHidden/>
          </w:rPr>
        </w:r>
        <w:r>
          <w:rPr>
            <w:webHidden/>
          </w:rPr>
          <w:fldChar w:fldCharType="separate"/>
        </w:r>
        <w:r>
          <w:rPr>
            <w:webHidden/>
          </w:rPr>
          <w:t>46</w:t>
        </w:r>
        <w:r>
          <w:rPr>
            <w:webHidden/>
          </w:rPr>
          <w:fldChar w:fldCharType="end"/>
        </w:r>
      </w:hyperlink>
    </w:p>
    <w:p w14:paraId="48E87CE5" w14:textId="4271F383"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5" w:history="1">
        <w:r w:rsidRPr="0030770A">
          <w:rPr>
            <w:rStyle w:val="Hipercze"/>
          </w:rPr>
          <w:t>Źródła</w:t>
        </w:r>
        <w:r>
          <w:rPr>
            <w:webHidden/>
          </w:rPr>
          <w:tab/>
        </w:r>
        <w:r>
          <w:rPr>
            <w:webHidden/>
          </w:rPr>
          <w:fldChar w:fldCharType="begin"/>
        </w:r>
        <w:r>
          <w:rPr>
            <w:webHidden/>
          </w:rPr>
          <w:instrText xml:space="preserve"> PAGEREF _Toc157890665 \h </w:instrText>
        </w:r>
        <w:r>
          <w:rPr>
            <w:webHidden/>
          </w:rPr>
        </w:r>
        <w:r>
          <w:rPr>
            <w:webHidden/>
          </w:rPr>
          <w:fldChar w:fldCharType="separate"/>
        </w:r>
        <w:r>
          <w:rPr>
            <w:webHidden/>
          </w:rPr>
          <w:t>47</w:t>
        </w:r>
        <w:r>
          <w:rPr>
            <w:webHidden/>
          </w:rPr>
          <w:fldChar w:fldCharType="end"/>
        </w:r>
      </w:hyperlink>
    </w:p>
    <w:p w14:paraId="1A0C268D" w14:textId="22AE28E3"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6" w:history="1">
        <w:r w:rsidRPr="0030770A">
          <w:rPr>
            <w:rStyle w:val="Hipercze"/>
          </w:rPr>
          <w:t>Lista dodatkowych plików, uzupełniających tekst pracy</w:t>
        </w:r>
        <w:r>
          <w:rPr>
            <w:webHidden/>
          </w:rPr>
          <w:tab/>
        </w:r>
        <w:r>
          <w:rPr>
            <w:webHidden/>
          </w:rPr>
          <w:fldChar w:fldCharType="begin"/>
        </w:r>
        <w:r>
          <w:rPr>
            <w:webHidden/>
          </w:rPr>
          <w:instrText xml:space="preserve"> PAGEREF _Toc157890666 \h </w:instrText>
        </w:r>
        <w:r>
          <w:rPr>
            <w:webHidden/>
          </w:rPr>
        </w:r>
        <w:r>
          <w:rPr>
            <w:webHidden/>
          </w:rPr>
          <w:fldChar w:fldCharType="separate"/>
        </w:r>
        <w:r>
          <w:rPr>
            <w:webHidden/>
          </w:rPr>
          <w:t>48</w:t>
        </w:r>
        <w:r>
          <w:rPr>
            <w:webHidden/>
          </w:rPr>
          <w:fldChar w:fldCharType="end"/>
        </w:r>
      </w:hyperlink>
    </w:p>
    <w:p w14:paraId="5F2F9C07" w14:textId="6E8B4544"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7" w:history="1">
        <w:r w:rsidRPr="0030770A">
          <w:rPr>
            <w:rStyle w:val="Hipercze"/>
          </w:rPr>
          <w:t>Spis rysunków</w:t>
        </w:r>
        <w:r>
          <w:rPr>
            <w:webHidden/>
          </w:rPr>
          <w:tab/>
        </w:r>
        <w:r>
          <w:rPr>
            <w:webHidden/>
          </w:rPr>
          <w:fldChar w:fldCharType="begin"/>
        </w:r>
        <w:r>
          <w:rPr>
            <w:webHidden/>
          </w:rPr>
          <w:instrText xml:space="preserve"> PAGEREF _Toc157890667 \h </w:instrText>
        </w:r>
        <w:r>
          <w:rPr>
            <w:webHidden/>
          </w:rPr>
        </w:r>
        <w:r>
          <w:rPr>
            <w:webHidden/>
          </w:rPr>
          <w:fldChar w:fldCharType="separate"/>
        </w:r>
        <w:r>
          <w:rPr>
            <w:webHidden/>
          </w:rPr>
          <w:t>49</w:t>
        </w:r>
        <w:r>
          <w:rPr>
            <w:webHidden/>
          </w:rPr>
          <w:fldChar w:fldCharType="end"/>
        </w:r>
      </w:hyperlink>
    </w:p>
    <w:p w14:paraId="4081AA36" w14:textId="2CCE0A94" w:rsidR="00990039" w:rsidRDefault="00990039">
      <w:pPr>
        <w:pStyle w:val="Spistreci1"/>
        <w:tabs>
          <w:tab w:val="right" w:leader="dot" w:pos="8778"/>
        </w:tabs>
        <w:rPr>
          <w:rFonts w:asciiTheme="minorHAnsi" w:eastAsiaTheme="minorEastAsia" w:hAnsiTheme="minorHAnsi" w:cstheme="minorBidi"/>
          <w:kern w:val="2"/>
          <w:sz w:val="22"/>
          <w:szCs w:val="22"/>
          <w:lang w:val="pl-PL"/>
          <w14:ligatures w14:val="standardContextual"/>
        </w:rPr>
      </w:pPr>
      <w:hyperlink w:anchor="_Toc157890668" w:history="1">
        <w:r w:rsidRPr="0030770A">
          <w:rPr>
            <w:rStyle w:val="Hipercze"/>
          </w:rPr>
          <w:t>Spis tablic</w:t>
        </w:r>
        <w:r>
          <w:rPr>
            <w:webHidden/>
          </w:rPr>
          <w:tab/>
        </w:r>
        <w:r>
          <w:rPr>
            <w:webHidden/>
          </w:rPr>
          <w:fldChar w:fldCharType="begin"/>
        </w:r>
        <w:r>
          <w:rPr>
            <w:webHidden/>
          </w:rPr>
          <w:instrText xml:space="preserve"> PAGEREF _Toc157890668 \h </w:instrText>
        </w:r>
        <w:r>
          <w:rPr>
            <w:webHidden/>
          </w:rPr>
        </w:r>
        <w:r>
          <w:rPr>
            <w:webHidden/>
          </w:rPr>
          <w:fldChar w:fldCharType="separate"/>
        </w:r>
        <w:r>
          <w:rPr>
            <w:webHidden/>
          </w:rPr>
          <w:t>51</w:t>
        </w:r>
        <w:r>
          <w:rPr>
            <w:webHidden/>
          </w:rPr>
          <w:fldChar w:fldCharType="end"/>
        </w:r>
      </w:hyperlink>
    </w:p>
    <w:p w14:paraId="2D80E660" w14:textId="496BA226" w:rsidR="001D381A" w:rsidRPr="005E07A9" w:rsidRDefault="001D381A" w:rsidP="001D381A">
      <w:pPr>
        <w:rPr>
          <w:b/>
          <w:bCs/>
        </w:rPr>
      </w:pPr>
      <w:r w:rsidRPr="005E07A9">
        <w:rPr>
          <w:b/>
          <w:bCs/>
        </w:rPr>
        <w:fldChar w:fldCharType="end"/>
      </w:r>
    </w:p>
    <w:p w14:paraId="4512BE33" w14:textId="40E4A8EF" w:rsidR="003B480D" w:rsidRDefault="003B480D" w:rsidP="00A301C5"/>
    <w:p w14:paraId="1F319D03" w14:textId="77777777" w:rsidR="003B480D" w:rsidRDefault="003B480D">
      <w:pPr>
        <w:overflowPunct/>
        <w:autoSpaceDE/>
        <w:autoSpaceDN/>
        <w:adjustRightInd/>
        <w:textAlignment w:val="auto"/>
      </w:pPr>
      <w:r>
        <w:br w:type="page"/>
      </w:r>
    </w:p>
    <w:p w14:paraId="17EB81F1" w14:textId="46B1FE52" w:rsidR="003B480D" w:rsidRDefault="003B480D" w:rsidP="00A301C5"/>
    <w:p w14:paraId="35766FD9" w14:textId="77777777" w:rsidR="003B480D" w:rsidRDefault="003B480D">
      <w:pPr>
        <w:overflowPunct/>
        <w:autoSpaceDE/>
        <w:autoSpaceDN/>
        <w:adjustRightInd/>
        <w:textAlignment w:val="auto"/>
      </w:pPr>
      <w:r>
        <w:br w:type="page"/>
      </w:r>
    </w:p>
    <w:p w14:paraId="2619CBF3" w14:textId="77777777" w:rsidR="000330A9" w:rsidRPr="005E07A9" w:rsidRDefault="000330A9" w:rsidP="00A301C5">
      <w:pPr>
        <w:sectPr w:rsidR="000330A9" w:rsidRPr="005E07A9" w:rsidSect="008B7699">
          <w:footerReference w:type="default" r:id="rId12"/>
          <w:footnotePr>
            <w:numRestart w:val="eachPage"/>
          </w:footnotePr>
          <w:pgSz w:w="11907" w:h="16840" w:code="9"/>
          <w:pgMar w:top="1418" w:right="1418" w:bottom="1418" w:left="1701" w:header="709" w:footer="765" w:gutter="0"/>
          <w:pgNumType w:start="1"/>
          <w:cols w:space="708"/>
          <w:docGrid w:linePitch="326"/>
        </w:sectPr>
      </w:pPr>
    </w:p>
    <w:p w14:paraId="7B1795BF" w14:textId="77777777" w:rsidR="00CF0DBC" w:rsidRDefault="005366D1" w:rsidP="005366D1">
      <w:pPr>
        <w:pStyle w:val="Nagwek1"/>
        <w:pageBreakBefore/>
        <w:numPr>
          <w:ilvl w:val="0"/>
          <w:numId w:val="0"/>
        </w:numPr>
        <w:spacing w:after="720"/>
        <w:ind w:left="360"/>
        <w:rPr>
          <w:szCs w:val="40"/>
        </w:rPr>
      </w:pPr>
      <w:bookmarkStart w:id="0" w:name="_Toc157890643"/>
      <w:r>
        <w:rPr>
          <w:szCs w:val="40"/>
        </w:rPr>
        <w:lastRenderedPageBreak/>
        <w:t>Rozdział 1</w:t>
      </w:r>
      <w:r>
        <w:rPr>
          <w:szCs w:val="40"/>
        </w:rPr>
        <w:br/>
      </w:r>
      <w:r>
        <w:rPr>
          <w:szCs w:val="40"/>
        </w:rPr>
        <w:br/>
      </w:r>
      <w:r w:rsidR="00CF0DBC" w:rsidRPr="00CF0DBC">
        <w:rPr>
          <w:szCs w:val="40"/>
        </w:rPr>
        <w:t>Wstęp</w:t>
      </w:r>
      <w:bookmarkEnd w:id="0"/>
    </w:p>
    <w:p w14:paraId="4C35449C" w14:textId="26051C78" w:rsidR="0091130F" w:rsidRDefault="0050458D" w:rsidP="000E0C0A">
      <w:pPr>
        <w:pStyle w:val="Tekstpods"/>
      </w:pPr>
      <w:r>
        <w:tab/>
      </w:r>
      <w:r w:rsidR="00B37F25">
        <w:t>Od początku</w:t>
      </w:r>
      <w:r w:rsidR="0036253F">
        <w:t xml:space="preserve"> XXI wieku można zaobserwować </w:t>
      </w:r>
      <w:r w:rsidR="00B37F25">
        <w:t>dynamiczny</w:t>
      </w:r>
      <w:r w:rsidR="0036253F">
        <w:t xml:space="preserve"> wzrost rynku handlu elektronicznego (ang. </w:t>
      </w:r>
      <w:r w:rsidR="0036253F" w:rsidRPr="003604B7">
        <w:rPr>
          <w:i/>
          <w:iCs/>
        </w:rPr>
        <w:t>e-commerce</w:t>
      </w:r>
      <w:r w:rsidR="0036253F">
        <w:t>)</w:t>
      </w:r>
      <w:r w:rsidR="00B37F25">
        <w:t>, co skutkuje znacznym rozwojem w sektorze usług kurierskich. Wynika to z</w:t>
      </w:r>
      <w:r w:rsidR="00D966A6">
        <w:t>e</w:t>
      </w:r>
      <w:r w:rsidR="00B37F25">
        <w:t xml:space="preserve"> zwiększonego ruchu przesyłek dostarczanych do konsumentów, którzy zamawiają coraz więcej produktów z różnych sklepów internetowych.</w:t>
      </w:r>
      <w:r w:rsidR="00C61590">
        <w:t xml:space="preserve"> Rozwój rynku e-commerce umożliwił również małym przedsiębiorcom oferowanie swoich produktów wyłącznie poprzez wysyłkę bezpośrednio do zainteresowanych </w:t>
      </w:r>
      <w:r w:rsidR="00F15965">
        <w:t>osób</w:t>
      </w:r>
      <w:r w:rsidR="00C61590">
        <w:t xml:space="preserve">, bez konieczności otwierania sklepu stacjonarnego. Obydwie wymienione grupy </w:t>
      </w:r>
      <w:r w:rsidR="00263F40">
        <w:t>wykorzystują</w:t>
      </w:r>
      <w:r w:rsidR="00C61590">
        <w:t xml:space="preserve"> do swoich celów usług</w:t>
      </w:r>
      <w:r w:rsidR="00263F40">
        <w:t>i</w:t>
      </w:r>
      <w:r w:rsidR="00C61590">
        <w:t xml:space="preserve"> kurierski</w:t>
      </w:r>
      <w:r w:rsidR="00263F40">
        <w:t>e</w:t>
      </w:r>
      <w:r w:rsidR="00C61590">
        <w:t xml:space="preserve">, które przez długi czas </w:t>
      </w:r>
      <w:r w:rsidR="00263F40">
        <w:t>ograniczały się</w:t>
      </w:r>
      <w:r w:rsidR="00C61590">
        <w:t xml:space="preserve"> jedynie</w:t>
      </w:r>
      <w:r w:rsidR="00263F40">
        <w:t xml:space="preserve"> do</w:t>
      </w:r>
      <w:r w:rsidR="00C61590">
        <w:t xml:space="preserve"> dostaw</w:t>
      </w:r>
      <w:r w:rsidR="00263F40">
        <w:t>y</w:t>
      </w:r>
      <w:r w:rsidR="00C61590">
        <w:t xml:space="preserve"> bądź odbi</w:t>
      </w:r>
      <w:r w:rsidR="00263F40">
        <w:t>o</w:t>
      </w:r>
      <w:r w:rsidR="00C61590">
        <w:t>r</w:t>
      </w:r>
      <w:r w:rsidR="00263F40">
        <w:t>u</w:t>
      </w:r>
      <w:r w:rsidR="00C61590">
        <w:t xml:space="preserve"> bezpośrednio pod podany adres </w:t>
      </w:r>
      <w:r w:rsidR="00263F40">
        <w:t>lub</w:t>
      </w:r>
      <w:r w:rsidR="00C61590">
        <w:t xml:space="preserve"> do punktu kurierskiego znajdującego się często w </w:t>
      </w:r>
      <w:r w:rsidR="00263F40">
        <w:t xml:space="preserve">niewygodnej dla klienta lokalizacji. </w:t>
      </w:r>
      <w:r w:rsidR="00A465CD">
        <w:t xml:space="preserve">Dostawy przesyłek pod podany adres również posiadają kilka </w:t>
      </w:r>
      <w:r w:rsidR="00E92D46">
        <w:t>wad</w:t>
      </w:r>
      <w:r w:rsidR="00A465CD">
        <w:t xml:space="preserve">. Głównym problemem jest </w:t>
      </w:r>
      <w:r w:rsidR="005D2CC0">
        <w:t>to,</w:t>
      </w:r>
      <w:r w:rsidR="00A465CD">
        <w:t xml:space="preserve"> że kurierzy pracują w godzinach</w:t>
      </w:r>
      <w:r w:rsidR="00E92D46">
        <w:t xml:space="preserve"> zbliżonych do standardowych godzin pracy</w:t>
      </w:r>
      <w:r w:rsidR="00A465CD">
        <w:t xml:space="preserve"> większoś</w:t>
      </w:r>
      <w:r w:rsidR="00E92D46">
        <w:t>ci</w:t>
      </w:r>
      <w:r w:rsidR="00A465CD">
        <w:t xml:space="preserve"> ludzi</w:t>
      </w:r>
      <w:r w:rsidR="00E92D46">
        <w:t>. W</w:t>
      </w:r>
      <w:r w:rsidR="00E601C8">
        <w:t> </w:t>
      </w:r>
      <w:r w:rsidR="00E92D46">
        <w:t>związku z tym, w</w:t>
      </w:r>
      <w:r w:rsidR="00A465CD">
        <w:t xml:space="preserve"> przypadku próby doręczenia paczki przez kuriera podczas nieobecności </w:t>
      </w:r>
      <w:r w:rsidR="00E92D46">
        <w:t xml:space="preserve">odbiorcy </w:t>
      </w:r>
      <w:r w:rsidR="00A465CD">
        <w:t xml:space="preserve">mogą wystąpić trzy </w:t>
      </w:r>
      <w:r w:rsidR="001F52D6">
        <w:t>opcje</w:t>
      </w:r>
      <w:r w:rsidR="00A465CD">
        <w:t xml:space="preserve">. </w:t>
      </w:r>
      <w:r w:rsidR="00E92D46">
        <w:t>Pierwsz</w:t>
      </w:r>
      <w:r w:rsidR="001F52D6">
        <w:t>a</w:t>
      </w:r>
      <w:r w:rsidR="00E92D46">
        <w:t xml:space="preserve"> to powiadomienie odbiorcy o nieudanej próbie dostarczenia przesyłki i jej odesłanie do punktu kurierskiego, skąd zostanie ponownie podjęta próba dostarczenia następnego dnia. Druga to pozostawienie paczki u sąsiada adresata, co może wiązać się z </w:t>
      </w:r>
      <w:r w:rsidR="001F52D6">
        <w:t>ryzykiem,</w:t>
      </w:r>
      <w:r w:rsidR="00E92D46">
        <w:t xml:space="preserve"> iż osoba trzecia nie została poinformowana o takiej możliwości lub kwestiami </w:t>
      </w:r>
      <w:r w:rsidR="00202436">
        <w:t xml:space="preserve">braku </w:t>
      </w:r>
      <w:r w:rsidR="00E92D46">
        <w:t>zaufania wobec zastępczego odbiorcy</w:t>
      </w:r>
      <w:r w:rsidR="00202436">
        <w:t>. Ostatni</w:t>
      </w:r>
      <w:r w:rsidR="001F52D6">
        <w:t xml:space="preserve">a opcja </w:t>
      </w:r>
      <w:r w:rsidR="00202436">
        <w:t>często występują</w:t>
      </w:r>
      <w:r w:rsidR="001F52D6">
        <w:t>ca</w:t>
      </w:r>
      <w:r w:rsidR="00202436">
        <w:t xml:space="preserve"> szczególnie w krajach anglosaskich </w:t>
      </w:r>
      <w:r w:rsidR="001F52D6">
        <w:t>to</w:t>
      </w:r>
      <w:r w:rsidR="00202436">
        <w:t xml:space="preserve"> pozostawienie przesyłki przed drzwiami odbiorcy, co niesie ze sobą ryzyko kradzieży przez tak zwanych „Porch Pirate”.</w:t>
      </w:r>
      <w:r w:rsidR="001F52D6">
        <w:t xml:space="preserve"> </w:t>
      </w:r>
      <w:r w:rsidR="00B92BCF">
        <w:t xml:space="preserve">Poruszony problem został zauważony przez firmy e-commerce oraz firmy kurierskie. W odpowiedzi na to, podjęto inicjatywę mającą na celu znalezienie rozwiązania, </w:t>
      </w:r>
      <w:r w:rsidR="00CD21C3">
        <w:t>opierające się</w:t>
      </w:r>
      <w:r w:rsidR="00B92BCF">
        <w:t xml:space="preserve"> na zwiększeniu liczby punktów obsługi klienta. Są one rozmieszczone w łatwo dostępnych lokalizacjach, tworząc gęstą sieć na obszarach miejskich. </w:t>
      </w:r>
      <w:r w:rsidR="00557431">
        <w:t>Jednakże te punkty często powstają w już istniejących sklepach, które</w:t>
      </w:r>
      <w:r w:rsidR="000E0C0A">
        <w:t xml:space="preserve"> </w:t>
      </w:r>
      <w:r w:rsidR="00557431">
        <w:t>mają ograniczone godziny otwarcia</w:t>
      </w:r>
      <w:r w:rsidR="000E0C0A">
        <w:t>. Ponadto</w:t>
      </w:r>
      <w:r w:rsidR="00557431">
        <w:t xml:space="preserve"> przesyłki są wydawane przez kasjerów</w:t>
      </w:r>
      <w:r w:rsidR="000E0C0A">
        <w:t>, którzy</w:t>
      </w:r>
      <w:r w:rsidR="00557431">
        <w:t xml:space="preserve"> jednocześnie obsługują</w:t>
      </w:r>
      <w:r w:rsidR="000E0C0A">
        <w:t xml:space="preserve"> również</w:t>
      </w:r>
      <w:r w:rsidR="00557431">
        <w:t xml:space="preserve"> klientów sklepowych.</w:t>
      </w:r>
      <w:r w:rsidR="0058045F">
        <w:t xml:space="preserve"> P</w:t>
      </w:r>
      <w:r w:rsidR="0091130F">
        <w:t>roblemy</w:t>
      </w:r>
      <w:r w:rsidR="0058045F">
        <w:t xml:space="preserve"> te</w:t>
      </w:r>
      <w:r w:rsidR="0091130F">
        <w:t xml:space="preserve"> są podobne do tych, które pojawiają się, gdy kurier nie zastaje odbior</w:t>
      </w:r>
      <w:r w:rsidR="00C74C77">
        <w:t>c</w:t>
      </w:r>
      <w:r w:rsidR="0091130F">
        <w:t>y pod wyznaczonym adresem, co często</w:t>
      </w:r>
      <w:r w:rsidR="00C74C77">
        <w:t xml:space="preserve"> </w:t>
      </w:r>
      <w:r w:rsidR="00C74C77">
        <w:lastRenderedPageBreak/>
        <w:t xml:space="preserve">przypomina </w:t>
      </w:r>
      <w:r w:rsidR="0091130F">
        <w:t>pierwszą opcj</w:t>
      </w:r>
      <w:r w:rsidR="00C74C77">
        <w:t>ę</w:t>
      </w:r>
      <w:r w:rsidR="0091130F">
        <w:t xml:space="preserve"> wcześniej opisanej sytuacji</w:t>
      </w:r>
      <w:r w:rsidR="00C74C77">
        <w:t>, a dodatkowo dochodzi do zbędnego przeznaczania czasu na oczekiwanie w celu odebrania lub nadania paczki</w:t>
      </w:r>
      <w:r w:rsidR="0091130F">
        <w:t>.</w:t>
      </w:r>
    </w:p>
    <w:p w14:paraId="0FEABF3A" w14:textId="7E9294F1" w:rsidR="0081271F" w:rsidRDefault="0091130F" w:rsidP="0091130F">
      <w:pPr>
        <w:pStyle w:val="Tekstpods"/>
        <w:ind w:firstLine="720"/>
      </w:pPr>
      <w:r w:rsidRPr="0091130F">
        <w:t xml:space="preserve">Wymienione </w:t>
      </w:r>
      <w:r w:rsidR="00666C34">
        <w:t>wyzwania dotyczące odbierania i nadawania przesyłek</w:t>
      </w:r>
      <w:r w:rsidRPr="0091130F">
        <w:t xml:space="preserve"> </w:t>
      </w:r>
      <w:r w:rsidR="00666C34">
        <w:t xml:space="preserve">nie tylko mieszczą się </w:t>
      </w:r>
      <w:r w:rsidRPr="0091130F">
        <w:t xml:space="preserve">w dziedzinie związanej z zagrożeniami związanymi z </w:t>
      </w:r>
      <w:r w:rsidR="00AD47B8">
        <w:t>bezpieczeństwem</w:t>
      </w:r>
      <w:r w:rsidRPr="0091130F">
        <w:t xml:space="preserve"> i </w:t>
      </w:r>
      <w:r w:rsidR="00AD47B8">
        <w:t>wygodą</w:t>
      </w:r>
      <w:r w:rsidRPr="0091130F">
        <w:t>,</w:t>
      </w:r>
      <w:r w:rsidR="00BB0CDA">
        <w:t xml:space="preserve"> ale obejmuje również kwestię </w:t>
      </w:r>
      <w:r w:rsidR="00D966A6">
        <w:t>marnotrawstwa</w:t>
      </w:r>
      <w:r w:rsidR="00BB0CDA">
        <w:t xml:space="preserve"> czasu,</w:t>
      </w:r>
      <w:r w:rsidRPr="0091130F">
        <w:t xml:space="preserve"> </w:t>
      </w:r>
      <w:r w:rsidR="00BB0CDA">
        <w:t>co jest</w:t>
      </w:r>
      <w:r w:rsidRPr="0091130F">
        <w:t xml:space="preserve"> kluczowe przy korzystaniu z usług kurierskich.</w:t>
      </w:r>
    </w:p>
    <w:p w14:paraId="22D9FE49" w14:textId="4BE4106A" w:rsidR="00666C34" w:rsidRDefault="00666C34" w:rsidP="0091130F">
      <w:pPr>
        <w:pStyle w:val="Tekstpods"/>
        <w:ind w:firstLine="720"/>
      </w:pPr>
      <w:r>
        <w:t>Celem pr</w:t>
      </w:r>
      <w:r w:rsidR="00164DF0">
        <w:t>acy</w:t>
      </w:r>
      <w:r>
        <w:t xml:space="preserve"> inżynierskie</w:t>
      </w:r>
      <w:r w:rsidR="00164DF0">
        <w:t>j</w:t>
      </w:r>
      <w:r>
        <w:t xml:space="preserve"> jest </w:t>
      </w:r>
      <w:r w:rsidR="00164DF0">
        <w:t>stworzenie</w:t>
      </w:r>
      <w:r w:rsidR="00E601C8">
        <w:t xml:space="preserve"> </w:t>
      </w:r>
      <w:r w:rsidR="00164DF0">
        <w:t>urządzenia, umożliwia</w:t>
      </w:r>
      <w:r w:rsidR="00304C60">
        <w:t>jąc</w:t>
      </w:r>
      <w:r w:rsidR="00E601C8">
        <w:t>ego</w:t>
      </w:r>
      <w:r w:rsidR="00164DF0">
        <w:t xml:space="preserve"> bezkontaktowe odbieranie i nadawanie </w:t>
      </w:r>
      <w:r w:rsidR="003C1050">
        <w:t>paczek</w:t>
      </w:r>
      <w:r w:rsidR="00B90433">
        <w:t xml:space="preserve">, o nazwie Osobista Skrytka Pocztowa (OSP) lub (ang. </w:t>
      </w:r>
      <w:r w:rsidR="00B90433" w:rsidRPr="00B90433">
        <w:rPr>
          <w:i/>
          <w:iCs/>
        </w:rPr>
        <w:t>Personal Post Office Box (PO Box)</w:t>
      </w:r>
      <w:r w:rsidR="00B90433">
        <w:t>). Autor w dalszej części pracy będzie stosował zamiennie oba te terminy.</w:t>
      </w:r>
      <w:r w:rsidR="003C1050">
        <w:t xml:space="preserve"> Urządzenie ma być </w:t>
      </w:r>
      <w:r w:rsidR="00304C60">
        <w:t>sterowane</w:t>
      </w:r>
      <w:r w:rsidR="003C1050">
        <w:t xml:space="preserve"> przez użytkownika za pomocą telefonu połączonego poprzez </w:t>
      </w:r>
      <w:r w:rsidR="00304C60">
        <w:t>Bluetooth</w:t>
      </w:r>
      <w:r w:rsidR="003C1050">
        <w:t xml:space="preserve"> oraz </w:t>
      </w:r>
      <w:r w:rsidR="00304C60">
        <w:t xml:space="preserve">mieć funkcję </w:t>
      </w:r>
      <w:r w:rsidR="003C1050">
        <w:t>wysyła</w:t>
      </w:r>
      <w:r w:rsidR="00304C60">
        <w:t>nia</w:t>
      </w:r>
      <w:r w:rsidR="003C1050">
        <w:t xml:space="preserve"> wiadomości SMS (</w:t>
      </w:r>
      <w:r w:rsidR="003C1050" w:rsidRPr="00C121B2">
        <w:t>ang.</w:t>
      </w:r>
      <w:r w:rsidR="003C1050" w:rsidRPr="003C1050">
        <w:rPr>
          <w:i/>
          <w:iCs/>
        </w:rPr>
        <w:t xml:space="preserve"> Short Message Service</w:t>
      </w:r>
      <w:r w:rsidR="003C1050">
        <w:t>) z kodem dostępu</w:t>
      </w:r>
      <w:r w:rsidR="00B2382D">
        <w:t xml:space="preserve"> do skrytki</w:t>
      </w:r>
      <w:r w:rsidR="003C1050">
        <w:t xml:space="preserve"> dla kuriera.</w:t>
      </w:r>
      <w:r w:rsidR="005443BE">
        <w:t xml:space="preserve"> </w:t>
      </w:r>
      <w:r w:rsidR="00D966A6">
        <w:t xml:space="preserve">Zewnętrzna część </w:t>
      </w:r>
      <w:r w:rsidR="00E601C8">
        <w:t>skrytki</w:t>
      </w:r>
      <w:r w:rsidR="005443BE">
        <w:t xml:space="preserve"> składa się z zamka blokującego dostęp do wnętrza skrytki przez osoby </w:t>
      </w:r>
      <w:r w:rsidR="002F6ECD">
        <w:t>postronne</w:t>
      </w:r>
      <w:r w:rsidR="005443BE">
        <w:t xml:space="preserve"> oraz klawiatury</w:t>
      </w:r>
      <w:r w:rsidR="00C121B2">
        <w:t xml:space="preserve"> membranowej</w:t>
      </w:r>
      <w:r w:rsidR="005443BE">
        <w:t xml:space="preserve"> z wyświetlaczem</w:t>
      </w:r>
      <w:r w:rsidR="00C121B2">
        <w:t xml:space="preserve"> LCD (</w:t>
      </w:r>
      <w:r w:rsidR="00C121B2" w:rsidRPr="00C121B2">
        <w:t>ang.</w:t>
      </w:r>
      <w:r w:rsidR="00C121B2" w:rsidRPr="00C121B2">
        <w:rPr>
          <w:i/>
          <w:iCs/>
        </w:rPr>
        <w:t xml:space="preserve"> Liquid-Crystal Display</w:t>
      </w:r>
      <w:r w:rsidR="00C121B2">
        <w:t>)</w:t>
      </w:r>
      <w:r w:rsidR="003A0373">
        <w:t>, któr</w:t>
      </w:r>
      <w:r w:rsidR="003706AE">
        <w:t xml:space="preserve">a </w:t>
      </w:r>
      <w:r w:rsidR="003A0373">
        <w:t>umożliwia wprowadzenie wysłanego kodu dostępu d</w:t>
      </w:r>
      <w:r w:rsidR="00C121B2">
        <w:t>la</w:t>
      </w:r>
      <w:r w:rsidR="003A0373">
        <w:t xml:space="preserve"> kuriera</w:t>
      </w:r>
      <w:r w:rsidR="005443BE">
        <w:t>.</w:t>
      </w:r>
    </w:p>
    <w:p w14:paraId="139B34BE" w14:textId="474E9F9C" w:rsidR="00923FEB" w:rsidRDefault="000D7842" w:rsidP="0091130F">
      <w:pPr>
        <w:pStyle w:val="Tekstpods"/>
        <w:ind w:firstLine="720"/>
      </w:pPr>
      <w:r>
        <w:t>Zakres pracy obejmuje skompletowanie i opisanie niezbędnych modułów komunikacyjnych</w:t>
      </w:r>
      <w:r w:rsidR="00445AA1">
        <w:t xml:space="preserve"> takich jak Bluetooth oraz GSM (ang. </w:t>
      </w:r>
      <w:r w:rsidR="00445AA1" w:rsidRPr="00445AA1">
        <w:rPr>
          <w:i/>
          <w:iCs/>
        </w:rPr>
        <w:t>Global System for Mobile Communications</w:t>
      </w:r>
      <w:r w:rsidR="00445AA1">
        <w:t>)</w:t>
      </w:r>
      <w:r>
        <w:t xml:space="preserve"> oraz peryferii zewnętrznych, które będą obsługiwane przez mikrokontroler STM32 w ramach </w:t>
      </w:r>
      <w:r w:rsidR="00CD21C3">
        <w:t>stworzonego urządzenia</w:t>
      </w:r>
      <w:r>
        <w:t xml:space="preserve">. Z uwagi na to, że projekt wymaga zakończenia poprzez uruchomienie prototypu, zakres pracy obejmuje również umieszczenie urządzenia </w:t>
      </w:r>
      <w:r w:rsidR="00D966A6">
        <w:t>przy</w:t>
      </w:r>
      <w:r>
        <w:t xml:space="preserve"> obiekcie, który będzie służył za skrytkę pocztową. </w:t>
      </w:r>
    </w:p>
    <w:p w14:paraId="4D518CD7" w14:textId="00858F74" w:rsidR="00A759E2" w:rsidRDefault="00A759E2" w:rsidP="0091130F">
      <w:pPr>
        <w:pStyle w:val="Tekstpods"/>
        <w:ind w:firstLine="720"/>
      </w:pPr>
      <w:r>
        <w:t>Praca inżynierska składa się z siedmiu rozdziałów, z których każdy skupia się na innym aspekcie projektu. Wstęp wprowadza</w:t>
      </w:r>
      <w:r w:rsidR="00CD21C3">
        <w:t xml:space="preserve"> w poruszony</w:t>
      </w:r>
      <w:r>
        <w:t xml:space="preserve"> temat, przedstawiając cel i zakres pracy oraz osadza problem w danej dziedzinie. Drugi rozdział to szczegółowa analiza problemu</w:t>
      </w:r>
      <w:r w:rsidR="003546D6">
        <w:t xml:space="preserve"> dodatkowo</w:t>
      </w:r>
      <w:r>
        <w:t xml:space="preserve"> prezentująca istniejące rozwiązania rynkowe. Trzeci rozdział</w:t>
      </w:r>
      <w:r w:rsidR="001C5FE4">
        <w:t xml:space="preserve"> to</w:t>
      </w:r>
      <w:r>
        <w:t xml:space="preserve"> </w:t>
      </w:r>
      <w:r w:rsidR="00D966A6">
        <w:t>s</w:t>
      </w:r>
      <w:r>
        <w:t>pecyfikacja projektu, zawiera</w:t>
      </w:r>
      <w:r w:rsidR="001C5FE4">
        <w:t>jąca</w:t>
      </w:r>
      <w:r>
        <w:t xml:space="preserve"> uzasadnienie dokonanych wyborów oraz opis wykorzystanych narzędzi. Czwarty rozdział omawia specyfikację zewnętrzną urządzenia, w tym jego fizyczną konstrukcję i schemat działania. Piąty rozdział koncentruje się na specyfikacji wewnętrznej, czyli na aspektach</w:t>
      </w:r>
      <w:r w:rsidR="003546D6">
        <w:t xml:space="preserve"> programistycznych urządzenia. Szósty rozdział </w:t>
      </w:r>
      <w:r w:rsidR="001C5FE4">
        <w:t>obejmuje</w:t>
      </w:r>
      <w:r w:rsidR="003546D6">
        <w:t xml:space="preserve"> </w:t>
      </w:r>
      <w:r w:rsidR="001C5FE4">
        <w:t>w</w:t>
      </w:r>
      <w:r w:rsidR="003546D6">
        <w:t>eryfikacj</w:t>
      </w:r>
      <w:r w:rsidR="001C5FE4">
        <w:t>ę</w:t>
      </w:r>
      <w:r w:rsidR="003546D6">
        <w:t xml:space="preserve"> i walidacj</w:t>
      </w:r>
      <w:r w:rsidR="001C5FE4">
        <w:t>ę</w:t>
      </w:r>
      <w:r w:rsidR="003546D6">
        <w:t>, opisuje procedurę testowania urządzenia z napotkanymi problemami i opracowanymi rozwiązaniami. Ostatni rozdział - Podsumowanie i wnioski, zawiera przegląd spełnienia założeń projektu, dostępnych rozwiąza</w:t>
      </w:r>
      <w:r w:rsidR="004C3BCD">
        <w:t>ń</w:t>
      </w:r>
      <w:r w:rsidR="003546D6">
        <w:t xml:space="preserve"> postawionych problemów oraz możliwego kierunku rozwoju urządzenia.</w:t>
      </w:r>
    </w:p>
    <w:p w14:paraId="7439B52F" w14:textId="77777777" w:rsidR="00445AA1" w:rsidRPr="00445AA1" w:rsidRDefault="00445AA1" w:rsidP="00445AA1">
      <w:pPr>
        <w:pStyle w:val="Tekstpods"/>
        <w:ind w:firstLine="720"/>
      </w:pPr>
    </w:p>
    <w:p w14:paraId="24E84771" w14:textId="77777777" w:rsidR="00D22965" w:rsidRDefault="00D22965">
      <w:pPr>
        <w:overflowPunct/>
        <w:autoSpaceDE/>
        <w:autoSpaceDN/>
        <w:adjustRightInd/>
        <w:textAlignment w:val="auto"/>
        <w:rPr>
          <w:b/>
          <w:kern w:val="28"/>
          <w:sz w:val="29"/>
        </w:rPr>
        <w:sectPr w:rsidR="00D22965" w:rsidSect="008B7699">
          <w:headerReference w:type="even" r:id="rId13"/>
          <w:headerReference w:type="default" r:id="rId14"/>
          <w:footerReference w:type="even" r:id="rId15"/>
          <w:footerReference w:type="default" r:id="rId16"/>
          <w:footnotePr>
            <w:numRestart w:val="eachPage"/>
          </w:footnotePr>
          <w:pgSz w:w="11907" w:h="16840" w:code="9"/>
          <w:pgMar w:top="1418" w:right="1418" w:bottom="1418" w:left="1701" w:header="709" w:footer="765" w:gutter="0"/>
          <w:pgNumType w:start="1"/>
          <w:cols w:space="708"/>
          <w:docGrid w:linePitch="326"/>
        </w:sectPr>
      </w:pPr>
    </w:p>
    <w:p w14:paraId="575D8CF7" w14:textId="43F87A28" w:rsidR="00666BF3" w:rsidRDefault="00D22965" w:rsidP="00666BF3">
      <w:pPr>
        <w:pStyle w:val="Nagwek1"/>
        <w:pageBreakBefore/>
        <w:numPr>
          <w:ilvl w:val="0"/>
          <w:numId w:val="0"/>
        </w:numPr>
        <w:spacing w:after="720"/>
        <w:ind w:left="360"/>
        <w:rPr>
          <w:szCs w:val="40"/>
        </w:rPr>
      </w:pPr>
      <w:bookmarkStart w:id="1" w:name="_Toc157890644"/>
      <w:r>
        <w:rPr>
          <w:szCs w:val="40"/>
        </w:rPr>
        <w:lastRenderedPageBreak/>
        <w:t>Rozdział 2</w:t>
      </w:r>
      <w:r>
        <w:rPr>
          <w:szCs w:val="40"/>
        </w:rPr>
        <w:br/>
      </w:r>
      <w:r>
        <w:rPr>
          <w:szCs w:val="40"/>
        </w:rPr>
        <w:br/>
        <w:t>Analiza tematu</w:t>
      </w:r>
      <w:bookmarkEnd w:id="1"/>
    </w:p>
    <w:p w14:paraId="12EB3329" w14:textId="3CFD8294" w:rsidR="00666BF3" w:rsidRPr="00666BF3" w:rsidRDefault="00666BF3" w:rsidP="00666BF3">
      <w:pPr>
        <w:pStyle w:val="Nagwek2"/>
        <w:numPr>
          <w:ilvl w:val="1"/>
          <w:numId w:val="53"/>
        </w:numPr>
      </w:pPr>
      <w:bookmarkStart w:id="2" w:name="_Toc157890645"/>
      <w:r>
        <w:t>Analiza problemu kradzieży oraz podejmowane próby rozwiązania</w:t>
      </w:r>
      <w:r w:rsidR="008E3B48">
        <w:t xml:space="preserve"> problemu</w:t>
      </w:r>
      <w:bookmarkEnd w:id="2"/>
    </w:p>
    <w:p w14:paraId="085802D9" w14:textId="3A2567BD" w:rsidR="007D53CB" w:rsidRDefault="007D53CB" w:rsidP="007D53CB">
      <w:pPr>
        <w:pStyle w:val="Tekstpods"/>
      </w:pPr>
      <w:r>
        <w:tab/>
      </w:r>
      <w:r w:rsidR="00D86D98">
        <w:t>Zjawisko kradzieży paczek pozostawionych przed drzwiami domów staje się coraz bardziej powszechne w krajach anglojęzycznych</w:t>
      </w:r>
      <w:r w:rsidR="008C0F69">
        <w:t>, w tym Stanach Zjednoczonych, Kanadzie, Australii czy Wielkiej Brytanii. Szacuje się, że w samych Stanach Zjednoczonych codziennie dochodzi do kradzieży około 1.7 miliona przesyłek, co generuje straty w wysokości 25 milionów dolarów w wartości towarów i usług</w:t>
      </w:r>
      <w:r w:rsidR="00FC598D">
        <w:t xml:space="preserve"> [1]</w:t>
      </w:r>
      <w:r w:rsidR="008C0F69">
        <w:t>.</w:t>
      </w:r>
      <w:r w:rsidR="00DF098D">
        <w:t xml:space="preserve"> Średni koszt zastąpienia przedmiotu skradzionego z paczki wynosi 109 dolarów obciążając zarówno sprzedawców, jak i przewoźników</w:t>
      </w:r>
      <w:r w:rsidR="00226CAE">
        <w:t xml:space="preserve"> [1]</w:t>
      </w:r>
      <w:r w:rsidR="00DF098D">
        <w:t>.</w:t>
      </w:r>
      <w:r w:rsidR="00226CAE">
        <w:t xml:space="preserve"> Biorąc pod uwagę, że ponad połowa właścicieli domów w USA otrzymuje dostawy co najmniej raz w tygodniu, jest to szczególnie dotkliwe nie tylko dla firm oferujących produkty </w:t>
      </w:r>
      <w:r w:rsidR="004C3BCD">
        <w:t>lub</w:t>
      </w:r>
      <w:r w:rsidR="00226CAE">
        <w:t xml:space="preserve"> usługi kurierskie, ale również dla samych klientów. </w:t>
      </w:r>
      <w:r w:rsidR="00BF16E9">
        <w:t xml:space="preserve">Często </w:t>
      </w:r>
      <w:r w:rsidR="003B480D">
        <w:t>ofiarą</w:t>
      </w:r>
      <w:r w:rsidR="00BF16E9">
        <w:t xml:space="preserve"> kradzieży przez </w:t>
      </w:r>
      <w:r w:rsidR="003B480D">
        <w:t xml:space="preserve">tzw. </w:t>
      </w:r>
      <w:r w:rsidR="00BF16E9">
        <w:t>„Porch Pirate</w:t>
      </w:r>
      <w:r w:rsidR="003B480D">
        <w:t>s</w:t>
      </w:r>
      <w:r w:rsidR="00BF16E9">
        <w:t>”</w:t>
      </w:r>
      <w:r w:rsidR="003B480D">
        <w:t xml:space="preserve"> stają</w:t>
      </w:r>
      <w:r w:rsidR="00BF16E9">
        <w:t xml:space="preserve"> s</w:t>
      </w:r>
      <w:r w:rsidR="00CD21C3">
        <w:t>ię</w:t>
      </w:r>
      <w:r w:rsidR="00BF16E9">
        <w:t xml:space="preserve"> przesyłki</w:t>
      </w:r>
      <w:r w:rsidR="003B480D">
        <w:t>, które</w:t>
      </w:r>
      <w:r w:rsidR="00BF16E9">
        <w:t xml:space="preserve"> nie</w:t>
      </w:r>
      <w:r w:rsidR="003B480D">
        <w:t xml:space="preserve"> </w:t>
      </w:r>
      <w:r w:rsidR="00BF16E9">
        <w:t>zawierają wartościowych nowych przedmiotów za</w:t>
      </w:r>
      <w:r w:rsidR="003B480D">
        <w:t>kupionych</w:t>
      </w:r>
      <w:r w:rsidR="00BF16E9">
        <w:t xml:space="preserve"> </w:t>
      </w:r>
      <w:r w:rsidR="003B480D">
        <w:t>bezpośrednio</w:t>
      </w:r>
      <w:r w:rsidR="00BF16E9">
        <w:t xml:space="preserve"> z</w:t>
      </w:r>
      <w:r w:rsidR="003B480D">
        <w:t>e</w:t>
      </w:r>
      <w:r w:rsidR="00BF16E9">
        <w:t xml:space="preserve"> sklepu internetowego, </w:t>
      </w:r>
      <w:r w:rsidR="003B480D">
        <w:t>lecz</w:t>
      </w:r>
      <w:r w:rsidR="00BF16E9">
        <w:t xml:space="preserve"> przedmioty </w:t>
      </w:r>
      <w:r w:rsidR="003B480D">
        <w:t>znacznie trudniejsze do zrekompensowania przez przewoźnika. W tej kategorii znajdują się</w:t>
      </w:r>
      <w:r w:rsidR="00501920">
        <w:t>, między innymi,</w:t>
      </w:r>
      <w:r w:rsidR="003B480D">
        <w:t xml:space="preserve"> leki, pisma urzędowe</w:t>
      </w:r>
      <w:r w:rsidR="00501920">
        <w:t>, w tym dokumenty zawierające renty oraz emerytury, a także</w:t>
      </w:r>
      <w:r w:rsidR="003B480D">
        <w:t xml:space="preserve"> rzeczy o wartości sentymentalnej.</w:t>
      </w:r>
      <w:r w:rsidR="00BF16E9">
        <w:t xml:space="preserve"> </w:t>
      </w:r>
    </w:p>
    <w:p w14:paraId="0BCA5885" w14:textId="6D0C4572" w:rsidR="00D02120" w:rsidRDefault="008340C8" w:rsidP="00083B0C">
      <w:pPr>
        <w:pStyle w:val="Tekstpods"/>
      </w:pPr>
      <w:r>
        <w:tab/>
      </w:r>
      <w:r w:rsidR="005E6408">
        <w:t>Metody działania złodziei paczek są różnorodne, począwszy od bezpośredniego zawłaszczenia pozostawionych przesyłek, aż po bardziej skomplikowan</w:t>
      </w:r>
      <w:r w:rsidR="004C3BCD">
        <w:t>e</w:t>
      </w:r>
      <w:r w:rsidR="005E6408">
        <w:t xml:space="preserve"> </w:t>
      </w:r>
      <w:r w:rsidR="00083B0C">
        <w:t>sposoby</w:t>
      </w:r>
      <w:r w:rsidR="005E6408">
        <w:t>. Najczęściej złodzieje podszywają się za kurierów</w:t>
      </w:r>
      <w:r w:rsidR="00CF150D">
        <w:t>,</w:t>
      </w:r>
      <w:r w:rsidR="005E6408">
        <w:t xml:space="preserve"> ubierając podobne </w:t>
      </w:r>
      <w:r w:rsidR="004C4143">
        <w:t>uniformy</w:t>
      </w:r>
      <w:r w:rsidR="00CF150D">
        <w:t xml:space="preserve"> lub śledzą ich podczas dostaw</w:t>
      </w:r>
      <w:r w:rsidR="00617866">
        <w:t xml:space="preserve"> [2]</w:t>
      </w:r>
      <w:r w:rsidR="00CF150D">
        <w:t>. Inn</w:t>
      </w:r>
      <w:r w:rsidR="00BC3444">
        <w:t xml:space="preserve">ym planem działania </w:t>
      </w:r>
      <w:r w:rsidR="00CF150D">
        <w:t>złodziei jest przeprowadzanie zwiadu w</w:t>
      </w:r>
      <w:r w:rsidR="00FF2D5D">
        <w:t> </w:t>
      </w:r>
      <w:r w:rsidR="00CF150D">
        <w:t xml:space="preserve">celu ustalenia godzin nieobecności mieszkańców. Kiedy kurierzy zostawiają paczki pod drzwiami w czasie pobytu adresatów w pracy lub szkole, ryzyko </w:t>
      </w:r>
      <w:r w:rsidR="005F4ED4">
        <w:t>zawłaszczenia przesyłki przez osobę niepowołaną</w:t>
      </w:r>
      <w:r w:rsidR="00CF150D">
        <w:t xml:space="preserve"> znacząco wzrasta.</w:t>
      </w:r>
      <w:r w:rsidR="00CC6A39">
        <w:t xml:space="preserve"> </w:t>
      </w:r>
      <w:r w:rsidR="00CC6A39" w:rsidRPr="003706AE">
        <w:t>Początkowo</w:t>
      </w:r>
      <w:r w:rsidR="003706AE" w:rsidRPr="003706AE">
        <w:t xml:space="preserve">, w </w:t>
      </w:r>
      <w:r w:rsidR="004C3BCD">
        <w:t>odpowiedzi na</w:t>
      </w:r>
      <w:r w:rsidR="003706AE" w:rsidRPr="003706AE">
        <w:t xml:space="preserve"> </w:t>
      </w:r>
      <w:r w:rsidR="00CC6A39" w:rsidRPr="003706AE">
        <w:t>występując</w:t>
      </w:r>
      <w:r w:rsidR="004C3BCD">
        <w:t>y</w:t>
      </w:r>
      <w:r w:rsidR="00CC6A39" w:rsidRPr="003706AE">
        <w:t xml:space="preserve"> problem</w:t>
      </w:r>
      <w:r w:rsidR="003706AE" w:rsidRPr="003706AE">
        <w:t>, klienci</w:t>
      </w:r>
      <w:r w:rsidR="004C3BCD">
        <w:t xml:space="preserve"> sami</w:t>
      </w:r>
      <w:r w:rsidR="00CC6A39" w:rsidRPr="003706AE">
        <w:t xml:space="preserve"> próbowali</w:t>
      </w:r>
      <w:r w:rsidR="003706AE" w:rsidRPr="003706AE">
        <w:t xml:space="preserve"> znaleźć</w:t>
      </w:r>
      <w:r w:rsidR="00CC6A39" w:rsidRPr="003706AE">
        <w:t xml:space="preserve"> </w:t>
      </w:r>
      <w:r w:rsidR="003706AE" w:rsidRPr="003706AE">
        <w:t>rozwiązanie</w:t>
      </w:r>
      <w:r w:rsidR="004C3BCD">
        <w:t>.</w:t>
      </w:r>
      <w:r w:rsidR="00CC6A39" w:rsidRPr="003706AE">
        <w:t xml:space="preserve"> </w:t>
      </w:r>
      <w:r w:rsidR="004C3BCD">
        <w:t>Jednym ze sposobó</w:t>
      </w:r>
      <w:r w:rsidR="00883FC3">
        <w:t xml:space="preserve">w było podawanie przy składaniu zamówień adresu miejsca pracy, </w:t>
      </w:r>
      <w:r w:rsidR="00BC3444">
        <w:t>pod</w:t>
      </w:r>
      <w:r w:rsidR="00883FC3">
        <w:t xml:space="preserve"> któr</w:t>
      </w:r>
      <w:r w:rsidR="00BC3444">
        <w:t>ym</w:t>
      </w:r>
      <w:r w:rsidR="00883FC3">
        <w:t xml:space="preserve"> przebywali </w:t>
      </w:r>
      <w:r w:rsidR="00883FC3">
        <w:lastRenderedPageBreak/>
        <w:t>podczas nieobecności w domu, aby paczka mogła być bezpiecznie odebrana. Niestety, nie wszyscy mają możliwość skorzystania z opcji</w:t>
      </w:r>
      <w:r w:rsidR="00CD21C3">
        <w:t xml:space="preserve"> odebrania przesyłki w miejscu pracy</w:t>
      </w:r>
      <w:r w:rsidR="00883FC3">
        <w:t xml:space="preserve">, na przykład ze względu na pracę zdalną lub </w:t>
      </w:r>
      <w:r w:rsidR="00CD21C3">
        <w:t>przejście</w:t>
      </w:r>
      <w:r w:rsidR="00883FC3">
        <w:t xml:space="preserve"> na emerytur</w:t>
      </w:r>
      <w:r w:rsidR="00CD21C3">
        <w:t>ę</w:t>
      </w:r>
      <w:r w:rsidR="00883FC3">
        <w:t>.</w:t>
      </w:r>
      <w:r w:rsidR="00CC6A39">
        <w:t xml:space="preserve"> Jednakże, kiedy</w:t>
      </w:r>
      <w:r w:rsidR="00CF150D">
        <w:t xml:space="preserve"> </w:t>
      </w:r>
      <w:r w:rsidR="00CC6A39">
        <w:t>p</w:t>
      </w:r>
      <w:r w:rsidR="000E5D18">
        <w:t xml:space="preserve">roblem </w:t>
      </w:r>
      <w:r w:rsidR="00CC121C">
        <w:t xml:space="preserve">kradzieży paczek </w:t>
      </w:r>
      <w:r w:rsidR="000E5D18">
        <w:t xml:space="preserve">został </w:t>
      </w:r>
      <w:r w:rsidR="005F4ED4">
        <w:t>zauważony</w:t>
      </w:r>
      <w:r w:rsidR="000E5D18">
        <w:t xml:space="preserve"> </w:t>
      </w:r>
      <w:r w:rsidR="00CC6A39">
        <w:t xml:space="preserve">zarówno </w:t>
      </w:r>
      <w:r w:rsidR="000E5D18">
        <w:t>przez firmy e-commerce</w:t>
      </w:r>
      <w:r w:rsidR="005F4ED4">
        <w:t>, jak i</w:t>
      </w:r>
      <w:r w:rsidR="00FF2D5D">
        <w:t> </w:t>
      </w:r>
      <w:r w:rsidR="000E5D18">
        <w:t>przewoźników</w:t>
      </w:r>
      <w:r w:rsidR="005F4ED4">
        <w:t>,</w:t>
      </w:r>
      <w:r w:rsidR="00CC121C">
        <w:t xml:space="preserve"> podję</w:t>
      </w:r>
      <w:r w:rsidR="00CC6A39">
        <w:t>to</w:t>
      </w:r>
      <w:r w:rsidR="00CC121C">
        <w:t xml:space="preserve"> prób</w:t>
      </w:r>
      <w:r w:rsidR="00CC6A39">
        <w:t>y</w:t>
      </w:r>
      <w:r w:rsidR="00CC121C">
        <w:t xml:space="preserve"> wprowadzenia rozwiązań, </w:t>
      </w:r>
      <w:r w:rsidR="005F4ED4">
        <w:t>mających na celu ograniczenie tego zjawiska.</w:t>
      </w:r>
      <w:r w:rsidR="00CC121C">
        <w:t xml:space="preserve"> </w:t>
      </w:r>
      <w:r w:rsidR="005F4ED4">
        <w:t xml:space="preserve">Został rozbudowany i upowszechniony system śledzenia przesyłek. </w:t>
      </w:r>
      <w:r w:rsidR="00C66AD7">
        <w:t>Wprowadzono również możliwość po</w:t>
      </w:r>
      <w:r w:rsidR="005F4ED4">
        <w:t xml:space="preserve">zostawienia instrukcji </w:t>
      </w:r>
      <w:r w:rsidR="00C66AD7">
        <w:t>dotyczących</w:t>
      </w:r>
      <w:r w:rsidR="005F4ED4">
        <w:t xml:space="preserve"> umieszczenia paczki w bezpiecznym miejscu</w:t>
      </w:r>
      <w:r w:rsidR="00C66AD7">
        <w:t>.</w:t>
      </w:r>
      <w:r w:rsidR="005F4ED4">
        <w:t xml:space="preserve"> </w:t>
      </w:r>
      <w:r w:rsidR="00C66AD7">
        <w:t xml:space="preserve">Ponadto, </w:t>
      </w:r>
      <w:r w:rsidR="005F4ED4">
        <w:t xml:space="preserve">firmy kurierskie </w:t>
      </w:r>
      <w:r w:rsidR="00C66AD7">
        <w:t>rozpoczęły</w:t>
      </w:r>
      <w:r w:rsidR="005F4ED4">
        <w:t xml:space="preserve"> szkol</w:t>
      </w:r>
      <w:r w:rsidR="00C66AD7">
        <w:t>enia</w:t>
      </w:r>
      <w:r w:rsidR="005F4ED4">
        <w:t xml:space="preserve"> pracowników </w:t>
      </w:r>
      <w:r w:rsidR="00C66AD7">
        <w:t>w zakresie bezpiecznego ukrywania przesyłek</w:t>
      </w:r>
      <w:r w:rsidR="005F4ED4">
        <w:t>.</w:t>
      </w:r>
      <w:r w:rsidR="00B46876">
        <w:t xml:space="preserve"> Dodatkowo, kwestię rozwiązania istniejącego problemu podejmują zewnętrzne firmy, które liczą na generowanie dochodów z oferowanych przez siebie produktów lub usług. Przykładem takiego podejścia, </w:t>
      </w:r>
      <w:r w:rsidR="00CD21C3">
        <w:t>opisanego</w:t>
      </w:r>
      <w:r w:rsidR="00B46876">
        <w:t xml:space="preserve"> we wstępie, jest udostępnianie sklepów do wydawania i</w:t>
      </w:r>
      <w:r w:rsidR="00FF2D5D">
        <w:t> </w:t>
      </w:r>
      <w:r w:rsidR="00B46876">
        <w:t xml:space="preserve">przyjmowania paczek kurierskich. Innym rozwiązaniem oferowanym przez przedsiębiorstwa </w:t>
      </w:r>
      <w:r w:rsidR="004B2BA2">
        <w:t xml:space="preserve">specjalizujące </w:t>
      </w:r>
      <w:r w:rsidR="00B46876">
        <w:t>się</w:t>
      </w:r>
      <w:r w:rsidR="004B2BA2">
        <w:t xml:space="preserve"> w</w:t>
      </w:r>
      <w:r w:rsidR="00B46876">
        <w:t xml:space="preserve"> </w:t>
      </w:r>
      <w:r w:rsidR="004B2BA2">
        <w:t xml:space="preserve">elektronice lub automatyce domowej są domofony wyposażone w kamery. Te urządzenia monitorują obszar przed drzwiami i powiadamiają użytkowników o ewentualnych niepokojących sytuacjach. </w:t>
      </w:r>
    </w:p>
    <w:p w14:paraId="579FDE92" w14:textId="4519F0CF" w:rsidR="00083B0C" w:rsidRDefault="00083B0C" w:rsidP="00083B0C">
      <w:pPr>
        <w:pStyle w:val="Tekstpods"/>
      </w:pPr>
      <w:r>
        <w:tab/>
        <w:t>Zastosowane metody</w:t>
      </w:r>
      <w:r w:rsidR="006F1789">
        <w:t xml:space="preserve"> przyczyniły się do zmniejszenia ryzyka kradzieży paczek, jednakże nie doprowadziły do całkowitego wyeliminowania problemu. </w:t>
      </w:r>
      <w:r w:rsidR="006F1789" w:rsidRPr="006F1789">
        <w:t>System śledzenia przesyłek dostarcza jedynie informacje o bieżącym statusie paczki, które często są zapełnione nieistotnymi szczegółami dotyczącymi przyjęcia lub wysłania przesyłki z</w:t>
      </w:r>
      <w:r w:rsidR="00FF2D5D">
        <w:t> </w:t>
      </w:r>
      <w:r w:rsidR="006F1789" w:rsidRPr="006F1789">
        <w:t>centrum logistycznego przewoźnika. Po dostarczeniu, paczka pozostaje bez nadzoru.</w:t>
      </w:r>
      <w:r w:rsidR="00383C5D">
        <w:t xml:space="preserve"> Przekazywanie instrukcji dotyczących bezpiecznego umieszczenia przesyłki oraz szkolenia kurierów w tym zakresie, z czasem tracą swoją skuteczność. Wynika to z faktu, że złodzieje adaptują się, zapamiętując miejsca uznawane za bezpieczne oraz </w:t>
      </w:r>
      <w:r w:rsidR="00F57BA9">
        <w:t xml:space="preserve">taktyki </w:t>
      </w:r>
      <w:r w:rsidR="00383C5D">
        <w:t>stosowane przez kurierów.</w:t>
      </w:r>
      <w:r w:rsidR="00F57BA9">
        <w:t xml:space="preserve"> </w:t>
      </w:r>
      <w:r w:rsidR="00F57BA9" w:rsidRPr="00F57BA9">
        <w:t>Rozwiązaniem, które umożliwia lepszą kontrolę sytuacji przed domem są wspominane wcześniej domofony z wbudowanymi kamerami. Pozwalają one mieszkańcom na szybszą re</w:t>
      </w:r>
      <w:r w:rsidR="00CD21C3">
        <w:t>a</w:t>
      </w:r>
      <w:r w:rsidR="00F57BA9" w:rsidRPr="00F57BA9">
        <w:t xml:space="preserve">kcję w przypadku nieprzyjemnych </w:t>
      </w:r>
      <w:r w:rsidR="00BC3444">
        <w:t>incydentów</w:t>
      </w:r>
      <w:r w:rsidR="00F57BA9" w:rsidRPr="00F57BA9">
        <w:t xml:space="preserve"> oraz umożliwiają nagranie sprawcy przywłaszczenia dostarczonej przesyłki. </w:t>
      </w:r>
      <w:r w:rsidR="00DC76DF">
        <w:t xml:space="preserve">Sukces domofonów z funkcją podglądu terenu wokół domu odzwierciedla się w wynikach sprzedażowych, które wzrosły z 100 000 sztuk w 2014 roku do 1.2 miliona sztuk w 2019 roku [1]. </w:t>
      </w:r>
      <w:r w:rsidR="00A5009C">
        <w:t>Pomimo osiągnięcia sukcesu w zakresie poprawy przydomowego bezpieczeństwa, problem kradzieży dalej występuje. Na podstawie przeprowadzonych badań ankietowych szacuje się, że średnio co piąty obywatel Stanów Zjednoczonych padł ofiarą kradzieży paczki w latach 2020 - 2023 [3].</w:t>
      </w:r>
      <w:r w:rsidR="00666BF3">
        <w:t xml:space="preserve"> Firmy przewozowe oraz e-commerce kontynuowały poszukiwania rozwiązania, które umożliwiłoby bezpieczne pozostawienie przesyłki przy jednoczesnym zachowaniu niskich kosztów dostawy. W rezultacie tych działań powstały publiczne, samoobsługowe punkty odbioru i nadawania paczek</w:t>
      </w:r>
      <w:r w:rsidR="008E3B48">
        <w:t>, znane jako automaty paczkowe.</w:t>
      </w:r>
    </w:p>
    <w:p w14:paraId="6BD37E06" w14:textId="1EAB4B63" w:rsidR="008E3B48" w:rsidRDefault="008E3B48" w:rsidP="008E3B48">
      <w:pPr>
        <w:pStyle w:val="Nagwek2"/>
        <w:numPr>
          <w:ilvl w:val="1"/>
          <w:numId w:val="53"/>
        </w:numPr>
      </w:pPr>
      <w:bookmarkStart w:id="3" w:name="_Toc157890646"/>
      <w:r>
        <w:lastRenderedPageBreak/>
        <w:t>Znane rozwiązania</w:t>
      </w:r>
      <w:bookmarkEnd w:id="3"/>
    </w:p>
    <w:p w14:paraId="0BCCD7A8" w14:textId="468EA09A" w:rsidR="008E3B48" w:rsidRDefault="00EE3FA3" w:rsidP="008E3B48">
      <w:pPr>
        <w:pStyle w:val="Tekstpods"/>
        <w:ind w:firstLine="720"/>
      </w:pPr>
      <w:r>
        <w:t>Jednym z najbardziej znanych automatów paczkowych jest „Paczkomat®” firmy InPost</w:t>
      </w:r>
      <w:r w:rsidR="006E4723">
        <w:t xml:space="preserve"> zaprezentowany na Rysunku 1</w:t>
      </w:r>
      <w:r>
        <w:t>. Jest to największa firma kuriersk</w:t>
      </w:r>
      <w:r w:rsidR="00BC3444">
        <w:t>a</w:t>
      </w:r>
      <w:r>
        <w:t xml:space="preserve"> w Polsce pod względem oferowanych automatów paczkowych. Udostępnia ponad 20 000 samoobsługowych punktów odbioru i nadawania</w:t>
      </w:r>
      <w:r w:rsidR="00BC3444">
        <w:t>,</w:t>
      </w:r>
      <w:r>
        <w:t xml:space="preserve"> rozmieszczonych na terenie całego kraju</w:t>
      </w:r>
      <w:r w:rsidR="00250DFA">
        <w:t xml:space="preserve"> [4]</w:t>
      </w:r>
      <w:r>
        <w:t>.</w:t>
      </w:r>
      <w:r w:rsidR="0017307E">
        <w:t xml:space="preserve"> Ponieważ, odległości pomiędzy sąsiednimi miejscowościami w krajach europejskich są znacznie mniejsze niż w Stanach Zjednoczonych, sieć samoobsługowych automatów paczkowych umożliwiających bezpieczny odbiór niezależnie od pory dnia mocno ograniczyły występowanie kradzieży paczek, gdyż dla klientów zamówienie paczki do „Paczkomatu” stało się wygodniejsze. </w:t>
      </w:r>
      <w:r w:rsidR="00BC3444">
        <w:t>P</w:t>
      </w:r>
      <w:r w:rsidR="0017307E">
        <w:t xml:space="preserve">omimo </w:t>
      </w:r>
      <w:r w:rsidR="00F11C52">
        <w:t>bardziej dogodnych</w:t>
      </w:r>
      <w:r w:rsidR="0017307E">
        <w:t xml:space="preserve"> lokalizacji automatów </w:t>
      </w:r>
      <w:r w:rsidR="00464816">
        <w:t xml:space="preserve">paczkowych </w:t>
      </w:r>
      <w:r w:rsidR="0017307E">
        <w:t>oraz</w:t>
      </w:r>
      <w:r w:rsidR="00464816">
        <w:t xml:space="preserve"> możliwości</w:t>
      </w:r>
      <w:r w:rsidR="0017307E">
        <w:t xml:space="preserve"> ekspresowe</w:t>
      </w:r>
      <w:r w:rsidR="00464816">
        <w:t xml:space="preserve">go </w:t>
      </w:r>
      <w:r w:rsidR="0017307E">
        <w:t>skorzystania z usługi</w:t>
      </w:r>
      <w:r w:rsidR="00250DFA">
        <w:t xml:space="preserve">, użytkownicy </w:t>
      </w:r>
      <w:r w:rsidR="0017307E">
        <w:t>często</w:t>
      </w:r>
      <w:r w:rsidR="00464816">
        <w:t xml:space="preserve"> zmuszeni są do </w:t>
      </w:r>
      <w:r w:rsidR="00250DFA">
        <w:t>nadkłada</w:t>
      </w:r>
      <w:r w:rsidR="00464816">
        <w:t>nia</w:t>
      </w:r>
      <w:r w:rsidR="00250DFA">
        <w:t xml:space="preserve"> drog</w:t>
      </w:r>
      <w:r w:rsidR="00464816">
        <w:t xml:space="preserve">i, aby </w:t>
      </w:r>
      <w:r w:rsidR="00BC3444">
        <w:t>odebra</w:t>
      </w:r>
      <w:r w:rsidR="00464816">
        <w:t>ć</w:t>
      </w:r>
      <w:r w:rsidR="00BC3444">
        <w:t xml:space="preserve"> przesyłk</w:t>
      </w:r>
      <w:r w:rsidR="00464816">
        <w:t>ę</w:t>
      </w:r>
      <w:r w:rsidR="00BC3444">
        <w:t>.</w:t>
      </w:r>
    </w:p>
    <w:p w14:paraId="0B460564" w14:textId="77777777" w:rsidR="006E4723" w:rsidRDefault="00250DFA" w:rsidP="006E4723">
      <w:pPr>
        <w:pStyle w:val="Tekstpods"/>
        <w:keepNext/>
        <w:ind w:firstLine="0"/>
      </w:pPr>
      <w:r>
        <w:rPr>
          <w:noProof/>
        </w:rPr>
        <w:drawing>
          <wp:inline distT="0" distB="0" distL="0" distR="0" wp14:anchorId="7A677B85" wp14:editId="4FEBC914">
            <wp:extent cx="5580380" cy="3138805"/>
            <wp:effectExtent l="0" t="0" r="1270" b="4445"/>
            <wp:docPr id="1296413086" name="Obraz 1" descr="Obraz zawierający Prostokąt, budynek,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3086" name="Obraz 1" descr="Obraz zawierający Prostokąt, budynek, design&#10;&#10;Opis wygenerowany automatycznie"/>
                    <pic:cNvPicPr/>
                  </pic:nvPicPr>
                  <pic:blipFill>
                    <a:blip r:embed="rId17"/>
                    <a:stretch>
                      <a:fillRect/>
                    </a:stretch>
                  </pic:blipFill>
                  <pic:spPr>
                    <a:xfrm>
                      <a:off x="0" y="0"/>
                      <a:ext cx="5580380" cy="3138805"/>
                    </a:xfrm>
                    <a:prstGeom prst="rect">
                      <a:avLst/>
                    </a:prstGeom>
                  </pic:spPr>
                </pic:pic>
              </a:graphicData>
            </a:graphic>
          </wp:inline>
        </w:drawing>
      </w:r>
    </w:p>
    <w:p w14:paraId="1BC75CF0" w14:textId="2AAE8A93" w:rsidR="00250DFA" w:rsidRPr="00E05DAA" w:rsidRDefault="006E4723" w:rsidP="006E4723">
      <w:pPr>
        <w:pStyle w:val="Legenda"/>
        <w:jc w:val="center"/>
        <w:rPr>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C37953">
        <w:rPr>
          <w:noProof/>
          <w:sz w:val="20"/>
          <w:u w:val="single"/>
        </w:rPr>
        <w:t>1</w:t>
      </w:r>
      <w:r w:rsidR="00A07C9F">
        <w:rPr>
          <w:sz w:val="20"/>
          <w:u w:val="single"/>
        </w:rPr>
        <w:fldChar w:fldCharType="end"/>
      </w:r>
      <w:r w:rsidRPr="00E05DAA">
        <w:rPr>
          <w:sz w:val="20"/>
          <w:u w:val="single"/>
        </w:rPr>
        <w:t xml:space="preserve">. </w:t>
      </w:r>
      <w:bookmarkStart w:id="4" w:name="_Hlk157508173"/>
      <w:r w:rsidR="009A5377">
        <w:rPr>
          <w:sz w:val="20"/>
          <w:u w:val="single"/>
        </w:rPr>
        <w:t>„</w:t>
      </w:r>
      <w:r w:rsidRPr="00E05DAA">
        <w:rPr>
          <w:sz w:val="20"/>
          <w:u w:val="single"/>
        </w:rPr>
        <w:t>Paczkomat®</w:t>
      </w:r>
      <w:r w:rsidR="00E33B5E" w:rsidRPr="00E05DAA">
        <w:rPr>
          <w:sz w:val="20"/>
          <w:u w:val="single"/>
        </w:rPr>
        <w:t>”</w:t>
      </w:r>
      <w:r w:rsidRPr="00E05DAA">
        <w:rPr>
          <w:sz w:val="20"/>
          <w:u w:val="single"/>
        </w:rPr>
        <w:t xml:space="preserve"> firmy InPost</w:t>
      </w:r>
      <w:bookmarkEnd w:id="4"/>
    </w:p>
    <w:p w14:paraId="368A181D" w14:textId="77777777" w:rsidR="00E33B5E" w:rsidRDefault="00E33B5E" w:rsidP="008E3B48">
      <w:pPr>
        <w:pStyle w:val="Tekstpods"/>
        <w:ind w:firstLine="720"/>
      </w:pPr>
    </w:p>
    <w:p w14:paraId="5A40A9DF" w14:textId="5DB169B4" w:rsidR="00250DFA" w:rsidRDefault="00E33B5E" w:rsidP="008E3B48">
      <w:pPr>
        <w:pStyle w:val="Tekstpods"/>
        <w:ind w:firstLine="720"/>
      </w:pPr>
      <w:r>
        <w:t>Podobne rozwiązania zostały wprowadzone przez firmę Amazon, będącą największą amerykańską platformą e-commerce.</w:t>
      </w:r>
      <w:r w:rsidR="00452C99">
        <w:t xml:space="preserve"> </w:t>
      </w:r>
      <w:r w:rsidR="00D940D9">
        <w:t xml:space="preserve">Ich </w:t>
      </w:r>
      <w:r w:rsidR="00452C99">
        <w:t>produkt</w:t>
      </w:r>
      <w:r w:rsidR="00D940D9">
        <w:t>,</w:t>
      </w:r>
      <w:r w:rsidR="00452C99">
        <w:t xml:space="preserve"> „Amazon</w:t>
      </w:r>
      <w:r w:rsidR="00D940D9">
        <w:t xml:space="preserve"> Hub</w:t>
      </w:r>
      <w:r w:rsidR="00452C99">
        <w:t xml:space="preserve"> Locke</w:t>
      </w:r>
      <w:r w:rsidR="00D940D9">
        <w:t>r</w:t>
      </w:r>
      <w:r w:rsidR="00452C99">
        <w:t>”</w:t>
      </w:r>
      <w:r w:rsidR="00580297">
        <w:t xml:space="preserve"> widoczny na Rysunku 2.</w:t>
      </w:r>
      <w:r w:rsidR="00D940D9">
        <w:t>, jest dostępny w niemal 17 tysiącach lokalizacji na terenie Stanów Zjednoczonych</w:t>
      </w:r>
      <w:r w:rsidR="00482185">
        <w:t xml:space="preserve"> [5]</w:t>
      </w:r>
      <w:r w:rsidR="00D940D9">
        <w:t>. Jednak</w:t>
      </w:r>
      <w:r w:rsidR="00580297">
        <w:t>, gdy</w:t>
      </w:r>
      <w:r w:rsidR="00D940D9">
        <w:t xml:space="preserve"> p</w:t>
      </w:r>
      <w:r w:rsidR="00580297">
        <w:t>o</w:t>
      </w:r>
      <w:r w:rsidR="00D940D9">
        <w:t>równuj</w:t>
      </w:r>
      <w:r w:rsidR="00580297">
        <w:t>e się</w:t>
      </w:r>
      <w:r w:rsidR="00D940D9">
        <w:t xml:space="preserve"> skalę dostępnych automatów firmy InPost w Polsce, kraj</w:t>
      </w:r>
      <w:r w:rsidR="00580297">
        <w:t>u o powierzchni</w:t>
      </w:r>
      <w:r w:rsidR="00D940D9">
        <w:t xml:space="preserve"> 30 razy mnie</w:t>
      </w:r>
      <w:r w:rsidR="00580297">
        <w:t>jszej i populacji</w:t>
      </w:r>
      <w:r w:rsidR="00D940D9">
        <w:t xml:space="preserve"> 10</w:t>
      </w:r>
      <w:r w:rsidR="00580297">
        <w:t xml:space="preserve"> razy mniejszej niż Stany Zjednoczone, rozwiązania Amazonu wydają się mieć mniejszy wpływ w</w:t>
      </w:r>
      <w:r w:rsidR="00FF2D5D">
        <w:t> </w:t>
      </w:r>
      <w:r w:rsidR="00580297">
        <w:t>porównaniu z</w:t>
      </w:r>
      <w:r w:rsidR="004508AB">
        <w:t>e</w:t>
      </w:r>
      <w:r w:rsidR="00580297">
        <w:t xml:space="preserve"> skalą działania polskiej firmy. Automaty paczkowe firmy Amazon są </w:t>
      </w:r>
      <w:r w:rsidR="00580297">
        <w:lastRenderedPageBreak/>
        <w:t xml:space="preserve">zlokalizowane głównie w dużych miastach, co może prowadzić do pominięcia obszarów </w:t>
      </w:r>
      <w:r w:rsidR="00E05DAA">
        <w:rPr>
          <w:noProof/>
        </w:rPr>
        <mc:AlternateContent>
          <mc:Choice Requires="wps">
            <w:drawing>
              <wp:anchor distT="0" distB="0" distL="114300" distR="114300" simplePos="0" relativeHeight="251656192" behindDoc="0" locked="0" layoutInCell="1" allowOverlap="1" wp14:anchorId="1DF1FC50" wp14:editId="64B2138C">
                <wp:simplePos x="0" y="0"/>
                <wp:positionH relativeFrom="column">
                  <wp:posOffset>1003300</wp:posOffset>
                </wp:positionH>
                <wp:positionV relativeFrom="paragraph">
                  <wp:posOffset>4149090</wp:posOffset>
                </wp:positionV>
                <wp:extent cx="3711575" cy="635"/>
                <wp:effectExtent l="0" t="0" r="3175" b="6350"/>
                <wp:wrapTopAndBottom/>
                <wp:docPr id="170190865" name="Pole tekstowe 1"/>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1EC312AE" w14:textId="24943FA4"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C37953">
                              <w:rPr>
                                <w:noProof/>
                                <w:sz w:val="20"/>
                                <w:u w:val="single"/>
                              </w:rPr>
                              <w:t>2</w:t>
                            </w:r>
                            <w:r w:rsidR="00A07C9F">
                              <w:rPr>
                                <w:sz w:val="20"/>
                                <w:u w:val="single"/>
                              </w:rPr>
                              <w:fldChar w:fldCharType="end"/>
                            </w:r>
                            <w:r w:rsidRPr="00E05DAA">
                              <w:rPr>
                                <w:sz w:val="20"/>
                                <w:u w:val="single"/>
                              </w:rPr>
                              <w:t xml:space="preserve">. </w:t>
                            </w:r>
                            <w:bookmarkStart w:id="5" w:name="_Hlk157508370"/>
                            <w:r w:rsidRPr="00E05DAA">
                              <w:rPr>
                                <w:sz w:val="20"/>
                                <w:u w:val="single"/>
                              </w:rPr>
                              <w:t>Automat paczkowy "Amazon Hub Locker" firmy Amazon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F1FC50" id="_x0000_t202" coordsize="21600,21600" o:spt="202" path="m,l,21600r21600,l21600,xe">
                <v:stroke joinstyle="miter"/>
                <v:path gradientshapeok="t" o:connecttype="rect"/>
              </v:shapetype>
              <v:shape id="Pole tekstowe 1" o:spid="_x0000_s1026" type="#_x0000_t202" style="position:absolute;left:0;text-align:left;margin-left:79pt;margin-top:326.7pt;width:292.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chFgIAADgEAAAOAAAAZHJzL2Uyb0RvYy54bWysU8Fu2zAMvQ/YPwi6L05apB2M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Xt7PZ/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" stroked="f">
                <v:textbox style="mso-fit-shape-to-text:t" inset="0,0,0,0">
                  <w:txbxContent>
                    <w:p w14:paraId="1EC312AE" w14:textId="24943FA4" w:rsidR="00E05DAA" w:rsidRPr="00E05DAA" w:rsidRDefault="00E05DAA" w:rsidP="00E05DAA">
                      <w:pPr>
                        <w:pStyle w:val="Legenda"/>
                        <w:rPr>
                          <w:noProof/>
                          <w:sz w:val="20"/>
                          <w:u w:val="single"/>
                        </w:rPr>
                      </w:pPr>
                      <w:r w:rsidRPr="00E05DAA">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C37953">
                        <w:rPr>
                          <w:noProof/>
                          <w:sz w:val="20"/>
                          <w:u w:val="single"/>
                        </w:rPr>
                        <w:t>2</w:t>
                      </w:r>
                      <w:r w:rsidR="00A07C9F">
                        <w:rPr>
                          <w:sz w:val="20"/>
                          <w:u w:val="single"/>
                        </w:rPr>
                        <w:fldChar w:fldCharType="end"/>
                      </w:r>
                      <w:r w:rsidRPr="00E05DAA">
                        <w:rPr>
                          <w:sz w:val="20"/>
                          <w:u w:val="single"/>
                        </w:rPr>
                        <w:t xml:space="preserve">. </w:t>
                      </w:r>
                      <w:bookmarkStart w:id="6" w:name="_Hlk157508370"/>
                      <w:r w:rsidRPr="00E05DAA">
                        <w:rPr>
                          <w:sz w:val="20"/>
                          <w:u w:val="single"/>
                        </w:rPr>
                        <w:t>Automat paczkowy "Amazon Hub Locker" firmy Amazon</w:t>
                      </w:r>
                      <w:bookmarkEnd w:id="6"/>
                    </w:p>
                  </w:txbxContent>
                </v:textbox>
                <w10:wrap type="topAndBottom"/>
              </v:shape>
            </w:pict>
          </mc:Fallback>
        </mc:AlternateContent>
      </w:r>
      <w:r w:rsidR="00580297">
        <w:t>wiejskich i mniejszych miasteczek.</w:t>
      </w:r>
    </w:p>
    <w:p w14:paraId="163A5DCD" w14:textId="268EC913" w:rsidR="00580297" w:rsidRDefault="00E05DAA" w:rsidP="00E05DAA">
      <w:pPr>
        <w:pStyle w:val="Tekstpods"/>
        <w:ind w:firstLine="0"/>
      </w:pPr>
      <w:r>
        <w:rPr>
          <w:noProof/>
        </w:rPr>
        <w:drawing>
          <wp:anchor distT="0" distB="0" distL="114300" distR="114300" simplePos="0" relativeHeight="251661312" behindDoc="0" locked="0" layoutInCell="1" allowOverlap="1" wp14:anchorId="0AD3C418" wp14:editId="3511620A">
            <wp:simplePos x="900752" y="1433015"/>
            <wp:positionH relativeFrom="column">
              <wp:align>center</wp:align>
            </wp:positionH>
            <wp:positionV relativeFrom="paragraph">
              <wp:posOffset>0</wp:posOffset>
            </wp:positionV>
            <wp:extent cx="3376800" cy="3556800"/>
            <wp:effectExtent l="0" t="0" r="0" b="5715"/>
            <wp:wrapTopAndBottom/>
            <wp:docPr id="1282012550" name="Obraz 1" descr="Obraz zawierający Szafa kartotekowa, ściana, w pomieszczeni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2550" name="Obraz 1" descr="Obraz zawierający Szafa kartotekowa, ściana, w pomieszczeniu, tekst&#10;&#10;Opis wygenerowany automatycznie"/>
                    <pic:cNvPicPr/>
                  </pic:nvPicPr>
                  <pic:blipFill>
                    <a:blip r:embed="rId18"/>
                    <a:stretch>
                      <a:fillRect/>
                    </a:stretch>
                  </pic:blipFill>
                  <pic:spPr>
                    <a:xfrm>
                      <a:off x="0" y="0"/>
                      <a:ext cx="3376800" cy="3556800"/>
                    </a:xfrm>
                    <a:prstGeom prst="rect">
                      <a:avLst/>
                    </a:prstGeom>
                  </pic:spPr>
                </pic:pic>
              </a:graphicData>
            </a:graphic>
            <wp14:sizeRelH relativeFrom="margin">
              <wp14:pctWidth>0</wp14:pctWidth>
            </wp14:sizeRelH>
            <wp14:sizeRelV relativeFrom="margin">
              <wp14:pctHeight>0</wp14:pctHeight>
            </wp14:sizeRelV>
          </wp:anchor>
        </w:drawing>
      </w:r>
    </w:p>
    <w:p w14:paraId="5DA20E6A" w14:textId="51C616FC" w:rsidR="00580297" w:rsidRDefault="005B3062" w:rsidP="008E3B48">
      <w:pPr>
        <w:pStyle w:val="Tekstpods"/>
        <w:ind w:firstLine="720"/>
      </w:pPr>
      <w:r>
        <w:t>Kwestię poprawy wygody, bezpieczeństwa i oszczędności czasu związaną z</w:t>
      </w:r>
      <w:r w:rsidR="00FF2D5D">
        <w:t> </w:t>
      </w:r>
      <w:r>
        <w:t>odbiorem paczek podjęły również mniejsze prywatne firmy. Alternatywą dla dużych automatów paczkowych mogą być kompaktowe skrzynk</w:t>
      </w:r>
      <w:r w:rsidR="00C8535B">
        <w:t>i do odbioru paczek, instalowane w obrębie domu i mieszczące pojedynczą przesyłkę. Przykładem takiego rozwiązania jest produkt „Paczkoport S-1N SZ”, prezentowany na Rysunku 3., oferowany przez firmę Paczkoport. Skrzynki na paczki dla osób prywatnych, umożliwiające pozostawienie przesyłek przez kuriera, opierają się głównie na zabezpieczeniach mechanicznych, wykorzystując zapadanie blokujące dostęp do komory na paczki przy otwartych drzwiczkach do wrzucenia przesyłki, co zapewnia bezpiecznie dostarczenie paczki pod dom adresata, przy jednoczesnym utrudnieniu osobom niepowołanym wyciągnięcia przesyłki ze skrzynki.</w:t>
      </w:r>
    </w:p>
    <w:p w14:paraId="1CAAC6E2" w14:textId="77777777" w:rsidR="0093725F" w:rsidRDefault="0093725F" w:rsidP="0093725F">
      <w:pPr>
        <w:pStyle w:val="Tekstpods"/>
        <w:keepNext/>
        <w:ind w:firstLine="0"/>
        <w:jc w:val="center"/>
      </w:pPr>
      <w:r>
        <w:rPr>
          <w:noProof/>
        </w:rPr>
        <w:lastRenderedPageBreak/>
        <w:drawing>
          <wp:inline distT="0" distB="0" distL="0" distR="0" wp14:anchorId="46AF9A4E" wp14:editId="3C54B9B5">
            <wp:extent cx="3313226" cy="3482883"/>
            <wp:effectExtent l="0" t="0" r="1905" b="3810"/>
            <wp:docPr id="2052696044" name="Obraz 2"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96044" name="Obraz 2" descr="Obraz zawierający design&#10;&#10;Opis wygenerowany automatycznie przy niskim poziomie pewności"/>
                    <pic:cNvPicPr/>
                  </pic:nvPicPr>
                  <pic:blipFill>
                    <a:blip r:embed="rId19"/>
                    <a:stretch>
                      <a:fillRect/>
                    </a:stretch>
                  </pic:blipFill>
                  <pic:spPr>
                    <a:xfrm>
                      <a:off x="0" y="0"/>
                      <a:ext cx="3323065" cy="3493226"/>
                    </a:xfrm>
                    <a:prstGeom prst="rect">
                      <a:avLst/>
                    </a:prstGeom>
                  </pic:spPr>
                </pic:pic>
              </a:graphicData>
            </a:graphic>
          </wp:inline>
        </w:drawing>
      </w:r>
    </w:p>
    <w:p w14:paraId="001AD017" w14:textId="3BFC77D5" w:rsidR="0093725F" w:rsidRPr="0093725F" w:rsidRDefault="0093725F" w:rsidP="0093725F">
      <w:pPr>
        <w:pStyle w:val="Legenda"/>
        <w:jc w:val="center"/>
        <w:rPr>
          <w:sz w:val="20"/>
          <w:u w:val="single"/>
        </w:rPr>
      </w:pPr>
      <w:r w:rsidRPr="0093725F">
        <w:rPr>
          <w:sz w:val="20"/>
          <w:u w:val="single"/>
        </w:rPr>
        <w:t xml:space="preserve">Rysunek </w:t>
      </w:r>
      <w:r w:rsidR="00A07C9F">
        <w:rPr>
          <w:sz w:val="20"/>
          <w:u w:val="single"/>
        </w:rPr>
        <w:fldChar w:fldCharType="begin"/>
      </w:r>
      <w:r w:rsidR="00A07C9F">
        <w:rPr>
          <w:sz w:val="20"/>
          <w:u w:val="single"/>
        </w:rPr>
        <w:instrText xml:space="preserve"> SEQ Rysunek \* ARABIC </w:instrText>
      </w:r>
      <w:r w:rsidR="00A07C9F">
        <w:rPr>
          <w:sz w:val="20"/>
          <w:u w:val="single"/>
        </w:rPr>
        <w:fldChar w:fldCharType="separate"/>
      </w:r>
      <w:r w:rsidR="00C37953">
        <w:rPr>
          <w:noProof/>
          <w:sz w:val="20"/>
          <w:u w:val="single"/>
        </w:rPr>
        <w:t>3</w:t>
      </w:r>
      <w:r w:rsidR="00A07C9F">
        <w:rPr>
          <w:sz w:val="20"/>
          <w:u w:val="single"/>
        </w:rPr>
        <w:fldChar w:fldCharType="end"/>
      </w:r>
      <w:r w:rsidRPr="0093725F">
        <w:rPr>
          <w:sz w:val="20"/>
          <w:u w:val="single"/>
        </w:rPr>
        <w:t>. "Paczkoport S-1N SZ" firmy Paczkoport</w:t>
      </w:r>
    </w:p>
    <w:p w14:paraId="6587652A" w14:textId="77777777" w:rsidR="0093725F" w:rsidRDefault="0093725F" w:rsidP="008E3B48">
      <w:pPr>
        <w:pStyle w:val="Tekstpods"/>
        <w:ind w:firstLine="720"/>
      </w:pPr>
    </w:p>
    <w:p w14:paraId="593AD494" w14:textId="4C90F101" w:rsidR="0093725F" w:rsidRPr="008E3B48" w:rsidRDefault="0019776E" w:rsidP="008E3B48">
      <w:pPr>
        <w:pStyle w:val="Tekstpods"/>
        <w:ind w:firstLine="720"/>
      </w:pPr>
      <w:r>
        <w:t xml:space="preserve">Zaprezentowany model „Paczkoportu” posiada również, zamek odblokowywany kluczem </w:t>
      </w:r>
      <w:r w:rsidR="005B3062">
        <w:t>lub</w:t>
      </w:r>
      <w:r>
        <w:t xml:space="preserve"> wprowadzonym kodem. Umożliwia to odbiór przesyłki przez kuriera</w:t>
      </w:r>
      <w:r w:rsidR="005B3062">
        <w:t xml:space="preserve"> przy użyciu kodu dostępu wcześniej podanego przez nadawcę.</w:t>
      </w:r>
      <w:r w:rsidR="00C8535B">
        <w:t xml:space="preserve"> Szyfrowy zamek blokujący dostęp do skrytki jest wykorzystywany na szeroką skalę </w:t>
      </w:r>
      <w:r w:rsidR="00C21606">
        <w:t>przez inne firmy oferujące podobne rozwiązania. Jednak ciągłe używanie tego samego kodu dostępu może stanowić wrażliwy punkt omawianego rozwiązania.</w:t>
      </w:r>
    </w:p>
    <w:p w14:paraId="6DC7B345" w14:textId="77777777" w:rsidR="0004418F" w:rsidRDefault="0004418F">
      <w:pPr>
        <w:overflowPunct/>
        <w:autoSpaceDE/>
        <w:autoSpaceDN/>
        <w:adjustRightInd/>
        <w:textAlignment w:val="auto"/>
      </w:pPr>
    </w:p>
    <w:p w14:paraId="0362FFBB" w14:textId="14E85138" w:rsidR="00C8535B" w:rsidRDefault="00C8535B">
      <w:pPr>
        <w:overflowPunct/>
        <w:autoSpaceDE/>
        <w:autoSpaceDN/>
        <w:adjustRightInd/>
        <w:textAlignment w:val="auto"/>
        <w:sectPr w:rsidR="00C8535B" w:rsidSect="008B7699">
          <w:headerReference w:type="even" r:id="rId20"/>
          <w:headerReference w:type="default" r:id="rId21"/>
          <w:footnotePr>
            <w:numRestart w:val="eachPage"/>
          </w:footnotePr>
          <w:pgSz w:w="11907" w:h="16840" w:code="9"/>
          <w:pgMar w:top="1418" w:right="1418" w:bottom="1418" w:left="1701" w:header="709" w:footer="765" w:gutter="0"/>
          <w:cols w:space="708"/>
          <w:docGrid w:linePitch="326"/>
        </w:sectPr>
      </w:pPr>
      <w:r>
        <w:br w:type="page"/>
      </w:r>
    </w:p>
    <w:p w14:paraId="5B7B59F7" w14:textId="11C1537D" w:rsidR="00876BDA" w:rsidRDefault="005366D1" w:rsidP="00795FA6">
      <w:pPr>
        <w:pStyle w:val="Nagwek1"/>
        <w:numPr>
          <w:ilvl w:val="0"/>
          <w:numId w:val="0"/>
        </w:numPr>
        <w:spacing w:after="720"/>
        <w:ind w:left="360"/>
      </w:pPr>
      <w:bookmarkStart w:id="7" w:name="_Toc157890647"/>
      <w:r>
        <w:lastRenderedPageBreak/>
        <w:t xml:space="preserve">Rozdział 3 </w:t>
      </w:r>
      <w:r>
        <w:br/>
      </w:r>
      <w:r>
        <w:br/>
      </w:r>
      <w:r w:rsidR="00E5200D">
        <w:t>Specyfikacja projektu</w:t>
      </w:r>
      <w:bookmarkEnd w:id="7"/>
    </w:p>
    <w:p w14:paraId="3BD60AE8" w14:textId="64634E51" w:rsidR="00795FA6" w:rsidRDefault="00795FA6" w:rsidP="00795FA6">
      <w:pPr>
        <w:pStyle w:val="Nagwek2"/>
        <w:numPr>
          <w:ilvl w:val="0"/>
          <w:numId w:val="0"/>
        </w:numPr>
        <w:ind w:firstLine="357"/>
      </w:pPr>
      <w:bookmarkStart w:id="8" w:name="_Toc157890648"/>
      <w:r>
        <w:t>3.1</w:t>
      </w:r>
      <w:r>
        <w:tab/>
        <w:t xml:space="preserve">Założenia </w:t>
      </w:r>
      <w:r w:rsidR="004508AB">
        <w:t>projektowe Post Office Box</w:t>
      </w:r>
      <w:bookmarkEnd w:id="8"/>
    </w:p>
    <w:p w14:paraId="4C72DDDC" w14:textId="567E0002" w:rsidR="00795FA6" w:rsidRDefault="00795FA6" w:rsidP="00795FA6">
      <w:pPr>
        <w:pStyle w:val="Tekstpods"/>
      </w:pPr>
      <w:r>
        <w:tab/>
      </w:r>
      <w:r w:rsidR="00146F56">
        <w:t xml:space="preserve">Po przeprowadzonej analizie postawionego problemu i dostępnych na rynku rozwiązań, możliwe jest określenie wymagań, którym </w:t>
      </w:r>
      <w:r w:rsidR="004508AB">
        <w:t xml:space="preserve">projektowane urządzenie powinno </w:t>
      </w:r>
      <w:r w:rsidR="00146F56">
        <w:t xml:space="preserve">sprostać. </w:t>
      </w:r>
      <w:r w:rsidR="004508AB">
        <w:t xml:space="preserve">Przede wszystkim powinno </w:t>
      </w:r>
      <w:r w:rsidR="001173FE">
        <w:t xml:space="preserve">charakteryzować się </w:t>
      </w:r>
      <w:r w:rsidR="00F86E78">
        <w:t>kompaktowy</w:t>
      </w:r>
      <w:r w:rsidR="001173FE">
        <w:t>mi</w:t>
      </w:r>
      <w:r w:rsidR="00F86E78">
        <w:t xml:space="preserve"> rozmiar</w:t>
      </w:r>
      <w:r w:rsidR="001173FE">
        <w:t>ami</w:t>
      </w:r>
      <w:r w:rsidR="00F86E78">
        <w:t xml:space="preserve"> i</w:t>
      </w:r>
      <w:r w:rsidR="00FF2D5D">
        <w:t> </w:t>
      </w:r>
      <w:r w:rsidR="00F86E78">
        <w:t>zdoln</w:t>
      </w:r>
      <w:r w:rsidR="001173FE">
        <w:t>ością</w:t>
      </w:r>
      <w:r w:rsidR="00F86E78">
        <w:t xml:space="preserve"> pomie</w:t>
      </w:r>
      <w:r w:rsidR="001173FE">
        <w:t>szczenia</w:t>
      </w:r>
      <w:r w:rsidR="00E9366F">
        <w:t xml:space="preserve"> paczki o kształcie sześcianu, której długość krawędzi nie przekracza 28 cm</w:t>
      </w:r>
      <w:r w:rsidR="00F86E78">
        <w:t xml:space="preserve">. </w:t>
      </w:r>
      <w:r w:rsidR="004C4143">
        <w:t xml:space="preserve">Dodatkowo, </w:t>
      </w:r>
      <w:r w:rsidR="00E9366F">
        <w:t>umożliwiało poprawę bezpieczeństwa</w:t>
      </w:r>
      <w:r w:rsidR="004C4143">
        <w:t xml:space="preserve"> poprzez ograni</w:t>
      </w:r>
      <w:r w:rsidR="001173FE">
        <w:t>czanie</w:t>
      </w:r>
      <w:r w:rsidR="004C4143">
        <w:t xml:space="preserve"> </w:t>
      </w:r>
      <w:r w:rsidR="001173FE">
        <w:t>liczby</w:t>
      </w:r>
      <w:r w:rsidR="004C4143">
        <w:t xml:space="preserve"> ruchomych elementów oraz </w:t>
      </w:r>
      <w:r w:rsidR="001173FE">
        <w:t xml:space="preserve">wprowadzenie </w:t>
      </w:r>
      <w:r w:rsidR="004C4143">
        <w:t>zmiennego kod</w:t>
      </w:r>
      <w:r w:rsidR="001173FE">
        <w:t>u</w:t>
      </w:r>
      <w:r w:rsidR="004C4143">
        <w:t xml:space="preserve"> dostępu, który odblokowuje zamek. </w:t>
      </w:r>
      <w:r w:rsidR="006A5154">
        <w:t xml:space="preserve">Najlepiej, żeby obsługa </w:t>
      </w:r>
      <w:r w:rsidR="00E9366F">
        <w:t>docelowego urządzenia</w:t>
      </w:r>
      <w:r w:rsidR="006A5154">
        <w:t xml:space="preserve"> była intuicyjna i w pewnym stopniu spójna z rozwiązaniami stosowanymi w automatach paczkowych.</w:t>
      </w:r>
      <w:r w:rsidR="00DC48B7">
        <w:t xml:space="preserve"> Biorąc pod uwagę podane wymagania, </w:t>
      </w:r>
      <w:r w:rsidR="00E9366F">
        <w:t>projektowany PO Box</w:t>
      </w:r>
      <w:r w:rsidR="00DC48B7">
        <w:t xml:space="preserve"> będzie składał się z</w:t>
      </w:r>
      <w:r w:rsidR="00FF2D5D">
        <w:t> następujących</w:t>
      </w:r>
      <w:r w:rsidR="00DC48B7">
        <w:t xml:space="preserve"> elementów:</w:t>
      </w:r>
    </w:p>
    <w:p w14:paraId="74F399F3" w14:textId="244B8229" w:rsidR="00DC48B7" w:rsidRDefault="00DC48B7" w:rsidP="00DC48B7">
      <w:pPr>
        <w:pStyle w:val="Tekstpods"/>
        <w:numPr>
          <w:ilvl w:val="0"/>
          <w:numId w:val="54"/>
        </w:numPr>
      </w:pPr>
      <w:r>
        <w:t>Płytki developerskiej Nucleo-64 z mikrokontrolerem STM32</w:t>
      </w:r>
    </w:p>
    <w:p w14:paraId="159FB1E1" w14:textId="1628223D" w:rsidR="00DC48B7" w:rsidRDefault="00DC48B7" w:rsidP="00DC48B7">
      <w:pPr>
        <w:pStyle w:val="Tekstpods"/>
        <w:numPr>
          <w:ilvl w:val="0"/>
          <w:numId w:val="54"/>
        </w:numPr>
      </w:pPr>
      <w:r>
        <w:t>Modułu GSM z anteną poprawiającą zasięg sieci komórkowej</w:t>
      </w:r>
    </w:p>
    <w:p w14:paraId="1874FF88" w14:textId="45928D11" w:rsidR="00DC48B7" w:rsidRDefault="00DC48B7" w:rsidP="00DC48B7">
      <w:pPr>
        <w:pStyle w:val="Tekstpods"/>
        <w:numPr>
          <w:ilvl w:val="0"/>
          <w:numId w:val="54"/>
        </w:numPr>
      </w:pPr>
      <w:r>
        <w:t xml:space="preserve">Modułu Bluetooth </w:t>
      </w:r>
    </w:p>
    <w:p w14:paraId="3C721675" w14:textId="7091A99D" w:rsidR="00DC48B7" w:rsidRDefault="00DC48B7" w:rsidP="00DC48B7">
      <w:pPr>
        <w:pStyle w:val="Tekstpods"/>
        <w:numPr>
          <w:ilvl w:val="0"/>
          <w:numId w:val="54"/>
        </w:numPr>
      </w:pPr>
      <w:r>
        <w:t>Serwomechanizmu obsługującego zamek skrytki</w:t>
      </w:r>
    </w:p>
    <w:p w14:paraId="64264D52" w14:textId="4DA73DF5" w:rsidR="00DC48B7" w:rsidRDefault="00DC48B7" w:rsidP="00DC48B7">
      <w:pPr>
        <w:pStyle w:val="Tekstpods"/>
        <w:numPr>
          <w:ilvl w:val="0"/>
          <w:numId w:val="54"/>
        </w:numPr>
      </w:pPr>
      <w:r>
        <w:t>Czujnika magnetycznego</w:t>
      </w:r>
    </w:p>
    <w:p w14:paraId="4937388A" w14:textId="37BC4981" w:rsidR="00DC48B7" w:rsidRDefault="009606FD" w:rsidP="00DC48B7">
      <w:pPr>
        <w:pStyle w:val="Tekstpods"/>
        <w:numPr>
          <w:ilvl w:val="0"/>
          <w:numId w:val="54"/>
        </w:numPr>
      </w:pPr>
      <w:r>
        <w:t>Membranowej k</w:t>
      </w:r>
      <w:r w:rsidR="00DC48B7">
        <w:t>lawiatury matrycowej 4x4</w:t>
      </w:r>
    </w:p>
    <w:p w14:paraId="1EB6DA31" w14:textId="2C5B6E42" w:rsidR="00DC48B7" w:rsidRDefault="00DC48B7" w:rsidP="00DC48B7">
      <w:pPr>
        <w:pStyle w:val="Tekstpods"/>
        <w:numPr>
          <w:ilvl w:val="0"/>
          <w:numId w:val="54"/>
        </w:numPr>
      </w:pPr>
      <w:r>
        <w:t>Wyświetlacza alfa-numerycznego LCD 2x16</w:t>
      </w:r>
    </w:p>
    <w:p w14:paraId="09708F93" w14:textId="7ACF129D" w:rsidR="00F20DAE" w:rsidRDefault="00BB2533" w:rsidP="00AC5333">
      <w:pPr>
        <w:pStyle w:val="Tekstpods"/>
        <w:ind w:firstLine="720"/>
      </w:pPr>
      <w:r>
        <w:t xml:space="preserve">W celu osiągnięcia optymalnych rezultatów konstruowanego prototypu, skupiono się na modularności </w:t>
      </w:r>
      <w:r w:rsidR="00B90433">
        <w:t>pozwalającej</w:t>
      </w:r>
      <w:r>
        <w:t xml:space="preserve"> na łatwą wymianę poszczególnych elementów.  Płytka developerska Nucleo-64 posiada wyprowadzenia typu „goldpin” o rastrze 2,54</w:t>
      </w:r>
      <w:r w:rsidR="00084598">
        <w:t xml:space="preserve"> </w:t>
      </w:r>
      <w:r>
        <w:t>mm</w:t>
      </w:r>
      <w:r w:rsidR="009606FD">
        <w:t>,</w:t>
      </w:r>
      <w:r>
        <w:t xml:space="preserve"> nazywane przez producenta płytki jako „Morpho extension” [7].</w:t>
      </w:r>
      <w:r w:rsidR="009606FD">
        <w:t xml:space="preserve"> Dodatkowo Nucleo-64 posiada wbudowany programator-debugger, który umożliwia łatwe </w:t>
      </w:r>
      <w:r w:rsidR="00B90433">
        <w:t>programowanie</w:t>
      </w:r>
      <w:r w:rsidR="009606FD">
        <w:t xml:space="preserve"> oraz </w:t>
      </w:r>
      <w:r w:rsidR="009606FD">
        <w:lastRenderedPageBreak/>
        <w:t>debugowanie napisanego kodu. Wybór modułu GSM został podyktowany faktem, że zasięg sieci komórkowej 2G</w:t>
      </w:r>
      <w:r w:rsidR="009510DA">
        <w:t>, która pracuje na</w:t>
      </w:r>
      <w:r w:rsidR="00B90433">
        <w:t xml:space="preserve"> paśmie</w:t>
      </w:r>
      <w:r w:rsidR="009510DA">
        <w:t xml:space="preserve"> niższych częstotliwościach</w:t>
      </w:r>
      <w:r w:rsidR="00B90433">
        <w:t xml:space="preserve"> rzędu 900 MHz, </w:t>
      </w:r>
      <w:r w:rsidR="009606FD">
        <w:t xml:space="preserve"> jest lepsz</w:t>
      </w:r>
      <w:r w:rsidR="00FC3D66">
        <w:t>y</w:t>
      </w:r>
      <w:r w:rsidR="009606FD">
        <w:t xml:space="preserve"> w miejscach trudno dostępnych</w:t>
      </w:r>
      <w:r w:rsidR="00B90433">
        <w:t xml:space="preserve"> takich jak obszary poza</w:t>
      </w:r>
      <w:r w:rsidR="00FC3D66">
        <w:t>miejskie</w:t>
      </w:r>
      <w:r w:rsidR="00B90433">
        <w:t>,</w:t>
      </w:r>
      <w:r w:rsidR="009606FD">
        <w:t xml:space="preserve"> niż w przypadku nowszych technologii 3G/4G</w:t>
      </w:r>
      <w:r w:rsidR="00FC3D66">
        <w:t>.</w:t>
      </w:r>
      <w:r w:rsidR="009606FD">
        <w:t xml:space="preserve"> </w:t>
      </w:r>
      <w:r w:rsidR="00FC3D66">
        <w:t>Ponadto, moduł ten będzie</w:t>
      </w:r>
      <w:r w:rsidR="009606FD">
        <w:t xml:space="preserve"> </w:t>
      </w:r>
      <w:r w:rsidR="00CD21C3">
        <w:t>używany</w:t>
      </w:r>
      <w:r w:rsidR="009606FD">
        <w:t xml:space="preserve"> tylko do wysyłania wiadomości SMS. </w:t>
      </w:r>
      <w:r w:rsidR="003604B7">
        <w:t>Moduł Bluetooth</w:t>
      </w:r>
      <w:r w:rsidR="00FC3D66">
        <w:t xml:space="preserve"> natomiast,</w:t>
      </w:r>
      <w:r w:rsidR="003604B7">
        <w:t xml:space="preserve"> służy do komunikacji z</w:t>
      </w:r>
      <w:r w:rsidR="00FF2D5D">
        <w:t> </w:t>
      </w:r>
      <w:r w:rsidR="003604B7">
        <w:t xml:space="preserve">telefonem użytkownika, nadającym lub odbierającym przesyłki. Z założenia </w:t>
      </w:r>
      <w:r w:rsidR="00FC3D66">
        <w:t>zbudowany PO Box</w:t>
      </w:r>
      <w:r w:rsidR="003604B7">
        <w:t xml:space="preserve"> ma być urządzeniem „standalone” (ang. </w:t>
      </w:r>
      <w:r w:rsidR="003604B7" w:rsidRPr="003604B7">
        <w:rPr>
          <w:i/>
          <w:iCs/>
        </w:rPr>
        <w:t>samodzielny</w:t>
      </w:r>
      <w:r w:rsidR="003604B7">
        <w:t>), więc komunikacja bliskiego zasięgu</w:t>
      </w:r>
      <w:r w:rsidR="00FC3D66">
        <w:t>, o promieniu 10 m</w:t>
      </w:r>
      <w:r w:rsidR="00FF2D5D">
        <w:t xml:space="preserve"> od odbiornika</w:t>
      </w:r>
      <w:r w:rsidR="003604B7">
        <w:t xml:space="preserve"> jest wystarczająca. Serwomechanizm w</w:t>
      </w:r>
      <w:r w:rsidR="00FF2D5D">
        <w:t> </w:t>
      </w:r>
      <w:r w:rsidR="003604B7">
        <w:t xml:space="preserve">połączeniu z czujnikiem magnetycznym </w:t>
      </w:r>
      <w:r w:rsidR="00FF2D5D">
        <w:t>stanowi</w:t>
      </w:r>
      <w:r w:rsidR="003604B7">
        <w:t xml:space="preserve"> model przykładowego zamka zabezpieczającego wnętrze skrytki. Sam mechanizm </w:t>
      </w:r>
      <w:r w:rsidR="00FF2D5D">
        <w:t>zastosowany w projekcie</w:t>
      </w:r>
      <w:r w:rsidR="003604B7">
        <w:t xml:space="preserve"> nie jest wystarczający do szczelnego zablokowania dostępu przy użyciu siły, </w:t>
      </w:r>
      <w:r w:rsidR="00F20DAE">
        <w:t>ale</w:t>
      </w:r>
      <w:r w:rsidR="003604B7">
        <w:t xml:space="preserve"> wystarcza do </w:t>
      </w:r>
      <w:r w:rsidR="00F20DAE">
        <w:t>wizualizacji</w:t>
      </w:r>
      <w:r w:rsidR="003604B7">
        <w:t xml:space="preserve"> mechanizmu i testowania opracowanego kodu.</w:t>
      </w:r>
      <w:r w:rsidR="00F20DAE">
        <w:t xml:space="preserve"> Membranowa klawiatura matrycowa o wymiarach 4x4 przyciski jest przeznaczona do wpisywania kodu dostępu do skrytki, wysłanego w wiadomości SMS oraz zatwierdzenia dostarczenia lub odebrania przesyłki. Zastosowanie fizycznej klawiatury </w:t>
      </w:r>
      <w:r w:rsidR="00185067">
        <w:t>eliminuje konieczność</w:t>
      </w:r>
      <w:r w:rsidR="00F20DAE">
        <w:t xml:space="preserve"> łączenia się kuriera </w:t>
      </w:r>
      <w:r w:rsidR="00185067">
        <w:t>zewnętrznym urządzeniem np. telefonem ze skrytką co przyspiesza interakcje z</w:t>
      </w:r>
      <w:r w:rsidR="00FF2D5D">
        <w:t> urządzeniem</w:t>
      </w:r>
      <w:r w:rsidR="00185067">
        <w:t xml:space="preserve">. Wyświetlacz alfa-numeryczny LCD z podświetlaniem umożliwia przejrzyste wyświetlanie komunikatów dotyczących </w:t>
      </w:r>
      <w:r w:rsidR="00FF2D5D">
        <w:t>zawartości</w:t>
      </w:r>
      <w:r w:rsidR="00185067">
        <w:t xml:space="preserve"> urządzenia użytkownikom.</w:t>
      </w:r>
    </w:p>
    <w:p w14:paraId="6DE3974E" w14:textId="4EE24544" w:rsidR="00185067" w:rsidRDefault="00185067" w:rsidP="00185067">
      <w:pPr>
        <w:pStyle w:val="Nagwek2"/>
        <w:numPr>
          <w:ilvl w:val="0"/>
          <w:numId w:val="0"/>
        </w:numPr>
        <w:ind w:left="828" w:hanging="465"/>
      </w:pPr>
      <w:bookmarkStart w:id="9" w:name="_Toc157890649"/>
      <w:r>
        <w:t>3.2</w:t>
      </w:r>
      <w:r w:rsidR="00DE1599">
        <w:tab/>
      </w:r>
      <w:r>
        <w:t>Środowisko pracy</w:t>
      </w:r>
      <w:bookmarkEnd w:id="9"/>
    </w:p>
    <w:p w14:paraId="2FDE60DC" w14:textId="5DDE6ADB" w:rsidR="0078489A" w:rsidRDefault="007E1E03" w:rsidP="00F20DAE">
      <w:pPr>
        <w:pStyle w:val="Tekstpods"/>
        <w:ind w:firstLine="0"/>
      </w:pPr>
      <w:r>
        <w:tab/>
      </w:r>
      <w:r w:rsidR="00AC5333">
        <w:tab/>
      </w:r>
      <w:r>
        <w:t>W procesie tworzenia prototypu kluczową rol</w:t>
      </w:r>
      <w:r w:rsidR="00FF2D5D">
        <w:t>ę</w:t>
      </w:r>
      <w:r>
        <w:t xml:space="preserve"> odgrywa opracowane oprogramowanie przeznaczone dla mikrokontrolera do obsługi przedstawionych wcześniej komponentów. </w:t>
      </w:r>
      <w:r w:rsidR="00FF2D5D">
        <w:t>Do jego realizacji</w:t>
      </w:r>
      <w:r>
        <w:t xml:space="preserve"> </w:t>
      </w:r>
      <w:r w:rsidR="00CD12C9">
        <w:t>wykorzystano</w:t>
      </w:r>
      <w:r>
        <w:t xml:space="preserve"> środowisk</w:t>
      </w:r>
      <w:r w:rsidR="00CD12C9">
        <w:t>o</w:t>
      </w:r>
      <w:r>
        <w:t xml:space="preserve"> programistyczne STM32CubeIDE</w:t>
      </w:r>
      <w:r w:rsidR="00CD12C9">
        <w:t>, które jest udostępniane bezpłatnie przez samą firmę STM</w:t>
      </w:r>
      <w:r w:rsidR="00ED1965">
        <w:t xml:space="preserve"> (</w:t>
      </w:r>
      <w:r w:rsidR="00ED1965" w:rsidRPr="00ED1965">
        <w:rPr>
          <w:i/>
          <w:iCs/>
        </w:rPr>
        <w:t>STMicroelectronics</w:t>
      </w:r>
      <w:r w:rsidR="00ED1965">
        <w:t>)</w:t>
      </w:r>
      <w:r w:rsidR="00CD12C9">
        <w:t xml:space="preserve"> [8].</w:t>
      </w:r>
      <w:r>
        <w:t xml:space="preserve"> </w:t>
      </w:r>
      <w:r w:rsidR="006F4CC1">
        <w:t>STM32CubeIDE jest rozbudowan</w:t>
      </w:r>
      <w:r w:rsidR="00FF2D5D">
        <w:t>ą dedykowaną platformą</w:t>
      </w:r>
      <w:r w:rsidR="006F4CC1">
        <w:t>, któr</w:t>
      </w:r>
      <w:r w:rsidR="00FF2D5D">
        <w:t>a</w:t>
      </w:r>
      <w:r w:rsidR="006F4CC1">
        <w:t xml:space="preserve"> umożliwia łatwe tworzenie projektów </w:t>
      </w:r>
      <w:r w:rsidR="00FF2D5D">
        <w:t>wykorzystujące biblioteki</w:t>
      </w:r>
      <w:r w:rsidR="006F4CC1">
        <w:t xml:space="preserve"> HAL (ang. </w:t>
      </w:r>
      <w:r w:rsidR="006F4CC1" w:rsidRPr="006F4CC1">
        <w:rPr>
          <w:i/>
          <w:iCs/>
        </w:rPr>
        <w:t>Hardware Abstraction Layer</w:t>
      </w:r>
      <w:r w:rsidR="006F4CC1">
        <w:t>)</w:t>
      </w:r>
      <w:r w:rsidR="003A5FE6">
        <w:t xml:space="preserve"> </w:t>
      </w:r>
      <w:r w:rsidR="00FF2D5D">
        <w:t>opracowanych</w:t>
      </w:r>
      <w:r w:rsidR="003A5FE6">
        <w:t xml:space="preserve"> przez firmę STM</w:t>
      </w:r>
      <w:r w:rsidR="006F4CC1">
        <w:t>. Biblioteki te pozwalają na łatwiejszą obsługę peryferii sprzętowych mikrokontrolera bez konieczności samodzielnego pisania bibliotek opartych na rejestrach.</w:t>
      </w:r>
      <w:r w:rsidR="00106BFC">
        <w:t xml:space="preserve"> Dodatkowo</w:t>
      </w:r>
      <w:r w:rsidR="003A5FE6">
        <w:t>, STM32CubeIDE</w:t>
      </w:r>
      <w:r w:rsidR="00106BFC">
        <w:t xml:space="preserve"> posiada </w:t>
      </w:r>
      <w:r w:rsidR="00ED1965">
        <w:t>interfejs graficzny z trzema perspektywami</w:t>
      </w:r>
      <w:r w:rsidR="00154351">
        <w:t>:</w:t>
      </w:r>
      <w:r w:rsidR="00ED1965">
        <w:t xml:space="preserve"> „Device Configuration Tool”, „C/C++” oraz „Debug”.</w:t>
      </w:r>
      <w:r w:rsidR="00154351">
        <w:t xml:space="preserve"> „Device Configuration Tool”, dostępny również jako STM32CubeMX, służy do generowania kodu na podstawie wybranych opcji, włączających interfejsy komunikacyjne oraz zadeklarowanych pinów wejścia/wyjścia. </w:t>
      </w:r>
      <w:r w:rsidR="00123A0C">
        <w:t>Perspektywa „C/C++” jest przeznaczona do pisania kodu w plikach źródłowych oraz bibliotekach</w:t>
      </w:r>
      <w:r w:rsidR="00877C83">
        <w:t>, natomiast „Debug” służy do debugowania kodu uruchomionego na mikrokontrolerze w czasie rzeczywistym.</w:t>
      </w:r>
    </w:p>
    <w:p w14:paraId="3D05AFCB" w14:textId="77777777" w:rsidR="00873025" w:rsidRDefault="00873025" w:rsidP="00873025">
      <w:pPr>
        <w:pStyle w:val="Tekstpods"/>
        <w:keepNext/>
        <w:ind w:firstLine="0"/>
      </w:pPr>
      <w:r>
        <w:rPr>
          <w:noProof/>
        </w:rPr>
        <w:lastRenderedPageBreak/>
        <w:drawing>
          <wp:inline distT="0" distB="0" distL="0" distR="0" wp14:anchorId="04BA218E" wp14:editId="783E3FD6">
            <wp:extent cx="5580380" cy="3022600"/>
            <wp:effectExtent l="0" t="0" r="1270" b="6350"/>
            <wp:docPr id="185551571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710" name="Obraz 1" descr="Obraz zawierający tekst, zrzut ekranu, oprogramowanie, wyświetlacz&#10;&#10;Opis wygenerowany automatycznie"/>
                    <pic:cNvPicPr/>
                  </pic:nvPicPr>
                  <pic:blipFill>
                    <a:blip r:embed="rId22"/>
                    <a:stretch>
                      <a:fillRect/>
                    </a:stretch>
                  </pic:blipFill>
                  <pic:spPr>
                    <a:xfrm>
                      <a:off x="0" y="0"/>
                      <a:ext cx="5580380" cy="3022600"/>
                    </a:xfrm>
                    <a:prstGeom prst="rect">
                      <a:avLst/>
                    </a:prstGeom>
                  </pic:spPr>
                </pic:pic>
              </a:graphicData>
            </a:graphic>
          </wp:inline>
        </w:drawing>
      </w:r>
    </w:p>
    <w:p w14:paraId="04D8D4DB" w14:textId="332FC90A" w:rsidR="00877C83" w:rsidRDefault="00873025" w:rsidP="00873025">
      <w:pPr>
        <w:pStyle w:val="Legenda"/>
        <w:jc w:val="center"/>
        <w:rPr>
          <w:sz w:val="20"/>
          <w:u w:val="single"/>
        </w:rPr>
      </w:pPr>
      <w:r w:rsidRPr="00873025">
        <w:rPr>
          <w:sz w:val="20"/>
          <w:u w:val="single"/>
        </w:rPr>
        <w:t xml:space="preserve">Rysunek </w:t>
      </w:r>
      <w:r w:rsidR="00026B1C">
        <w:rPr>
          <w:sz w:val="20"/>
          <w:u w:val="single"/>
        </w:rPr>
        <w:t>3</w:t>
      </w:r>
      <w:r w:rsidRPr="00873025">
        <w:rPr>
          <w:sz w:val="20"/>
          <w:u w:val="single"/>
        </w:rPr>
        <w:t xml:space="preserve">.1 </w:t>
      </w:r>
      <w:bookmarkStart w:id="10" w:name="_Hlk157546687"/>
      <w:r w:rsidRPr="00873025">
        <w:rPr>
          <w:sz w:val="20"/>
          <w:u w:val="single"/>
        </w:rPr>
        <w:t>Perspektywa „Device Configuration Tool”</w:t>
      </w:r>
      <w:r w:rsidR="00DA5117">
        <w:rPr>
          <w:sz w:val="20"/>
          <w:u w:val="single"/>
        </w:rPr>
        <w:t xml:space="preserve"> programu STM32CubeIDE</w:t>
      </w:r>
      <w:bookmarkEnd w:id="10"/>
      <w:r w:rsidR="00FF2D5D">
        <w:rPr>
          <w:sz w:val="20"/>
          <w:u w:val="single"/>
        </w:rPr>
        <w:t xml:space="preserve"> wraz z konfigurowanym układem STM</w:t>
      </w:r>
    </w:p>
    <w:p w14:paraId="6210E73B" w14:textId="77777777" w:rsidR="00873025" w:rsidRPr="00873025" w:rsidRDefault="00873025" w:rsidP="00873025"/>
    <w:p w14:paraId="512296A1" w14:textId="77777777" w:rsidR="00873025" w:rsidRDefault="00873025" w:rsidP="00873025">
      <w:pPr>
        <w:pStyle w:val="Tekstpods"/>
        <w:keepNext/>
        <w:ind w:firstLine="0"/>
      </w:pPr>
      <w:r>
        <w:rPr>
          <w:noProof/>
        </w:rPr>
        <w:drawing>
          <wp:inline distT="0" distB="0" distL="0" distR="0" wp14:anchorId="0F74B5A9" wp14:editId="6227A2B9">
            <wp:extent cx="5580380" cy="3022600"/>
            <wp:effectExtent l="0" t="0" r="1270" b="6350"/>
            <wp:docPr id="597871497" name="Obraz 2"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497" name="Obraz 2" descr="Obraz zawierający tekst, zrzut ekranu, oprogramowanie, wyświetlacz&#10;&#10;Opis wygenerowany automatycznie"/>
                    <pic:cNvPicPr/>
                  </pic:nvPicPr>
                  <pic:blipFill>
                    <a:blip r:embed="rId23"/>
                    <a:stretch>
                      <a:fillRect/>
                    </a:stretch>
                  </pic:blipFill>
                  <pic:spPr>
                    <a:xfrm>
                      <a:off x="0" y="0"/>
                      <a:ext cx="5580380" cy="3022600"/>
                    </a:xfrm>
                    <a:prstGeom prst="rect">
                      <a:avLst/>
                    </a:prstGeom>
                  </pic:spPr>
                </pic:pic>
              </a:graphicData>
            </a:graphic>
          </wp:inline>
        </w:drawing>
      </w:r>
    </w:p>
    <w:p w14:paraId="0A0E32F1" w14:textId="648598A9" w:rsidR="00873025" w:rsidRPr="00873025" w:rsidRDefault="00873025" w:rsidP="00873025">
      <w:pPr>
        <w:pStyle w:val="Legenda"/>
        <w:jc w:val="center"/>
        <w:rPr>
          <w:sz w:val="20"/>
          <w:u w:val="single"/>
        </w:rPr>
      </w:pPr>
      <w:r w:rsidRPr="00873025">
        <w:rPr>
          <w:sz w:val="20"/>
          <w:u w:val="single"/>
        </w:rPr>
        <w:t>Rysunek 3.2 Perspektywa „C/C++”</w:t>
      </w:r>
      <w:r w:rsidR="00DA5117">
        <w:rPr>
          <w:sz w:val="20"/>
          <w:u w:val="single"/>
        </w:rPr>
        <w:t xml:space="preserve"> programu STM32CubeIDE</w:t>
      </w:r>
      <w:r w:rsidR="00FF2D5D">
        <w:rPr>
          <w:sz w:val="20"/>
          <w:u w:val="single"/>
        </w:rPr>
        <w:t xml:space="preserve"> prezentująca fragment opracowanego kodu</w:t>
      </w:r>
    </w:p>
    <w:p w14:paraId="63AB3560" w14:textId="77777777" w:rsidR="00873025" w:rsidRDefault="00873025" w:rsidP="00873025">
      <w:pPr>
        <w:pStyle w:val="Tekstpods"/>
        <w:keepNext/>
        <w:ind w:firstLine="0"/>
      </w:pPr>
      <w:r>
        <w:rPr>
          <w:noProof/>
        </w:rPr>
        <w:lastRenderedPageBreak/>
        <w:drawing>
          <wp:inline distT="0" distB="0" distL="0" distR="0" wp14:anchorId="6F97AE79" wp14:editId="556F44E6">
            <wp:extent cx="5580380" cy="3022600"/>
            <wp:effectExtent l="0" t="0" r="1270" b="6350"/>
            <wp:docPr id="43458802" name="Obraz 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802" name="Obraz 3" descr="Obraz zawierający tekst, zrzut ekranu, oprogramowanie, wyświetlacz&#10;&#10;Opis wygenerowany automatycznie"/>
                    <pic:cNvPicPr/>
                  </pic:nvPicPr>
                  <pic:blipFill>
                    <a:blip r:embed="rId24"/>
                    <a:stretch>
                      <a:fillRect/>
                    </a:stretch>
                  </pic:blipFill>
                  <pic:spPr>
                    <a:xfrm>
                      <a:off x="0" y="0"/>
                      <a:ext cx="5580380" cy="3022600"/>
                    </a:xfrm>
                    <a:prstGeom prst="rect">
                      <a:avLst/>
                    </a:prstGeom>
                  </pic:spPr>
                </pic:pic>
              </a:graphicData>
            </a:graphic>
          </wp:inline>
        </w:drawing>
      </w:r>
    </w:p>
    <w:p w14:paraId="34587FDE" w14:textId="1C6AB891" w:rsidR="00873025" w:rsidRPr="00873025" w:rsidRDefault="00873025" w:rsidP="00873025">
      <w:pPr>
        <w:pStyle w:val="Legenda"/>
        <w:jc w:val="center"/>
        <w:rPr>
          <w:sz w:val="20"/>
          <w:u w:val="single"/>
        </w:rPr>
      </w:pPr>
      <w:r w:rsidRPr="00873025">
        <w:rPr>
          <w:sz w:val="20"/>
          <w:u w:val="single"/>
        </w:rPr>
        <w:t>Rysunek 3.3 Perspektywa „Debug”</w:t>
      </w:r>
      <w:r w:rsidR="00DA5117">
        <w:rPr>
          <w:sz w:val="20"/>
          <w:u w:val="single"/>
        </w:rPr>
        <w:t xml:space="preserve"> programu STM32CubeIDE</w:t>
      </w:r>
      <w:r w:rsidR="00237ECD">
        <w:rPr>
          <w:sz w:val="20"/>
          <w:u w:val="single"/>
        </w:rPr>
        <w:t xml:space="preserve"> umożliwiająca debugowanie programu</w:t>
      </w:r>
    </w:p>
    <w:p w14:paraId="50AC4C5D" w14:textId="77777777" w:rsidR="003A5FE6" w:rsidRDefault="003A5FE6" w:rsidP="00F20DAE">
      <w:pPr>
        <w:pStyle w:val="Tekstpods"/>
        <w:ind w:firstLine="0"/>
      </w:pPr>
    </w:p>
    <w:p w14:paraId="3046F833" w14:textId="737E9656" w:rsidR="003A5FE6" w:rsidRDefault="00873025" w:rsidP="00F20DAE">
      <w:pPr>
        <w:pStyle w:val="Tekstpods"/>
        <w:ind w:firstLine="0"/>
      </w:pPr>
      <w:r>
        <w:tab/>
      </w:r>
      <w:r w:rsidR="00AC5333">
        <w:tab/>
      </w:r>
      <w:r w:rsidR="00DA5117">
        <w:t xml:space="preserve">W ramach debugowania został również użyty program Tera Term, który </w:t>
      </w:r>
      <w:r w:rsidR="00026B1C">
        <w:t>umożliwia</w:t>
      </w:r>
      <w:r w:rsidR="00DA5117">
        <w:t xml:space="preserve"> komunikację komputera z mikrokontrolerem przez UART (ang. </w:t>
      </w:r>
      <w:r w:rsidR="00DA5117" w:rsidRPr="00DA5117">
        <w:rPr>
          <w:i/>
          <w:iCs/>
        </w:rPr>
        <w:t>Universal Asynchronous Receiver-Transmitter</w:t>
      </w:r>
      <w:r w:rsidR="00DA5117">
        <w:t>)</w:t>
      </w:r>
      <w:r w:rsidR="00026B1C">
        <w:t>. Program Tera Term służy do kontrolowania komunikatów wysyłanych przez STM32 w celu wychwycenia ewentualnych problemów ze strony modułów Bluetooth oraz GSM, a także umożliwia komunikację z tymi modułami.</w:t>
      </w:r>
    </w:p>
    <w:p w14:paraId="5EF05589" w14:textId="77777777" w:rsidR="00026B1C" w:rsidRDefault="00026B1C" w:rsidP="00F20DAE">
      <w:pPr>
        <w:pStyle w:val="Tekstpods"/>
        <w:ind w:firstLine="0"/>
      </w:pPr>
    </w:p>
    <w:p w14:paraId="5D238C24" w14:textId="77777777" w:rsidR="00026B1C" w:rsidRDefault="00026B1C" w:rsidP="00026B1C">
      <w:pPr>
        <w:pStyle w:val="Tekstpods"/>
        <w:keepNext/>
        <w:ind w:firstLine="0"/>
      </w:pPr>
      <w:r>
        <w:rPr>
          <w:noProof/>
        </w:rPr>
        <w:drawing>
          <wp:inline distT="0" distB="0" distL="0" distR="0" wp14:anchorId="480F7EDB" wp14:editId="75B926F7">
            <wp:extent cx="5580380" cy="3311525"/>
            <wp:effectExtent l="0" t="0" r="1270" b="3175"/>
            <wp:docPr id="2140319877" name="Obraz 4"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9877" name="Obraz 4" descr="Obraz zawierający tekst, zrzut ekranu, oprogramowanie, wyświetlacz&#10;&#10;Opis wygenerowany automatycznie"/>
                    <pic:cNvPicPr/>
                  </pic:nvPicPr>
                  <pic:blipFill>
                    <a:blip r:embed="rId25"/>
                    <a:stretch>
                      <a:fillRect/>
                    </a:stretch>
                  </pic:blipFill>
                  <pic:spPr>
                    <a:xfrm>
                      <a:off x="0" y="0"/>
                      <a:ext cx="5580380" cy="3311525"/>
                    </a:xfrm>
                    <a:prstGeom prst="rect">
                      <a:avLst/>
                    </a:prstGeom>
                  </pic:spPr>
                </pic:pic>
              </a:graphicData>
            </a:graphic>
          </wp:inline>
        </w:drawing>
      </w:r>
    </w:p>
    <w:p w14:paraId="74A1E20A" w14:textId="4332244E" w:rsidR="00026B1C" w:rsidRPr="00026B1C" w:rsidRDefault="00026B1C" w:rsidP="00026B1C">
      <w:pPr>
        <w:pStyle w:val="Legenda"/>
        <w:jc w:val="center"/>
        <w:rPr>
          <w:sz w:val="20"/>
          <w:u w:val="single"/>
        </w:rPr>
      </w:pPr>
      <w:r w:rsidRPr="00026B1C">
        <w:rPr>
          <w:sz w:val="20"/>
          <w:u w:val="single"/>
        </w:rPr>
        <w:t>Rysunek 3.4 Program Tera Term</w:t>
      </w:r>
      <w:r w:rsidR="00237ECD">
        <w:rPr>
          <w:sz w:val="20"/>
          <w:u w:val="single"/>
        </w:rPr>
        <w:t xml:space="preserve"> wykorzystywany do komunikacji z PO Box</w:t>
      </w:r>
    </w:p>
    <w:p w14:paraId="49A46AE8" w14:textId="77777777" w:rsidR="00026B1C" w:rsidRDefault="00026B1C" w:rsidP="00F20DAE">
      <w:pPr>
        <w:pStyle w:val="Tekstpods"/>
        <w:ind w:firstLine="0"/>
      </w:pPr>
    </w:p>
    <w:p w14:paraId="34B7F0BC" w14:textId="3F7F1099" w:rsidR="00026B1C" w:rsidRDefault="00AC5333" w:rsidP="00F20DAE">
      <w:pPr>
        <w:pStyle w:val="Tekstpods"/>
        <w:ind w:firstLine="0"/>
      </w:pPr>
      <w:r>
        <w:lastRenderedPageBreak/>
        <w:tab/>
      </w:r>
      <w:r>
        <w:tab/>
        <w:t>Do komunikacji urządzenia z telefonem przez interfejs Bluetooth wykorzystuje się aplikację nRF Connect stworzon</w:t>
      </w:r>
      <w:r w:rsidR="00363BFA">
        <w:t>ą</w:t>
      </w:r>
      <w:r>
        <w:t xml:space="preserve"> przez Nordic Semiconductor [9].</w:t>
      </w:r>
      <w:r w:rsidR="00F13E5E">
        <w:t xml:space="preserve"> Aplikacja umożliwia</w:t>
      </w:r>
      <w:r w:rsidR="003C0947">
        <w:t xml:space="preserve"> </w:t>
      </w:r>
      <w:r w:rsidR="00F13E5E">
        <w:t xml:space="preserve">debugowanie urządzeń </w:t>
      </w:r>
      <w:r w:rsidR="00084598">
        <w:t>B</w:t>
      </w:r>
      <w:r w:rsidR="00F13E5E">
        <w:t>luetooth</w:t>
      </w:r>
      <w:r w:rsidR="003C0947">
        <w:t xml:space="preserve"> oraz pobieranie i przesyłanie danych. Dodatkowo, aplikacja daje wgląd w usługi oraz charakterystyki </w:t>
      </w:r>
      <w:r w:rsidR="00237ECD">
        <w:t>parametrów udostępnianych</w:t>
      </w:r>
      <w:r w:rsidR="003C0947">
        <w:t xml:space="preserve"> przez</w:t>
      </w:r>
      <w:r w:rsidR="00237ECD">
        <w:t xml:space="preserve"> te </w:t>
      </w:r>
      <w:r w:rsidR="003C0947">
        <w:t>urządzenia.</w:t>
      </w:r>
    </w:p>
    <w:p w14:paraId="399CFC7F" w14:textId="77777777" w:rsidR="003C0947" w:rsidRDefault="003C0947" w:rsidP="00F20DAE">
      <w:pPr>
        <w:pStyle w:val="Tekstpods"/>
        <w:ind w:firstLine="0"/>
      </w:pPr>
    </w:p>
    <w:p w14:paraId="548F0C88" w14:textId="77777777" w:rsidR="003C0947" w:rsidRDefault="003C0947" w:rsidP="003C0947">
      <w:pPr>
        <w:pStyle w:val="Tekstpods"/>
        <w:keepNext/>
        <w:ind w:firstLine="0"/>
      </w:pPr>
      <w:r>
        <w:rPr>
          <w:noProof/>
        </w:rPr>
        <w:drawing>
          <wp:inline distT="0" distB="0" distL="0" distR="0" wp14:anchorId="1B1A2BAF" wp14:editId="2EB8E1A4">
            <wp:extent cx="2628475" cy="4675367"/>
            <wp:effectExtent l="0" t="0" r="635" b="0"/>
            <wp:docPr id="188966099"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099" name="Obraz 5" descr="Obraz zawierający tekst, zrzut ekranu, oprogramowanie, Czcionka&#10;&#10;Opis wygenerowany automatycznie"/>
                    <pic:cNvPicPr/>
                  </pic:nvPicPr>
                  <pic:blipFill>
                    <a:blip r:embed="rId26"/>
                    <a:stretch>
                      <a:fillRect/>
                    </a:stretch>
                  </pic:blipFill>
                  <pic:spPr>
                    <a:xfrm>
                      <a:off x="0" y="0"/>
                      <a:ext cx="2632279" cy="4682133"/>
                    </a:xfrm>
                    <a:prstGeom prst="rect">
                      <a:avLst/>
                    </a:prstGeom>
                  </pic:spPr>
                </pic:pic>
              </a:graphicData>
            </a:graphic>
          </wp:inline>
        </w:drawing>
      </w:r>
      <w:r>
        <w:tab/>
      </w:r>
      <w:r>
        <w:tab/>
      </w:r>
      <w:r>
        <w:rPr>
          <w:noProof/>
        </w:rPr>
        <w:drawing>
          <wp:inline distT="0" distB="0" distL="0" distR="0" wp14:anchorId="568615D1" wp14:editId="58FDB194">
            <wp:extent cx="2628754" cy="4675864"/>
            <wp:effectExtent l="0" t="0" r="635" b="0"/>
            <wp:docPr id="830779806"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9806" name="Obraz 6" descr="Obraz zawierający tekst, zrzut ekranu, oprogramowanie, Oprogramowanie multimedialne&#10;&#10;Opis wygenerowany automatycznie"/>
                    <pic:cNvPicPr/>
                  </pic:nvPicPr>
                  <pic:blipFill>
                    <a:blip r:embed="rId27"/>
                    <a:stretch>
                      <a:fillRect/>
                    </a:stretch>
                  </pic:blipFill>
                  <pic:spPr>
                    <a:xfrm>
                      <a:off x="0" y="0"/>
                      <a:ext cx="2630221" cy="4678474"/>
                    </a:xfrm>
                    <a:prstGeom prst="rect">
                      <a:avLst/>
                    </a:prstGeom>
                  </pic:spPr>
                </pic:pic>
              </a:graphicData>
            </a:graphic>
          </wp:inline>
        </w:drawing>
      </w:r>
    </w:p>
    <w:p w14:paraId="573BA456" w14:textId="140A3E11" w:rsidR="003C0947" w:rsidRPr="003C0947" w:rsidRDefault="003C0947" w:rsidP="003C0947">
      <w:pPr>
        <w:pStyle w:val="Legenda"/>
        <w:jc w:val="center"/>
        <w:rPr>
          <w:sz w:val="20"/>
          <w:u w:val="single"/>
        </w:rPr>
      </w:pPr>
      <w:r w:rsidRPr="003C0947">
        <w:rPr>
          <w:sz w:val="20"/>
          <w:u w:val="single"/>
        </w:rPr>
        <w:t>Rysunek 3.5</w:t>
      </w:r>
      <w:r>
        <w:rPr>
          <w:sz w:val="20"/>
          <w:u w:val="single"/>
        </w:rPr>
        <w:t xml:space="preserve"> Aplikacja nRF Connect</w:t>
      </w:r>
      <w:r w:rsidR="00237ECD">
        <w:rPr>
          <w:sz w:val="20"/>
          <w:u w:val="single"/>
        </w:rPr>
        <w:t xml:space="preserve"> przedstawiając</w:t>
      </w:r>
      <w:r w:rsidR="00905FB3">
        <w:rPr>
          <w:sz w:val="20"/>
          <w:u w:val="single"/>
        </w:rPr>
        <w:t>a</w:t>
      </w:r>
      <w:r w:rsidR="00237ECD">
        <w:rPr>
          <w:sz w:val="20"/>
          <w:u w:val="single"/>
        </w:rPr>
        <w:t xml:space="preserve"> rozgłaszające się urządzenia oraz atrybuty jednego z nich</w:t>
      </w:r>
    </w:p>
    <w:p w14:paraId="3CABECB0" w14:textId="77777777" w:rsidR="003C0947" w:rsidRDefault="003C0947" w:rsidP="003C0947"/>
    <w:p w14:paraId="6FED5B64" w14:textId="77777777" w:rsidR="003C0947" w:rsidRPr="003C0947" w:rsidRDefault="003C0947" w:rsidP="003C0947"/>
    <w:p w14:paraId="0136A33B" w14:textId="77777777" w:rsidR="00A61F08" w:rsidRDefault="00A61F08" w:rsidP="00A61F08">
      <w:pPr>
        <w:overflowPunct/>
        <w:autoSpaceDE/>
        <w:autoSpaceDN/>
        <w:adjustRightInd/>
        <w:textAlignment w:val="auto"/>
        <w:sectPr w:rsidR="00A61F08" w:rsidSect="008B7699">
          <w:headerReference w:type="even" r:id="rId28"/>
          <w:headerReference w:type="default" r:id="rId29"/>
          <w:footnotePr>
            <w:numRestart w:val="eachPage"/>
          </w:footnotePr>
          <w:type w:val="continuous"/>
          <w:pgSz w:w="11907" w:h="16840" w:code="9"/>
          <w:pgMar w:top="1418" w:right="1418" w:bottom="1418" w:left="1701" w:header="709" w:footer="765" w:gutter="0"/>
          <w:cols w:space="708"/>
          <w:docGrid w:linePitch="326"/>
        </w:sectPr>
      </w:pPr>
      <w:r>
        <w:br w:type="page"/>
      </w:r>
    </w:p>
    <w:p w14:paraId="2820B09A" w14:textId="661E346D" w:rsidR="00FC2C54" w:rsidRDefault="005366D1" w:rsidP="005366D1">
      <w:pPr>
        <w:pStyle w:val="Nagwek1"/>
        <w:numPr>
          <w:ilvl w:val="0"/>
          <w:numId w:val="0"/>
        </w:numPr>
        <w:spacing w:after="720"/>
        <w:ind w:left="360"/>
        <w:rPr>
          <w:szCs w:val="40"/>
        </w:rPr>
      </w:pPr>
      <w:bookmarkStart w:id="11" w:name="_Toc157890650"/>
      <w:r>
        <w:rPr>
          <w:szCs w:val="40"/>
        </w:rPr>
        <w:lastRenderedPageBreak/>
        <w:t>Rozdział 4</w:t>
      </w:r>
      <w:r>
        <w:rPr>
          <w:szCs w:val="40"/>
        </w:rPr>
        <w:br/>
      </w:r>
      <w:r>
        <w:rPr>
          <w:szCs w:val="40"/>
        </w:rPr>
        <w:br/>
      </w:r>
      <w:r w:rsidR="00084598">
        <w:rPr>
          <w:szCs w:val="40"/>
        </w:rPr>
        <w:t xml:space="preserve">Specyfikacja </w:t>
      </w:r>
      <w:r w:rsidR="008A723D">
        <w:rPr>
          <w:szCs w:val="40"/>
        </w:rPr>
        <w:t>sprzętowa</w:t>
      </w:r>
      <w:r w:rsidR="00084598">
        <w:rPr>
          <w:szCs w:val="40"/>
        </w:rPr>
        <w:t xml:space="preserve"> – Konstrukcja </w:t>
      </w:r>
      <w:r w:rsidR="008A723D">
        <w:rPr>
          <w:szCs w:val="40"/>
        </w:rPr>
        <w:t>Osobistej Skrytki Pocztowej</w:t>
      </w:r>
      <w:bookmarkEnd w:id="11"/>
    </w:p>
    <w:p w14:paraId="247F1576" w14:textId="056A40BF" w:rsidR="00A90EF0" w:rsidRDefault="00DE1599" w:rsidP="00DE1599">
      <w:pPr>
        <w:pStyle w:val="Nagwek2"/>
        <w:numPr>
          <w:ilvl w:val="0"/>
          <w:numId w:val="0"/>
        </w:numPr>
        <w:ind w:left="828" w:hanging="465"/>
      </w:pPr>
      <w:bookmarkStart w:id="12" w:name="_Toc157890651"/>
      <w:r>
        <w:t>4.1</w:t>
      </w:r>
      <w:r>
        <w:tab/>
      </w:r>
      <w:bookmarkEnd w:id="12"/>
      <w:r w:rsidR="00990039">
        <w:t>Budowa części elektronicznej PO Box</w:t>
      </w:r>
    </w:p>
    <w:p w14:paraId="7669D721" w14:textId="7167BEFF" w:rsidR="00DE1599" w:rsidRDefault="00DE1599" w:rsidP="00DE1599">
      <w:pPr>
        <w:pStyle w:val="Tekstpods"/>
      </w:pPr>
      <w:r>
        <w:tab/>
      </w:r>
      <w:r w:rsidR="00990039">
        <w:t xml:space="preserve">PO Box </w:t>
      </w:r>
      <w:r>
        <w:t>powstały w ramach projektu inżynierskiego składa się z modułów przedstawionych w rozdziale 3, podłączonych zgodnie ze schematem przedstawionym na Rysunku 4.1.</w:t>
      </w:r>
      <w:r w:rsidR="00C56621">
        <w:t xml:space="preserve"> Dodatkowo w Tabeli 4.1 zostały wypisane wszystkie użyte komponenty użyte w konstrukcji prototypu. </w:t>
      </w:r>
    </w:p>
    <w:p w14:paraId="7903E5A6" w14:textId="77777777" w:rsidR="00A07C9F" w:rsidRDefault="00A07C9F" w:rsidP="00A07C9F">
      <w:pPr>
        <w:pStyle w:val="Tekstpods"/>
        <w:keepNext/>
        <w:ind w:firstLine="0"/>
      </w:pPr>
      <w:r w:rsidRPr="00A07C9F">
        <w:rPr>
          <w:noProof/>
        </w:rPr>
        <w:drawing>
          <wp:inline distT="0" distB="0" distL="0" distR="0" wp14:anchorId="752EA053" wp14:editId="091ED18B">
            <wp:extent cx="5580380" cy="3209925"/>
            <wp:effectExtent l="19050" t="19050" r="20320" b="28575"/>
            <wp:docPr id="543568032" name="Obraz 1" descr="Obraz zawierający tekst,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68032" name="Obraz 1" descr="Obraz zawierający tekst, diagram, Plan&#10;&#10;Opis wygenerowany automatycznie"/>
                    <pic:cNvPicPr/>
                  </pic:nvPicPr>
                  <pic:blipFill>
                    <a:blip r:embed="rId30"/>
                    <a:stretch>
                      <a:fillRect/>
                    </a:stretch>
                  </pic:blipFill>
                  <pic:spPr>
                    <a:xfrm>
                      <a:off x="0" y="0"/>
                      <a:ext cx="5580380" cy="3209925"/>
                    </a:xfrm>
                    <a:prstGeom prst="rect">
                      <a:avLst/>
                    </a:prstGeom>
                    <a:ln>
                      <a:solidFill>
                        <a:schemeClr val="tx1"/>
                      </a:solidFill>
                    </a:ln>
                  </pic:spPr>
                </pic:pic>
              </a:graphicData>
            </a:graphic>
          </wp:inline>
        </w:drawing>
      </w:r>
    </w:p>
    <w:p w14:paraId="78FD357E" w14:textId="04BCEAAD" w:rsidR="00DE1599" w:rsidRPr="00A07C9F" w:rsidRDefault="00A07C9F" w:rsidP="00A07C9F">
      <w:pPr>
        <w:pStyle w:val="Legenda"/>
        <w:jc w:val="center"/>
        <w:rPr>
          <w:sz w:val="20"/>
          <w:u w:val="single"/>
        </w:rPr>
      </w:pPr>
      <w:r w:rsidRPr="00A07C9F">
        <w:rPr>
          <w:sz w:val="20"/>
          <w:u w:val="single"/>
        </w:rPr>
        <w:t xml:space="preserve">Rysunek </w:t>
      </w:r>
      <w:r w:rsidRPr="00A07C9F">
        <w:rPr>
          <w:sz w:val="20"/>
          <w:u w:val="single"/>
        </w:rPr>
        <w:fldChar w:fldCharType="begin"/>
      </w:r>
      <w:r w:rsidRPr="00A07C9F">
        <w:rPr>
          <w:sz w:val="20"/>
          <w:u w:val="single"/>
        </w:rPr>
        <w:instrText xml:space="preserve"> SEQ Rysunek \* ARABIC </w:instrText>
      </w:r>
      <w:r w:rsidRPr="00A07C9F">
        <w:rPr>
          <w:sz w:val="20"/>
          <w:u w:val="single"/>
        </w:rPr>
        <w:fldChar w:fldCharType="separate"/>
      </w:r>
      <w:r w:rsidR="00C37953">
        <w:rPr>
          <w:noProof/>
          <w:sz w:val="20"/>
          <w:u w:val="single"/>
        </w:rPr>
        <w:t>4</w:t>
      </w:r>
      <w:r w:rsidRPr="00A07C9F">
        <w:rPr>
          <w:sz w:val="20"/>
          <w:u w:val="single"/>
        </w:rPr>
        <w:fldChar w:fldCharType="end"/>
      </w:r>
      <w:r>
        <w:rPr>
          <w:sz w:val="20"/>
          <w:u w:val="single"/>
        </w:rPr>
        <w:t xml:space="preserve">.1 Schemat podłączenia modułów </w:t>
      </w:r>
      <w:r w:rsidR="004F53C8">
        <w:rPr>
          <w:sz w:val="20"/>
          <w:u w:val="single"/>
        </w:rPr>
        <w:t>prototypu,</w:t>
      </w:r>
      <w:r w:rsidR="007E5C16">
        <w:rPr>
          <w:sz w:val="20"/>
          <w:u w:val="single"/>
        </w:rPr>
        <w:t xml:space="preserve"> gdzie U1A to </w:t>
      </w:r>
      <w:r w:rsidR="004F53C8">
        <w:rPr>
          <w:sz w:val="20"/>
          <w:u w:val="single"/>
        </w:rPr>
        <w:t>wyprowadzania po lewej stronie mikrokontrolera a U1B to wyprowadzenia po prawej</w:t>
      </w:r>
    </w:p>
    <w:p w14:paraId="0923D732" w14:textId="33AE18A5" w:rsidR="00E400AB" w:rsidRDefault="00E400AB">
      <w:pPr>
        <w:overflowPunct/>
        <w:autoSpaceDE/>
        <w:autoSpaceDN/>
        <w:adjustRightInd/>
        <w:textAlignment w:val="auto"/>
      </w:pPr>
      <w:r>
        <w:br w:type="page"/>
      </w:r>
    </w:p>
    <w:p w14:paraId="0DCCCA0A" w14:textId="65C13DAF" w:rsidR="002A57D1" w:rsidRDefault="002A57D1" w:rsidP="002A57D1">
      <w:pPr>
        <w:pStyle w:val="Legenda"/>
        <w:keepNext/>
        <w:jc w:val="center"/>
        <w:rPr>
          <w:sz w:val="20"/>
          <w:u w:val="single"/>
        </w:rPr>
      </w:pPr>
      <w:r w:rsidRPr="002A57D1">
        <w:rPr>
          <w:sz w:val="20"/>
          <w:u w:val="single"/>
        </w:rPr>
        <w:lastRenderedPageBreak/>
        <w:t xml:space="preserve">Tabela </w:t>
      </w:r>
      <w:r>
        <w:rPr>
          <w:sz w:val="20"/>
          <w:u w:val="single"/>
        </w:rPr>
        <w:t>4.</w:t>
      </w:r>
      <w:r w:rsidRPr="002A57D1">
        <w:rPr>
          <w:sz w:val="20"/>
          <w:u w:val="single"/>
        </w:rPr>
        <w:fldChar w:fldCharType="begin"/>
      </w:r>
      <w:r w:rsidRPr="002A57D1">
        <w:rPr>
          <w:sz w:val="20"/>
          <w:u w:val="single"/>
        </w:rPr>
        <w:instrText xml:space="preserve"> SEQ Tabela \* ARABIC </w:instrText>
      </w:r>
      <w:r w:rsidRPr="002A57D1">
        <w:rPr>
          <w:sz w:val="20"/>
          <w:u w:val="single"/>
        </w:rPr>
        <w:fldChar w:fldCharType="separate"/>
      </w:r>
      <w:r w:rsidR="00C37953">
        <w:rPr>
          <w:noProof/>
          <w:sz w:val="20"/>
          <w:u w:val="single"/>
        </w:rPr>
        <w:t>1</w:t>
      </w:r>
      <w:r w:rsidRPr="002A57D1">
        <w:rPr>
          <w:sz w:val="20"/>
          <w:u w:val="single"/>
        </w:rPr>
        <w:fldChar w:fldCharType="end"/>
      </w:r>
      <w:r>
        <w:rPr>
          <w:sz w:val="20"/>
          <w:u w:val="single"/>
        </w:rPr>
        <w:t xml:space="preserve"> Lista użytych komponentów do stworzenia prototypu</w:t>
      </w:r>
    </w:p>
    <w:p w14:paraId="4619C176" w14:textId="77777777" w:rsidR="002A57D1" w:rsidRPr="002A57D1" w:rsidRDefault="002A57D1" w:rsidP="002A57D1"/>
    <w:tbl>
      <w:tblPr>
        <w:tblStyle w:val="Tabela-Siatka"/>
        <w:tblW w:w="0" w:type="auto"/>
        <w:tblLook w:val="04A0" w:firstRow="1" w:lastRow="0" w:firstColumn="1" w:lastColumn="0" w:noHBand="0" w:noVBand="1"/>
      </w:tblPr>
      <w:tblGrid>
        <w:gridCol w:w="959"/>
        <w:gridCol w:w="7969"/>
      </w:tblGrid>
      <w:tr w:rsidR="00E400AB" w14:paraId="22F5AEDA" w14:textId="77777777" w:rsidTr="00E400AB">
        <w:tc>
          <w:tcPr>
            <w:tcW w:w="959" w:type="dxa"/>
            <w:shd w:val="clear" w:color="auto" w:fill="D0CECE" w:themeFill="background2" w:themeFillShade="E6"/>
            <w:vAlign w:val="center"/>
          </w:tcPr>
          <w:p w14:paraId="2EA783EA" w14:textId="29677F30" w:rsidR="00E400AB" w:rsidRDefault="00E400AB" w:rsidP="00E400AB">
            <w:pPr>
              <w:pStyle w:val="Tekstpods"/>
              <w:ind w:firstLine="0"/>
              <w:jc w:val="center"/>
            </w:pPr>
            <w:r>
              <w:t>Ilość</w:t>
            </w:r>
          </w:p>
        </w:tc>
        <w:tc>
          <w:tcPr>
            <w:tcW w:w="7969" w:type="dxa"/>
            <w:shd w:val="clear" w:color="auto" w:fill="D0CECE" w:themeFill="background2" w:themeFillShade="E6"/>
            <w:vAlign w:val="center"/>
          </w:tcPr>
          <w:p w14:paraId="6B7C848B" w14:textId="046F3E39" w:rsidR="00E400AB" w:rsidRDefault="00E400AB" w:rsidP="00E400AB">
            <w:pPr>
              <w:pStyle w:val="Tekstpods"/>
              <w:ind w:firstLine="0"/>
              <w:jc w:val="center"/>
            </w:pPr>
            <w:r>
              <w:t>Nazwa modułu</w:t>
            </w:r>
          </w:p>
        </w:tc>
      </w:tr>
      <w:tr w:rsidR="00E400AB" w14:paraId="4403BCEC" w14:textId="77777777" w:rsidTr="00E400AB">
        <w:tc>
          <w:tcPr>
            <w:tcW w:w="959" w:type="dxa"/>
            <w:vAlign w:val="center"/>
          </w:tcPr>
          <w:p w14:paraId="46419977" w14:textId="345B5AF6" w:rsidR="00E400AB" w:rsidRDefault="00E400AB" w:rsidP="00E400AB">
            <w:pPr>
              <w:pStyle w:val="Tekstpods"/>
              <w:ind w:firstLine="0"/>
              <w:jc w:val="center"/>
            </w:pPr>
            <w:r>
              <w:t>1</w:t>
            </w:r>
          </w:p>
        </w:tc>
        <w:tc>
          <w:tcPr>
            <w:tcW w:w="7969" w:type="dxa"/>
            <w:vAlign w:val="center"/>
          </w:tcPr>
          <w:p w14:paraId="5DA953E1" w14:textId="3007585B" w:rsidR="00E400AB" w:rsidRDefault="00E400AB" w:rsidP="00E400AB">
            <w:pPr>
              <w:pStyle w:val="Tekstpods"/>
              <w:ind w:firstLine="0"/>
              <w:jc w:val="center"/>
            </w:pPr>
            <w:r>
              <w:t>Płytka deweloperska Nucleo-L476</w:t>
            </w:r>
            <w:r w:rsidR="00C56621">
              <w:t>RG</w:t>
            </w:r>
            <w:r>
              <w:t xml:space="preserve"> z mikrokontrolerem STM32L476RGT6</w:t>
            </w:r>
          </w:p>
        </w:tc>
      </w:tr>
      <w:tr w:rsidR="00E400AB" w14:paraId="63B9A240" w14:textId="77777777" w:rsidTr="00E400AB">
        <w:tc>
          <w:tcPr>
            <w:tcW w:w="959" w:type="dxa"/>
            <w:vAlign w:val="center"/>
          </w:tcPr>
          <w:p w14:paraId="5E738FEF" w14:textId="2FBD634A" w:rsidR="00E400AB" w:rsidRDefault="00E400AB" w:rsidP="00E400AB">
            <w:pPr>
              <w:pStyle w:val="Tekstpods"/>
              <w:ind w:firstLine="0"/>
              <w:jc w:val="center"/>
            </w:pPr>
            <w:r>
              <w:t>1</w:t>
            </w:r>
          </w:p>
        </w:tc>
        <w:tc>
          <w:tcPr>
            <w:tcW w:w="7969" w:type="dxa"/>
            <w:vAlign w:val="center"/>
          </w:tcPr>
          <w:p w14:paraId="1265BABD" w14:textId="4C095D91" w:rsidR="00E400AB" w:rsidRDefault="00E400AB" w:rsidP="00E400AB">
            <w:pPr>
              <w:pStyle w:val="Tekstpods"/>
              <w:ind w:firstLine="0"/>
              <w:jc w:val="center"/>
            </w:pPr>
            <w:r>
              <w:t xml:space="preserve">Moduł 2G </w:t>
            </w:r>
            <w:r w:rsidR="002102E7">
              <w:t>„</w:t>
            </w:r>
            <w:r>
              <w:t>u-GSM shield</w:t>
            </w:r>
            <w:r w:rsidR="002102E7">
              <w:t>”</w:t>
            </w:r>
            <w:r>
              <w:t xml:space="preserve"> z modemem Quectel M95FA</w:t>
            </w:r>
          </w:p>
        </w:tc>
      </w:tr>
      <w:tr w:rsidR="00E400AB" w14:paraId="0DF338E5" w14:textId="77777777" w:rsidTr="00E400AB">
        <w:tc>
          <w:tcPr>
            <w:tcW w:w="959" w:type="dxa"/>
            <w:vAlign w:val="center"/>
          </w:tcPr>
          <w:p w14:paraId="21083D62" w14:textId="46DA69A1" w:rsidR="00E400AB" w:rsidRDefault="00E400AB" w:rsidP="00E400AB">
            <w:pPr>
              <w:pStyle w:val="Tekstpods"/>
              <w:ind w:firstLine="0"/>
              <w:jc w:val="center"/>
            </w:pPr>
            <w:r>
              <w:t>1</w:t>
            </w:r>
          </w:p>
        </w:tc>
        <w:tc>
          <w:tcPr>
            <w:tcW w:w="7969" w:type="dxa"/>
            <w:vAlign w:val="center"/>
          </w:tcPr>
          <w:p w14:paraId="542797B1" w14:textId="7932910B" w:rsidR="00E400AB" w:rsidRDefault="00E400AB" w:rsidP="00E400AB">
            <w:pPr>
              <w:pStyle w:val="Tekstpods"/>
              <w:ind w:firstLine="0"/>
              <w:jc w:val="center"/>
            </w:pPr>
            <w:r>
              <w:t xml:space="preserve">Antena GSM SMA z przewodem SMA – </w:t>
            </w:r>
            <w:r w:rsidR="00EA22E7">
              <w:t>u</w:t>
            </w:r>
            <w:r>
              <w:t>.FL</w:t>
            </w:r>
          </w:p>
        </w:tc>
      </w:tr>
      <w:tr w:rsidR="00E400AB" w14:paraId="0DBFD7A9" w14:textId="77777777" w:rsidTr="00E400AB">
        <w:tc>
          <w:tcPr>
            <w:tcW w:w="959" w:type="dxa"/>
            <w:vAlign w:val="center"/>
          </w:tcPr>
          <w:p w14:paraId="639256ED" w14:textId="0F96D225" w:rsidR="00E400AB" w:rsidRDefault="00E400AB" w:rsidP="00E400AB">
            <w:pPr>
              <w:pStyle w:val="Tekstpods"/>
              <w:ind w:firstLine="0"/>
              <w:jc w:val="center"/>
            </w:pPr>
            <w:r>
              <w:t>1</w:t>
            </w:r>
          </w:p>
        </w:tc>
        <w:tc>
          <w:tcPr>
            <w:tcW w:w="7969" w:type="dxa"/>
            <w:vAlign w:val="center"/>
          </w:tcPr>
          <w:p w14:paraId="001DAE99" w14:textId="66028443" w:rsidR="00E400AB" w:rsidRDefault="00E400AB" w:rsidP="00E400AB">
            <w:pPr>
              <w:pStyle w:val="Tekstpods"/>
              <w:ind w:firstLine="0"/>
              <w:jc w:val="center"/>
            </w:pPr>
            <w:r>
              <w:t>Moduł Bluetooth 4.0 BLE HM-1</w:t>
            </w:r>
            <w:r w:rsidR="00833C29">
              <w:t>0</w:t>
            </w:r>
            <w:r>
              <w:t>/AT-09</w:t>
            </w:r>
          </w:p>
        </w:tc>
      </w:tr>
      <w:tr w:rsidR="00E400AB" w14:paraId="0CD6D7B8" w14:textId="77777777" w:rsidTr="00E400AB">
        <w:tc>
          <w:tcPr>
            <w:tcW w:w="959" w:type="dxa"/>
            <w:vAlign w:val="center"/>
          </w:tcPr>
          <w:p w14:paraId="13C12B17" w14:textId="28089B20" w:rsidR="00E400AB" w:rsidRDefault="00E400AB" w:rsidP="00E400AB">
            <w:pPr>
              <w:pStyle w:val="Tekstpods"/>
              <w:ind w:firstLine="0"/>
              <w:jc w:val="center"/>
            </w:pPr>
            <w:r>
              <w:t>1</w:t>
            </w:r>
          </w:p>
        </w:tc>
        <w:tc>
          <w:tcPr>
            <w:tcW w:w="7969" w:type="dxa"/>
            <w:vAlign w:val="center"/>
          </w:tcPr>
          <w:p w14:paraId="749ED824" w14:textId="18BB5A7D" w:rsidR="00E400AB" w:rsidRDefault="002A57D1" w:rsidP="00E400AB">
            <w:pPr>
              <w:pStyle w:val="Tekstpods"/>
              <w:ind w:firstLine="0"/>
              <w:jc w:val="center"/>
            </w:pPr>
            <w:r>
              <w:t>Wyświetlacz LCD 2x16 znaków ze sterownikiem HD44780</w:t>
            </w:r>
          </w:p>
        </w:tc>
      </w:tr>
      <w:tr w:rsidR="00E400AB" w14:paraId="3C47256D" w14:textId="77777777" w:rsidTr="00E400AB">
        <w:tc>
          <w:tcPr>
            <w:tcW w:w="959" w:type="dxa"/>
            <w:vAlign w:val="center"/>
          </w:tcPr>
          <w:p w14:paraId="291E7673" w14:textId="6D33F19D" w:rsidR="00E400AB" w:rsidRDefault="00E400AB" w:rsidP="00E400AB">
            <w:pPr>
              <w:pStyle w:val="Tekstpods"/>
              <w:ind w:firstLine="0"/>
              <w:jc w:val="center"/>
            </w:pPr>
            <w:r>
              <w:t>1</w:t>
            </w:r>
          </w:p>
        </w:tc>
        <w:tc>
          <w:tcPr>
            <w:tcW w:w="7969" w:type="dxa"/>
            <w:vAlign w:val="center"/>
          </w:tcPr>
          <w:p w14:paraId="10B2F3FF" w14:textId="36A9C8D9" w:rsidR="00E400AB" w:rsidRDefault="002A57D1" w:rsidP="00E400AB">
            <w:pPr>
              <w:pStyle w:val="Tekstpods"/>
              <w:ind w:firstLine="0"/>
              <w:jc w:val="center"/>
            </w:pPr>
            <w:r>
              <w:t>Konwerter I2C oparty na PCF8574</w:t>
            </w:r>
          </w:p>
        </w:tc>
      </w:tr>
      <w:tr w:rsidR="002A57D1" w14:paraId="7952C30E" w14:textId="77777777" w:rsidTr="00E400AB">
        <w:tc>
          <w:tcPr>
            <w:tcW w:w="959" w:type="dxa"/>
            <w:vAlign w:val="center"/>
          </w:tcPr>
          <w:p w14:paraId="23D2E36E" w14:textId="2A8AFC68" w:rsidR="002A57D1" w:rsidRDefault="002A57D1" w:rsidP="00E400AB">
            <w:pPr>
              <w:pStyle w:val="Tekstpods"/>
              <w:ind w:firstLine="0"/>
              <w:jc w:val="center"/>
            </w:pPr>
            <w:r>
              <w:t>1</w:t>
            </w:r>
          </w:p>
        </w:tc>
        <w:tc>
          <w:tcPr>
            <w:tcW w:w="7969" w:type="dxa"/>
            <w:vAlign w:val="center"/>
          </w:tcPr>
          <w:p w14:paraId="6C6BA982" w14:textId="48EEDF3E" w:rsidR="002A57D1" w:rsidRDefault="002A57D1" w:rsidP="00E400AB">
            <w:pPr>
              <w:pStyle w:val="Tekstpods"/>
              <w:ind w:firstLine="0"/>
              <w:jc w:val="center"/>
            </w:pPr>
            <w:r>
              <w:t>Klawiatura membranowa matrycowa 4x4</w:t>
            </w:r>
          </w:p>
        </w:tc>
      </w:tr>
      <w:tr w:rsidR="002A57D1" w14:paraId="508962FA" w14:textId="77777777" w:rsidTr="00E400AB">
        <w:tc>
          <w:tcPr>
            <w:tcW w:w="959" w:type="dxa"/>
            <w:vAlign w:val="center"/>
          </w:tcPr>
          <w:p w14:paraId="2B7C6AAE" w14:textId="41A6F1ED" w:rsidR="002A57D1" w:rsidRDefault="002A57D1" w:rsidP="00E400AB">
            <w:pPr>
              <w:pStyle w:val="Tekstpods"/>
              <w:ind w:firstLine="0"/>
              <w:jc w:val="center"/>
            </w:pPr>
            <w:r>
              <w:t>1</w:t>
            </w:r>
          </w:p>
        </w:tc>
        <w:tc>
          <w:tcPr>
            <w:tcW w:w="7969" w:type="dxa"/>
            <w:vAlign w:val="center"/>
          </w:tcPr>
          <w:p w14:paraId="5F1555CC" w14:textId="1C89C409" w:rsidR="002A57D1" w:rsidRDefault="002A57D1" w:rsidP="002A57D1">
            <w:pPr>
              <w:pStyle w:val="Tekstpods"/>
              <w:ind w:firstLine="0"/>
              <w:jc w:val="center"/>
            </w:pPr>
            <w:r>
              <w:t>Serwomechanizm Serwo TowerPro SG-90 mikro</w:t>
            </w:r>
          </w:p>
        </w:tc>
      </w:tr>
      <w:tr w:rsidR="002A57D1" w14:paraId="50581445" w14:textId="77777777" w:rsidTr="00E400AB">
        <w:tc>
          <w:tcPr>
            <w:tcW w:w="959" w:type="dxa"/>
            <w:vAlign w:val="center"/>
          </w:tcPr>
          <w:p w14:paraId="42DA1219" w14:textId="5E0E755A" w:rsidR="002A57D1" w:rsidRDefault="002A57D1" w:rsidP="00E400AB">
            <w:pPr>
              <w:pStyle w:val="Tekstpods"/>
              <w:ind w:firstLine="0"/>
              <w:jc w:val="center"/>
            </w:pPr>
            <w:r>
              <w:t>1</w:t>
            </w:r>
          </w:p>
        </w:tc>
        <w:tc>
          <w:tcPr>
            <w:tcW w:w="7969" w:type="dxa"/>
            <w:vAlign w:val="center"/>
          </w:tcPr>
          <w:p w14:paraId="42F51CA1" w14:textId="08E26569" w:rsidR="002A57D1" w:rsidRDefault="002A57D1" w:rsidP="002A57D1">
            <w:pPr>
              <w:pStyle w:val="Tekstpods"/>
              <w:ind w:firstLine="0"/>
              <w:jc w:val="center"/>
            </w:pPr>
            <w:r>
              <w:t>Czujnik magnetyczny - kontaktron</w:t>
            </w:r>
          </w:p>
        </w:tc>
      </w:tr>
    </w:tbl>
    <w:p w14:paraId="38F43C92" w14:textId="77777777" w:rsidR="00FC2C54" w:rsidRDefault="00FC2C54" w:rsidP="00B82384">
      <w:pPr>
        <w:pStyle w:val="Tekstpods"/>
      </w:pPr>
    </w:p>
    <w:p w14:paraId="0FEE977C" w14:textId="64FFB2AB" w:rsidR="00D36901" w:rsidRDefault="00C56621" w:rsidP="00C56621">
      <w:pPr>
        <w:pStyle w:val="Tekstpods"/>
        <w:ind w:firstLine="714"/>
      </w:pPr>
      <w:r>
        <w:t xml:space="preserve">Głównym elementem </w:t>
      </w:r>
      <w:r w:rsidR="004F53C8">
        <w:t>urządzenia</w:t>
      </w:r>
      <w:r>
        <w:t xml:space="preserve"> jest</w:t>
      </w:r>
      <w:r w:rsidR="004F53C8">
        <w:t xml:space="preserve"> rozwojowa płytka developerska</w:t>
      </w:r>
      <w:r w:rsidR="004F53C8">
        <w:br/>
      </w:r>
      <w:r>
        <w:t>Nucleo-L476RG</w:t>
      </w:r>
      <w:r w:rsidR="004F53C8">
        <w:t xml:space="preserve"> opisana dokładniej w rozdziale 4.2</w:t>
      </w:r>
      <w:r>
        <w:t>, któr</w:t>
      </w:r>
      <w:r w:rsidR="004F53C8">
        <w:t>a</w:t>
      </w:r>
      <w:r>
        <w:t xml:space="preserve"> poza obsługą podłączonych modułów, dostarcza </w:t>
      </w:r>
      <w:r w:rsidR="004F53C8">
        <w:t>do ich wyprowadzeń właściwe</w:t>
      </w:r>
      <w:r>
        <w:t xml:space="preserve"> zasilanie poprzez złącze USB</w:t>
      </w:r>
      <w:r w:rsidR="000B79A8">
        <w:t xml:space="preserve"> (ang. </w:t>
      </w:r>
      <w:r w:rsidR="000B79A8" w:rsidRPr="000B79A8">
        <w:rPr>
          <w:i/>
          <w:iCs/>
        </w:rPr>
        <w:t>Universal Serial Bus</w:t>
      </w:r>
      <w:r w:rsidR="000B79A8">
        <w:t>)</w:t>
      </w:r>
      <w:r>
        <w:t xml:space="preserve">. </w:t>
      </w:r>
      <w:r w:rsidR="000B79A8">
        <w:t>Mikrokontroler STM32L476RGT6, znajdujący się na płytce deweloperskiej, komunikuje się za pomocą UART z modułem GSM i Bluetooth oraz urządzeniem debugując</w:t>
      </w:r>
      <w:r w:rsidR="00E055B2">
        <w:t>y</w:t>
      </w:r>
      <w:r w:rsidR="000B79A8">
        <w:t>m poprzez</w:t>
      </w:r>
      <w:r w:rsidR="004F53C8">
        <w:t xml:space="preserve"> port</w:t>
      </w:r>
      <w:r w:rsidR="000B79A8">
        <w:t xml:space="preserve"> USB. </w:t>
      </w:r>
      <w:r w:rsidR="00CD21C3">
        <w:t>Innym wykorzystywanym interfejsem</w:t>
      </w:r>
      <w:r w:rsidR="000B79A8">
        <w:t xml:space="preserve"> jest</w:t>
      </w:r>
      <w:r w:rsidR="004F53C8">
        <w:t xml:space="preserve"> magistrala</w:t>
      </w:r>
      <w:r w:rsidR="000B79A8">
        <w:t xml:space="preserve"> I2C (ang. </w:t>
      </w:r>
      <w:r w:rsidR="000B79A8" w:rsidRPr="000B79A8">
        <w:rPr>
          <w:i/>
          <w:iCs/>
        </w:rPr>
        <w:t>Inter-Integrated Circuit</w:t>
      </w:r>
      <w:r w:rsidR="000B79A8">
        <w:t>), która</w:t>
      </w:r>
      <w:r w:rsidR="00056F8D">
        <w:t xml:space="preserve"> w realizowanym projekcie</w:t>
      </w:r>
      <w:r w:rsidR="000B79A8">
        <w:t xml:space="preserve"> służy wyłącznie do przesyłania informacji do konwertera PCF8574. Konwerter ten przekształca dane szeregowe na równoległe, które są następnie odczytywane przez sterownik HD44780 wyświetlacza LCD. </w:t>
      </w:r>
    </w:p>
    <w:p w14:paraId="5B8DEEB9" w14:textId="72CFC351" w:rsidR="000C3A6C" w:rsidRDefault="000C3A6C">
      <w:pPr>
        <w:overflowPunct/>
        <w:autoSpaceDE/>
        <w:autoSpaceDN/>
        <w:adjustRightInd/>
        <w:textAlignment w:val="auto"/>
      </w:pPr>
      <w:r>
        <w:br w:type="page"/>
      </w:r>
    </w:p>
    <w:p w14:paraId="2784E87F" w14:textId="6BD6DD81" w:rsidR="00C56621" w:rsidRDefault="000C3A6C" w:rsidP="000C3A6C">
      <w:pPr>
        <w:pStyle w:val="Nagwek2"/>
        <w:numPr>
          <w:ilvl w:val="0"/>
          <w:numId w:val="0"/>
        </w:numPr>
        <w:ind w:left="828" w:hanging="465"/>
      </w:pPr>
      <w:bookmarkStart w:id="13" w:name="_Toc157890652"/>
      <w:r>
        <w:lastRenderedPageBreak/>
        <w:t>4.2</w:t>
      </w:r>
      <w:r>
        <w:tab/>
        <w:t>Charakterystyka podzespołów</w:t>
      </w:r>
      <w:bookmarkEnd w:id="13"/>
    </w:p>
    <w:p w14:paraId="6F5D658B" w14:textId="21C86279" w:rsidR="000C3A6C" w:rsidRDefault="000C3A6C" w:rsidP="000C3A6C">
      <w:pPr>
        <w:pStyle w:val="Tekstpods"/>
      </w:pPr>
      <w:r>
        <w:tab/>
      </w:r>
      <w:r w:rsidRPr="000C3A6C">
        <w:rPr>
          <w:b/>
          <w:bCs/>
        </w:rPr>
        <w:t>Nucleo-L476RG</w:t>
      </w:r>
      <w:r>
        <w:t xml:space="preserve"> to płytka developerska składająca się z mikrokontrolera STM32L476RGT6 z wyprowadzeniami typu „Morpho extension” oraz</w:t>
      </w:r>
      <w:r w:rsidR="00CD21C3">
        <w:t xml:space="preserve"> złączami</w:t>
      </w:r>
      <w:r>
        <w:t xml:space="preserve"> zgodnymi z Arduino UNO [7]. Dodatkowo, płytka posiada wbudowany programator-debugger         ST-Link/V2-1, który </w:t>
      </w:r>
      <w:r w:rsidR="00056F8D">
        <w:t>pozwala</w:t>
      </w:r>
      <w:r>
        <w:t xml:space="preserve"> na szybkie wgrywanie oraz debugowanie kodu i zasilanie całego urządzenia przez złącze mikro-USB. Wybór mikrokontrolera został podjęty ze względu na dużą wydajność i energooszczędność wykorzystanego 32-bitowego mikroprocesora ARM® Cortex®-M4, </w:t>
      </w:r>
      <w:r w:rsidR="001500A4">
        <w:t>a także</w:t>
      </w:r>
      <w:r>
        <w:t xml:space="preserve"> rozbudowane peryferia sprzętowe zawierające</w:t>
      </w:r>
      <w:r w:rsidR="001500A4">
        <w:t xml:space="preserve"> m.in.</w:t>
      </w:r>
      <w:r>
        <w:t xml:space="preserve"> 6 interfejsów UART, 3 interfejsy I2C, 17 timerów, </w:t>
      </w:r>
      <w:r w:rsidR="001500A4">
        <w:t>z których</w:t>
      </w:r>
      <w:r>
        <w:t xml:space="preserve"> niektóre umożliwiają obsługę PWM (ang. </w:t>
      </w:r>
      <w:r w:rsidRPr="000C3A6C">
        <w:rPr>
          <w:i/>
          <w:iCs/>
        </w:rPr>
        <w:t>Pulse-Width Modulation</w:t>
      </w:r>
      <w:r>
        <w:t>)</w:t>
      </w:r>
      <w:r w:rsidR="001500A4">
        <w:t>,</w:t>
      </w:r>
      <w:r>
        <w:t xml:space="preserve"> oraz sprzętowe wsparcie dla RNG (ang. </w:t>
      </w:r>
      <w:r w:rsidRPr="000C3A6C">
        <w:rPr>
          <w:i/>
          <w:iCs/>
        </w:rPr>
        <w:t>Random Number Generator</w:t>
      </w:r>
      <w:r>
        <w:t>)</w:t>
      </w:r>
      <w:r w:rsidR="00C218CC">
        <w:t xml:space="preserve"> [12]</w:t>
      </w:r>
      <w:r>
        <w:t>.</w:t>
      </w:r>
      <w:r w:rsidR="00727FC7">
        <w:t xml:space="preserve"> Ponadto Nucleo-L476RG </w:t>
      </w:r>
      <w:r w:rsidR="00C624EF">
        <w:t xml:space="preserve">dysponuje </w:t>
      </w:r>
      <w:r w:rsidR="00727FC7">
        <w:t>51</w:t>
      </w:r>
      <w:r w:rsidR="00C624EF">
        <w:t xml:space="preserve"> pinami</w:t>
      </w:r>
      <w:r w:rsidR="00727FC7">
        <w:t xml:space="preserve"> GPIO (ang. </w:t>
      </w:r>
      <w:r w:rsidR="00727FC7" w:rsidRPr="00727FC7">
        <w:rPr>
          <w:i/>
          <w:iCs/>
        </w:rPr>
        <w:t>General-Purpose Input/Output</w:t>
      </w:r>
      <w:r w:rsidR="00727FC7">
        <w:t>)</w:t>
      </w:r>
      <w:r w:rsidR="00180CB0">
        <w:t xml:space="preserve"> pokazanymi na Rysunku 4.3.</w:t>
      </w:r>
      <w:r w:rsidR="00C624EF">
        <w:t>, które można wykorzystać dla komponentów nie korzystających z dostępnych interfejsów komunikacyjnych.</w:t>
      </w:r>
    </w:p>
    <w:p w14:paraId="3304F58C" w14:textId="77777777" w:rsidR="00C624EF" w:rsidRDefault="00C624EF" w:rsidP="00C624EF">
      <w:pPr>
        <w:pStyle w:val="Tekstpods"/>
        <w:keepNext/>
        <w:ind w:firstLine="0"/>
        <w:jc w:val="center"/>
      </w:pPr>
      <w:r>
        <w:rPr>
          <w:noProof/>
        </w:rPr>
        <w:drawing>
          <wp:inline distT="0" distB="0" distL="0" distR="0" wp14:anchorId="2D7F0689" wp14:editId="5699F085">
            <wp:extent cx="3240000" cy="3240000"/>
            <wp:effectExtent l="0" t="0" r="0" b="0"/>
            <wp:docPr id="66215137" name="Obraz 1" descr="Obraz zawierający Inżynieria elektroniczna, obwód, elektronika,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37" name="Obraz 1" descr="Obraz zawierający Inżynieria elektroniczna, obwód, elektronika, Komponent elektroniczny&#10;&#10;Opis wygenerowany automatycznie"/>
                    <pic:cNvPicPr/>
                  </pic:nvPicPr>
                  <pic:blipFill>
                    <a:blip r:embed="rId31"/>
                    <a:stretch>
                      <a:fillRect/>
                    </a:stretch>
                  </pic:blipFill>
                  <pic:spPr>
                    <a:xfrm>
                      <a:off x="0" y="0"/>
                      <a:ext cx="3240000" cy="3240000"/>
                    </a:xfrm>
                    <a:prstGeom prst="rect">
                      <a:avLst/>
                    </a:prstGeom>
                  </pic:spPr>
                </pic:pic>
              </a:graphicData>
            </a:graphic>
          </wp:inline>
        </w:drawing>
      </w:r>
    </w:p>
    <w:p w14:paraId="37CF6A04" w14:textId="4C9C34DE" w:rsidR="00C624EF" w:rsidRPr="00C624EF" w:rsidRDefault="00C624EF" w:rsidP="00C624EF">
      <w:pPr>
        <w:pStyle w:val="Legenda"/>
        <w:jc w:val="center"/>
        <w:rPr>
          <w:sz w:val="20"/>
          <w:u w:val="single"/>
        </w:rPr>
      </w:pPr>
      <w:r w:rsidRPr="00C624EF">
        <w:rPr>
          <w:sz w:val="20"/>
          <w:u w:val="single"/>
        </w:rPr>
        <w:t>Rysunek 4.2 Nucleo-L476RG</w:t>
      </w:r>
      <w:r w:rsidR="00056F8D">
        <w:rPr>
          <w:sz w:val="20"/>
          <w:u w:val="single"/>
        </w:rPr>
        <w:t xml:space="preserve"> wraz z </w:t>
      </w:r>
      <w:r w:rsidR="002A1031">
        <w:rPr>
          <w:sz w:val="20"/>
          <w:u w:val="single"/>
        </w:rPr>
        <w:t>mikrokontrolerem</w:t>
      </w:r>
      <w:r w:rsidR="00056F8D">
        <w:rPr>
          <w:sz w:val="20"/>
          <w:u w:val="single"/>
        </w:rPr>
        <w:t xml:space="preserve"> STM32L476RGT6</w:t>
      </w:r>
      <w:r w:rsidR="00477614">
        <w:rPr>
          <w:sz w:val="20"/>
          <w:u w:val="single"/>
        </w:rPr>
        <w:t xml:space="preserve"> [10]</w:t>
      </w:r>
    </w:p>
    <w:p w14:paraId="73719AB9" w14:textId="77777777" w:rsidR="00C624EF" w:rsidRDefault="00C624EF" w:rsidP="000C3A6C">
      <w:pPr>
        <w:pStyle w:val="Tekstpods"/>
      </w:pPr>
    </w:p>
    <w:p w14:paraId="4811AACA" w14:textId="77777777" w:rsidR="00C624EF" w:rsidRDefault="00C624EF" w:rsidP="000C3A6C">
      <w:pPr>
        <w:pStyle w:val="Tekstpods"/>
      </w:pPr>
    </w:p>
    <w:p w14:paraId="509E9BEE" w14:textId="6FD0D1F3" w:rsidR="00C218CC" w:rsidRDefault="00477614">
      <w:pPr>
        <w:overflowPunct/>
        <w:autoSpaceDE/>
        <w:autoSpaceDN/>
        <w:adjustRightInd/>
        <w:textAlignment w:val="auto"/>
      </w:pPr>
      <w:r>
        <w:br w:type="page"/>
      </w:r>
    </w:p>
    <w:p w14:paraId="4DDF55E1" w14:textId="77777777" w:rsidR="00477614" w:rsidRDefault="00477614" w:rsidP="00477614">
      <w:pPr>
        <w:pStyle w:val="Tekstpods"/>
        <w:keepNext/>
        <w:jc w:val="center"/>
      </w:pPr>
      <w:r>
        <w:rPr>
          <w:noProof/>
        </w:rPr>
        <w:lastRenderedPageBreak/>
        <w:drawing>
          <wp:inline distT="0" distB="0" distL="0" distR="0" wp14:anchorId="389A56B4" wp14:editId="5EDF51D4">
            <wp:extent cx="3524400" cy="3240000"/>
            <wp:effectExtent l="0" t="0" r="0" b="0"/>
            <wp:docPr id="666165135" name="Obraz 2"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5135" name="Obraz 2" descr="Obraz zawierający tekst, zrzut ekranu, design&#10;&#10;Opis wygenerowany automatycznie"/>
                    <pic:cNvPicPr/>
                  </pic:nvPicPr>
                  <pic:blipFill>
                    <a:blip r:embed="rId32"/>
                    <a:stretch>
                      <a:fillRect/>
                    </a:stretch>
                  </pic:blipFill>
                  <pic:spPr>
                    <a:xfrm>
                      <a:off x="0" y="0"/>
                      <a:ext cx="3524400" cy="3240000"/>
                    </a:xfrm>
                    <a:prstGeom prst="rect">
                      <a:avLst/>
                    </a:prstGeom>
                  </pic:spPr>
                </pic:pic>
              </a:graphicData>
            </a:graphic>
          </wp:inline>
        </w:drawing>
      </w:r>
    </w:p>
    <w:p w14:paraId="037DAC11" w14:textId="7AF74D76" w:rsidR="00477614" w:rsidRPr="00477614" w:rsidRDefault="00477614" w:rsidP="00477614">
      <w:pPr>
        <w:pStyle w:val="Legenda"/>
        <w:jc w:val="center"/>
        <w:rPr>
          <w:sz w:val="20"/>
          <w:u w:val="single"/>
        </w:rPr>
      </w:pPr>
      <w:r w:rsidRPr="00477614">
        <w:rPr>
          <w:sz w:val="20"/>
          <w:u w:val="single"/>
        </w:rPr>
        <w:t>Rysunek 4.3 Opis wyprowadzeń GPIO płytki Nucleo-L476RG</w:t>
      </w:r>
      <w:r>
        <w:rPr>
          <w:sz w:val="20"/>
          <w:u w:val="single"/>
        </w:rPr>
        <w:t xml:space="preserve"> [11]</w:t>
      </w:r>
    </w:p>
    <w:p w14:paraId="69D46A5C" w14:textId="77777777" w:rsidR="00477614" w:rsidRDefault="00477614" w:rsidP="00477614">
      <w:pPr>
        <w:pStyle w:val="Tekstpods"/>
      </w:pPr>
    </w:p>
    <w:p w14:paraId="6B57E678" w14:textId="5B850AC8" w:rsidR="002102E7" w:rsidRDefault="00C218CC" w:rsidP="00477614">
      <w:pPr>
        <w:pStyle w:val="Tekstpods"/>
      </w:pPr>
      <w:r>
        <w:tab/>
        <w:t>Przedstawiony na Rysunku 4.3. schemat wyprowadzeń GPIO, ułożony w „Morpho extension” i zgodny z wyprowadzeniami Arduino UNO posłuży</w:t>
      </w:r>
      <w:r w:rsidR="002A1031">
        <w:t>ł</w:t>
      </w:r>
      <w:r>
        <w:t xml:space="preserve"> do podłączenia peryferii zewnętrznych. Moduł GSM </w:t>
      </w:r>
      <w:r w:rsidR="002A1031">
        <w:t>został</w:t>
      </w:r>
      <w:r>
        <w:t xml:space="preserve"> podłączony do pinów PA10 (USART1_RX), PA9 (USART1_TX) oraz PB5 (MODEM_ENABLE)</w:t>
      </w:r>
      <w:r w:rsidR="006828BF">
        <w:t>,</w:t>
      </w:r>
      <w:r>
        <w:t xml:space="preserve"> </w:t>
      </w:r>
      <w:r w:rsidR="006828BF">
        <w:t>a</w:t>
      </w:r>
      <w:r>
        <w:t xml:space="preserve"> moduł Bluetooth do pinów PC4 (USART3_TX) i PC5 (USART3_RX). Wyświetlacz LCD</w:t>
      </w:r>
      <w:r w:rsidR="006828BF">
        <w:t>,</w:t>
      </w:r>
      <w:r>
        <w:t xml:space="preserve"> </w:t>
      </w:r>
      <w:r w:rsidR="002A1031">
        <w:t>dla podłączenia którego zrealizowano</w:t>
      </w:r>
      <w:r>
        <w:t xml:space="preserve"> komunikacj</w:t>
      </w:r>
      <w:r w:rsidR="006828BF">
        <w:t>ę</w:t>
      </w:r>
      <w:r>
        <w:t xml:space="preserve"> I2C</w:t>
      </w:r>
      <w:r w:rsidR="006828BF">
        <w:t>,</w:t>
      </w:r>
      <w:r>
        <w:t xml:space="preserve"> korzyst</w:t>
      </w:r>
      <w:r w:rsidR="006828BF">
        <w:t>a z</w:t>
      </w:r>
      <w:r>
        <w:t xml:space="preserve"> pin</w:t>
      </w:r>
      <w:r w:rsidR="006828BF">
        <w:t>u</w:t>
      </w:r>
      <w:r>
        <w:t xml:space="preserve"> PB7 (I2C1_SDA) do przesyłania danych oraz PB6 (I2C1_SCL)</w:t>
      </w:r>
      <w:r w:rsidR="006828BF">
        <w:t>,</w:t>
      </w:r>
      <w:r>
        <w:t xml:space="preserve"> któr</w:t>
      </w:r>
      <w:r w:rsidR="006828BF">
        <w:t>y</w:t>
      </w:r>
      <w:r>
        <w:t xml:space="preserve"> jest linią zegarową. Klawiatura matrycowa </w:t>
      </w:r>
      <w:r w:rsidR="006828BF">
        <w:t xml:space="preserve">jest podłączona do </w:t>
      </w:r>
      <w:r>
        <w:t>pinów PC6, PC7, PC8, PC9</w:t>
      </w:r>
      <w:r w:rsidR="002A1031">
        <w:t>,</w:t>
      </w:r>
      <w:r>
        <w:t xml:space="preserve"> do których </w:t>
      </w:r>
      <w:r w:rsidR="002A1031">
        <w:t>zostały</w:t>
      </w:r>
      <w:r>
        <w:t xml:space="preserve"> p</w:t>
      </w:r>
      <w:r w:rsidR="002A1031">
        <w:t>od</w:t>
      </w:r>
      <w:r w:rsidR="006828BF">
        <w:t>łączone</w:t>
      </w:r>
      <w:r>
        <w:t xml:space="preserve"> wiersze klawiatury oraz</w:t>
      </w:r>
      <w:r w:rsidR="002A1031">
        <w:t xml:space="preserve"> odpowiednio do</w:t>
      </w:r>
      <w:r>
        <w:t xml:space="preserve"> PB12, PB13, PB14, PB15 </w:t>
      </w:r>
      <w:r w:rsidR="002A1031">
        <w:t>kolumny</w:t>
      </w:r>
      <w:r>
        <w:t xml:space="preserve"> matrycy.</w:t>
      </w:r>
      <w:r w:rsidR="002F4B55">
        <w:t xml:space="preserve"> Przy podłączaniu klawiatury matrycowej ważne było ulokowanie pinów kolumn i wierszy w jednym porcie mikrokontrolera co zapobiega tworzeniu nadmiarowego kodu w strukturze HAL. Serwomechanizm korzysta z pinu PA0 (SERVO_0), który </w:t>
      </w:r>
      <w:r w:rsidR="002A1031">
        <w:t>podłączono</w:t>
      </w:r>
      <w:r w:rsidR="002F4B55">
        <w:t xml:space="preserve"> do licznika obsługującego PWM. </w:t>
      </w:r>
      <w:r w:rsidR="002A1031">
        <w:t xml:space="preserve">Pin o numerze PB11 </w:t>
      </w:r>
      <w:r w:rsidR="002A1031">
        <w:t>(MAG_SWITCH)</w:t>
      </w:r>
      <w:r w:rsidR="002A1031">
        <w:t>, został</w:t>
      </w:r>
      <w:r w:rsidR="004201AD">
        <w:t xml:space="preserve"> </w:t>
      </w:r>
      <w:r w:rsidR="002A1031">
        <w:t xml:space="preserve">użyty do obsługi czujnika magnetycznego. </w:t>
      </w:r>
      <w:r w:rsidR="004201AD">
        <w:t>Dodatkowo</w:t>
      </w:r>
      <w:r w:rsidR="001C3F33">
        <w:t>,</w:t>
      </w:r>
      <w:r w:rsidR="004201AD">
        <w:t xml:space="preserve"> moduły</w:t>
      </w:r>
      <w:r w:rsidR="00C75FB7">
        <w:t>: GSM, Bluetooth, wyświetlacza oraz serwomechanizmu,</w:t>
      </w:r>
      <w:r w:rsidR="004201AD">
        <w:t xml:space="preserve"> wymagające</w:t>
      </w:r>
      <w:r w:rsidR="00C75FB7">
        <w:t xml:space="preserve"> odpowiedniego</w:t>
      </w:r>
      <w:r w:rsidR="004201AD">
        <w:t xml:space="preserve"> zasilania</w:t>
      </w:r>
      <w:r w:rsidR="001C3F33">
        <w:t xml:space="preserve"> są</w:t>
      </w:r>
      <w:r w:rsidR="004201AD">
        <w:t xml:space="preserve"> podłączone do pinu 5V zasilanego bezpośrednio z portu mikro-USB płytki developerskiej, oraz pinu GND</w:t>
      </w:r>
      <w:r w:rsidR="001C3F33">
        <w:t xml:space="preserve"> (ang. </w:t>
      </w:r>
      <w:r w:rsidR="001C3F33" w:rsidRPr="001C3F33">
        <w:rPr>
          <w:i/>
          <w:iCs/>
        </w:rPr>
        <w:t>ground</w:t>
      </w:r>
      <w:r w:rsidR="001C3F33">
        <w:t>)</w:t>
      </w:r>
      <w:r w:rsidR="004201AD">
        <w:t xml:space="preserve">. </w:t>
      </w:r>
    </w:p>
    <w:p w14:paraId="0C4A38AF" w14:textId="77777777" w:rsidR="002102E7" w:rsidRDefault="002102E7">
      <w:pPr>
        <w:overflowPunct/>
        <w:autoSpaceDE/>
        <w:autoSpaceDN/>
        <w:adjustRightInd/>
        <w:textAlignment w:val="auto"/>
      </w:pPr>
      <w:r>
        <w:br w:type="page"/>
      </w:r>
    </w:p>
    <w:p w14:paraId="414F7315" w14:textId="3A4CA9AD" w:rsidR="00477614" w:rsidRDefault="002102E7" w:rsidP="00833C29">
      <w:pPr>
        <w:pStyle w:val="Tekstpods"/>
        <w:ind w:firstLine="720"/>
      </w:pPr>
      <w:r w:rsidRPr="002102E7">
        <w:rPr>
          <w:b/>
          <w:bCs/>
        </w:rPr>
        <w:lastRenderedPageBreak/>
        <w:t xml:space="preserve">Moduł 2G </w:t>
      </w:r>
      <w:r>
        <w:rPr>
          <w:b/>
          <w:bCs/>
        </w:rPr>
        <w:t>„</w:t>
      </w:r>
      <w:r w:rsidRPr="002102E7">
        <w:rPr>
          <w:b/>
          <w:bCs/>
        </w:rPr>
        <w:t>u-GSM shield</w:t>
      </w:r>
      <w:r>
        <w:rPr>
          <w:b/>
          <w:bCs/>
        </w:rPr>
        <w:t xml:space="preserve">” </w:t>
      </w:r>
      <w:r>
        <w:t xml:space="preserve">wraz z </w:t>
      </w:r>
      <w:r>
        <w:rPr>
          <w:b/>
          <w:bCs/>
        </w:rPr>
        <w:t>Anteną GSM SMA</w:t>
      </w:r>
      <w:r w:rsidR="006179F0">
        <w:rPr>
          <w:b/>
          <w:bCs/>
        </w:rPr>
        <w:t xml:space="preserve"> </w:t>
      </w:r>
      <w:r>
        <w:t>podłączoną do modułu GSM przez przewód SMA</w:t>
      </w:r>
      <w:r w:rsidR="006179F0">
        <w:t xml:space="preserve"> </w:t>
      </w:r>
      <w:r w:rsidR="006179F0" w:rsidRPr="006179F0">
        <w:t xml:space="preserve">(ang. </w:t>
      </w:r>
      <w:r w:rsidR="006179F0" w:rsidRPr="006179F0">
        <w:rPr>
          <w:i/>
          <w:iCs/>
        </w:rPr>
        <w:t>SubMiniature version A</w:t>
      </w:r>
      <w:r w:rsidR="006179F0" w:rsidRPr="006179F0">
        <w:t xml:space="preserve">) </w:t>
      </w:r>
      <w:r>
        <w:t xml:space="preserve"> - </w:t>
      </w:r>
      <w:r w:rsidR="00EA22E7">
        <w:t>u</w:t>
      </w:r>
      <w:r>
        <w:t>.FL, tworzą system komunikacyjny GSM do przesyłania wiadomości SMS.</w:t>
      </w:r>
      <w:r w:rsidR="00EA22E7">
        <w:t xml:space="preserve"> Moduł jest oparty na modemie GSM Quectel M95FA, posiada wbudowany slot na kartę SIM (ang. </w:t>
      </w:r>
      <w:r w:rsidR="00EA22E7">
        <w:rPr>
          <w:i/>
          <w:iCs/>
        </w:rPr>
        <w:t>S</w:t>
      </w:r>
      <w:r w:rsidR="00EA22E7" w:rsidRPr="00EA22E7">
        <w:rPr>
          <w:i/>
          <w:iCs/>
        </w:rPr>
        <w:t xml:space="preserve">ubscriber </w:t>
      </w:r>
      <w:r w:rsidR="00EA22E7">
        <w:rPr>
          <w:i/>
          <w:iCs/>
        </w:rPr>
        <w:t>I</w:t>
      </w:r>
      <w:r w:rsidR="00EA22E7" w:rsidRPr="00EA22E7">
        <w:rPr>
          <w:i/>
          <w:iCs/>
        </w:rPr>
        <w:t xml:space="preserve">dentity </w:t>
      </w:r>
      <w:r w:rsidR="00EA22E7">
        <w:rPr>
          <w:i/>
          <w:iCs/>
        </w:rPr>
        <w:t>M</w:t>
      </w:r>
      <w:r w:rsidR="00EA22E7" w:rsidRPr="00EA22E7">
        <w:rPr>
          <w:i/>
          <w:iCs/>
        </w:rPr>
        <w:t>odule</w:t>
      </w:r>
      <w:r w:rsidR="00EA22E7">
        <w:t xml:space="preserve">), konwerter USB-UART oraz układ ładujący akumulator Li-Po </w:t>
      </w:r>
      <w:r w:rsidR="00C75FB7">
        <w:br/>
      </w:r>
      <w:r w:rsidR="00EA22E7">
        <w:t>(</w:t>
      </w:r>
      <w:r w:rsidR="00EA22E7" w:rsidRPr="00EA22E7">
        <w:rPr>
          <w:i/>
          <w:iCs/>
        </w:rPr>
        <w:t>litowo-polimerowy</w:t>
      </w:r>
      <w:r w:rsidR="00EA22E7">
        <w:t>)</w:t>
      </w:r>
      <w:r w:rsidR="006179F0">
        <w:t xml:space="preserve"> lub</w:t>
      </w:r>
      <w:r w:rsidR="00EA22E7">
        <w:t xml:space="preserve"> akumulator Li-Ion (</w:t>
      </w:r>
      <w:r w:rsidR="00EA22E7" w:rsidRPr="00EA22E7">
        <w:rPr>
          <w:i/>
          <w:iCs/>
        </w:rPr>
        <w:t>litowo- jonowy</w:t>
      </w:r>
      <w:r w:rsidR="00EA22E7">
        <w:t>)</w:t>
      </w:r>
      <w:r w:rsidR="006179F0">
        <w:t>.</w:t>
      </w:r>
      <w:r w:rsidR="00EA22E7">
        <w:t xml:space="preserve"> </w:t>
      </w:r>
      <w:r w:rsidR="00CD21C3">
        <w:t>Zamiast akumulatora może być zastosowany superkondensator</w:t>
      </w:r>
      <w:r w:rsidR="006179F0">
        <w:t>. Moduł GSM posiada 10 wyprowadzeń, jednak w</w:t>
      </w:r>
      <w:r w:rsidR="00C75FB7">
        <w:t> </w:t>
      </w:r>
      <w:r w:rsidR="006179F0">
        <w:t xml:space="preserve">projekcie wykorzystano tylko pięć pinów. Piny RX (ang. </w:t>
      </w:r>
      <w:r w:rsidR="006179F0" w:rsidRPr="006179F0">
        <w:rPr>
          <w:i/>
          <w:iCs/>
        </w:rPr>
        <w:t>receiver</w:t>
      </w:r>
      <w:r w:rsidR="006179F0">
        <w:t xml:space="preserve">) oraz TX (ang. </w:t>
      </w:r>
      <w:r w:rsidR="006179F0" w:rsidRPr="006179F0">
        <w:rPr>
          <w:i/>
          <w:iCs/>
        </w:rPr>
        <w:t>transmitter</w:t>
      </w:r>
      <w:r w:rsidR="006179F0">
        <w:t>) służą do komunikacji przez interfejs UART</w:t>
      </w:r>
      <w:r w:rsidR="00833C29">
        <w:t xml:space="preserve"> korzystając z komend AT</w:t>
      </w:r>
      <w:r w:rsidR="006179F0">
        <w:t>, przy czym należy zwrócić uwagę, że RX/TX nie o</w:t>
      </w:r>
      <w:r w:rsidR="00C75FB7">
        <w:t>dnoszą się do wyprowadzeń</w:t>
      </w:r>
      <w:r w:rsidR="006179F0">
        <w:t xml:space="preserve"> odbiornika/transmitera modułu, lecz mikrokontrolera, </w:t>
      </w:r>
      <w:r w:rsidR="00CD21C3">
        <w:t xml:space="preserve">co oznacza, że </w:t>
      </w:r>
      <w:r w:rsidR="00C75FB7">
        <w:t>opisanie</w:t>
      </w:r>
      <w:r w:rsidR="006179F0">
        <w:t xml:space="preserve"> tych pinów jest odwrócon</w:t>
      </w:r>
      <w:r w:rsidR="00CD21C3">
        <w:t>e</w:t>
      </w:r>
      <w:r w:rsidR="006179F0">
        <w:t xml:space="preserve">. Dodatkowo zaimplementowano obsługę pinu Enable, aby umożliwić </w:t>
      </w:r>
      <w:r w:rsidR="00C75FB7">
        <w:t>uruchamianie</w:t>
      </w:r>
      <w:r w:rsidR="006179F0">
        <w:t xml:space="preserve"> modemu z niewielkim opóźnieniem po włączeniu </w:t>
      </w:r>
      <w:r w:rsidR="00C75FB7">
        <w:t>PO Box.</w:t>
      </w:r>
      <w:r w:rsidR="00CD21C3">
        <w:t xml:space="preserve"> </w:t>
      </w:r>
      <w:r w:rsidR="00C75FB7">
        <w:t>R</w:t>
      </w:r>
      <w:r w:rsidR="00CD21C3">
        <w:t>ównież</w:t>
      </w:r>
      <w:r w:rsidR="00C75FB7">
        <w:br/>
        <w:t>w tym przypadku</w:t>
      </w:r>
      <w:r w:rsidR="006179F0">
        <w:t xml:space="preserve"> </w:t>
      </w:r>
      <w:r w:rsidR="00CD21C3">
        <w:t>w</w:t>
      </w:r>
      <w:r w:rsidR="006179F0">
        <w:t>ykorzystano piny Vin i GND jako zasilania modemu.</w:t>
      </w:r>
    </w:p>
    <w:p w14:paraId="3498F2A5" w14:textId="77777777" w:rsidR="00AC27A5" w:rsidRDefault="00AC27A5" w:rsidP="00AC27A5">
      <w:pPr>
        <w:pStyle w:val="Tekstpods"/>
        <w:keepNext/>
        <w:ind w:firstLine="0"/>
        <w:jc w:val="center"/>
      </w:pPr>
      <w:r>
        <w:rPr>
          <w:noProof/>
        </w:rPr>
        <w:drawing>
          <wp:inline distT="0" distB="0" distL="0" distR="0" wp14:anchorId="73CEC2C4" wp14:editId="40C40612">
            <wp:extent cx="3240000" cy="3240000"/>
            <wp:effectExtent l="0" t="0" r="0" b="0"/>
            <wp:docPr id="81669956" name="Obraz 3" descr="Obraz zawierający tekst, Element obwodu, Komponent elektroniczny, Pasywny element obwod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956" name="Obraz 3" descr="Obraz zawierający tekst, Element obwodu, Komponent elektroniczny, Pasywny element obwodu&#10;&#10;Opis wygenerowany automatycznie"/>
                    <pic:cNvPicPr/>
                  </pic:nvPicPr>
                  <pic:blipFill>
                    <a:blip r:embed="rId33"/>
                    <a:stretch>
                      <a:fillRect/>
                    </a:stretch>
                  </pic:blipFill>
                  <pic:spPr>
                    <a:xfrm>
                      <a:off x="0" y="0"/>
                      <a:ext cx="3240000" cy="3240000"/>
                    </a:xfrm>
                    <a:prstGeom prst="rect">
                      <a:avLst/>
                    </a:prstGeom>
                  </pic:spPr>
                </pic:pic>
              </a:graphicData>
            </a:graphic>
          </wp:inline>
        </w:drawing>
      </w:r>
    </w:p>
    <w:p w14:paraId="6157BA62" w14:textId="79A9863D" w:rsidR="006179F0" w:rsidRPr="00AC27A5" w:rsidRDefault="00AC27A5" w:rsidP="00AC27A5">
      <w:pPr>
        <w:pStyle w:val="Legenda"/>
        <w:jc w:val="center"/>
        <w:rPr>
          <w:sz w:val="20"/>
          <w:u w:val="single"/>
        </w:rPr>
      </w:pPr>
      <w:r w:rsidRPr="00AC27A5">
        <w:rPr>
          <w:sz w:val="20"/>
          <w:u w:val="single"/>
        </w:rPr>
        <w:t xml:space="preserve">Rysunek </w:t>
      </w:r>
      <w:r>
        <w:rPr>
          <w:sz w:val="20"/>
          <w:u w:val="single"/>
        </w:rPr>
        <w:t>4.4 Moduł 2G „u-GSM shield”</w:t>
      </w:r>
      <w:r w:rsidR="00C75FB7">
        <w:rPr>
          <w:sz w:val="20"/>
          <w:u w:val="single"/>
        </w:rPr>
        <w:t xml:space="preserve"> oparty na modemie GSM Quectel M95FA</w:t>
      </w:r>
      <w:r>
        <w:rPr>
          <w:sz w:val="20"/>
          <w:u w:val="single"/>
        </w:rPr>
        <w:t xml:space="preserve"> [13]</w:t>
      </w:r>
    </w:p>
    <w:p w14:paraId="27769877" w14:textId="77777777" w:rsidR="00AC27A5" w:rsidRDefault="00AC27A5" w:rsidP="00AC27A5">
      <w:pPr>
        <w:pStyle w:val="Tekstpods"/>
        <w:keepNext/>
        <w:ind w:firstLine="0"/>
        <w:jc w:val="center"/>
      </w:pPr>
      <w:r>
        <w:rPr>
          <w:noProof/>
        </w:rPr>
        <w:drawing>
          <wp:inline distT="0" distB="0" distL="0" distR="0" wp14:anchorId="75FE3AB4" wp14:editId="0A4D63E3">
            <wp:extent cx="3570080" cy="1785040"/>
            <wp:effectExtent l="0" t="0" r="0" b="5715"/>
            <wp:docPr id="1211340863" name="Obraz 4" descr="Obraz zawierający prze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0863" name="Obraz 4" descr="Obraz zawierający przewód&#10;&#10;Opis wygenerowany automatycznie"/>
                    <pic:cNvPicPr/>
                  </pic:nvPicPr>
                  <pic:blipFill>
                    <a:blip r:embed="rId34"/>
                    <a:stretch>
                      <a:fillRect/>
                    </a:stretch>
                  </pic:blipFill>
                  <pic:spPr>
                    <a:xfrm>
                      <a:off x="0" y="0"/>
                      <a:ext cx="3583048" cy="1791524"/>
                    </a:xfrm>
                    <a:prstGeom prst="rect">
                      <a:avLst/>
                    </a:prstGeom>
                  </pic:spPr>
                </pic:pic>
              </a:graphicData>
            </a:graphic>
          </wp:inline>
        </w:drawing>
      </w:r>
    </w:p>
    <w:p w14:paraId="06002930" w14:textId="5DE278F8" w:rsidR="006179F0" w:rsidRPr="00AC27A5" w:rsidRDefault="00AC27A5" w:rsidP="00AC27A5">
      <w:pPr>
        <w:pStyle w:val="Legenda"/>
        <w:jc w:val="center"/>
        <w:rPr>
          <w:sz w:val="20"/>
          <w:u w:val="single"/>
        </w:rPr>
      </w:pPr>
      <w:r w:rsidRPr="00AC27A5">
        <w:rPr>
          <w:sz w:val="20"/>
          <w:u w:val="single"/>
        </w:rPr>
        <w:t xml:space="preserve">Rysunek </w:t>
      </w:r>
      <w:r>
        <w:rPr>
          <w:sz w:val="20"/>
          <w:u w:val="single"/>
        </w:rPr>
        <w:t>4.</w:t>
      </w:r>
      <w:r w:rsidRPr="00AC27A5">
        <w:rPr>
          <w:sz w:val="20"/>
          <w:u w:val="single"/>
        </w:rPr>
        <w:fldChar w:fldCharType="begin"/>
      </w:r>
      <w:r w:rsidRPr="00AC27A5">
        <w:rPr>
          <w:sz w:val="20"/>
          <w:u w:val="single"/>
        </w:rPr>
        <w:instrText xml:space="preserve"> SEQ Rysunek \* ARABIC </w:instrText>
      </w:r>
      <w:r w:rsidRPr="00AC27A5">
        <w:rPr>
          <w:sz w:val="20"/>
          <w:u w:val="single"/>
        </w:rPr>
        <w:fldChar w:fldCharType="separate"/>
      </w:r>
      <w:r w:rsidR="00C37953">
        <w:rPr>
          <w:noProof/>
          <w:sz w:val="20"/>
          <w:u w:val="single"/>
        </w:rPr>
        <w:t>5</w:t>
      </w:r>
      <w:r w:rsidRPr="00AC27A5">
        <w:rPr>
          <w:sz w:val="20"/>
          <w:u w:val="single"/>
        </w:rPr>
        <w:fldChar w:fldCharType="end"/>
      </w:r>
      <w:r>
        <w:rPr>
          <w:sz w:val="20"/>
          <w:u w:val="single"/>
        </w:rPr>
        <w:t xml:space="preserve"> Antena GSM z przewodem SMA – u.FL[14]</w:t>
      </w:r>
    </w:p>
    <w:p w14:paraId="75FD6087" w14:textId="06C5C552" w:rsidR="00833C29" w:rsidRDefault="00833C29" w:rsidP="00833C29">
      <w:pPr>
        <w:pStyle w:val="Tekstpods"/>
        <w:ind w:firstLine="720"/>
      </w:pPr>
      <w:r w:rsidRPr="00833C29">
        <w:rPr>
          <w:b/>
          <w:bCs/>
        </w:rPr>
        <w:lastRenderedPageBreak/>
        <w:t>Moduł Bluetooth 4.0 BLE HM-10</w:t>
      </w:r>
      <w:r>
        <w:rPr>
          <w:b/>
          <w:bCs/>
        </w:rPr>
        <w:t xml:space="preserve">/AT-09 </w:t>
      </w:r>
      <w:r>
        <w:t>służy w projekcie do bezprzewodowej komunikacji</w:t>
      </w:r>
      <w:r w:rsidR="00C75FB7">
        <w:t xml:space="preserve"> tzw.</w:t>
      </w:r>
      <w:r>
        <w:t xml:space="preserve"> bliskiego zasięgu</w:t>
      </w:r>
      <w:r w:rsidR="00C75FB7">
        <w:t xml:space="preserve"> (do 10 m)</w:t>
      </w:r>
      <w:r>
        <w:t>. Bazuje na układzie CC2541,</w:t>
      </w:r>
      <w:r w:rsidR="00CD21C3">
        <w:t xml:space="preserve"> moduł</w:t>
      </w:r>
      <w:r>
        <w:t xml:space="preserve"> posiada także antenę mikropaskową przystosowaną dla częstotliwości Bluetooth. Moduł posiada 6</w:t>
      </w:r>
      <w:r w:rsidR="00C75FB7">
        <w:t xml:space="preserve"> pinów</w:t>
      </w:r>
      <w:r>
        <w:t xml:space="preserve"> wyprowadzeń, jednak w projekcie wykorzystane są 4</w:t>
      </w:r>
      <w:r w:rsidR="00C75FB7">
        <w:t xml:space="preserve"> piny</w:t>
      </w:r>
      <w:r>
        <w:t>. RX i TX do</w:t>
      </w:r>
      <w:r w:rsidR="00C75FB7">
        <w:t> </w:t>
      </w:r>
      <w:r>
        <w:t>komunikacji</w:t>
      </w:r>
      <w:r w:rsidR="00BE0CD9">
        <w:t xml:space="preserve"> </w:t>
      </w:r>
      <w:r w:rsidR="00C75FB7">
        <w:t>po</w:t>
      </w:r>
      <w:r w:rsidR="00BE0CD9">
        <w:t>przez UART komendami AT</w:t>
      </w:r>
      <w:r>
        <w:t xml:space="preserve"> z samym modułem oraz</w:t>
      </w:r>
      <w:r w:rsidR="00C75FB7">
        <w:t xml:space="preserve"> wyprowadzenia</w:t>
      </w:r>
      <w:r>
        <w:t xml:space="preserve"> VCC i GND</w:t>
      </w:r>
      <w:r w:rsidR="00C75FB7">
        <w:t xml:space="preserve"> </w:t>
      </w:r>
      <w:r>
        <w:t>do</w:t>
      </w:r>
      <w:r w:rsidR="00980C0F">
        <w:t xml:space="preserve"> podłączenia</w:t>
      </w:r>
      <w:r w:rsidR="00C75FB7">
        <w:t> </w:t>
      </w:r>
      <w:r>
        <w:t>zasilania</w:t>
      </w:r>
      <w:r w:rsidR="00980C0F">
        <w:t xml:space="preserve"> 5V</w:t>
      </w:r>
      <w:r>
        <w:t xml:space="preserve">. </w:t>
      </w:r>
      <w:r w:rsidR="00BE0CD9">
        <w:t>Usługi rozgłaszane przez</w:t>
      </w:r>
      <w:r w:rsidR="00980C0F">
        <w:t xml:space="preserve"> omawiany moduł</w:t>
      </w:r>
      <w:r w:rsidR="00BE0CD9">
        <w:t xml:space="preserve"> Bluetooth </w:t>
      </w:r>
      <w:r w:rsidR="00980C0F">
        <w:t>pozwalają</w:t>
      </w:r>
      <w:r w:rsidR="00BE0CD9">
        <w:t xml:space="preserve"> na komunikację</w:t>
      </w:r>
      <w:r w:rsidR="00980C0F">
        <w:t xml:space="preserve"> z</w:t>
      </w:r>
      <w:r w:rsidR="00BE0CD9">
        <w:t xml:space="preserve"> UART, przeprowadzaną bezpośrednio </w:t>
      </w:r>
      <w:r w:rsidR="00980C0F">
        <w:t>poprzez wyprowadzenia</w:t>
      </w:r>
      <w:r w:rsidR="00BE0CD9">
        <w:t xml:space="preserve"> RX/TX, co znacząco ułatwia obsługę </w:t>
      </w:r>
      <w:r w:rsidR="00980C0F">
        <w:t xml:space="preserve">i wymianę informacji poprzez system </w:t>
      </w:r>
      <w:r w:rsidR="00BE0CD9">
        <w:t>Bluetooth</w:t>
      </w:r>
      <w:r w:rsidR="00672731">
        <w:t xml:space="preserve"> [15]</w:t>
      </w:r>
      <w:r w:rsidR="00BE0CD9">
        <w:t>.</w:t>
      </w:r>
    </w:p>
    <w:p w14:paraId="709042A1" w14:textId="77777777" w:rsidR="00672731" w:rsidRDefault="00672731" w:rsidP="00672731">
      <w:pPr>
        <w:pStyle w:val="Tekstpods"/>
        <w:keepNext/>
        <w:ind w:firstLine="0"/>
        <w:jc w:val="center"/>
      </w:pPr>
      <w:r>
        <w:rPr>
          <w:noProof/>
        </w:rPr>
        <w:drawing>
          <wp:inline distT="0" distB="0" distL="0" distR="0" wp14:anchorId="329907DA" wp14:editId="428C41E3">
            <wp:extent cx="2520000" cy="2520000"/>
            <wp:effectExtent l="0" t="0" r="0" b="0"/>
            <wp:docPr id="2131943688" name="Obraz 5" descr="Obraz zawierający Komponent elektroniczny, Element obwodu, Inżynieria elektroniczna,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3688" name="Obraz 5" descr="Obraz zawierający Komponent elektroniczny, Element obwodu, Inżynieria elektroniczna, elektronika&#10;&#10;Opis wygenerowany automatycznie"/>
                    <pic:cNvPicPr/>
                  </pic:nvPicPr>
                  <pic:blipFill>
                    <a:blip r:embed="rId35"/>
                    <a:stretch>
                      <a:fillRect/>
                    </a:stretch>
                  </pic:blipFill>
                  <pic:spPr>
                    <a:xfrm>
                      <a:off x="0" y="0"/>
                      <a:ext cx="2520000" cy="2520000"/>
                    </a:xfrm>
                    <a:prstGeom prst="rect">
                      <a:avLst/>
                    </a:prstGeom>
                  </pic:spPr>
                </pic:pic>
              </a:graphicData>
            </a:graphic>
          </wp:inline>
        </w:drawing>
      </w:r>
    </w:p>
    <w:p w14:paraId="6C3D68F9" w14:textId="1E0A477F" w:rsidR="00672731" w:rsidRPr="00672731" w:rsidRDefault="00672731" w:rsidP="00672731">
      <w:pPr>
        <w:pStyle w:val="Legenda"/>
        <w:jc w:val="center"/>
        <w:rPr>
          <w:sz w:val="20"/>
          <w:u w:val="single"/>
        </w:rPr>
      </w:pPr>
      <w:r w:rsidRPr="00672731">
        <w:rPr>
          <w:sz w:val="20"/>
          <w:u w:val="single"/>
        </w:rPr>
        <w:t xml:space="preserve">Rysunek </w:t>
      </w:r>
      <w:r>
        <w:rPr>
          <w:sz w:val="20"/>
          <w:u w:val="single"/>
        </w:rPr>
        <w:t>4.</w:t>
      </w:r>
      <w:r w:rsidRPr="00672731">
        <w:rPr>
          <w:sz w:val="20"/>
          <w:u w:val="single"/>
        </w:rPr>
        <w:fldChar w:fldCharType="begin"/>
      </w:r>
      <w:r w:rsidRPr="00672731">
        <w:rPr>
          <w:sz w:val="20"/>
          <w:u w:val="single"/>
        </w:rPr>
        <w:instrText xml:space="preserve"> SEQ Rysunek \* ARABIC </w:instrText>
      </w:r>
      <w:r w:rsidRPr="00672731">
        <w:rPr>
          <w:sz w:val="20"/>
          <w:u w:val="single"/>
        </w:rPr>
        <w:fldChar w:fldCharType="separate"/>
      </w:r>
      <w:r w:rsidR="00C37953">
        <w:rPr>
          <w:noProof/>
          <w:sz w:val="20"/>
          <w:u w:val="single"/>
        </w:rPr>
        <w:t>6</w:t>
      </w:r>
      <w:r w:rsidRPr="00672731">
        <w:rPr>
          <w:sz w:val="20"/>
          <w:u w:val="single"/>
        </w:rPr>
        <w:fldChar w:fldCharType="end"/>
      </w:r>
      <w:r>
        <w:rPr>
          <w:sz w:val="20"/>
          <w:u w:val="single"/>
        </w:rPr>
        <w:t xml:space="preserve"> Moduł Bluetooth HM-10</w:t>
      </w:r>
      <w:r w:rsidR="00980C0F">
        <w:rPr>
          <w:sz w:val="20"/>
          <w:u w:val="single"/>
        </w:rPr>
        <w:t xml:space="preserve"> wykorzystujący układ CC2541</w:t>
      </w:r>
      <w:r>
        <w:rPr>
          <w:sz w:val="20"/>
          <w:u w:val="single"/>
        </w:rPr>
        <w:t xml:space="preserve"> [16]</w:t>
      </w:r>
    </w:p>
    <w:p w14:paraId="5E040073" w14:textId="77777777" w:rsidR="00672731" w:rsidRDefault="00672731" w:rsidP="00833C29">
      <w:pPr>
        <w:pStyle w:val="Tekstpods"/>
        <w:ind w:firstLine="720"/>
      </w:pPr>
    </w:p>
    <w:p w14:paraId="3280F995" w14:textId="3FDA9A89" w:rsidR="00296957" w:rsidRDefault="002F3D66" w:rsidP="002F3D66">
      <w:pPr>
        <w:pStyle w:val="Tekstpods"/>
        <w:ind w:firstLine="0"/>
      </w:pPr>
      <w:r>
        <w:tab/>
      </w:r>
      <w:r>
        <w:tab/>
      </w:r>
      <w:r w:rsidR="001B1511">
        <w:rPr>
          <w:b/>
          <w:bCs/>
        </w:rPr>
        <w:t xml:space="preserve">Wyświetlacz alfa-numeryczny LCD 2x16 HD44780 </w:t>
      </w:r>
      <w:r w:rsidR="00C756FB">
        <w:t>wraz</w:t>
      </w:r>
      <w:r w:rsidR="001B1511">
        <w:t xml:space="preserve"> z </w:t>
      </w:r>
      <w:r w:rsidR="001B1511">
        <w:rPr>
          <w:b/>
          <w:bCs/>
        </w:rPr>
        <w:t>Konwerterem I2C opartym na PCF8574</w:t>
      </w:r>
      <w:r w:rsidR="001B1511">
        <w:t xml:space="preserve"> tworzą układ wyświetlacza sterowane</w:t>
      </w:r>
      <w:r w:rsidR="00FF1A0E">
        <w:t>go</w:t>
      </w:r>
      <w:r w:rsidR="001B1511">
        <w:t xml:space="preserve"> </w:t>
      </w:r>
      <w:r w:rsidR="00C756FB">
        <w:t>poprzez</w:t>
      </w:r>
      <w:r w:rsidR="001B1511">
        <w:t xml:space="preserve"> </w:t>
      </w:r>
      <w:r w:rsidR="00C756FB">
        <w:t>magistralę</w:t>
      </w:r>
      <w:r w:rsidR="001B1511">
        <w:t xml:space="preserve"> I2C.</w:t>
      </w:r>
      <w:r w:rsidR="00A75268">
        <w:t xml:space="preserve"> </w:t>
      </w:r>
      <w:r w:rsidR="008826AC">
        <w:t>Konwerter</w:t>
      </w:r>
      <w:r w:rsidR="00A75268">
        <w:t xml:space="preserve"> </w:t>
      </w:r>
      <w:r w:rsidR="00F17988">
        <w:t>I2C</w:t>
      </w:r>
      <w:r w:rsidR="00C756FB">
        <w:t xml:space="preserve"> posiada cztery wyprowadzenia</w:t>
      </w:r>
      <w:r w:rsidR="008826AC">
        <w:t xml:space="preserve">: </w:t>
      </w:r>
      <w:r w:rsidR="00C756FB">
        <w:t>dwa piny komunikacyjne</w:t>
      </w:r>
      <w:r w:rsidR="008826AC">
        <w:t>: lini</w:t>
      </w:r>
      <w:r w:rsidR="00C756FB">
        <w:t>ę</w:t>
      </w:r>
      <w:r w:rsidR="008826AC">
        <w:t xml:space="preserve"> danych</w:t>
      </w:r>
      <w:r w:rsidR="00A75268">
        <w:t xml:space="preserve"> SDA</w:t>
      </w:r>
      <w:r w:rsidR="008826AC">
        <w:t xml:space="preserve"> (ang. </w:t>
      </w:r>
      <w:r w:rsidR="008826AC" w:rsidRPr="008826AC">
        <w:rPr>
          <w:i/>
          <w:iCs/>
        </w:rPr>
        <w:t>Serial Data Line</w:t>
      </w:r>
      <w:r w:rsidR="008826AC">
        <w:t>)</w:t>
      </w:r>
      <w:r w:rsidR="00A75268">
        <w:t xml:space="preserve"> oraz</w:t>
      </w:r>
      <w:r w:rsidR="008826AC">
        <w:t xml:space="preserve"> lini</w:t>
      </w:r>
      <w:r w:rsidR="00C756FB">
        <w:t>ę</w:t>
      </w:r>
      <w:r w:rsidR="008826AC">
        <w:t xml:space="preserve"> zegarow</w:t>
      </w:r>
      <w:r w:rsidR="00C756FB">
        <w:t>ą</w:t>
      </w:r>
      <w:r w:rsidR="00A75268">
        <w:t xml:space="preserve"> SCL</w:t>
      </w:r>
      <w:r w:rsidR="008826AC">
        <w:t xml:space="preserve"> (ang. </w:t>
      </w:r>
      <w:r w:rsidR="008826AC" w:rsidRPr="008826AC">
        <w:rPr>
          <w:i/>
          <w:iCs/>
        </w:rPr>
        <w:t>Serial Clock Line</w:t>
      </w:r>
      <w:r w:rsidR="008826AC">
        <w:t>)</w:t>
      </w:r>
      <w:r w:rsidR="00A75268">
        <w:t xml:space="preserve"> oraz </w:t>
      </w:r>
      <w:r w:rsidR="008826AC">
        <w:t>dwóch</w:t>
      </w:r>
      <w:r w:rsidR="00A75268">
        <w:t xml:space="preserve"> </w:t>
      </w:r>
      <w:r w:rsidR="00C756FB">
        <w:t>wyprowadzeń</w:t>
      </w:r>
      <w:r w:rsidR="00A75268">
        <w:t xml:space="preserve"> zasilania VCC </w:t>
      </w:r>
      <w:r w:rsidR="008826AC">
        <w:t>i</w:t>
      </w:r>
      <w:r w:rsidR="00A75268">
        <w:t xml:space="preserve"> GND.</w:t>
      </w:r>
      <w:r w:rsidR="00F17988">
        <w:t xml:space="preserve"> Układ PCF8574 to 8</w:t>
      </w:r>
      <w:r w:rsidR="00FD15D2">
        <w:t>-</w:t>
      </w:r>
      <w:r w:rsidR="00F17988">
        <w:t>bitowy ekspander</w:t>
      </w:r>
      <w:r w:rsidR="00FD15D2">
        <w:t>, który</w:t>
      </w:r>
      <w:r w:rsidR="00F17988">
        <w:t xml:space="preserve"> konwertuj</w:t>
      </w:r>
      <w:r w:rsidR="00FD15D2">
        <w:t>e</w:t>
      </w:r>
      <w:r w:rsidR="00F17988">
        <w:t xml:space="preserve"> dane szeregowe przesyłane przez I2C na 8 równoległych pinów</w:t>
      </w:r>
      <w:r w:rsidR="00FD15D2">
        <w:t>, a także umożliwia konwersję w przeciwnym kierunku</w:t>
      </w:r>
      <w:r w:rsidR="00F17988">
        <w:t>.</w:t>
      </w:r>
    </w:p>
    <w:p w14:paraId="7122FD0C" w14:textId="77777777" w:rsidR="00FD15D2" w:rsidRDefault="00FD15D2" w:rsidP="00FD15D2">
      <w:pPr>
        <w:pStyle w:val="Tekstpods"/>
        <w:keepNext/>
        <w:ind w:firstLine="0"/>
        <w:jc w:val="center"/>
      </w:pPr>
      <w:r>
        <w:rPr>
          <w:noProof/>
        </w:rPr>
        <w:drawing>
          <wp:inline distT="0" distB="0" distL="0" distR="0" wp14:anchorId="21E8F16F" wp14:editId="745C13DE">
            <wp:extent cx="3013544" cy="1353020"/>
            <wp:effectExtent l="0" t="0" r="0" b="0"/>
            <wp:docPr id="1620565433" name="Obraz 6" descr="Obraz zawierający elektronika, Inżynieria elektroniczna, obwód, Komponen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5433" name="Obraz 6" descr="Obraz zawierający elektronika, Inżynieria elektroniczna, obwód, Komponent elektroniczny&#10;&#10;Opis wygenerowany automatycznie"/>
                    <pic:cNvPicPr/>
                  </pic:nvPicPr>
                  <pic:blipFill>
                    <a:blip r:embed="rId36"/>
                    <a:stretch>
                      <a:fillRect/>
                    </a:stretch>
                  </pic:blipFill>
                  <pic:spPr>
                    <a:xfrm>
                      <a:off x="0" y="0"/>
                      <a:ext cx="3025043" cy="1358183"/>
                    </a:xfrm>
                    <a:prstGeom prst="rect">
                      <a:avLst/>
                    </a:prstGeom>
                  </pic:spPr>
                </pic:pic>
              </a:graphicData>
            </a:graphic>
          </wp:inline>
        </w:drawing>
      </w:r>
    </w:p>
    <w:p w14:paraId="2C7EB230" w14:textId="0A6A831C" w:rsidR="00FD15D2" w:rsidRPr="00FD15D2" w:rsidRDefault="00FD15D2" w:rsidP="00FD15D2">
      <w:pPr>
        <w:pStyle w:val="Legenda"/>
        <w:jc w:val="center"/>
        <w:rPr>
          <w:sz w:val="20"/>
          <w:u w:val="single"/>
        </w:rPr>
      </w:pPr>
      <w:r w:rsidRPr="00FD15D2">
        <w:rPr>
          <w:sz w:val="20"/>
          <w:u w:val="single"/>
        </w:rPr>
        <w:t xml:space="preserve">Rysunek </w:t>
      </w:r>
      <w:r>
        <w:rPr>
          <w:sz w:val="20"/>
          <w:u w:val="single"/>
        </w:rPr>
        <w:t>4.</w:t>
      </w:r>
      <w:r w:rsidRPr="00FD15D2">
        <w:rPr>
          <w:sz w:val="20"/>
          <w:u w:val="single"/>
        </w:rPr>
        <w:fldChar w:fldCharType="begin"/>
      </w:r>
      <w:r w:rsidRPr="00FD15D2">
        <w:rPr>
          <w:sz w:val="20"/>
          <w:u w:val="single"/>
        </w:rPr>
        <w:instrText xml:space="preserve"> SEQ Rysunek \* ARABIC </w:instrText>
      </w:r>
      <w:r w:rsidRPr="00FD15D2">
        <w:rPr>
          <w:sz w:val="20"/>
          <w:u w:val="single"/>
        </w:rPr>
        <w:fldChar w:fldCharType="separate"/>
      </w:r>
      <w:r w:rsidR="00C37953">
        <w:rPr>
          <w:noProof/>
          <w:sz w:val="20"/>
          <w:u w:val="single"/>
        </w:rPr>
        <w:t>7</w:t>
      </w:r>
      <w:r w:rsidRPr="00FD15D2">
        <w:rPr>
          <w:sz w:val="20"/>
          <w:u w:val="single"/>
        </w:rPr>
        <w:fldChar w:fldCharType="end"/>
      </w:r>
      <w:r>
        <w:rPr>
          <w:sz w:val="20"/>
          <w:u w:val="single"/>
        </w:rPr>
        <w:t xml:space="preserve"> Konwerter I2C </w:t>
      </w:r>
      <w:r w:rsidR="00C756FB">
        <w:rPr>
          <w:sz w:val="20"/>
          <w:u w:val="single"/>
        </w:rPr>
        <w:t xml:space="preserve">wykorzystany do obsługi wyświetlacza LCD </w:t>
      </w:r>
      <w:r>
        <w:rPr>
          <w:sz w:val="20"/>
          <w:u w:val="single"/>
        </w:rPr>
        <w:t>[17]</w:t>
      </w:r>
    </w:p>
    <w:p w14:paraId="4172314C" w14:textId="77777777" w:rsidR="00B6521D" w:rsidRDefault="00B6521D" w:rsidP="00B6521D">
      <w:pPr>
        <w:pStyle w:val="Tekstpods"/>
        <w:keepNext/>
        <w:ind w:firstLine="0"/>
        <w:jc w:val="center"/>
      </w:pPr>
      <w:r w:rsidRPr="00B6521D">
        <w:rPr>
          <w:noProof/>
        </w:rPr>
        <w:lastRenderedPageBreak/>
        <w:drawing>
          <wp:inline distT="0" distB="0" distL="0" distR="0" wp14:anchorId="072D14B9" wp14:editId="3ADC8FA2">
            <wp:extent cx="2655266" cy="1620000"/>
            <wp:effectExtent l="19050" t="19050" r="12065" b="18415"/>
            <wp:docPr id="86813530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5307" name="Obraz 1" descr="Obraz zawierający tekst, diagram, Plan, wykres&#10;&#10;Opis wygenerowany automatycznie"/>
                    <pic:cNvPicPr/>
                  </pic:nvPicPr>
                  <pic:blipFill>
                    <a:blip r:embed="rId37"/>
                    <a:stretch>
                      <a:fillRect/>
                    </a:stretch>
                  </pic:blipFill>
                  <pic:spPr>
                    <a:xfrm>
                      <a:off x="0" y="0"/>
                      <a:ext cx="2655266" cy="1620000"/>
                    </a:xfrm>
                    <a:prstGeom prst="rect">
                      <a:avLst/>
                    </a:prstGeom>
                    <a:ln>
                      <a:solidFill>
                        <a:schemeClr val="tx1"/>
                      </a:solidFill>
                    </a:ln>
                  </pic:spPr>
                </pic:pic>
              </a:graphicData>
            </a:graphic>
          </wp:inline>
        </w:drawing>
      </w:r>
    </w:p>
    <w:p w14:paraId="3246F212" w14:textId="2AF2CD75" w:rsidR="00FD15D2" w:rsidRDefault="00B6521D" w:rsidP="00B6521D">
      <w:pPr>
        <w:pStyle w:val="Legenda"/>
        <w:jc w:val="center"/>
        <w:rPr>
          <w:sz w:val="20"/>
          <w:u w:val="single"/>
        </w:rPr>
      </w:pPr>
      <w:r w:rsidRPr="00B6521D">
        <w:rPr>
          <w:sz w:val="20"/>
          <w:u w:val="single"/>
        </w:rPr>
        <w:t>Rysunek 4.</w:t>
      </w:r>
      <w:r w:rsidRPr="00B6521D">
        <w:rPr>
          <w:sz w:val="20"/>
          <w:u w:val="single"/>
        </w:rPr>
        <w:fldChar w:fldCharType="begin"/>
      </w:r>
      <w:r w:rsidRPr="00B6521D">
        <w:rPr>
          <w:sz w:val="20"/>
          <w:u w:val="single"/>
        </w:rPr>
        <w:instrText xml:space="preserve"> SEQ Rysunek \* ARABIC </w:instrText>
      </w:r>
      <w:r w:rsidRPr="00B6521D">
        <w:rPr>
          <w:sz w:val="20"/>
          <w:u w:val="single"/>
        </w:rPr>
        <w:fldChar w:fldCharType="separate"/>
      </w:r>
      <w:r w:rsidR="00C37953">
        <w:rPr>
          <w:noProof/>
          <w:sz w:val="20"/>
          <w:u w:val="single"/>
        </w:rPr>
        <w:t>8</w:t>
      </w:r>
      <w:r w:rsidRPr="00B6521D">
        <w:rPr>
          <w:sz w:val="20"/>
          <w:u w:val="single"/>
        </w:rPr>
        <w:fldChar w:fldCharType="end"/>
      </w:r>
      <w:r w:rsidRPr="00B6521D">
        <w:rPr>
          <w:sz w:val="20"/>
          <w:u w:val="single"/>
        </w:rPr>
        <w:t xml:space="preserve"> Schemat blokowy układu PCF8574</w:t>
      </w:r>
      <w:r w:rsidR="00BE5808">
        <w:rPr>
          <w:sz w:val="20"/>
          <w:u w:val="single"/>
        </w:rPr>
        <w:t xml:space="preserve"> przedstawiający organizację jego bloków funkcjonalnych</w:t>
      </w:r>
      <w:r w:rsidR="008B5DD0">
        <w:rPr>
          <w:sz w:val="20"/>
          <w:u w:val="single"/>
        </w:rPr>
        <w:t xml:space="preserve"> [18]</w:t>
      </w:r>
    </w:p>
    <w:p w14:paraId="1BEB1B9A" w14:textId="77777777" w:rsidR="0006519D" w:rsidRPr="0006519D" w:rsidRDefault="0006519D" w:rsidP="0006519D"/>
    <w:p w14:paraId="35268150" w14:textId="77777777" w:rsidR="0006519D" w:rsidRDefault="0006519D" w:rsidP="0006519D">
      <w:pPr>
        <w:pStyle w:val="Tekstpods"/>
        <w:keepNext/>
        <w:ind w:firstLine="0"/>
        <w:jc w:val="center"/>
      </w:pPr>
      <w:r w:rsidRPr="0006519D">
        <w:rPr>
          <w:noProof/>
        </w:rPr>
        <w:drawing>
          <wp:inline distT="0" distB="0" distL="0" distR="0" wp14:anchorId="3445286E" wp14:editId="39407DAC">
            <wp:extent cx="3903850" cy="1800000"/>
            <wp:effectExtent l="19050" t="19050" r="20955" b="10160"/>
            <wp:docPr id="464135902"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5902" name="Obraz 1" descr="Obraz zawierający tekst, Czcionka, linia, zrzut ekranu&#10;&#10;Opis wygenerowany automatycznie"/>
                    <pic:cNvPicPr/>
                  </pic:nvPicPr>
                  <pic:blipFill>
                    <a:blip r:embed="rId38"/>
                    <a:stretch>
                      <a:fillRect/>
                    </a:stretch>
                  </pic:blipFill>
                  <pic:spPr>
                    <a:xfrm>
                      <a:off x="0" y="0"/>
                      <a:ext cx="3903850" cy="1800000"/>
                    </a:xfrm>
                    <a:prstGeom prst="rect">
                      <a:avLst/>
                    </a:prstGeom>
                    <a:ln>
                      <a:solidFill>
                        <a:schemeClr val="tx1"/>
                      </a:solidFill>
                    </a:ln>
                  </pic:spPr>
                </pic:pic>
              </a:graphicData>
            </a:graphic>
          </wp:inline>
        </w:drawing>
      </w:r>
    </w:p>
    <w:p w14:paraId="0B16F57C" w14:textId="7CB2B89C" w:rsidR="00B6521D" w:rsidRPr="0006519D" w:rsidRDefault="0006519D" w:rsidP="0006519D">
      <w:pPr>
        <w:pStyle w:val="Legenda"/>
        <w:jc w:val="center"/>
        <w:rPr>
          <w:sz w:val="20"/>
          <w:u w:val="single"/>
        </w:rPr>
      </w:pPr>
      <w:r w:rsidRPr="0006519D">
        <w:rPr>
          <w:sz w:val="20"/>
          <w:u w:val="single"/>
        </w:rPr>
        <w:t xml:space="preserve">Rysunek </w:t>
      </w:r>
      <w:r>
        <w:rPr>
          <w:sz w:val="20"/>
          <w:u w:val="single"/>
        </w:rPr>
        <w:t>4.</w:t>
      </w:r>
      <w:r w:rsidRPr="0006519D">
        <w:rPr>
          <w:sz w:val="20"/>
          <w:u w:val="single"/>
        </w:rPr>
        <w:fldChar w:fldCharType="begin"/>
      </w:r>
      <w:r w:rsidRPr="0006519D">
        <w:rPr>
          <w:sz w:val="20"/>
          <w:u w:val="single"/>
        </w:rPr>
        <w:instrText xml:space="preserve"> SEQ Rysunek \* ARABIC </w:instrText>
      </w:r>
      <w:r w:rsidRPr="0006519D">
        <w:rPr>
          <w:sz w:val="20"/>
          <w:u w:val="single"/>
        </w:rPr>
        <w:fldChar w:fldCharType="separate"/>
      </w:r>
      <w:r w:rsidR="00C37953">
        <w:rPr>
          <w:noProof/>
          <w:sz w:val="20"/>
          <w:u w:val="single"/>
        </w:rPr>
        <w:t>9</w:t>
      </w:r>
      <w:r w:rsidRPr="0006519D">
        <w:rPr>
          <w:sz w:val="20"/>
          <w:u w:val="single"/>
        </w:rPr>
        <w:fldChar w:fldCharType="end"/>
      </w:r>
      <w:r w:rsidRPr="0006519D">
        <w:rPr>
          <w:sz w:val="20"/>
          <w:u w:val="single"/>
        </w:rPr>
        <w:t xml:space="preserve"> Transmisja I2C konwertera PCF8574 [18]</w:t>
      </w:r>
    </w:p>
    <w:p w14:paraId="2509A144" w14:textId="77777777" w:rsidR="0006519D" w:rsidRPr="0006519D" w:rsidRDefault="0006519D" w:rsidP="0006519D"/>
    <w:p w14:paraId="758011F4" w14:textId="77270A53" w:rsidR="00B6521D" w:rsidRDefault="00B6521D" w:rsidP="002F3D66">
      <w:pPr>
        <w:pStyle w:val="Tekstpods"/>
        <w:ind w:firstLine="0"/>
      </w:pPr>
      <w:r>
        <w:tab/>
      </w:r>
      <w:r>
        <w:tab/>
        <w:t>Zaprezentowany schemat blokowy</w:t>
      </w:r>
      <w:r w:rsidR="0006519D">
        <w:t xml:space="preserve"> (Rysunek 4.8) oraz przebiegi transmisji I2C (Rysunek 4.9)</w:t>
      </w:r>
      <w:r w:rsidR="003B34AD">
        <w:t xml:space="preserve"> ilustruj</w:t>
      </w:r>
      <w:r w:rsidR="0006519D">
        <w:t>ą</w:t>
      </w:r>
      <w:r w:rsidR="003B34AD">
        <w:t xml:space="preserve"> sposób działania konwertera, w którym przesłany szeregowo bajt zmienia stan poszczególnych wyjść P0 - P7. </w:t>
      </w:r>
      <w:r w:rsidR="0006519D">
        <w:t>P</w:t>
      </w:r>
      <w:r w:rsidR="003B34AD">
        <w:t>rzykład</w:t>
      </w:r>
      <w:r w:rsidR="0006519D">
        <w:t>owo</w:t>
      </w:r>
      <w:r w:rsidR="003B34AD">
        <w:t xml:space="preserve">, przesłanie wartości 0x20 (0b0010 0000) ustawia stan wysoki na pinie P5 za pomocą rejestru przesuwnego SIPO (ang. </w:t>
      </w:r>
      <w:r w:rsidR="003B34AD" w:rsidRPr="003B34AD">
        <w:rPr>
          <w:i/>
          <w:iCs/>
        </w:rPr>
        <w:t>Serial-In Parallel-Out</w:t>
      </w:r>
      <w:r w:rsidR="003B34AD">
        <w:t>).</w:t>
      </w:r>
      <w:r w:rsidR="005351C0">
        <w:t xml:space="preserve"> Wejścia A0 – A2 deklarują adres układu. W przypadku wykorzystanego konwertera wartość ta jest stała i wynosi 0x27, ponieważ piny A0 – A2 są podłączone do zasilania układu, utrzymując je w stanie wysokim, zgodnie z informacjami przedstawionymi na Rysunku 4.</w:t>
      </w:r>
      <w:r w:rsidR="0006519D">
        <w:t>10</w:t>
      </w:r>
      <w:r w:rsidR="005351C0">
        <w:t>.</w:t>
      </w:r>
    </w:p>
    <w:p w14:paraId="2212A6BA" w14:textId="77777777" w:rsidR="005351C0" w:rsidRDefault="005351C0" w:rsidP="005351C0">
      <w:pPr>
        <w:pStyle w:val="Tekstpods"/>
        <w:keepNext/>
        <w:ind w:firstLine="0"/>
        <w:jc w:val="center"/>
      </w:pPr>
      <w:r w:rsidRPr="005351C0">
        <w:rPr>
          <w:noProof/>
        </w:rPr>
        <w:drawing>
          <wp:inline distT="0" distB="0" distL="0" distR="0" wp14:anchorId="001767A1" wp14:editId="65DEC5B4">
            <wp:extent cx="4150722" cy="1800000"/>
            <wp:effectExtent l="19050" t="19050" r="21590" b="10160"/>
            <wp:docPr id="179298431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4318" name="Obraz 1" descr="Obraz zawierający tekst, zrzut ekranu, numer, Czcionka&#10;&#10;Opis wygenerowany automatycznie"/>
                    <pic:cNvPicPr/>
                  </pic:nvPicPr>
                  <pic:blipFill>
                    <a:blip r:embed="rId39"/>
                    <a:stretch>
                      <a:fillRect/>
                    </a:stretch>
                  </pic:blipFill>
                  <pic:spPr>
                    <a:xfrm>
                      <a:off x="0" y="0"/>
                      <a:ext cx="4150722" cy="1800000"/>
                    </a:xfrm>
                    <a:prstGeom prst="rect">
                      <a:avLst/>
                    </a:prstGeom>
                    <a:ln>
                      <a:solidFill>
                        <a:schemeClr val="tx1"/>
                      </a:solidFill>
                    </a:ln>
                  </pic:spPr>
                </pic:pic>
              </a:graphicData>
            </a:graphic>
          </wp:inline>
        </w:drawing>
      </w:r>
    </w:p>
    <w:p w14:paraId="35233147" w14:textId="6DFF643E" w:rsidR="005351C0" w:rsidRPr="005351C0" w:rsidRDefault="005351C0" w:rsidP="005351C0">
      <w:pPr>
        <w:pStyle w:val="Legenda"/>
        <w:jc w:val="center"/>
        <w:rPr>
          <w:sz w:val="20"/>
          <w:u w:val="single"/>
        </w:rPr>
      </w:pPr>
      <w:r w:rsidRPr="005351C0">
        <w:rPr>
          <w:sz w:val="20"/>
          <w:u w:val="single"/>
        </w:rPr>
        <w:t>Rysunek 4.</w:t>
      </w:r>
      <w:r w:rsidRPr="005351C0">
        <w:rPr>
          <w:sz w:val="20"/>
          <w:u w:val="single"/>
        </w:rPr>
        <w:fldChar w:fldCharType="begin"/>
      </w:r>
      <w:r w:rsidRPr="005351C0">
        <w:rPr>
          <w:sz w:val="20"/>
          <w:u w:val="single"/>
        </w:rPr>
        <w:instrText xml:space="preserve"> SEQ Rysunek \* ARABIC </w:instrText>
      </w:r>
      <w:r w:rsidRPr="005351C0">
        <w:rPr>
          <w:sz w:val="20"/>
          <w:u w:val="single"/>
        </w:rPr>
        <w:fldChar w:fldCharType="separate"/>
      </w:r>
      <w:r w:rsidR="00C37953">
        <w:rPr>
          <w:noProof/>
          <w:sz w:val="20"/>
          <w:u w:val="single"/>
        </w:rPr>
        <w:t>10</w:t>
      </w:r>
      <w:r w:rsidRPr="005351C0">
        <w:rPr>
          <w:sz w:val="20"/>
          <w:u w:val="single"/>
        </w:rPr>
        <w:fldChar w:fldCharType="end"/>
      </w:r>
      <w:r w:rsidRPr="005351C0">
        <w:rPr>
          <w:sz w:val="20"/>
          <w:u w:val="single"/>
        </w:rPr>
        <w:t xml:space="preserve"> Mapa adresowa układu PCF8574</w:t>
      </w:r>
      <w:r>
        <w:rPr>
          <w:sz w:val="20"/>
          <w:u w:val="single"/>
        </w:rPr>
        <w:t xml:space="preserve"> [18]</w:t>
      </w:r>
    </w:p>
    <w:p w14:paraId="2EAE8131" w14:textId="77777777" w:rsidR="005351C0" w:rsidRDefault="005351C0" w:rsidP="002F3D66">
      <w:pPr>
        <w:pStyle w:val="Tekstpods"/>
        <w:ind w:firstLine="0"/>
      </w:pPr>
    </w:p>
    <w:p w14:paraId="43F2E136" w14:textId="77777777" w:rsidR="009A6605" w:rsidRDefault="009A6605" w:rsidP="009A6605">
      <w:pPr>
        <w:pStyle w:val="Tekstpods"/>
        <w:keepNext/>
        <w:ind w:firstLine="0"/>
        <w:jc w:val="center"/>
      </w:pPr>
      <w:r>
        <w:rPr>
          <w:noProof/>
        </w:rPr>
        <w:lastRenderedPageBreak/>
        <w:drawing>
          <wp:inline distT="0" distB="0" distL="0" distR="0" wp14:anchorId="7C5518B8" wp14:editId="6981BD83">
            <wp:extent cx="3240000" cy="3240000"/>
            <wp:effectExtent l="0" t="0" r="0" b="0"/>
            <wp:docPr id="1002454066" name="Obraz 7" descr="Obraz zawierający elektronika, Komponent elektroniczny, Element obwodu, Element kompute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4066" name="Obraz 7" descr="Obraz zawierający elektronika, Komponent elektroniczny, Element obwodu, Element komputera&#10;&#10;Opis wygenerowany automatycznie"/>
                    <pic:cNvPicPr/>
                  </pic:nvPicPr>
                  <pic:blipFill>
                    <a:blip r:embed="rId40"/>
                    <a:stretch>
                      <a:fillRect/>
                    </a:stretch>
                  </pic:blipFill>
                  <pic:spPr>
                    <a:xfrm>
                      <a:off x="0" y="0"/>
                      <a:ext cx="3240000" cy="3240000"/>
                    </a:xfrm>
                    <a:prstGeom prst="rect">
                      <a:avLst/>
                    </a:prstGeom>
                  </pic:spPr>
                </pic:pic>
              </a:graphicData>
            </a:graphic>
          </wp:inline>
        </w:drawing>
      </w:r>
    </w:p>
    <w:p w14:paraId="0335A150" w14:textId="78DEA0F0"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C37953">
        <w:rPr>
          <w:noProof/>
          <w:sz w:val="20"/>
          <w:u w:val="single"/>
        </w:rPr>
        <w:t>11</w:t>
      </w:r>
      <w:r w:rsidRPr="009A6605">
        <w:rPr>
          <w:sz w:val="20"/>
          <w:u w:val="single"/>
        </w:rPr>
        <w:fldChar w:fldCharType="end"/>
      </w:r>
      <w:r w:rsidRPr="009A6605">
        <w:rPr>
          <w:sz w:val="20"/>
          <w:u w:val="single"/>
        </w:rPr>
        <w:t xml:space="preserve"> Wyświetlacz alfa-numeryczny LCD 2x16</w:t>
      </w:r>
      <w:r>
        <w:rPr>
          <w:sz w:val="20"/>
          <w:u w:val="single"/>
        </w:rPr>
        <w:t xml:space="preserve"> [20]</w:t>
      </w:r>
    </w:p>
    <w:p w14:paraId="6B615852" w14:textId="77777777" w:rsidR="009A6605" w:rsidRDefault="009A6605" w:rsidP="002F3D66">
      <w:pPr>
        <w:pStyle w:val="Tekstpods"/>
        <w:ind w:firstLine="0"/>
      </w:pPr>
    </w:p>
    <w:p w14:paraId="40995C19" w14:textId="6DF8DF4C" w:rsidR="005351C0" w:rsidRDefault="005351C0" w:rsidP="002F3D66">
      <w:pPr>
        <w:pStyle w:val="Tekstpods"/>
        <w:ind w:firstLine="0"/>
      </w:pPr>
      <w:r>
        <w:tab/>
      </w:r>
      <w:r>
        <w:tab/>
      </w:r>
      <w:r w:rsidR="0014761D">
        <w:t>Wyświetlacz alfa-numeryczny LCD</w:t>
      </w:r>
      <w:r w:rsidR="009A6605">
        <w:t>, zaprezentowany na Rysunku 4.11</w:t>
      </w:r>
      <w:r w:rsidR="0014761D">
        <w:t>, umożliwi</w:t>
      </w:r>
      <w:r w:rsidR="009A6605">
        <w:t>a</w:t>
      </w:r>
      <w:r w:rsidR="0014761D">
        <w:t xml:space="preserve"> wyświetlanie 2 wierszy po 16 znaków i </w:t>
      </w:r>
      <w:r w:rsidR="009A6605">
        <w:t xml:space="preserve">jest </w:t>
      </w:r>
      <w:r w:rsidR="0014761D">
        <w:t>sterowany przez układ HD44780</w:t>
      </w:r>
      <w:r w:rsidR="009A6605">
        <w:t>.</w:t>
      </w:r>
      <w:r w:rsidR="0014761D">
        <w:t xml:space="preserve"> </w:t>
      </w:r>
      <w:r w:rsidR="009A6605">
        <w:t>P</w:t>
      </w:r>
      <w:r w:rsidR="0014761D">
        <w:t xml:space="preserve">osiada 16 pinów umożliwiających sterowanie w kilku możliwych trybach. </w:t>
      </w:r>
      <w:r w:rsidR="00CD7882">
        <w:t>W projekcie został wykorzystany tryb 4-bitowy bez odczytu flagi zajętości, to pozw</w:t>
      </w:r>
      <w:r w:rsidR="00CD21C3">
        <w:t>ala</w:t>
      </w:r>
      <w:r w:rsidR="00CD7882">
        <w:t xml:space="preserve"> ograniczyć ilość wykorzystywanych pinów do siedmiu: RS – wybór rejestru instrukcji lub danych, EN – Enable, który aktywuje układ HD44780, BL – „Back Light”, czyli podświetlanie wyświetlacza oraz 4-bitową linie danych D4-D7, która służy do przesyłania komend lub adresów znaków przeznaczonych do wyświetlenia</w:t>
      </w:r>
      <w:r w:rsidR="002D4727">
        <w:t>, 4-bitowy tryb pracy wymaga przesłanie komendy lub adresu w dwóch półbajtach</w:t>
      </w:r>
      <w:r w:rsidR="009A6605">
        <w:t xml:space="preserve"> co jest zaprezentowane na Rysunku 4.12</w:t>
      </w:r>
      <w:r w:rsidR="002D4727">
        <w:t xml:space="preserve"> [19].</w:t>
      </w:r>
    </w:p>
    <w:p w14:paraId="592790EC" w14:textId="77777777" w:rsidR="009A6605" w:rsidRDefault="009A6605" w:rsidP="009A6605">
      <w:pPr>
        <w:pStyle w:val="Tekstpods"/>
        <w:keepNext/>
        <w:ind w:firstLine="0"/>
        <w:jc w:val="center"/>
      </w:pPr>
      <w:r w:rsidRPr="009A6605">
        <w:rPr>
          <w:noProof/>
        </w:rPr>
        <w:drawing>
          <wp:inline distT="0" distB="0" distL="0" distR="0" wp14:anchorId="3FD39637" wp14:editId="49DD4F82">
            <wp:extent cx="4003645" cy="1800000"/>
            <wp:effectExtent l="0" t="0" r="0" b="0"/>
            <wp:docPr id="123370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23" name="Obraz 1" descr="Obraz zawierający tekst, zrzut ekranu, Czcionka, linia&#10;&#10;Opis wygenerowany automatycznie"/>
                    <pic:cNvPicPr/>
                  </pic:nvPicPr>
                  <pic:blipFill>
                    <a:blip r:embed="rId41"/>
                    <a:stretch>
                      <a:fillRect/>
                    </a:stretch>
                  </pic:blipFill>
                  <pic:spPr>
                    <a:xfrm>
                      <a:off x="0" y="0"/>
                      <a:ext cx="4003645" cy="1800000"/>
                    </a:xfrm>
                    <a:prstGeom prst="rect">
                      <a:avLst/>
                    </a:prstGeom>
                  </pic:spPr>
                </pic:pic>
              </a:graphicData>
            </a:graphic>
          </wp:inline>
        </w:drawing>
      </w:r>
    </w:p>
    <w:p w14:paraId="7594EDC2" w14:textId="7297B3EA" w:rsidR="009A6605" w:rsidRPr="009A6605" w:rsidRDefault="009A6605" w:rsidP="009A6605">
      <w:pPr>
        <w:pStyle w:val="Legenda"/>
        <w:jc w:val="center"/>
        <w:rPr>
          <w:sz w:val="20"/>
          <w:u w:val="single"/>
        </w:rPr>
      </w:pPr>
      <w:r w:rsidRPr="009A6605">
        <w:rPr>
          <w:sz w:val="20"/>
          <w:u w:val="single"/>
        </w:rPr>
        <w:t>Rysunek 4.</w:t>
      </w:r>
      <w:r w:rsidRPr="009A6605">
        <w:rPr>
          <w:sz w:val="20"/>
          <w:u w:val="single"/>
        </w:rPr>
        <w:fldChar w:fldCharType="begin"/>
      </w:r>
      <w:r w:rsidRPr="009A6605">
        <w:rPr>
          <w:sz w:val="20"/>
          <w:u w:val="single"/>
        </w:rPr>
        <w:instrText xml:space="preserve"> SEQ Rysunek \* ARABIC </w:instrText>
      </w:r>
      <w:r w:rsidRPr="009A6605">
        <w:rPr>
          <w:sz w:val="20"/>
          <w:u w:val="single"/>
        </w:rPr>
        <w:fldChar w:fldCharType="separate"/>
      </w:r>
      <w:r w:rsidR="00C37953">
        <w:rPr>
          <w:noProof/>
          <w:sz w:val="20"/>
          <w:u w:val="single"/>
        </w:rPr>
        <w:t>12</w:t>
      </w:r>
      <w:r w:rsidRPr="009A6605">
        <w:rPr>
          <w:sz w:val="20"/>
          <w:u w:val="single"/>
        </w:rPr>
        <w:fldChar w:fldCharType="end"/>
      </w:r>
      <w:r w:rsidRPr="009A6605">
        <w:rPr>
          <w:sz w:val="20"/>
          <w:u w:val="single"/>
        </w:rPr>
        <w:t xml:space="preserve"> Transmisja układu HD44780 w trybie 4-bitowym</w:t>
      </w:r>
    </w:p>
    <w:p w14:paraId="508F5D8C" w14:textId="77777777" w:rsidR="009A6605" w:rsidRDefault="009A6605" w:rsidP="002F3D66">
      <w:pPr>
        <w:pStyle w:val="Tekstpods"/>
        <w:ind w:firstLine="0"/>
      </w:pPr>
    </w:p>
    <w:p w14:paraId="4C4147DC" w14:textId="540D3927" w:rsidR="009A6605" w:rsidRDefault="009A6605" w:rsidP="002F3D66">
      <w:pPr>
        <w:pStyle w:val="Tekstpods"/>
        <w:ind w:firstLine="0"/>
      </w:pPr>
      <w:r>
        <w:tab/>
      </w:r>
      <w:r>
        <w:tab/>
      </w:r>
    </w:p>
    <w:p w14:paraId="7B25F2F8" w14:textId="77777777" w:rsidR="00FF1A0E" w:rsidRPr="001B1511" w:rsidRDefault="00FF1A0E" w:rsidP="002F3D66">
      <w:pPr>
        <w:pStyle w:val="Tekstpods"/>
        <w:ind w:firstLine="0"/>
      </w:pPr>
    </w:p>
    <w:p w14:paraId="4EF516F1" w14:textId="77777777" w:rsidR="008D0EF8" w:rsidRDefault="008D0EF8" w:rsidP="008D0EF8">
      <w:pPr>
        <w:keepNext/>
        <w:overflowPunct/>
        <w:autoSpaceDE/>
        <w:autoSpaceDN/>
        <w:adjustRightInd/>
        <w:jc w:val="center"/>
        <w:textAlignment w:val="auto"/>
      </w:pPr>
      <w:r>
        <w:rPr>
          <w:noProof/>
        </w:rPr>
        <w:lastRenderedPageBreak/>
        <w:drawing>
          <wp:inline distT="0" distB="0" distL="0" distR="0" wp14:anchorId="05F78E1E" wp14:editId="6AEF020A">
            <wp:extent cx="2880000" cy="2880000"/>
            <wp:effectExtent l="0" t="0" r="0" b="0"/>
            <wp:docPr id="1398633853" name="Obraz 8" descr="Obraz zawierający design, kalkula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3853" name="Obraz 8" descr="Obraz zawierający design, kalkulator&#10;&#10;Opis wygenerowany automatycznie"/>
                    <pic:cNvPicPr/>
                  </pic:nvPicPr>
                  <pic:blipFill>
                    <a:blip r:embed="rId42"/>
                    <a:stretch>
                      <a:fillRect/>
                    </a:stretch>
                  </pic:blipFill>
                  <pic:spPr>
                    <a:xfrm>
                      <a:off x="0" y="0"/>
                      <a:ext cx="2880000" cy="2880000"/>
                    </a:xfrm>
                    <a:prstGeom prst="rect">
                      <a:avLst/>
                    </a:prstGeom>
                  </pic:spPr>
                </pic:pic>
              </a:graphicData>
            </a:graphic>
          </wp:inline>
        </w:drawing>
      </w:r>
    </w:p>
    <w:p w14:paraId="041553AE" w14:textId="044E3129" w:rsidR="00A61F08" w:rsidRPr="008D0EF8" w:rsidRDefault="008D0EF8" w:rsidP="008D0EF8">
      <w:pPr>
        <w:pStyle w:val="Legenda"/>
        <w:jc w:val="center"/>
        <w:rPr>
          <w:sz w:val="20"/>
          <w:u w:val="single"/>
        </w:rPr>
      </w:pPr>
      <w:r w:rsidRPr="008D0EF8">
        <w:rPr>
          <w:sz w:val="20"/>
          <w:u w:val="single"/>
        </w:rPr>
        <w:t>Rysunek 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C37953">
        <w:rPr>
          <w:noProof/>
          <w:sz w:val="20"/>
          <w:u w:val="single"/>
        </w:rPr>
        <w:t>13</w:t>
      </w:r>
      <w:r w:rsidRPr="008D0EF8">
        <w:rPr>
          <w:sz w:val="20"/>
          <w:u w:val="single"/>
        </w:rPr>
        <w:fldChar w:fldCharType="end"/>
      </w:r>
      <w:r w:rsidRPr="008D0EF8">
        <w:rPr>
          <w:sz w:val="20"/>
          <w:u w:val="single"/>
        </w:rPr>
        <w:t xml:space="preserve"> Klawiatura membranowa 4x4 [21]</w:t>
      </w:r>
    </w:p>
    <w:p w14:paraId="5FB548A5" w14:textId="77777777" w:rsidR="008D0EF8" w:rsidRPr="008D0EF8" w:rsidRDefault="008D0EF8" w:rsidP="008D0EF8"/>
    <w:p w14:paraId="33DD87F0" w14:textId="30978521" w:rsidR="009A6605" w:rsidRDefault="009A6605" w:rsidP="009C6B94">
      <w:pPr>
        <w:overflowPunct/>
        <w:autoSpaceDE/>
        <w:autoSpaceDN/>
        <w:adjustRightInd/>
        <w:spacing w:line="312" w:lineRule="auto"/>
        <w:jc w:val="both"/>
        <w:textAlignment w:val="auto"/>
      </w:pPr>
      <w:r>
        <w:tab/>
      </w:r>
      <w:r>
        <w:tab/>
      </w:r>
      <w:r w:rsidR="00FF1A0E">
        <w:rPr>
          <w:b/>
          <w:bCs/>
        </w:rPr>
        <w:t>Klawiatura membranowa matrycowa 4x4</w:t>
      </w:r>
      <w:r w:rsidR="009C5FBD">
        <w:rPr>
          <w:b/>
          <w:bCs/>
        </w:rPr>
        <w:t xml:space="preserve"> </w:t>
      </w:r>
      <w:r w:rsidR="009C5FBD">
        <w:t>(Rysunek 4.13)</w:t>
      </w:r>
      <w:r w:rsidR="00FF1A0E">
        <w:rPr>
          <w:b/>
          <w:bCs/>
        </w:rPr>
        <w:t xml:space="preserve"> </w:t>
      </w:r>
      <w:r w:rsidR="00FF1A0E">
        <w:t xml:space="preserve">umożliwia bezpośrednią interakcję z urządzeniem </w:t>
      </w:r>
      <w:r w:rsidR="00CD21C3">
        <w:t>oraz</w:t>
      </w:r>
      <w:r w:rsidR="00FF1A0E">
        <w:t xml:space="preserve"> stanowi zabezpieczenie oddzielające możliwość wykonania akcji, które</w:t>
      </w:r>
      <w:r w:rsidR="00CD21C3">
        <w:t xml:space="preserve"> są</w:t>
      </w:r>
      <w:r w:rsidR="00FF1A0E">
        <w:t xml:space="preserve"> obsług</w:t>
      </w:r>
      <w:r w:rsidR="00CD21C3">
        <w:t>iwane przez</w:t>
      </w:r>
      <w:r w:rsidR="00FF1A0E">
        <w:t xml:space="preserve"> prototyp </w:t>
      </w:r>
      <w:r w:rsidR="00CD21C3">
        <w:t>po</w:t>
      </w:r>
      <w:r w:rsidR="00FF1A0E">
        <w:t>przez interfejs Bluetooth.</w:t>
      </w:r>
      <w:r w:rsidR="008D0EF8">
        <w:t xml:space="preserve"> Budowa klawiatury membranowej jest bardzo prosta, ponieważ składa się z</w:t>
      </w:r>
      <w:r w:rsidR="00CD21C3">
        <w:t>aledwie z</w:t>
      </w:r>
      <w:r w:rsidR="008D0EF8">
        <w:t xml:space="preserve"> </w:t>
      </w:r>
      <w:r w:rsidR="00CD21C3">
        <w:t>czterech</w:t>
      </w:r>
      <w:r w:rsidR="008D0EF8">
        <w:t xml:space="preserve"> warstw. Pierwsza</w:t>
      </w:r>
      <w:r w:rsidR="00A9318C">
        <w:t xml:space="preserve"> elastyczna</w:t>
      </w:r>
      <w:r w:rsidR="008D0EF8">
        <w:t xml:space="preserve"> warstwa, </w:t>
      </w:r>
      <w:r w:rsidR="009C5FBD">
        <w:t>widoczna z zewnątrz</w:t>
      </w:r>
      <w:r w:rsidR="00A9318C">
        <w:t xml:space="preserve"> posiada nadrukowane znaki,</w:t>
      </w:r>
      <w:r w:rsidR="008D0EF8">
        <w:t xml:space="preserve"> </w:t>
      </w:r>
      <w:r w:rsidR="009C5FBD">
        <w:t>pełni funkcję</w:t>
      </w:r>
      <w:r w:rsidR="008D0EF8">
        <w:t xml:space="preserve"> ochronn</w:t>
      </w:r>
      <w:r w:rsidR="009C5FBD">
        <w:t>ą</w:t>
      </w:r>
      <w:r w:rsidR="00A9318C">
        <w:t xml:space="preserve"> oraz</w:t>
      </w:r>
      <w:r w:rsidR="009C5FBD">
        <w:t xml:space="preserve"> </w:t>
      </w:r>
      <w:r w:rsidR="008D0EF8">
        <w:t>utrzymuje</w:t>
      </w:r>
      <w:r w:rsidR="00A9318C">
        <w:t xml:space="preserve"> </w:t>
      </w:r>
      <w:r w:rsidR="008D0EF8">
        <w:t>kolejne warstwy w odpowiednich miejsca</w:t>
      </w:r>
      <w:r w:rsidR="009C5FBD">
        <w:t>ch</w:t>
      </w:r>
      <w:r w:rsidR="008D0EF8">
        <w:t xml:space="preserve">. Druga warstwa </w:t>
      </w:r>
      <w:r w:rsidR="009C5FBD">
        <w:t>posiada</w:t>
      </w:r>
      <w:r w:rsidR="008D0EF8">
        <w:t xml:space="preserve"> naniesione ścieżki kolumn, a trzecia</w:t>
      </w:r>
      <w:r w:rsidR="009C5FBD">
        <w:t xml:space="preserve"> ścieżk</w:t>
      </w:r>
      <w:r w:rsidR="00A9318C">
        <w:t>i wierszy, dodatkowo pomiędzy drugą a trzecią warstwą znajduje się separator, który zapobiega przypadkowym naciśnięciom</w:t>
      </w:r>
      <w:r w:rsidR="008D0EF8">
        <w:t>. Podczas naciskania</w:t>
      </w:r>
      <w:r w:rsidR="009C5FBD">
        <w:t xml:space="preserve"> punkt</w:t>
      </w:r>
      <w:r w:rsidR="00CD21C3">
        <w:t xml:space="preserve"> zwiera się</w:t>
      </w:r>
      <w:r w:rsidR="009C5FBD">
        <w:t xml:space="preserve"> na</w:t>
      </w:r>
      <w:r w:rsidR="008D0EF8">
        <w:t xml:space="preserve"> drug</w:t>
      </w:r>
      <w:r w:rsidR="009C5FBD">
        <w:t>iej</w:t>
      </w:r>
      <w:r w:rsidR="008D0EF8">
        <w:t xml:space="preserve"> i trzeci</w:t>
      </w:r>
      <w:r w:rsidR="009C5FBD">
        <w:t>ej</w:t>
      </w:r>
      <w:r w:rsidR="008D0EF8">
        <w:t xml:space="preserve"> warstw</w:t>
      </w:r>
      <w:r w:rsidR="009C5FBD">
        <w:t>ie,</w:t>
      </w:r>
      <w:r w:rsidR="008D0EF8">
        <w:t xml:space="preserve"> łącząc </w:t>
      </w:r>
      <w:r w:rsidR="009C5FBD">
        <w:t>konkretną</w:t>
      </w:r>
      <w:r w:rsidR="008D0EF8">
        <w:t xml:space="preserve"> kolumnę z konkretnym wierszem, co pozwala na odczytanie konkretnie wciśniętego </w:t>
      </w:r>
      <w:r w:rsidR="009C5FBD">
        <w:t>przycisku</w:t>
      </w:r>
      <w:r w:rsidR="00A9318C">
        <w:t>. Klawiatura matrycowa jest czysto fizycznym elementem, którego działanie dopiero implementuje się w oprogramowaniu.</w:t>
      </w:r>
      <w:r w:rsidR="009C5FBD">
        <w:t xml:space="preserve"> </w:t>
      </w:r>
    </w:p>
    <w:p w14:paraId="18426E8B" w14:textId="77777777" w:rsidR="008D0EF8" w:rsidRDefault="008D0EF8">
      <w:pPr>
        <w:overflowPunct/>
        <w:autoSpaceDE/>
        <w:autoSpaceDN/>
        <w:adjustRightInd/>
        <w:textAlignment w:val="auto"/>
      </w:pPr>
    </w:p>
    <w:p w14:paraId="7798705D" w14:textId="77777777" w:rsidR="008D0EF8" w:rsidRDefault="008D0EF8" w:rsidP="008D0EF8">
      <w:pPr>
        <w:keepNext/>
        <w:overflowPunct/>
        <w:autoSpaceDE/>
        <w:autoSpaceDN/>
        <w:adjustRightInd/>
        <w:jc w:val="center"/>
        <w:textAlignment w:val="auto"/>
      </w:pPr>
      <w:r w:rsidRPr="008D0EF8">
        <w:rPr>
          <w:noProof/>
        </w:rPr>
        <w:drawing>
          <wp:inline distT="0" distB="0" distL="0" distR="0" wp14:anchorId="5825E742" wp14:editId="390D6A44">
            <wp:extent cx="2520000" cy="2520000"/>
            <wp:effectExtent l="0" t="0" r="0" b="0"/>
            <wp:docPr id="1813621045"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1045" name="Obraz 1" descr="Obraz zawierający tekst, diagram, linia, Wykres&#10;&#10;Opis wygenerowany automatycznie"/>
                    <pic:cNvPicPr/>
                  </pic:nvPicPr>
                  <pic:blipFill>
                    <a:blip r:embed="rId43"/>
                    <a:stretch>
                      <a:fillRect/>
                    </a:stretch>
                  </pic:blipFill>
                  <pic:spPr>
                    <a:xfrm>
                      <a:off x="0" y="0"/>
                      <a:ext cx="2520000" cy="2520000"/>
                    </a:xfrm>
                    <a:prstGeom prst="rect">
                      <a:avLst/>
                    </a:prstGeom>
                  </pic:spPr>
                </pic:pic>
              </a:graphicData>
            </a:graphic>
          </wp:inline>
        </w:drawing>
      </w:r>
    </w:p>
    <w:p w14:paraId="1AC57FC0" w14:textId="086C5FD7" w:rsidR="008D0EF8" w:rsidRDefault="008D0EF8" w:rsidP="008D0EF8">
      <w:pPr>
        <w:pStyle w:val="Legenda"/>
        <w:jc w:val="center"/>
        <w:rPr>
          <w:sz w:val="20"/>
          <w:u w:val="single"/>
        </w:rPr>
      </w:pPr>
      <w:r w:rsidRPr="008D0EF8">
        <w:rPr>
          <w:sz w:val="20"/>
          <w:u w:val="single"/>
        </w:rPr>
        <w:t xml:space="preserve">Rysunek </w:t>
      </w:r>
      <w:r>
        <w:rPr>
          <w:sz w:val="20"/>
          <w:u w:val="single"/>
        </w:rPr>
        <w:t>4.</w:t>
      </w:r>
      <w:r w:rsidRPr="008D0EF8">
        <w:rPr>
          <w:sz w:val="20"/>
          <w:u w:val="single"/>
        </w:rPr>
        <w:fldChar w:fldCharType="begin"/>
      </w:r>
      <w:r w:rsidRPr="008D0EF8">
        <w:rPr>
          <w:sz w:val="20"/>
          <w:u w:val="single"/>
        </w:rPr>
        <w:instrText xml:space="preserve"> SEQ Rysunek \* ARABIC </w:instrText>
      </w:r>
      <w:r w:rsidRPr="008D0EF8">
        <w:rPr>
          <w:sz w:val="20"/>
          <w:u w:val="single"/>
        </w:rPr>
        <w:fldChar w:fldCharType="separate"/>
      </w:r>
      <w:r w:rsidR="00C37953">
        <w:rPr>
          <w:noProof/>
          <w:sz w:val="20"/>
          <w:u w:val="single"/>
        </w:rPr>
        <w:t>14</w:t>
      </w:r>
      <w:r w:rsidRPr="008D0EF8">
        <w:rPr>
          <w:sz w:val="20"/>
          <w:u w:val="single"/>
        </w:rPr>
        <w:fldChar w:fldCharType="end"/>
      </w:r>
      <w:r w:rsidRPr="008D0EF8">
        <w:rPr>
          <w:sz w:val="20"/>
          <w:u w:val="single"/>
        </w:rPr>
        <w:t xml:space="preserve"> Schemat klawiatury matrycowej</w:t>
      </w:r>
    </w:p>
    <w:p w14:paraId="2D6C8AC9" w14:textId="77777777" w:rsidR="00A9318C" w:rsidRDefault="00A9318C" w:rsidP="00A9318C"/>
    <w:p w14:paraId="17E03335" w14:textId="77777777" w:rsidR="00A9318C" w:rsidRDefault="00A9318C" w:rsidP="00A9318C"/>
    <w:p w14:paraId="54B7EAB5" w14:textId="71B4F2F1" w:rsidR="00A9318C" w:rsidRDefault="00A9318C" w:rsidP="009C6B94">
      <w:pPr>
        <w:spacing w:line="312" w:lineRule="auto"/>
        <w:jc w:val="both"/>
      </w:pPr>
      <w:r>
        <w:tab/>
      </w:r>
      <w:r>
        <w:tab/>
      </w:r>
      <w:r w:rsidRPr="00A9318C">
        <w:rPr>
          <w:b/>
          <w:bCs/>
        </w:rPr>
        <w:t>Serwomechanizm TowerPro SG-90 mikro</w:t>
      </w:r>
      <w:r>
        <w:rPr>
          <w:b/>
          <w:bCs/>
        </w:rPr>
        <w:t xml:space="preserve"> </w:t>
      </w:r>
      <w:r w:rsidR="00EB7A55">
        <w:t xml:space="preserve">jest elementem modelującym zamek w konstruowanym prototypie. </w:t>
      </w:r>
      <w:r w:rsidR="00CD21C3">
        <w:t>B</w:t>
      </w:r>
      <w:r w:rsidR="00EB7A55">
        <w:t>udowa wewnętrzna serwomechanizmu opiera się na silniku prądu stałego, który napędza przekładnie kół zębatych</w:t>
      </w:r>
      <w:r w:rsidR="00CD21C3">
        <w:t>.</w:t>
      </w:r>
      <w:r w:rsidR="00EB7A55">
        <w:t xml:space="preserve"> </w:t>
      </w:r>
      <w:r w:rsidR="00CD21C3">
        <w:t>Silnik j</w:t>
      </w:r>
      <w:r w:rsidR="00EB7A55">
        <w:t>est sterowany specjalnym układem [22]. Wszystkie wymienione elementy serwomechanizmu są umieszczone w jednej obudowie, co zostało zaprezentowane na Rysunku 4.15.</w:t>
      </w:r>
    </w:p>
    <w:p w14:paraId="75633834" w14:textId="77777777" w:rsidR="00EB7A55" w:rsidRDefault="00EB7A55" w:rsidP="00A9318C"/>
    <w:p w14:paraId="192DB836" w14:textId="77777777" w:rsidR="00EB7A55" w:rsidRDefault="00EB7A55" w:rsidP="00EB7A55">
      <w:pPr>
        <w:keepNext/>
        <w:jc w:val="center"/>
      </w:pPr>
      <w:r>
        <w:rPr>
          <w:noProof/>
        </w:rPr>
        <w:drawing>
          <wp:inline distT="0" distB="0" distL="0" distR="0" wp14:anchorId="5294DCE1" wp14:editId="21838D19">
            <wp:extent cx="3240000" cy="3240000"/>
            <wp:effectExtent l="0" t="0" r="0" b="0"/>
            <wp:docPr id="1227779624" name="Obraz 9" descr="Obraz zawierający plast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9624" name="Obraz 9" descr="Obraz zawierający plastik&#10;&#10;Opis wygenerowany automatycznie"/>
                    <pic:cNvPicPr/>
                  </pic:nvPicPr>
                  <pic:blipFill>
                    <a:blip r:embed="rId44"/>
                    <a:stretch>
                      <a:fillRect/>
                    </a:stretch>
                  </pic:blipFill>
                  <pic:spPr>
                    <a:xfrm>
                      <a:off x="0" y="0"/>
                      <a:ext cx="3240000" cy="3240000"/>
                    </a:xfrm>
                    <a:prstGeom prst="rect">
                      <a:avLst/>
                    </a:prstGeom>
                  </pic:spPr>
                </pic:pic>
              </a:graphicData>
            </a:graphic>
          </wp:inline>
        </w:drawing>
      </w:r>
    </w:p>
    <w:p w14:paraId="294A9D1E" w14:textId="3B070FD0" w:rsidR="00EB7A55" w:rsidRPr="00EB7A55" w:rsidRDefault="00EB7A55" w:rsidP="00EB7A55">
      <w:pPr>
        <w:pStyle w:val="Legenda"/>
        <w:jc w:val="center"/>
        <w:rPr>
          <w:sz w:val="20"/>
          <w:u w:val="single"/>
        </w:rPr>
      </w:pPr>
      <w:r w:rsidRPr="00EB7A55">
        <w:rPr>
          <w:sz w:val="20"/>
          <w:u w:val="single"/>
        </w:rPr>
        <w:t>Rysunek 4.</w:t>
      </w:r>
      <w:r w:rsidRPr="00EB7A55">
        <w:rPr>
          <w:sz w:val="20"/>
          <w:u w:val="single"/>
        </w:rPr>
        <w:fldChar w:fldCharType="begin"/>
      </w:r>
      <w:r w:rsidRPr="00EB7A55">
        <w:rPr>
          <w:sz w:val="20"/>
          <w:u w:val="single"/>
        </w:rPr>
        <w:instrText xml:space="preserve"> SEQ Rysunek \* ARABIC </w:instrText>
      </w:r>
      <w:r w:rsidRPr="00EB7A55">
        <w:rPr>
          <w:sz w:val="20"/>
          <w:u w:val="single"/>
        </w:rPr>
        <w:fldChar w:fldCharType="separate"/>
      </w:r>
      <w:r w:rsidR="00C37953">
        <w:rPr>
          <w:noProof/>
          <w:sz w:val="20"/>
          <w:u w:val="single"/>
        </w:rPr>
        <w:t>15</w:t>
      </w:r>
      <w:r w:rsidRPr="00EB7A55">
        <w:rPr>
          <w:sz w:val="20"/>
          <w:u w:val="single"/>
        </w:rPr>
        <w:fldChar w:fldCharType="end"/>
      </w:r>
      <w:r w:rsidRPr="00EB7A55">
        <w:rPr>
          <w:sz w:val="20"/>
          <w:u w:val="single"/>
        </w:rPr>
        <w:t xml:space="preserve"> Serwomechanizm TowerPro SG-90 mikro [23]</w:t>
      </w:r>
    </w:p>
    <w:p w14:paraId="3BCB385C" w14:textId="77777777" w:rsidR="00EB7A55" w:rsidRDefault="00EB7A55" w:rsidP="00A9318C"/>
    <w:p w14:paraId="05FCA102" w14:textId="5B304958" w:rsidR="00EB7A55" w:rsidRDefault="00EB7A55" w:rsidP="009C6B94">
      <w:pPr>
        <w:spacing w:line="312" w:lineRule="auto"/>
        <w:jc w:val="both"/>
      </w:pPr>
      <w:r>
        <w:tab/>
      </w:r>
      <w:r>
        <w:tab/>
      </w:r>
      <w:r w:rsidR="00EC2A73">
        <w:t>Pozycja wychylenia przekładni jest ustawiana przez sygnał PWM podawany na pin wejściowy serwomechanizmu.</w:t>
      </w:r>
      <w:r w:rsidR="00F72293">
        <w:t xml:space="preserve"> W zależności od szerokości impulsu, których czas trwania wynosi od 1 ms do 2 ms, przekładnia serwomechanizmu jest wychylana w lewo (dla krótszego impulsu) lub w prawo (dla dłuższego). Do poprawnego działania, układ sterujący serwomechanizmu wymaga powtarzania impulsu sterującego z częstotliwością 50 Hz, co daje okres powtarzania co 20 ms [22].</w:t>
      </w:r>
    </w:p>
    <w:p w14:paraId="240DE1D5" w14:textId="77777777" w:rsidR="00F72293" w:rsidRDefault="00F72293" w:rsidP="00A9318C"/>
    <w:p w14:paraId="7BFA0BF7" w14:textId="77777777" w:rsidR="00F72293" w:rsidRDefault="00F72293" w:rsidP="00F72293">
      <w:pPr>
        <w:keepNext/>
        <w:jc w:val="center"/>
      </w:pPr>
      <w:r>
        <w:rPr>
          <w:noProof/>
        </w:rPr>
        <w:drawing>
          <wp:inline distT="0" distB="0" distL="0" distR="0" wp14:anchorId="491A7D16" wp14:editId="0A66C150">
            <wp:extent cx="5580380" cy="1281430"/>
            <wp:effectExtent l="0" t="0" r="1270" b="0"/>
            <wp:docPr id="1038105256" name="Obraz 10"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5256" name="Obraz 10" descr="Obraz zawierający zrzut ekranu, tekst, oprogramowanie, Oprogramowanie multimedialne&#10;&#10;Opis wygenerowany automatyczn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281430"/>
                    </a:xfrm>
                    <a:prstGeom prst="rect">
                      <a:avLst/>
                    </a:prstGeom>
                    <a:noFill/>
                    <a:ln>
                      <a:noFill/>
                    </a:ln>
                  </pic:spPr>
                </pic:pic>
              </a:graphicData>
            </a:graphic>
          </wp:inline>
        </w:drawing>
      </w:r>
    </w:p>
    <w:p w14:paraId="25D4D8D7" w14:textId="0AA0202D" w:rsidR="00F72293" w:rsidRPr="00F72293" w:rsidRDefault="00F72293" w:rsidP="00F72293">
      <w:pPr>
        <w:pStyle w:val="Legenda"/>
        <w:jc w:val="center"/>
        <w:rPr>
          <w:sz w:val="20"/>
          <w:u w:val="single"/>
        </w:rPr>
      </w:pPr>
      <w:r w:rsidRPr="00F72293">
        <w:rPr>
          <w:sz w:val="20"/>
          <w:u w:val="single"/>
        </w:rPr>
        <w:t>Rysunek 4.</w:t>
      </w:r>
      <w:r w:rsidRPr="00F72293">
        <w:rPr>
          <w:sz w:val="20"/>
          <w:u w:val="single"/>
        </w:rPr>
        <w:fldChar w:fldCharType="begin"/>
      </w:r>
      <w:r w:rsidRPr="00F72293">
        <w:rPr>
          <w:sz w:val="20"/>
          <w:u w:val="single"/>
        </w:rPr>
        <w:instrText xml:space="preserve"> SEQ Rysunek \* ARABIC </w:instrText>
      </w:r>
      <w:r w:rsidRPr="00F72293">
        <w:rPr>
          <w:sz w:val="20"/>
          <w:u w:val="single"/>
        </w:rPr>
        <w:fldChar w:fldCharType="separate"/>
      </w:r>
      <w:r w:rsidR="00C37953">
        <w:rPr>
          <w:noProof/>
          <w:sz w:val="20"/>
          <w:u w:val="single"/>
        </w:rPr>
        <w:t>16</w:t>
      </w:r>
      <w:r w:rsidRPr="00F72293">
        <w:rPr>
          <w:sz w:val="20"/>
          <w:u w:val="single"/>
        </w:rPr>
        <w:fldChar w:fldCharType="end"/>
      </w:r>
      <w:r w:rsidRPr="00F72293">
        <w:rPr>
          <w:sz w:val="20"/>
          <w:u w:val="single"/>
        </w:rPr>
        <w:t xml:space="preserve"> Przykładowy przebieg PWM sterującego serwomechanizmem [24]</w:t>
      </w:r>
    </w:p>
    <w:p w14:paraId="086C2021" w14:textId="3E4B9C7A" w:rsidR="004D3723" w:rsidRDefault="00F72293" w:rsidP="00A9318C">
      <w:r>
        <w:tab/>
      </w:r>
      <w:r>
        <w:tab/>
      </w:r>
    </w:p>
    <w:p w14:paraId="300155F6" w14:textId="34C6C342" w:rsidR="00F72293" w:rsidRPr="00EB7A55" w:rsidRDefault="004D3723" w:rsidP="004D3723">
      <w:pPr>
        <w:overflowPunct/>
        <w:autoSpaceDE/>
        <w:autoSpaceDN/>
        <w:adjustRightInd/>
        <w:textAlignment w:val="auto"/>
      </w:pPr>
      <w:r>
        <w:br w:type="page"/>
      </w:r>
    </w:p>
    <w:p w14:paraId="19490459" w14:textId="0F14B190" w:rsidR="004D3723" w:rsidRDefault="00F72293" w:rsidP="009C6B94">
      <w:pPr>
        <w:overflowPunct/>
        <w:autoSpaceDE/>
        <w:autoSpaceDN/>
        <w:adjustRightInd/>
        <w:spacing w:line="312" w:lineRule="auto"/>
        <w:jc w:val="both"/>
        <w:textAlignment w:val="auto"/>
      </w:pPr>
      <w:r>
        <w:lastRenderedPageBreak/>
        <w:tab/>
      </w:r>
      <w:r>
        <w:tab/>
      </w:r>
      <w:r w:rsidR="004D3723">
        <w:rPr>
          <w:b/>
          <w:bCs/>
        </w:rPr>
        <w:t xml:space="preserve">Czujnik magnetyczny – kontaktron </w:t>
      </w:r>
      <w:r w:rsidR="004D3723">
        <w:t>służy do kontroli zamknięcia drzwiczek prototypu. Jego budowa jest bardzo prosta i opiera się na łączniku elektrycznym, który stanowią dwie cienkie blaszki przewodnika umieszczone w szklanej tubie [25]. Pod wpływem pola magnetycznego blaszki kontaktronu wychylają się, doprowadzając do zetknięcia i zamknięcia obwodu. Wykorzystany w prototypie kontaktron został umieszczony w plastikowej osłonce.</w:t>
      </w:r>
    </w:p>
    <w:p w14:paraId="1F2BEA1C" w14:textId="77777777" w:rsidR="004246D4" w:rsidRDefault="004246D4" w:rsidP="004246D4">
      <w:pPr>
        <w:keepNext/>
        <w:overflowPunct/>
        <w:autoSpaceDE/>
        <w:autoSpaceDN/>
        <w:adjustRightInd/>
        <w:jc w:val="center"/>
        <w:textAlignment w:val="auto"/>
      </w:pPr>
      <w:r>
        <w:rPr>
          <w:noProof/>
        </w:rPr>
        <w:drawing>
          <wp:inline distT="0" distB="0" distL="0" distR="0" wp14:anchorId="11C8078C" wp14:editId="1E9571CF">
            <wp:extent cx="3094063" cy="720000"/>
            <wp:effectExtent l="0" t="0" r="0" b="4445"/>
            <wp:docPr id="430215422" name="Obraz 11" descr="Obraz zawierający lampa elektron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422" name="Obraz 11" descr="Obraz zawierający lampa elektronowa&#10;&#10;Opis wygenerowany automatycznie"/>
                    <pic:cNvPicPr/>
                  </pic:nvPicPr>
                  <pic:blipFill>
                    <a:blip r:embed="rId46"/>
                    <a:stretch>
                      <a:fillRect/>
                    </a:stretch>
                  </pic:blipFill>
                  <pic:spPr>
                    <a:xfrm>
                      <a:off x="0" y="0"/>
                      <a:ext cx="3094063" cy="720000"/>
                    </a:xfrm>
                    <a:prstGeom prst="rect">
                      <a:avLst/>
                    </a:prstGeom>
                  </pic:spPr>
                </pic:pic>
              </a:graphicData>
            </a:graphic>
          </wp:inline>
        </w:drawing>
      </w:r>
    </w:p>
    <w:p w14:paraId="6AA05EB4" w14:textId="50422B27" w:rsidR="004D3723" w:rsidRPr="009C6B94" w:rsidRDefault="004246D4" w:rsidP="009C6B94">
      <w:pPr>
        <w:pStyle w:val="Legenda"/>
        <w:jc w:val="center"/>
        <w:rPr>
          <w:sz w:val="20"/>
          <w:u w:val="single"/>
        </w:rPr>
      </w:pPr>
      <w:r w:rsidRPr="004246D4">
        <w:rPr>
          <w:sz w:val="20"/>
          <w:u w:val="single"/>
        </w:rPr>
        <w:t>Rysunek 4.</w:t>
      </w:r>
      <w:r w:rsidRPr="004246D4">
        <w:rPr>
          <w:sz w:val="20"/>
          <w:u w:val="single"/>
        </w:rPr>
        <w:fldChar w:fldCharType="begin"/>
      </w:r>
      <w:r w:rsidRPr="004246D4">
        <w:rPr>
          <w:sz w:val="20"/>
          <w:u w:val="single"/>
        </w:rPr>
        <w:instrText xml:space="preserve"> SEQ Rysunek \* ARABIC </w:instrText>
      </w:r>
      <w:r w:rsidRPr="004246D4">
        <w:rPr>
          <w:sz w:val="20"/>
          <w:u w:val="single"/>
        </w:rPr>
        <w:fldChar w:fldCharType="separate"/>
      </w:r>
      <w:r w:rsidR="00C37953">
        <w:rPr>
          <w:noProof/>
          <w:sz w:val="20"/>
          <w:u w:val="single"/>
        </w:rPr>
        <w:t>17</w:t>
      </w:r>
      <w:r w:rsidRPr="004246D4">
        <w:rPr>
          <w:sz w:val="20"/>
          <w:u w:val="single"/>
        </w:rPr>
        <w:fldChar w:fldCharType="end"/>
      </w:r>
      <w:r w:rsidRPr="004246D4">
        <w:rPr>
          <w:sz w:val="20"/>
          <w:u w:val="single"/>
        </w:rPr>
        <w:t xml:space="preserve"> Kontaktron</w:t>
      </w:r>
      <w:r>
        <w:rPr>
          <w:sz w:val="20"/>
          <w:u w:val="single"/>
        </w:rPr>
        <w:t xml:space="preserve"> [26]</w:t>
      </w:r>
    </w:p>
    <w:p w14:paraId="013C766B" w14:textId="09C7E279" w:rsidR="004246D4" w:rsidRDefault="00D67049" w:rsidP="008A723D">
      <w:pPr>
        <w:pStyle w:val="Nagwek2"/>
        <w:numPr>
          <w:ilvl w:val="0"/>
          <w:numId w:val="0"/>
        </w:numPr>
        <w:ind w:left="828" w:hanging="114"/>
      </w:pPr>
      <w:bookmarkStart w:id="14" w:name="_Toc157890653"/>
      <w:r>
        <w:t>4.3</w:t>
      </w:r>
      <w:r w:rsidR="00990039">
        <w:tab/>
      </w:r>
      <w:r>
        <w:t>Zasilanie prototypu</w:t>
      </w:r>
      <w:bookmarkEnd w:id="14"/>
    </w:p>
    <w:p w14:paraId="4871167B" w14:textId="269316FC" w:rsidR="00624F7E" w:rsidRDefault="00D67049" w:rsidP="00624F7E">
      <w:pPr>
        <w:pStyle w:val="Tekstpods"/>
      </w:pPr>
      <w:r>
        <w:tab/>
      </w:r>
      <w:r w:rsidR="0025572F">
        <w:t xml:space="preserve">Zapewnienie odpowiedniego zasilania dla wszystkich modułów wykorzystywanych w projekcie jest kluczowe, aby uniknąć nieprawidłowego funkcjonowania. </w:t>
      </w:r>
      <w:r w:rsidR="00A700C2">
        <w:t>Prototyp jest zasilany poprzez złącze USB płytki developerskiej Nucleo-L476RG. Lini</w:t>
      </w:r>
      <w:r w:rsidR="00AF786E">
        <w:t>a</w:t>
      </w:r>
      <w:r w:rsidR="00A700C2">
        <w:t xml:space="preserve"> zasilając</w:t>
      </w:r>
      <w:r w:rsidR="00AF786E">
        <w:t>a</w:t>
      </w:r>
      <w:r w:rsidR="00A700C2">
        <w:t xml:space="preserve"> USB </w:t>
      </w:r>
      <w:r w:rsidR="00AF786E">
        <w:t>jest</w:t>
      </w:r>
      <w:r w:rsidR="00A700C2">
        <w:t xml:space="preserve"> podłączon</w:t>
      </w:r>
      <w:r w:rsidR="00AF786E">
        <w:t>a</w:t>
      </w:r>
      <w:r w:rsidR="00A700C2">
        <w:t xml:space="preserve"> do</w:t>
      </w:r>
      <w:r w:rsidR="00AF786E">
        <w:t xml:space="preserve"> 5V stabilizatora </w:t>
      </w:r>
      <w:r w:rsidR="00AF786E" w:rsidRPr="00AF786E">
        <w:t>LD1117S50TR</w:t>
      </w:r>
      <w:r w:rsidR="00AF786E">
        <w:t xml:space="preserve"> znajdującego się na Nucleo-L476RG, gdzie stabilizowane napięcie jest podawane na</w:t>
      </w:r>
      <w:r w:rsidR="00A700C2">
        <w:t xml:space="preserve"> wyprowadze</w:t>
      </w:r>
      <w:r w:rsidR="00AF786E">
        <w:t>nia</w:t>
      </w:r>
      <w:r w:rsidR="00A700C2">
        <w:t xml:space="preserve"> 5V pinów „Morpho extension”</w:t>
      </w:r>
      <w:r w:rsidR="0025572F">
        <w:t xml:space="preserve"> [27]</w:t>
      </w:r>
      <w:r w:rsidR="00A700C2">
        <w:t>.</w:t>
      </w:r>
      <w:r w:rsidR="0025572F">
        <w:t xml:space="preserve"> Maksymalny prąd wyjściowy dla stabilizatora </w:t>
      </w:r>
      <w:r w:rsidR="0025572F" w:rsidRPr="00AF786E">
        <w:t>LD1117S50TR</w:t>
      </w:r>
      <w:r w:rsidR="0025572F">
        <w:t xml:space="preserve"> wynosi </w:t>
      </w:r>
      <w:proofErr w:type="spellStart"/>
      <w:r w:rsidR="0025572F">
        <w:t>1.3A</w:t>
      </w:r>
      <w:proofErr w:type="spellEnd"/>
      <w:r w:rsidR="0025572F">
        <w:t>, co wystarcz</w:t>
      </w:r>
      <w:r w:rsidR="00CD21C3">
        <w:t>a</w:t>
      </w:r>
      <w:r w:rsidR="0025572F">
        <w:t xml:space="preserve"> dla bazowego zasilania całego prototypu [28]. </w:t>
      </w:r>
      <w:r w:rsidR="00AF786E">
        <w:t xml:space="preserve"> Napięcie zasilania dla mikrokontrolera STM32L476RGT6 jest dodatkowo obniżane do 3.3V przez dodatkowy regulator LDO (ang. </w:t>
      </w:r>
      <w:r w:rsidR="00AF786E" w:rsidRPr="0068496A">
        <w:rPr>
          <w:i/>
          <w:iCs/>
        </w:rPr>
        <w:t>Low-Dropout Regulator</w:t>
      </w:r>
      <w:r w:rsidR="00AF786E">
        <w:t xml:space="preserve">) </w:t>
      </w:r>
      <w:r w:rsidR="00AF786E" w:rsidRPr="00AF786E">
        <w:t>LD39050PU33R</w:t>
      </w:r>
      <w:r w:rsidR="0025572F">
        <w:t xml:space="preserve"> [27]</w:t>
      </w:r>
      <w:r w:rsidR="00AF786E">
        <w:t>.</w:t>
      </w:r>
      <w:r w:rsidR="0025572F">
        <w:t xml:space="preserve"> Obniżone napięcie 3.3V jest stosowane przez mikrokontroler na pinach wyjścia/wejścia do komunikacji z dodatkowymi peryferiami.</w:t>
      </w:r>
      <w:r w:rsidR="00801067">
        <w:t xml:space="preserve"> Moduł GSM, Bluetooth, wyświetlacz LCD z konwerterem I2C oraz serwomechanizm jest zasilany napięciem 5V. </w:t>
      </w:r>
    </w:p>
    <w:p w14:paraId="5D77AD2D" w14:textId="55E2701B" w:rsidR="00624F7E" w:rsidRDefault="00624F7E" w:rsidP="00624F7E">
      <w:pPr>
        <w:pStyle w:val="Legenda"/>
        <w:keepNext/>
        <w:jc w:val="center"/>
        <w:rPr>
          <w:sz w:val="20"/>
          <w:u w:val="single"/>
        </w:rPr>
      </w:pPr>
      <w:r w:rsidRPr="00624F7E">
        <w:rPr>
          <w:sz w:val="20"/>
          <w:u w:val="single"/>
        </w:rPr>
        <w:t>Tabela 4.</w:t>
      </w:r>
      <w:r w:rsidRPr="00624F7E">
        <w:rPr>
          <w:sz w:val="20"/>
          <w:u w:val="single"/>
        </w:rPr>
        <w:fldChar w:fldCharType="begin"/>
      </w:r>
      <w:r w:rsidRPr="00624F7E">
        <w:rPr>
          <w:sz w:val="20"/>
          <w:u w:val="single"/>
        </w:rPr>
        <w:instrText xml:space="preserve"> SEQ Tabela \* ARABIC </w:instrText>
      </w:r>
      <w:r w:rsidRPr="00624F7E">
        <w:rPr>
          <w:sz w:val="20"/>
          <w:u w:val="single"/>
        </w:rPr>
        <w:fldChar w:fldCharType="separate"/>
      </w:r>
      <w:r w:rsidR="00C37953">
        <w:rPr>
          <w:noProof/>
          <w:sz w:val="20"/>
          <w:u w:val="single"/>
        </w:rPr>
        <w:t>2</w:t>
      </w:r>
      <w:r w:rsidRPr="00624F7E">
        <w:rPr>
          <w:sz w:val="20"/>
          <w:u w:val="single"/>
        </w:rPr>
        <w:fldChar w:fldCharType="end"/>
      </w:r>
      <w:r w:rsidRPr="00624F7E">
        <w:rPr>
          <w:sz w:val="20"/>
          <w:u w:val="single"/>
        </w:rPr>
        <w:t xml:space="preserve"> </w:t>
      </w:r>
      <w:bookmarkStart w:id="15" w:name="_Hlk157821631"/>
      <w:r w:rsidR="00CD21C3">
        <w:rPr>
          <w:sz w:val="20"/>
          <w:u w:val="single"/>
        </w:rPr>
        <w:t>Pobór prądu przez poszczególne komponenty</w:t>
      </w:r>
      <w:r w:rsidR="0064234A">
        <w:rPr>
          <w:sz w:val="20"/>
          <w:u w:val="single"/>
        </w:rPr>
        <w:t xml:space="preserve"> prototypu</w:t>
      </w:r>
      <w:bookmarkEnd w:id="15"/>
    </w:p>
    <w:p w14:paraId="53617400" w14:textId="77777777" w:rsidR="00624F7E" w:rsidRPr="00624F7E" w:rsidRDefault="00624F7E" w:rsidP="00624F7E"/>
    <w:tbl>
      <w:tblPr>
        <w:tblStyle w:val="Tabela-Siatka"/>
        <w:tblW w:w="9039" w:type="dxa"/>
        <w:jc w:val="center"/>
        <w:tblLook w:val="04A0" w:firstRow="1" w:lastRow="0" w:firstColumn="1" w:lastColumn="0" w:noHBand="0" w:noVBand="1"/>
      </w:tblPr>
      <w:tblGrid>
        <w:gridCol w:w="4361"/>
        <w:gridCol w:w="4678"/>
      </w:tblGrid>
      <w:tr w:rsidR="00801067" w14:paraId="1AEFA279" w14:textId="77777777" w:rsidTr="00624F7E">
        <w:trPr>
          <w:jc w:val="center"/>
        </w:trPr>
        <w:tc>
          <w:tcPr>
            <w:tcW w:w="4361" w:type="dxa"/>
            <w:shd w:val="clear" w:color="auto" w:fill="D0CECE" w:themeFill="background2" w:themeFillShade="E6"/>
          </w:tcPr>
          <w:p w14:paraId="34CEF258" w14:textId="79183B47" w:rsidR="00801067" w:rsidRDefault="00801067" w:rsidP="002C7115">
            <w:pPr>
              <w:pStyle w:val="Tekstpods"/>
              <w:ind w:firstLine="0"/>
              <w:jc w:val="center"/>
            </w:pPr>
            <w:r>
              <w:t>Moduł</w:t>
            </w:r>
          </w:p>
        </w:tc>
        <w:tc>
          <w:tcPr>
            <w:tcW w:w="4678" w:type="dxa"/>
            <w:shd w:val="clear" w:color="auto" w:fill="D0CECE" w:themeFill="background2" w:themeFillShade="E6"/>
          </w:tcPr>
          <w:p w14:paraId="0233DE9B" w14:textId="0C5B6EAB" w:rsidR="00801067" w:rsidRDefault="00624F7E" w:rsidP="002C7115">
            <w:pPr>
              <w:pStyle w:val="Tekstpods"/>
              <w:ind w:firstLine="0"/>
              <w:jc w:val="center"/>
            </w:pPr>
            <w:r>
              <w:t>P</w:t>
            </w:r>
            <w:r w:rsidR="00801067">
              <w:t>obór prądu [mA]</w:t>
            </w:r>
          </w:p>
        </w:tc>
      </w:tr>
      <w:tr w:rsidR="00801067" w14:paraId="4CDB0691" w14:textId="77777777" w:rsidTr="00624F7E">
        <w:trPr>
          <w:jc w:val="center"/>
        </w:trPr>
        <w:tc>
          <w:tcPr>
            <w:tcW w:w="4361" w:type="dxa"/>
          </w:tcPr>
          <w:p w14:paraId="7638BE58" w14:textId="447C981E" w:rsidR="00801067" w:rsidRDefault="00801067" w:rsidP="00801067">
            <w:pPr>
              <w:pStyle w:val="Tekstpods"/>
              <w:ind w:firstLine="0"/>
            </w:pPr>
            <w:r>
              <w:t>Mikrokontroler STM32L476RGT6</w:t>
            </w:r>
          </w:p>
        </w:tc>
        <w:tc>
          <w:tcPr>
            <w:tcW w:w="4678" w:type="dxa"/>
          </w:tcPr>
          <w:p w14:paraId="79EB2443" w14:textId="2EA6AB89" w:rsidR="00801067" w:rsidRDefault="00801067" w:rsidP="00801067">
            <w:pPr>
              <w:pStyle w:val="Tekstpods"/>
              <w:ind w:firstLine="0"/>
            </w:pPr>
            <w:r>
              <w:t>8.96</w:t>
            </w:r>
          </w:p>
        </w:tc>
      </w:tr>
      <w:tr w:rsidR="00801067" w14:paraId="05C49553" w14:textId="77777777" w:rsidTr="00624F7E">
        <w:trPr>
          <w:jc w:val="center"/>
        </w:trPr>
        <w:tc>
          <w:tcPr>
            <w:tcW w:w="4361" w:type="dxa"/>
          </w:tcPr>
          <w:p w14:paraId="0997B5A1" w14:textId="120CE2BC" w:rsidR="00801067" w:rsidRDefault="00801067" w:rsidP="00801067">
            <w:pPr>
              <w:pStyle w:val="Tekstpods"/>
              <w:ind w:firstLine="0"/>
            </w:pPr>
            <w:r>
              <w:t>Moduł GSM z modemem Quectel M95FA</w:t>
            </w:r>
          </w:p>
        </w:tc>
        <w:tc>
          <w:tcPr>
            <w:tcW w:w="4678" w:type="dxa"/>
          </w:tcPr>
          <w:p w14:paraId="1C1FA9DF" w14:textId="62962403" w:rsidR="00801067" w:rsidRDefault="00801067" w:rsidP="0039132B">
            <w:pPr>
              <w:pStyle w:val="Tekstpods"/>
              <w:ind w:firstLine="0"/>
            </w:pPr>
            <w:r>
              <w:t>13</w:t>
            </w:r>
            <w:r w:rsidR="0039132B">
              <w:t xml:space="preserve"> </w:t>
            </w:r>
            <w:r w:rsidRPr="002C7115">
              <w:rPr>
                <w:sz w:val="18"/>
                <w:szCs w:val="18"/>
              </w:rPr>
              <w:t xml:space="preserve">(podczas </w:t>
            </w:r>
            <w:r w:rsidR="00624F7E">
              <w:rPr>
                <w:sz w:val="18"/>
                <w:szCs w:val="18"/>
              </w:rPr>
              <w:t>działania</w:t>
            </w:r>
            <w:r w:rsidRPr="002C7115">
              <w:rPr>
                <w:sz w:val="18"/>
                <w:szCs w:val="18"/>
              </w:rPr>
              <w:t xml:space="preserve"> </w:t>
            </w:r>
            <w:r w:rsidR="002C7115" w:rsidRPr="002C7115">
              <w:rPr>
                <w:sz w:val="18"/>
                <w:szCs w:val="18"/>
              </w:rPr>
              <w:t>występują skoki prądowe do 1.6 A</w:t>
            </w:r>
            <w:r w:rsidRPr="002C7115">
              <w:rPr>
                <w:sz w:val="18"/>
                <w:szCs w:val="18"/>
              </w:rPr>
              <w:t>)</w:t>
            </w:r>
          </w:p>
        </w:tc>
      </w:tr>
      <w:tr w:rsidR="00801067" w14:paraId="46B7054D" w14:textId="77777777" w:rsidTr="00624F7E">
        <w:trPr>
          <w:jc w:val="center"/>
        </w:trPr>
        <w:tc>
          <w:tcPr>
            <w:tcW w:w="4361" w:type="dxa"/>
          </w:tcPr>
          <w:p w14:paraId="61A1454D" w14:textId="5D005A15" w:rsidR="00801067" w:rsidRDefault="002C7115" w:rsidP="00801067">
            <w:pPr>
              <w:pStyle w:val="Tekstpods"/>
              <w:ind w:firstLine="0"/>
            </w:pPr>
            <w:r>
              <w:t>Moduł Bluetooth - CC2541</w:t>
            </w:r>
          </w:p>
        </w:tc>
        <w:tc>
          <w:tcPr>
            <w:tcW w:w="4678" w:type="dxa"/>
          </w:tcPr>
          <w:p w14:paraId="02EC8500" w14:textId="3935F9D8" w:rsidR="00801067" w:rsidRDefault="002C7115" w:rsidP="00801067">
            <w:pPr>
              <w:pStyle w:val="Tekstpods"/>
              <w:ind w:firstLine="0"/>
            </w:pPr>
            <w:r>
              <w:t>20.2</w:t>
            </w:r>
          </w:p>
        </w:tc>
      </w:tr>
      <w:tr w:rsidR="00801067" w14:paraId="43878C96" w14:textId="77777777" w:rsidTr="00624F7E">
        <w:trPr>
          <w:jc w:val="center"/>
        </w:trPr>
        <w:tc>
          <w:tcPr>
            <w:tcW w:w="4361" w:type="dxa"/>
          </w:tcPr>
          <w:p w14:paraId="76532C92" w14:textId="3D7B5A86" w:rsidR="00801067" w:rsidRDefault="002C7115" w:rsidP="00801067">
            <w:pPr>
              <w:pStyle w:val="Tekstpods"/>
              <w:ind w:firstLine="0"/>
            </w:pPr>
            <w:r>
              <w:t>Konwerter I2C - PCF8574</w:t>
            </w:r>
          </w:p>
        </w:tc>
        <w:tc>
          <w:tcPr>
            <w:tcW w:w="4678" w:type="dxa"/>
          </w:tcPr>
          <w:p w14:paraId="6FE1C676" w14:textId="0D56CAEF" w:rsidR="00801067" w:rsidRDefault="002C7115" w:rsidP="00801067">
            <w:pPr>
              <w:pStyle w:val="Tekstpods"/>
              <w:ind w:firstLine="0"/>
            </w:pPr>
            <w:r>
              <w:t>0.1</w:t>
            </w:r>
          </w:p>
        </w:tc>
      </w:tr>
      <w:tr w:rsidR="00801067" w14:paraId="0110DA3D" w14:textId="77777777" w:rsidTr="00624F7E">
        <w:trPr>
          <w:jc w:val="center"/>
        </w:trPr>
        <w:tc>
          <w:tcPr>
            <w:tcW w:w="4361" w:type="dxa"/>
          </w:tcPr>
          <w:p w14:paraId="422929BD" w14:textId="25938754" w:rsidR="00801067" w:rsidRDefault="002C7115" w:rsidP="00801067">
            <w:pPr>
              <w:pStyle w:val="Tekstpods"/>
              <w:ind w:firstLine="0"/>
            </w:pPr>
            <w:r>
              <w:t>Wyświetlacz LCD – HD44780</w:t>
            </w:r>
          </w:p>
        </w:tc>
        <w:tc>
          <w:tcPr>
            <w:tcW w:w="4678" w:type="dxa"/>
          </w:tcPr>
          <w:p w14:paraId="403309EF" w14:textId="35771913" w:rsidR="00801067" w:rsidRPr="0039132B" w:rsidRDefault="003D5A9C" w:rsidP="0039132B">
            <w:pPr>
              <w:pStyle w:val="Tekstpods"/>
              <w:ind w:firstLine="0"/>
              <w:jc w:val="left"/>
              <w:rPr>
                <w:sz w:val="18"/>
                <w:szCs w:val="18"/>
              </w:rPr>
            </w:pPr>
            <w:r>
              <w:t>4</w:t>
            </w:r>
            <w:r w:rsidR="00AB021F">
              <w:t>2.5</w:t>
            </w:r>
            <w:r w:rsidR="0039132B">
              <w:t xml:space="preserve"> </w:t>
            </w:r>
            <w:r w:rsidR="0039132B">
              <w:rPr>
                <w:sz w:val="18"/>
                <w:szCs w:val="18"/>
              </w:rPr>
              <w:t>(</w:t>
            </w:r>
            <w:r>
              <w:rPr>
                <w:sz w:val="18"/>
                <w:szCs w:val="18"/>
              </w:rPr>
              <w:t>razem z podświetleniem wyświetlacza</w:t>
            </w:r>
            <w:r w:rsidR="0039132B">
              <w:rPr>
                <w:sz w:val="18"/>
                <w:szCs w:val="18"/>
              </w:rPr>
              <w:t>)</w:t>
            </w:r>
          </w:p>
        </w:tc>
      </w:tr>
      <w:tr w:rsidR="00801067" w14:paraId="689B2B8A" w14:textId="77777777" w:rsidTr="00624F7E">
        <w:trPr>
          <w:jc w:val="center"/>
        </w:trPr>
        <w:tc>
          <w:tcPr>
            <w:tcW w:w="4361" w:type="dxa"/>
          </w:tcPr>
          <w:p w14:paraId="7E91036A" w14:textId="16398043" w:rsidR="00801067" w:rsidRDefault="002C7115" w:rsidP="003D5A9C">
            <w:pPr>
              <w:pStyle w:val="Tekstpods"/>
              <w:tabs>
                <w:tab w:val="left" w:pos="3155"/>
              </w:tabs>
              <w:ind w:firstLine="0"/>
            </w:pPr>
            <w:r>
              <w:t>Serwomechanizm SG-90</w:t>
            </w:r>
            <w:r w:rsidR="003D5A9C">
              <w:tab/>
            </w:r>
          </w:p>
        </w:tc>
        <w:tc>
          <w:tcPr>
            <w:tcW w:w="4678" w:type="dxa"/>
          </w:tcPr>
          <w:p w14:paraId="1C3CEEA0" w14:textId="3A80FE73" w:rsidR="00801067" w:rsidRDefault="002C7115" w:rsidP="00801067">
            <w:pPr>
              <w:pStyle w:val="Tekstpods"/>
              <w:ind w:firstLine="0"/>
            </w:pPr>
            <w:r>
              <w:t xml:space="preserve">10 </w:t>
            </w:r>
            <w:r w:rsidRPr="002C7115">
              <w:rPr>
                <w:sz w:val="18"/>
                <w:szCs w:val="18"/>
              </w:rPr>
              <w:t>(podczas obrotu występuje skok do 250 mA)</w:t>
            </w:r>
          </w:p>
        </w:tc>
      </w:tr>
      <w:tr w:rsidR="003D5A9C" w14:paraId="63DFCD5E" w14:textId="77777777" w:rsidTr="00624F7E">
        <w:trPr>
          <w:trHeight w:val="343"/>
          <w:jc w:val="center"/>
        </w:trPr>
        <w:tc>
          <w:tcPr>
            <w:tcW w:w="4361" w:type="dxa"/>
            <w:shd w:val="clear" w:color="auto" w:fill="D0CECE" w:themeFill="background2" w:themeFillShade="E6"/>
            <w:vAlign w:val="center"/>
          </w:tcPr>
          <w:p w14:paraId="30C8D2AA" w14:textId="4DFE4FDB" w:rsidR="003D5A9C" w:rsidRDefault="003D5A9C" w:rsidP="003D5A9C">
            <w:pPr>
              <w:pStyle w:val="Tekstpods"/>
              <w:tabs>
                <w:tab w:val="left" w:pos="3155"/>
              </w:tabs>
              <w:ind w:firstLine="0"/>
              <w:jc w:val="center"/>
            </w:pPr>
            <w:r>
              <w:t>Suma:</w:t>
            </w:r>
          </w:p>
        </w:tc>
        <w:tc>
          <w:tcPr>
            <w:tcW w:w="4678" w:type="dxa"/>
            <w:shd w:val="clear" w:color="auto" w:fill="D0CECE" w:themeFill="background2" w:themeFillShade="E6"/>
            <w:vAlign w:val="center"/>
          </w:tcPr>
          <w:p w14:paraId="23468818" w14:textId="28233462" w:rsidR="003D5A9C" w:rsidRDefault="003D5A9C" w:rsidP="003D5A9C">
            <w:pPr>
              <w:pStyle w:val="Tekstpods"/>
              <w:ind w:firstLine="0"/>
              <w:jc w:val="center"/>
            </w:pPr>
            <w:r>
              <w:t xml:space="preserve">94.76 mA </w:t>
            </w:r>
          </w:p>
        </w:tc>
      </w:tr>
    </w:tbl>
    <w:p w14:paraId="736CDFDF" w14:textId="1A8CC90B" w:rsidR="00624F7E" w:rsidRDefault="00624F7E" w:rsidP="00801067">
      <w:pPr>
        <w:pStyle w:val="Tekstpods"/>
        <w:ind w:firstLine="0"/>
      </w:pPr>
      <w:r>
        <w:lastRenderedPageBreak/>
        <w:tab/>
      </w:r>
      <w:r>
        <w:tab/>
        <w:t>Prototyp składa się z kilku elementów</w:t>
      </w:r>
      <w:r w:rsidR="002366C6">
        <w:t>, które</w:t>
      </w:r>
      <w:r>
        <w:t xml:space="preserve"> stanowią duże wyzwanie pod względem poboru prądu.</w:t>
      </w:r>
      <w:r w:rsidR="002366C6">
        <w:t xml:space="preserve"> Podana wartość 94.76 mA stanowi średnie zużycie prądu urządzenia będącego w trybie bezczynności, co nie powinno stanowić problemu dla wbudowanego w Nucleo-L476RG problemu. Potwierdza to wykonany pomiar przez tester USB (Rysunek 4.18), wpięty szeregowo pomiędzy prototyp a źródło zasilania, wyświetlający wartość napięcia oraz prądu pobieranego przez urządzenie.</w:t>
      </w:r>
    </w:p>
    <w:p w14:paraId="5B74F48B" w14:textId="77777777" w:rsidR="002366C6" w:rsidRDefault="002366C6" w:rsidP="002366C6">
      <w:pPr>
        <w:pStyle w:val="Tekstpods"/>
        <w:keepNext/>
        <w:ind w:firstLine="0"/>
        <w:jc w:val="center"/>
      </w:pPr>
      <w:r>
        <w:rPr>
          <w:noProof/>
        </w:rPr>
        <w:drawing>
          <wp:inline distT="0" distB="0" distL="0" distR="0" wp14:anchorId="6350AA11" wp14:editId="457BCE0B">
            <wp:extent cx="3600000" cy="1800000"/>
            <wp:effectExtent l="0" t="0" r="635" b="0"/>
            <wp:docPr id="667143358" name="Obraz 12" descr="Obraz zawierający tekst, elektronika, Urządzenie elektroniczne,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358" name="Obraz 12" descr="Obraz zawierający tekst, elektronika, Urządzenie elektroniczne, gadżet&#10;&#10;Opis wygenerowany automatycznie"/>
                    <pic:cNvPicPr/>
                  </pic:nvPicPr>
                  <pic:blipFill>
                    <a:blip r:embed="rId47"/>
                    <a:stretch>
                      <a:fillRect/>
                    </a:stretch>
                  </pic:blipFill>
                  <pic:spPr>
                    <a:xfrm>
                      <a:off x="0" y="0"/>
                      <a:ext cx="3600000" cy="1800000"/>
                    </a:xfrm>
                    <a:prstGeom prst="rect">
                      <a:avLst/>
                    </a:prstGeom>
                  </pic:spPr>
                </pic:pic>
              </a:graphicData>
            </a:graphic>
          </wp:inline>
        </w:drawing>
      </w:r>
    </w:p>
    <w:p w14:paraId="5A024504" w14:textId="3179BD60" w:rsidR="00801067" w:rsidRPr="002366C6" w:rsidRDefault="002366C6" w:rsidP="002366C6">
      <w:pPr>
        <w:pStyle w:val="Legenda"/>
        <w:jc w:val="center"/>
        <w:rPr>
          <w:sz w:val="20"/>
          <w:u w:val="single"/>
        </w:rPr>
      </w:pPr>
      <w:r w:rsidRPr="002366C6">
        <w:rPr>
          <w:sz w:val="20"/>
          <w:u w:val="single"/>
        </w:rPr>
        <w:t>Rysunek 4.</w:t>
      </w:r>
      <w:r w:rsidRPr="002366C6">
        <w:rPr>
          <w:sz w:val="20"/>
          <w:u w:val="single"/>
        </w:rPr>
        <w:fldChar w:fldCharType="begin"/>
      </w:r>
      <w:r w:rsidRPr="002366C6">
        <w:rPr>
          <w:sz w:val="20"/>
          <w:u w:val="single"/>
        </w:rPr>
        <w:instrText xml:space="preserve"> SEQ Rysunek \* ARABIC </w:instrText>
      </w:r>
      <w:r w:rsidRPr="002366C6">
        <w:rPr>
          <w:sz w:val="20"/>
          <w:u w:val="single"/>
        </w:rPr>
        <w:fldChar w:fldCharType="separate"/>
      </w:r>
      <w:r w:rsidR="00C37953">
        <w:rPr>
          <w:noProof/>
          <w:sz w:val="20"/>
          <w:u w:val="single"/>
        </w:rPr>
        <w:t>18</w:t>
      </w:r>
      <w:r w:rsidRPr="002366C6">
        <w:rPr>
          <w:sz w:val="20"/>
          <w:u w:val="single"/>
        </w:rPr>
        <w:fldChar w:fldCharType="end"/>
      </w:r>
      <w:r w:rsidRPr="002366C6">
        <w:rPr>
          <w:sz w:val="20"/>
          <w:u w:val="single"/>
        </w:rPr>
        <w:t xml:space="preserve"> Pomiar prądu pobieranego przez prototyp</w:t>
      </w:r>
    </w:p>
    <w:p w14:paraId="15F75E78" w14:textId="77777777" w:rsidR="002366C6" w:rsidRDefault="002366C6" w:rsidP="00624F7E">
      <w:pPr>
        <w:pStyle w:val="Tekstpods"/>
        <w:ind w:firstLine="0"/>
      </w:pPr>
    </w:p>
    <w:p w14:paraId="47390B81" w14:textId="73E5873A" w:rsidR="00246B20" w:rsidRDefault="002366C6" w:rsidP="00624F7E">
      <w:pPr>
        <w:pStyle w:val="Tekstpods"/>
        <w:ind w:firstLine="0"/>
      </w:pPr>
      <w:r>
        <w:tab/>
      </w:r>
      <w:r>
        <w:tab/>
      </w:r>
      <w:r w:rsidR="00D51CAC">
        <w:t xml:space="preserve">Moduł GSM zużywa najwięcej prądu, głównie z powodu możliwości pojawienia się skoków prądowych sięgających do </w:t>
      </w:r>
      <w:proofErr w:type="spellStart"/>
      <w:r w:rsidR="00D51CAC">
        <w:t>1.6A</w:t>
      </w:r>
      <w:proofErr w:type="spellEnd"/>
      <w:r w:rsidR="00D51CAC">
        <w:t>. Zastosowanie superkonde</w:t>
      </w:r>
      <w:r w:rsidR="00F71FFC">
        <w:t>n</w:t>
      </w:r>
      <w:r w:rsidR="00D51CAC">
        <w:t>satora o dużej pojemności pozwala na uzupełnienie obsługi skoków prądowych ładunkiem zgromadzonym w superkondensatorze, bez nadmiernego obciążenia regulatora napięcia 5V. Dodatkowo, skoki prądowe występujące podczas obracania zamka przez serwomechanizm są stabilizowane przez stabilizator znajdujący się na płytce developerskiej, który bez problemu obsługuje zwiększony pobór prądu.</w:t>
      </w:r>
    </w:p>
    <w:p w14:paraId="5FFA6E2A" w14:textId="6449830F" w:rsidR="007F4744" w:rsidRDefault="007F4744" w:rsidP="007F4744">
      <w:pPr>
        <w:pStyle w:val="Nagwek2"/>
        <w:numPr>
          <w:ilvl w:val="0"/>
          <w:numId w:val="0"/>
        </w:numPr>
        <w:ind w:left="828" w:hanging="465"/>
      </w:pPr>
      <w:bookmarkStart w:id="16" w:name="_Toc157890654"/>
      <w:r>
        <w:t>4.4</w:t>
      </w:r>
      <w:r w:rsidR="00990039">
        <w:tab/>
      </w:r>
      <w:r>
        <w:t>Schemat działania</w:t>
      </w:r>
      <w:bookmarkEnd w:id="16"/>
    </w:p>
    <w:p w14:paraId="5BD2F4F0" w14:textId="2B56CF89" w:rsidR="007F4744" w:rsidRDefault="007F4744" w:rsidP="00D51CAC">
      <w:pPr>
        <w:pStyle w:val="Tekstpods"/>
      </w:pPr>
      <w:r>
        <w:tab/>
      </w:r>
      <w:r w:rsidR="00D51CAC">
        <w:t xml:space="preserve">Działanie urządzenia zaprezentowano w formie schematu blokowego na Rysunku 4.19. Dodatkowo, obok </w:t>
      </w:r>
      <w:r w:rsidR="0064234A">
        <w:t>stanów</w:t>
      </w:r>
      <w:r w:rsidR="00D51CAC">
        <w:t xml:space="preserve"> urządzenia, zaprezentowano komunikaty wyświetlane na wyświetlaczu LCD. Urządzenie pracuje w sposób proceduralny, wykonując kolejną czynność dopiero po zakończeniu poprzedniej, co zapobiega niespodziewane</w:t>
      </w:r>
      <w:r w:rsidR="0064234A">
        <w:t>mu</w:t>
      </w:r>
      <w:r w:rsidR="00D51CAC">
        <w:t xml:space="preserve"> przechodzeni</w:t>
      </w:r>
      <w:r w:rsidR="0064234A">
        <w:t>u</w:t>
      </w:r>
      <w:r w:rsidR="00D51CAC">
        <w:t xml:space="preserve"> do innych stanów urządzenia. Podczas inicjalizacji</w:t>
      </w:r>
      <w:r w:rsidR="00F02BC5">
        <w:t>,</w:t>
      </w:r>
      <w:r w:rsidR="00D51CAC">
        <w:t xml:space="preserve"> zachodzącej po włączeniu zasilania urządzenia, użytkownik jest proszony o </w:t>
      </w:r>
      <w:r w:rsidR="00F02BC5">
        <w:t>przesłanie przez Bluetooth</w:t>
      </w:r>
      <w:r w:rsidR="00D51CAC">
        <w:t xml:space="preserve"> numeru telefonu kuriera, </w:t>
      </w:r>
      <w:r w:rsidR="00F02BC5">
        <w:t>na</w:t>
      </w:r>
      <w:r w:rsidR="00D51CAC">
        <w:t xml:space="preserve"> któr</w:t>
      </w:r>
      <w:r w:rsidR="00F02BC5">
        <w:t>y</w:t>
      </w:r>
      <w:r w:rsidR="00D51CAC">
        <w:t xml:space="preserve"> zostanie wysłana wiadomość SMS z kodem dostępu do skrytki. Następnie</w:t>
      </w:r>
      <w:r w:rsidR="00F02BC5">
        <w:t>, otrzymując kod dostępu,</w:t>
      </w:r>
      <w:r w:rsidR="00D51CAC">
        <w:t xml:space="preserve"> kurier </w:t>
      </w:r>
      <w:r w:rsidR="00F02BC5">
        <w:t>wpisuje go</w:t>
      </w:r>
      <w:r w:rsidR="00D51CAC">
        <w:t xml:space="preserve"> przy próbie dostarczenia lub odebrania </w:t>
      </w:r>
      <w:r w:rsidR="00F02BC5">
        <w:t>przesyłki,</w:t>
      </w:r>
      <w:r w:rsidR="00D51CAC">
        <w:t xml:space="preserve"> </w:t>
      </w:r>
      <w:r w:rsidR="00F02BC5">
        <w:t xml:space="preserve">aby odblokować zamek i wykonać zamierzoną czynność,  po czym potwierdza operację wciskając przycisk ‘A’ na klawiaturze membranowej. Aby odebrać </w:t>
      </w:r>
      <w:r w:rsidR="00F02BC5">
        <w:lastRenderedPageBreak/>
        <w:t>swoją paczkę, użytkownik przesyła komendę ‘open’, co prowadzi do odblokowania skrytki. W celu zapobieżenia dostępu do skrytki przez osoby postronne, użytkownik wysyła komendę ‘close’, która blokuje zamek do czasu kolejnego użycia urządzenia. Gdy użytkownik zechce ponownie skorzystać z urządzenia, przesyła komendę ‘reset’, umożliwiającą powtórzenie całego procesu od początku.</w:t>
      </w:r>
    </w:p>
    <w:p w14:paraId="0ADBBB84" w14:textId="77777777" w:rsidR="00F02BC5" w:rsidRDefault="00F02BC5" w:rsidP="00D51CAC">
      <w:pPr>
        <w:pStyle w:val="Tekstpods"/>
      </w:pPr>
    </w:p>
    <w:p w14:paraId="2A4D435C" w14:textId="77777777" w:rsidR="007F4744" w:rsidRDefault="007F4744" w:rsidP="007F4744">
      <w:pPr>
        <w:pStyle w:val="Tekstpods"/>
        <w:keepNext/>
        <w:ind w:firstLine="0"/>
        <w:jc w:val="center"/>
      </w:pPr>
      <w:r>
        <w:rPr>
          <w:noProof/>
        </w:rPr>
        <w:drawing>
          <wp:inline distT="0" distB="0" distL="0" distR="0" wp14:anchorId="0DC7BBC8" wp14:editId="57AB2195">
            <wp:extent cx="5580380" cy="5077460"/>
            <wp:effectExtent l="0" t="0" r="0" b="0"/>
            <wp:docPr id="1716710984" name="Obraz 1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0984" name="Obraz 13" descr="Obraz zawierający tekst, zrzut ekranu, Czcionka, design&#10;&#10;Opis wygenerowany automatycznie"/>
                    <pic:cNvPicPr/>
                  </pic:nvPicPr>
                  <pic:blipFill>
                    <a:blip r:embed="rId48"/>
                    <a:stretch>
                      <a:fillRect/>
                    </a:stretch>
                  </pic:blipFill>
                  <pic:spPr>
                    <a:xfrm>
                      <a:off x="0" y="0"/>
                      <a:ext cx="5580380" cy="5077460"/>
                    </a:xfrm>
                    <a:prstGeom prst="rect">
                      <a:avLst/>
                    </a:prstGeom>
                  </pic:spPr>
                </pic:pic>
              </a:graphicData>
            </a:graphic>
          </wp:inline>
        </w:drawing>
      </w:r>
    </w:p>
    <w:p w14:paraId="15E7F519" w14:textId="08607DDB" w:rsidR="007F4744" w:rsidRPr="007F4744" w:rsidRDefault="007F4744" w:rsidP="007F4744">
      <w:pPr>
        <w:pStyle w:val="Legenda"/>
        <w:jc w:val="center"/>
        <w:rPr>
          <w:sz w:val="20"/>
          <w:u w:val="single"/>
        </w:rPr>
      </w:pPr>
      <w:r w:rsidRPr="007F4744">
        <w:rPr>
          <w:sz w:val="20"/>
          <w:u w:val="single"/>
        </w:rPr>
        <w:t>Rysunek 4.</w:t>
      </w:r>
      <w:r w:rsidRPr="007F4744">
        <w:rPr>
          <w:sz w:val="20"/>
          <w:u w:val="single"/>
        </w:rPr>
        <w:fldChar w:fldCharType="begin"/>
      </w:r>
      <w:r w:rsidRPr="007F4744">
        <w:rPr>
          <w:sz w:val="20"/>
          <w:u w:val="single"/>
        </w:rPr>
        <w:instrText xml:space="preserve"> SEQ Rysunek \* ARABIC </w:instrText>
      </w:r>
      <w:r w:rsidRPr="007F4744">
        <w:rPr>
          <w:sz w:val="20"/>
          <w:u w:val="single"/>
        </w:rPr>
        <w:fldChar w:fldCharType="separate"/>
      </w:r>
      <w:r w:rsidR="00C37953">
        <w:rPr>
          <w:noProof/>
          <w:sz w:val="20"/>
          <w:u w:val="single"/>
        </w:rPr>
        <w:t>19</w:t>
      </w:r>
      <w:r w:rsidRPr="007F4744">
        <w:rPr>
          <w:sz w:val="20"/>
          <w:u w:val="single"/>
        </w:rPr>
        <w:fldChar w:fldCharType="end"/>
      </w:r>
      <w:r w:rsidRPr="007F4744">
        <w:rPr>
          <w:sz w:val="20"/>
          <w:u w:val="single"/>
        </w:rPr>
        <w:t xml:space="preserve"> Schemat działania urządzenia oraz wyświetlanych komunikatów</w:t>
      </w:r>
    </w:p>
    <w:p w14:paraId="4B8FE09B" w14:textId="77777777" w:rsidR="007F4744" w:rsidRPr="007F4744" w:rsidRDefault="007F4744" w:rsidP="007F4744">
      <w:pPr>
        <w:jc w:val="both"/>
      </w:pPr>
    </w:p>
    <w:p w14:paraId="5DF7A957" w14:textId="77777777" w:rsidR="009A6605" w:rsidRDefault="009A6605">
      <w:pPr>
        <w:overflowPunct/>
        <w:autoSpaceDE/>
        <w:autoSpaceDN/>
        <w:adjustRightInd/>
        <w:textAlignment w:val="auto"/>
      </w:pPr>
    </w:p>
    <w:p w14:paraId="7D26690C" w14:textId="1F6AD8EE" w:rsidR="00F72293" w:rsidRDefault="00F72293">
      <w:pPr>
        <w:overflowPunct/>
        <w:autoSpaceDE/>
        <w:autoSpaceDN/>
        <w:adjustRightInd/>
        <w:textAlignment w:val="auto"/>
        <w:sectPr w:rsidR="00F72293" w:rsidSect="008B7699">
          <w:headerReference w:type="even" r:id="rId49"/>
          <w:headerReference w:type="default" r:id="rId50"/>
          <w:footnotePr>
            <w:numRestart w:val="eachPage"/>
          </w:footnotePr>
          <w:pgSz w:w="11907" w:h="16840" w:code="9"/>
          <w:pgMar w:top="1418" w:right="1418" w:bottom="1418" w:left="1701" w:header="709" w:footer="765" w:gutter="0"/>
          <w:cols w:space="708"/>
          <w:docGrid w:linePitch="326"/>
        </w:sectPr>
      </w:pPr>
    </w:p>
    <w:p w14:paraId="1B837525" w14:textId="68D388FC" w:rsidR="004B38A6" w:rsidRDefault="005366D1" w:rsidP="005366D1">
      <w:pPr>
        <w:pStyle w:val="Nagwek1"/>
        <w:numPr>
          <w:ilvl w:val="0"/>
          <w:numId w:val="0"/>
        </w:numPr>
        <w:spacing w:after="720"/>
        <w:ind w:left="720"/>
        <w:rPr>
          <w:szCs w:val="40"/>
        </w:rPr>
      </w:pPr>
      <w:bookmarkStart w:id="17" w:name="_Toc157890655"/>
      <w:r>
        <w:lastRenderedPageBreak/>
        <w:t>Rozdział 5</w:t>
      </w:r>
      <w:r>
        <w:br/>
      </w:r>
      <w:r>
        <w:br/>
      </w:r>
      <w:r w:rsidR="00AD725A">
        <w:rPr>
          <w:szCs w:val="40"/>
        </w:rPr>
        <w:t>Specyfikacja wewnętrzna – Oprogramowanie</w:t>
      </w:r>
      <w:bookmarkEnd w:id="17"/>
    </w:p>
    <w:p w14:paraId="1DB78F71" w14:textId="7C6BA91B" w:rsidR="00AD725A" w:rsidRDefault="0059127A" w:rsidP="00AD725A">
      <w:pPr>
        <w:pStyle w:val="Tekstpods"/>
      </w:pPr>
      <w:r>
        <w:tab/>
        <w:t xml:space="preserve">Program został napisany w języku C, wykorzystując środowisko STM32CubeIDE, które opisano w rozdziale 3. Dzięki narzędziu „Device Configuration Tool” oraz bibliotekom HAL, środowisko programistyczne generuje automatycznie obszerny kod potrzebny do obsługi mikrokontrolera. To z kolei umożliwia programiście szybsze rozpoczęcie pracy nad projektowanym systemem. Kod używany w mikrokontrolerze został podzielony na dwa pliki źródłowe: </w:t>
      </w:r>
      <w:r w:rsidRPr="0059127A">
        <w:rPr>
          <w:b/>
          <w:bCs/>
        </w:rPr>
        <w:t>main.c</w:t>
      </w:r>
      <w:r>
        <w:t xml:space="preserve"> i </w:t>
      </w:r>
      <w:r w:rsidRPr="0059127A">
        <w:rPr>
          <w:b/>
          <w:bCs/>
        </w:rPr>
        <w:t>HD44780.c</w:t>
      </w:r>
      <w:r>
        <w:t>. Plik main.c odpowiada za komunikację UART, inicjalizację modułów oraz obsługę klawiatury matrycowej, natomiast HD44780.c jest przeznaczony do zarządzania komunikacją z wyświetlaczem LCD i definiuje strukturę wyświetlanych komunikatów.</w:t>
      </w:r>
    </w:p>
    <w:p w14:paraId="23864671" w14:textId="6F70A4C4" w:rsidR="0059127A" w:rsidRDefault="0059127A" w:rsidP="0059127A">
      <w:pPr>
        <w:pStyle w:val="Nagwek2"/>
        <w:numPr>
          <w:ilvl w:val="0"/>
          <w:numId w:val="0"/>
        </w:numPr>
        <w:ind w:left="828" w:hanging="465"/>
      </w:pPr>
      <w:bookmarkStart w:id="18" w:name="_Toc157890656"/>
      <w:r>
        <w:t>5.1</w:t>
      </w:r>
      <w:r w:rsidR="00990039">
        <w:tab/>
      </w:r>
      <w:r>
        <w:t>Inicjalizacja modułów komunikacyjnych</w:t>
      </w:r>
      <w:bookmarkEnd w:id="18"/>
    </w:p>
    <w:p w14:paraId="6A6FC8DE" w14:textId="777EA6D6" w:rsidR="003262FB" w:rsidRDefault="0059127A" w:rsidP="0034158A">
      <w:pPr>
        <w:spacing w:line="312" w:lineRule="auto"/>
        <w:ind w:firstLine="720"/>
        <w:jc w:val="both"/>
      </w:pPr>
      <w:r>
        <w:t xml:space="preserve">Inicjalizacja modułów komunikacyjnych mikroprocesora STM32L476RG </w:t>
      </w:r>
      <w:r w:rsidR="00845093">
        <w:t>jest realizowana przy użyciu</w:t>
      </w:r>
      <w:r>
        <w:t xml:space="preserve"> „Device Configuration Tool”. </w:t>
      </w:r>
      <w:r w:rsidR="00845093">
        <w:t>Dzięki</w:t>
      </w:r>
      <w:r>
        <w:t xml:space="preserve"> graficzne</w:t>
      </w:r>
      <w:r w:rsidR="00845093">
        <w:t>mu</w:t>
      </w:r>
      <w:r>
        <w:t xml:space="preserve"> </w:t>
      </w:r>
      <w:r w:rsidR="00845093">
        <w:t>interfejsowi użytkownika</w:t>
      </w:r>
      <w:r>
        <w:t>, moż</w:t>
      </w:r>
      <w:r w:rsidR="00845093">
        <w:t>liwy jest</w:t>
      </w:r>
      <w:r>
        <w:t xml:space="preserve"> wy</w:t>
      </w:r>
      <w:r w:rsidR="00845093">
        <w:t>bór</w:t>
      </w:r>
      <w:r>
        <w:t xml:space="preserve"> </w:t>
      </w:r>
      <w:r w:rsidR="00845093">
        <w:t>pożądanego</w:t>
      </w:r>
      <w:r>
        <w:t xml:space="preserve"> interfejs</w:t>
      </w:r>
      <w:r w:rsidR="00845093">
        <w:t>u komunikacyjnego</w:t>
      </w:r>
      <w:r>
        <w:t xml:space="preserve"> </w:t>
      </w:r>
      <w:r w:rsidR="00845093">
        <w:t xml:space="preserve">oraz dostosowanie wymagających parametrów za pomocą dostępnych opcji (Rysunek 5.1). </w:t>
      </w:r>
      <w:r w:rsidR="00C3072C" w:rsidRPr="00C3072C">
        <w:t>Dla interfejsów USART1, USART2 oraz USART3 zdecydowano się na wybór trybu asynchronicznego z obsługą przerwań. Prędkość transmisji danych została ustalona na 115200 bit/s dla USART1 i USART2, natomiast dla USART3 – na 9600 bit/s</w:t>
      </w:r>
      <w:r w:rsidR="0064234A">
        <w:t>, ponieważ moduł Bluetooth komunikuje się z mniejszą prędkością</w:t>
      </w:r>
      <w:r w:rsidR="00C3072C" w:rsidRPr="00C3072C">
        <w:t>. USART2 pełni funkcję interfejsu debugującego, który transmituje dane do debuggera ST-Link zlokalizowanego na płytce Nucleo, gdzie następuje konwersja sygnału na USB.</w:t>
      </w:r>
      <w:r w:rsidR="00C3072C">
        <w:t xml:space="preserve"> </w:t>
      </w:r>
      <w:r w:rsidR="003262FB" w:rsidRPr="003262FB">
        <w:t>Dodatkowo zadeklarowano interfejs komunikacyjny I2C, działający w standardowym trybie</w:t>
      </w:r>
      <w:r w:rsidR="0064234A">
        <w:t>.</w:t>
      </w:r>
    </w:p>
    <w:p w14:paraId="0DD8643A" w14:textId="4805BC81" w:rsidR="0034158A" w:rsidRDefault="0034158A" w:rsidP="003262FB">
      <w:pPr>
        <w:spacing w:line="312" w:lineRule="auto"/>
        <w:ind w:firstLine="363"/>
        <w:jc w:val="both"/>
      </w:pPr>
      <w:r>
        <w:tab/>
      </w:r>
      <w:r w:rsidR="00E105F2" w:rsidRPr="00E105F2">
        <w:t xml:space="preserve">Sygnał PWM generowany jest przez sprzętowy licznik, który wymaga konfiguracji prescalera – dzielącego częstotliwość mikrokontrolera, ustawienia maksymalnej wartości licznika określającej okres powtarzania sygnału, oraz ustalenia wartości odpowiadającej </w:t>
      </w:r>
      <w:r w:rsidR="00E105F2" w:rsidRPr="00E105F2">
        <w:lastRenderedPageBreak/>
        <w:t>zakresowi sterowania szerokością pulsu, co jest realizowane poprzez wystawienie sygnału na odpowiedni pin wyjściowy</w:t>
      </w:r>
      <w:r w:rsidR="00E105F2">
        <w:t xml:space="preserve"> [24]</w:t>
      </w:r>
      <w:r w:rsidR="00E105F2" w:rsidRPr="00E105F2">
        <w:t>.</w:t>
      </w:r>
      <w:r>
        <w:t xml:space="preserve"> </w:t>
      </w:r>
    </w:p>
    <w:p w14:paraId="5D61CFD8" w14:textId="2585A09B" w:rsidR="00E105F2" w:rsidRDefault="00E105F2" w:rsidP="00E105F2">
      <w:pPr>
        <w:spacing w:line="312" w:lineRule="auto"/>
        <w:ind w:firstLine="363"/>
        <w:jc w:val="both"/>
      </w:pPr>
      <w:r>
        <w:tab/>
      </w:r>
      <w:r w:rsidRPr="00E105F2">
        <w:t xml:space="preserve">Moduł RNG, który jest wykorzystywany do generowania kodu dostępu, wymaga jedynie aktywacji oraz włączenia obsługi przerwań. Z kolei konfiguracja systemu </w:t>
      </w:r>
      <w:r>
        <w:t xml:space="preserve">IWDG (ang. </w:t>
      </w:r>
      <w:r w:rsidRPr="00E105F2">
        <w:rPr>
          <w:i/>
          <w:iCs/>
        </w:rPr>
        <w:t>Independent Watchdog</w:t>
      </w:r>
      <w:r>
        <w:t xml:space="preserve">) </w:t>
      </w:r>
      <w:r w:rsidRPr="00E105F2">
        <w:t>obejmuje ustawienie prescalera i określenie czasu, po upływie którego następuje reset mikrokontrolera.</w:t>
      </w:r>
    </w:p>
    <w:p w14:paraId="0F02F0C5" w14:textId="77777777" w:rsidR="00E105F2" w:rsidRDefault="00E105F2" w:rsidP="003262FB">
      <w:pPr>
        <w:spacing w:line="312" w:lineRule="auto"/>
        <w:ind w:firstLine="363"/>
        <w:jc w:val="both"/>
      </w:pPr>
    </w:p>
    <w:p w14:paraId="4F9D1F22" w14:textId="77777777" w:rsidR="00845093" w:rsidRDefault="00845093" w:rsidP="00845093">
      <w:pPr>
        <w:keepNext/>
        <w:jc w:val="center"/>
      </w:pPr>
      <w:r w:rsidRPr="00845093">
        <w:rPr>
          <w:noProof/>
        </w:rPr>
        <w:drawing>
          <wp:inline distT="0" distB="0" distL="0" distR="0" wp14:anchorId="0F151871" wp14:editId="0FEB519B">
            <wp:extent cx="5488416" cy="2520000"/>
            <wp:effectExtent l="0" t="0" r="0" b="0"/>
            <wp:docPr id="136363130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1306" name="Obraz 1" descr="Obraz zawierający tekst, zrzut ekranu, oprogramowanie, Ikona komputerowa&#10;&#10;Opis wygenerowany automatycznie"/>
                    <pic:cNvPicPr/>
                  </pic:nvPicPr>
                  <pic:blipFill>
                    <a:blip r:embed="rId51"/>
                    <a:stretch>
                      <a:fillRect/>
                    </a:stretch>
                  </pic:blipFill>
                  <pic:spPr>
                    <a:xfrm>
                      <a:off x="0" y="0"/>
                      <a:ext cx="5488416" cy="2520000"/>
                    </a:xfrm>
                    <a:prstGeom prst="rect">
                      <a:avLst/>
                    </a:prstGeom>
                  </pic:spPr>
                </pic:pic>
              </a:graphicData>
            </a:graphic>
          </wp:inline>
        </w:drawing>
      </w:r>
    </w:p>
    <w:p w14:paraId="695BE2A7" w14:textId="3B8E577C" w:rsidR="00845093" w:rsidRPr="00845093" w:rsidRDefault="00845093" w:rsidP="00845093">
      <w:pPr>
        <w:pStyle w:val="Legenda"/>
        <w:jc w:val="center"/>
        <w:rPr>
          <w:sz w:val="20"/>
          <w:u w:val="single"/>
        </w:rPr>
      </w:pPr>
      <w:r w:rsidRPr="00845093">
        <w:rPr>
          <w:sz w:val="20"/>
          <w:u w:val="single"/>
        </w:rPr>
        <w:t>Rysunek 5.1 Ustawienia interfejsu UART w narzędziu Device Configuration Tool</w:t>
      </w:r>
    </w:p>
    <w:p w14:paraId="47CA34BD" w14:textId="77777777" w:rsidR="00845093" w:rsidRPr="0059127A" w:rsidRDefault="00845093" w:rsidP="00845093">
      <w:pPr>
        <w:jc w:val="both"/>
      </w:pPr>
    </w:p>
    <w:p w14:paraId="4BE8A9E6" w14:textId="1AD906D7" w:rsidR="00582A81" w:rsidRDefault="00E105F2" w:rsidP="00991B30">
      <w:pPr>
        <w:overflowPunct/>
        <w:autoSpaceDE/>
        <w:autoSpaceDN/>
        <w:adjustRightInd/>
        <w:spacing w:line="312" w:lineRule="auto"/>
        <w:ind w:firstLine="363"/>
        <w:jc w:val="both"/>
        <w:textAlignment w:val="auto"/>
      </w:pPr>
      <w:r>
        <w:tab/>
      </w:r>
      <w:r w:rsidR="00B8716C" w:rsidRPr="00B8716C">
        <w:t>Najważniejsze ustawienia dostępne w 'Device Configuration Tool' dotyczą deklaracji pinów GPIO. W ramach tego narzędzia możliwe jest określenie trybu pracy pinów jako wejście/wyjście, dodawanie oporników podciągających (</w:t>
      </w:r>
      <w:proofErr w:type="spellStart"/>
      <w:r w:rsidR="00B8716C" w:rsidRPr="00B8716C">
        <w:t>Pull-up</w:t>
      </w:r>
      <w:proofErr w:type="spellEnd"/>
      <w:r w:rsidR="00B8716C" w:rsidRPr="00B8716C">
        <w:t>) lub zwierających (</w:t>
      </w:r>
      <w:proofErr w:type="spellStart"/>
      <w:r w:rsidR="00B8716C" w:rsidRPr="00B8716C">
        <w:t>Pull</w:t>
      </w:r>
      <w:proofErr w:type="spellEnd"/>
      <w:r w:rsidR="00B8716C" w:rsidRPr="00B8716C">
        <w:t>-down), a także przypisywanie własnych oznaczeń poszczególnym pinom.</w:t>
      </w:r>
      <w:r w:rsidR="00B8716C">
        <w:t xml:space="preserve"> </w:t>
      </w:r>
      <w:r w:rsidR="00B8716C" w:rsidRPr="00B8716C">
        <w:t>Opcja zarządzania NVIC (</w:t>
      </w:r>
      <w:r w:rsidR="00B8716C">
        <w:t xml:space="preserve">ang. </w:t>
      </w:r>
      <w:proofErr w:type="spellStart"/>
      <w:r w:rsidR="00B8716C" w:rsidRPr="00B8716C">
        <w:rPr>
          <w:i/>
          <w:iCs/>
        </w:rPr>
        <w:t>Nested</w:t>
      </w:r>
      <w:proofErr w:type="spellEnd"/>
      <w:r w:rsidR="00B8716C" w:rsidRPr="00B8716C">
        <w:rPr>
          <w:i/>
          <w:iCs/>
        </w:rPr>
        <w:t xml:space="preserve"> </w:t>
      </w:r>
      <w:proofErr w:type="spellStart"/>
      <w:r w:rsidR="00B8716C" w:rsidRPr="00B8716C">
        <w:rPr>
          <w:i/>
          <w:iCs/>
        </w:rPr>
        <w:t>Vectored</w:t>
      </w:r>
      <w:proofErr w:type="spellEnd"/>
      <w:r w:rsidR="00B8716C" w:rsidRPr="00B8716C">
        <w:rPr>
          <w:i/>
          <w:iCs/>
        </w:rPr>
        <w:t xml:space="preserve"> </w:t>
      </w:r>
      <w:proofErr w:type="spellStart"/>
      <w:r w:rsidR="00B8716C" w:rsidRPr="00B8716C">
        <w:rPr>
          <w:i/>
          <w:iCs/>
        </w:rPr>
        <w:t>Interrupt</w:t>
      </w:r>
      <w:proofErr w:type="spellEnd"/>
      <w:r w:rsidR="00B8716C" w:rsidRPr="00B8716C">
        <w:rPr>
          <w:i/>
          <w:iCs/>
        </w:rPr>
        <w:t xml:space="preserve"> Controller</w:t>
      </w:r>
      <w:r w:rsidR="00B8716C" w:rsidRPr="00B8716C">
        <w:t>) umożliwia deklarację obsługi przerwań, jak również pozwala na ustawienie priorytetu dla poszczególnych przerwań</w:t>
      </w:r>
      <w:r w:rsidR="00B8716C">
        <w:t xml:space="preserve"> [29]</w:t>
      </w:r>
      <w:r w:rsidR="00B8716C" w:rsidRPr="00B8716C">
        <w:t>.</w:t>
      </w:r>
    </w:p>
    <w:p w14:paraId="0ED613B4" w14:textId="77777777" w:rsidR="00B8716C" w:rsidRDefault="00B8716C" w:rsidP="00B8716C">
      <w:pPr>
        <w:overflowPunct/>
        <w:autoSpaceDE/>
        <w:autoSpaceDN/>
        <w:adjustRightInd/>
        <w:jc w:val="both"/>
        <w:textAlignment w:val="auto"/>
      </w:pPr>
    </w:p>
    <w:p w14:paraId="4A02F6EA" w14:textId="77777777" w:rsidR="00B8716C" w:rsidRDefault="00B8716C" w:rsidP="00B8716C">
      <w:pPr>
        <w:keepNext/>
        <w:overflowPunct/>
        <w:autoSpaceDE/>
        <w:autoSpaceDN/>
        <w:adjustRightInd/>
        <w:jc w:val="center"/>
        <w:textAlignment w:val="auto"/>
      </w:pPr>
      <w:r w:rsidRPr="00B8716C">
        <w:rPr>
          <w:noProof/>
        </w:rPr>
        <w:drawing>
          <wp:inline distT="0" distB="0" distL="0" distR="0" wp14:anchorId="075F50DF" wp14:editId="4482A959">
            <wp:extent cx="5476156" cy="2520000"/>
            <wp:effectExtent l="0" t="0" r="0" b="0"/>
            <wp:docPr id="18435549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4966" name="Obraz 1"/>
                    <pic:cNvPicPr/>
                  </pic:nvPicPr>
                  <pic:blipFill>
                    <a:blip r:embed="rId52"/>
                    <a:stretch>
                      <a:fillRect/>
                    </a:stretch>
                  </pic:blipFill>
                  <pic:spPr>
                    <a:xfrm>
                      <a:off x="0" y="0"/>
                      <a:ext cx="5476156" cy="2520000"/>
                    </a:xfrm>
                    <a:prstGeom prst="rect">
                      <a:avLst/>
                    </a:prstGeom>
                  </pic:spPr>
                </pic:pic>
              </a:graphicData>
            </a:graphic>
          </wp:inline>
        </w:drawing>
      </w:r>
    </w:p>
    <w:p w14:paraId="38BB1DC2" w14:textId="12E8359C" w:rsidR="00B8716C" w:rsidRPr="00991B30" w:rsidRDefault="00B8716C" w:rsidP="00991B30">
      <w:pPr>
        <w:pStyle w:val="Legenda"/>
        <w:jc w:val="center"/>
        <w:rPr>
          <w:sz w:val="20"/>
          <w:u w:val="single"/>
        </w:rPr>
      </w:pPr>
      <w:r w:rsidRPr="00B8716C">
        <w:rPr>
          <w:sz w:val="20"/>
          <w:u w:val="single"/>
        </w:rPr>
        <w:t>Rysunek 5.2 Ustawienia GPIO w narzędziu Device Configuration Tool</w:t>
      </w:r>
    </w:p>
    <w:p w14:paraId="46008BD2" w14:textId="45904C04" w:rsidR="00AD725A" w:rsidRDefault="00B8716C" w:rsidP="003E50BF">
      <w:pPr>
        <w:pStyle w:val="Nagwek2"/>
        <w:numPr>
          <w:ilvl w:val="0"/>
          <w:numId w:val="0"/>
        </w:numPr>
        <w:ind w:left="828" w:hanging="465"/>
      </w:pPr>
      <w:bookmarkStart w:id="19" w:name="_Toc157890657"/>
      <w:r>
        <w:lastRenderedPageBreak/>
        <w:t>5.2</w:t>
      </w:r>
      <w:r w:rsidR="00990039">
        <w:tab/>
      </w:r>
      <w:r>
        <w:t>Plik main.c</w:t>
      </w:r>
      <w:bookmarkEnd w:id="19"/>
    </w:p>
    <w:p w14:paraId="0645DB08" w14:textId="2904D697" w:rsidR="003E50BF" w:rsidRPr="003E50BF" w:rsidRDefault="003E50BF" w:rsidP="008F5E69">
      <w:pPr>
        <w:pStyle w:val="Tekstpods"/>
        <w:ind w:firstLine="720"/>
      </w:pPr>
      <w:r w:rsidRPr="003E50BF">
        <w:t>Komunikacja UART została zrealizowana na zasadzie przerwań. Gdy na wejściu RX mikroprocesora pojawia się nowa informacja,</w:t>
      </w:r>
      <w:r w:rsidR="00D44766">
        <w:t xml:space="preserve"> wykrywana przez funkcję </w:t>
      </w:r>
      <w:proofErr w:type="spellStart"/>
      <w:r w:rsidR="00D44766">
        <w:t>HAL_UART_Receive_IT</w:t>
      </w:r>
      <w:proofErr w:type="spellEnd"/>
      <w:r w:rsidR="00D44766">
        <w:t>()</w:t>
      </w:r>
      <w:r w:rsidRPr="003E50BF">
        <w:t xml:space="preserve"> wy</w:t>
      </w:r>
      <w:r w:rsidR="00D44766">
        <w:t>konywana</w:t>
      </w:r>
      <w:r w:rsidRPr="003E50BF">
        <w:t xml:space="preserve"> jest funkcj</w:t>
      </w:r>
      <w:r w:rsidR="0064234A">
        <w:t>a obsługi</w:t>
      </w:r>
      <w:r w:rsidR="00D44766">
        <w:t xml:space="preserve"> przerwania</w:t>
      </w:r>
      <w:r w:rsidRPr="003E50BF">
        <w:t xml:space="preserve"> </w:t>
      </w:r>
      <w:proofErr w:type="spellStart"/>
      <w:r w:rsidRPr="003E50BF">
        <w:t>HAL_UART_RxCpltCallback</w:t>
      </w:r>
      <w:proofErr w:type="spellEnd"/>
      <w:r w:rsidRPr="003E50BF">
        <w:t>(), która umożliwia identyfikację</w:t>
      </w:r>
      <w:r w:rsidR="0064234A">
        <w:t xml:space="preserve"> pojawiającego się sygnału</w:t>
      </w:r>
      <w:r w:rsidRPr="003E50BF">
        <w:t>, na wejści</w:t>
      </w:r>
      <w:r w:rsidR="0064234A">
        <w:t>u którego konkretnego</w:t>
      </w:r>
      <w:r w:rsidRPr="003E50BF">
        <w:t xml:space="preserve"> RX </w:t>
      </w:r>
      <w:r w:rsidR="0064234A">
        <w:t>interfejsu</w:t>
      </w:r>
      <w:r w:rsidRPr="003E50BF">
        <w:t xml:space="preserve"> UART zaszła zmiana stanów.</w:t>
      </w:r>
    </w:p>
    <w:tbl>
      <w:tblPr>
        <w:tblStyle w:val="Tabela-Siatka"/>
        <w:tblW w:w="0" w:type="auto"/>
        <w:tblLook w:val="04A0" w:firstRow="1" w:lastRow="0" w:firstColumn="1" w:lastColumn="0" w:noHBand="0" w:noVBand="1"/>
      </w:tblPr>
      <w:tblGrid>
        <w:gridCol w:w="480"/>
        <w:gridCol w:w="8524"/>
      </w:tblGrid>
      <w:tr w:rsidR="003E50BF" w14:paraId="751AFC4E" w14:textId="77777777" w:rsidTr="003E50BF">
        <w:tc>
          <w:tcPr>
            <w:tcW w:w="392" w:type="dxa"/>
          </w:tcPr>
          <w:p w14:paraId="4E07B643" w14:textId="77777777" w:rsid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222</w:t>
            </w:r>
          </w:p>
          <w:p w14:paraId="185D883D" w14:textId="5EB8D4B1"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223</w:t>
            </w:r>
          </w:p>
          <w:p w14:paraId="371070AE" w14:textId="4FFA51F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224</w:t>
            </w:r>
          </w:p>
          <w:p w14:paraId="7137D444" w14:textId="74B6695E"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225</w:t>
            </w:r>
          </w:p>
          <w:p w14:paraId="7BA8FB9D" w14:textId="1DF5C8D3"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226</w:t>
            </w:r>
          </w:p>
          <w:p w14:paraId="5E205905" w14:textId="448E8C6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227</w:t>
            </w:r>
          </w:p>
          <w:p w14:paraId="5E96D5BA" w14:textId="30A2B6C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228</w:t>
            </w:r>
          </w:p>
          <w:p w14:paraId="3DD4B937" w14:textId="075C70EB"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229</w:t>
            </w:r>
          </w:p>
          <w:p w14:paraId="672C9F6C" w14:textId="13E4362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230</w:t>
            </w:r>
          </w:p>
          <w:p w14:paraId="4305EE35" w14:textId="31027B6A"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231</w:t>
            </w:r>
          </w:p>
          <w:p w14:paraId="23FB8A78" w14:textId="0EBF5BEF"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232</w:t>
            </w:r>
          </w:p>
          <w:p w14:paraId="78B7FA91" w14:textId="3D87DA06"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233</w:t>
            </w:r>
          </w:p>
          <w:p w14:paraId="3752EA80" w14:textId="3BD25658"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234</w:t>
            </w:r>
          </w:p>
          <w:p w14:paraId="45B53DB4" w14:textId="6EEC273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235</w:t>
            </w:r>
          </w:p>
          <w:p w14:paraId="401F67F2" w14:textId="5AD99C40"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236</w:t>
            </w:r>
          </w:p>
          <w:p w14:paraId="5A1B8667" w14:textId="50696FF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237</w:t>
            </w:r>
          </w:p>
          <w:p w14:paraId="168423D5" w14:textId="6FD61F4D" w:rsidR="003E50BF" w:rsidRDefault="003E50BF" w:rsidP="003E50BF">
            <w:pPr>
              <w:overflowPunct/>
              <w:autoSpaceDE/>
              <w:autoSpaceDN/>
              <w:adjustRightInd/>
              <w:textAlignment w:val="auto"/>
              <w:rPr>
                <w:rFonts w:ascii="Consolas" w:hAnsi="Consolas"/>
                <w:sz w:val="16"/>
                <w:szCs w:val="16"/>
              </w:rPr>
            </w:pPr>
            <w:r>
              <w:rPr>
                <w:rFonts w:ascii="Consolas" w:hAnsi="Consolas"/>
                <w:sz w:val="16"/>
                <w:szCs w:val="16"/>
              </w:rPr>
              <w:t>238</w:t>
            </w:r>
          </w:p>
          <w:p w14:paraId="44044B30" w14:textId="0D624C17" w:rsidR="003E50BF" w:rsidRPr="003E50BF" w:rsidRDefault="003E50BF" w:rsidP="007B1B80">
            <w:pPr>
              <w:overflowPunct/>
              <w:autoSpaceDE/>
              <w:autoSpaceDN/>
              <w:adjustRightInd/>
              <w:textAlignment w:val="auto"/>
              <w:rPr>
                <w:rFonts w:ascii="Consolas" w:hAnsi="Consolas"/>
                <w:sz w:val="16"/>
                <w:szCs w:val="16"/>
              </w:rPr>
            </w:pPr>
            <w:r>
              <w:rPr>
                <w:rFonts w:ascii="Consolas" w:hAnsi="Consolas"/>
                <w:sz w:val="16"/>
                <w:szCs w:val="16"/>
              </w:rPr>
              <w:t>239</w:t>
            </w:r>
          </w:p>
        </w:tc>
        <w:tc>
          <w:tcPr>
            <w:tcW w:w="8536" w:type="dxa"/>
          </w:tcPr>
          <w:p w14:paraId="21D5E53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proofErr w:type="spellStart"/>
            <w:r w:rsidRPr="003E50BF">
              <w:rPr>
                <w:rFonts w:ascii="Consolas" w:hAnsi="Consolas"/>
                <w:b/>
                <w:bCs/>
                <w:color w:val="7F0055"/>
                <w:sz w:val="16"/>
                <w:szCs w:val="16"/>
              </w:rPr>
              <w:t>void</w:t>
            </w:r>
            <w:proofErr w:type="spellEnd"/>
            <w:r w:rsidRPr="003E50BF">
              <w:rPr>
                <w:rFonts w:ascii="Consolas" w:hAnsi="Consolas"/>
                <w:color w:val="000000"/>
                <w:sz w:val="16"/>
                <w:szCs w:val="16"/>
              </w:rPr>
              <w:t xml:space="preserve"> </w:t>
            </w:r>
            <w:proofErr w:type="spellStart"/>
            <w:r w:rsidRPr="003E50BF">
              <w:rPr>
                <w:rFonts w:ascii="Consolas" w:hAnsi="Consolas"/>
                <w:b/>
                <w:bCs/>
                <w:color w:val="000000"/>
                <w:sz w:val="16"/>
                <w:szCs w:val="16"/>
              </w:rPr>
              <w:t>HAL_UART_RxCpltCallback</w:t>
            </w:r>
            <w:proofErr w:type="spellEnd"/>
            <w:r w:rsidRPr="003E50BF">
              <w:rPr>
                <w:rFonts w:ascii="Consolas" w:hAnsi="Consolas"/>
                <w:color w:val="000000"/>
                <w:sz w:val="16"/>
                <w:szCs w:val="16"/>
              </w:rPr>
              <w:t>(</w:t>
            </w:r>
            <w:proofErr w:type="spellStart"/>
            <w:r w:rsidRPr="003E50BF">
              <w:rPr>
                <w:rFonts w:ascii="Consolas" w:hAnsi="Consolas"/>
                <w:color w:val="005032"/>
                <w:sz w:val="16"/>
                <w:szCs w:val="16"/>
              </w:rPr>
              <w:t>UART_HandleTypeDef</w:t>
            </w:r>
            <w:proofErr w:type="spellEnd"/>
            <w:r w:rsidRPr="003E50BF">
              <w:rPr>
                <w:rFonts w:ascii="Consolas" w:hAnsi="Consolas"/>
                <w:color w:val="000000"/>
                <w:sz w:val="16"/>
                <w:szCs w:val="16"/>
              </w:rPr>
              <w:t xml:space="preserve"> *</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w:t>
            </w:r>
          </w:p>
          <w:p w14:paraId="25C6FB0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p w14:paraId="5D99B833"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w:t>
            </w:r>
          </w:p>
          <w:p w14:paraId="6D3C693F"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19E853B"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line_append_debug</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w:t>
            </w:r>
          </w:p>
          <w:p w14:paraId="7969FF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huart2</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uart2_rx_buffer</w:t>
            </w:r>
            <w:proofErr w:type="spellEnd"/>
            <w:r w:rsidRPr="003E50BF">
              <w:rPr>
                <w:rFonts w:ascii="Consolas" w:hAnsi="Consolas"/>
                <w:color w:val="000000"/>
                <w:sz w:val="16"/>
                <w:szCs w:val="16"/>
              </w:rPr>
              <w:t>, 1);</w:t>
            </w:r>
          </w:p>
          <w:p w14:paraId="72730E4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F7785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w:t>
            </w:r>
          </w:p>
          <w:p w14:paraId="2AD12EA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5F860BD"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line_append_gsm</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w:t>
            </w:r>
          </w:p>
          <w:p w14:paraId="14A40DDA"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huart1</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uart1_rx_buffer</w:t>
            </w:r>
            <w:proofErr w:type="spellEnd"/>
            <w:r w:rsidRPr="003E50BF">
              <w:rPr>
                <w:rFonts w:ascii="Consolas" w:hAnsi="Consolas"/>
                <w:color w:val="000000"/>
                <w:sz w:val="16"/>
                <w:szCs w:val="16"/>
              </w:rPr>
              <w:t>, 1);</w:t>
            </w:r>
          </w:p>
          <w:p w14:paraId="74B419D7"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3C504F68"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proofErr w:type="spellStart"/>
            <w:r w:rsidRPr="003E50BF">
              <w:rPr>
                <w:rFonts w:ascii="Consolas" w:hAnsi="Consolas"/>
                <w:b/>
                <w:bCs/>
                <w:color w:val="7F0055"/>
                <w:sz w:val="16"/>
                <w:szCs w:val="16"/>
              </w:rPr>
              <w:t>else</w:t>
            </w:r>
            <w:proofErr w:type="spellEnd"/>
            <w:r w:rsidRPr="003E50BF">
              <w:rPr>
                <w:rFonts w:ascii="Consolas" w:hAnsi="Consolas"/>
                <w:color w:val="000000"/>
                <w:sz w:val="16"/>
                <w:szCs w:val="16"/>
              </w:rPr>
              <w:t xml:space="preserve"> </w:t>
            </w:r>
            <w:proofErr w:type="spellStart"/>
            <w:r w:rsidRPr="003E50BF">
              <w:rPr>
                <w:rFonts w:ascii="Consolas" w:hAnsi="Consolas"/>
                <w:b/>
                <w:bCs/>
                <w:color w:val="7F0055"/>
                <w:sz w:val="16"/>
                <w:szCs w:val="16"/>
              </w:rPr>
              <w:t>if</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huart</w:t>
            </w:r>
            <w:proofErr w:type="spellEnd"/>
            <w:r w:rsidRPr="003E50BF">
              <w:rPr>
                <w:rFonts w:ascii="Consolas" w:hAnsi="Consolas"/>
                <w:color w:val="000000"/>
                <w:sz w:val="16"/>
                <w:szCs w:val="16"/>
              </w:rPr>
              <w:t xml:space="preserve"> == &amp;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w:t>
            </w:r>
          </w:p>
          <w:p w14:paraId="70031DD2"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429C07B6"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line_append_bluetooth</w:t>
            </w:r>
            <w:proofErr w:type="spellEnd"/>
            <w:r w:rsidRPr="003E50BF">
              <w:rPr>
                <w:rFonts w:ascii="Consolas" w:hAnsi="Consolas"/>
                <w:color w:val="000000"/>
                <w:sz w:val="16"/>
                <w:szCs w:val="16"/>
              </w:rPr>
              <w:t>(</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w:t>
            </w:r>
          </w:p>
          <w:p w14:paraId="76E0A5DC" w14:textId="77777777"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r>
            <w:r w:rsidRPr="003E50BF">
              <w:rPr>
                <w:rFonts w:ascii="Consolas" w:hAnsi="Consolas"/>
                <w:color w:val="000000"/>
                <w:sz w:val="16"/>
                <w:szCs w:val="16"/>
              </w:rPr>
              <w:tab/>
            </w:r>
            <w:proofErr w:type="spellStart"/>
            <w:r w:rsidRPr="003E50BF">
              <w:rPr>
                <w:rFonts w:ascii="Consolas" w:hAnsi="Consolas"/>
                <w:color w:val="000000"/>
                <w:sz w:val="16"/>
                <w:szCs w:val="16"/>
              </w:rPr>
              <w:t>HAL_UART_Receive_IT</w:t>
            </w:r>
            <w:proofErr w:type="spellEnd"/>
            <w:r w:rsidRPr="003E50BF">
              <w:rPr>
                <w:rFonts w:ascii="Consolas" w:hAnsi="Consolas"/>
                <w:color w:val="000000"/>
                <w:sz w:val="16"/>
                <w:szCs w:val="16"/>
              </w:rPr>
              <w:t>(&amp;</w:t>
            </w:r>
            <w:proofErr w:type="spellStart"/>
            <w:r w:rsidRPr="003E50BF">
              <w:rPr>
                <w:rFonts w:ascii="Consolas" w:hAnsi="Consolas"/>
                <w:color w:val="000000"/>
                <w:sz w:val="16"/>
                <w:szCs w:val="16"/>
              </w:rPr>
              <w:t>huart3</w:t>
            </w:r>
            <w:proofErr w:type="spellEnd"/>
            <w:r w:rsidRPr="003E50BF">
              <w:rPr>
                <w:rFonts w:ascii="Consolas" w:hAnsi="Consolas"/>
                <w:color w:val="000000"/>
                <w:sz w:val="16"/>
                <w:szCs w:val="16"/>
              </w:rPr>
              <w:t>, &amp;</w:t>
            </w:r>
            <w:proofErr w:type="spellStart"/>
            <w:r w:rsidRPr="003E50BF">
              <w:rPr>
                <w:rFonts w:ascii="Consolas" w:hAnsi="Consolas"/>
                <w:color w:val="000000"/>
                <w:sz w:val="16"/>
                <w:szCs w:val="16"/>
              </w:rPr>
              <w:t>uart3_rx_buffer</w:t>
            </w:r>
            <w:proofErr w:type="spellEnd"/>
            <w:r w:rsidRPr="003E50BF">
              <w:rPr>
                <w:rFonts w:ascii="Consolas" w:hAnsi="Consolas"/>
                <w:color w:val="000000"/>
                <w:sz w:val="16"/>
                <w:szCs w:val="16"/>
              </w:rPr>
              <w:t>, 1);</w:t>
            </w:r>
          </w:p>
          <w:p w14:paraId="215B5151" w14:textId="474B49AC" w:rsidR="003E50BF" w:rsidRPr="003E50BF" w:rsidRDefault="003E50BF" w:rsidP="003E50BF">
            <w:pPr>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ab/>
              <w:t>}</w:t>
            </w:r>
          </w:p>
          <w:p w14:paraId="73C55A02" w14:textId="3F8CCE8B" w:rsidR="003E50BF" w:rsidRPr="003E50BF" w:rsidRDefault="003E50BF" w:rsidP="008F5E69">
            <w:pPr>
              <w:keepNext/>
              <w:shd w:val="clear" w:color="auto" w:fill="FFFFFF"/>
              <w:overflowPunct/>
              <w:autoSpaceDE/>
              <w:autoSpaceDN/>
              <w:adjustRightInd/>
              <w:textAlignment w:val="auto"/>
              <w:rPr>
                <w:rFonts w:ascii="Consolas" w:hAnsi="Consolas"/>
                <w:color w:val="000000"/>
                <w:sz w:val="16"/>
                <w:szCs w:val="16"/>
              </w:rPr>
            </w:pPr>
            <w:r w:rsidRPr="003E50BF">
              <w:rPr>
                <w:rFonts w:ascii="Consolas" w:hAnsi="Consolas"/>
                <w:color w:val="000000"/>
                <w:sz w:val="16"/>
                <w:szCs w:val="16"/>
              </w:rPr>
              <w:t>}</w:t>
            </w:r>
          </w:p>
        </w:tc>
      </w:tr>
    </w:tbl>
    <w:p w14:paraId="74AD6921" w14:textId="22A04D2A" w:rsidR="007F7116" w:rsidRPr="008F5E69" w:rsidRDefault="008F5E69" w:rsidP="008F5E69">
      <w:pPr>
        <w:pStyle w:val="Legenda"/>
        <w:jc w:val="center"/>
        <w:rPr>
          <w:sz w:val="20"/>
          <w:u w:val="single"/>
        </w:rPr>
      </w:pPr>
      <w:r w:rsidRPr="008F5E69">
        <w:rPr>
          <w:sz w:val="20"/>
          <w:u w:val="single"/>
        </w:rPr>
        <w:t xml:space="preserve">Rysunek 5.3 Funkcja </w:t>
      </w:r>
      <w:proofErr w:type="spellStart"/>
      <w:r w:rsidRPr="008F5E69">
        <w:rPr>
          <w:sz w:val="20"/>
          <w:u w:val="single"/>
        </w:rPr>
        <w:t>HAL_UART_RxCpltCallback</w:t>
      </w:r>
      <w:proofErr w:type="spellEnd"/>
    </w:p>
    <w:p w14:paraId="591EE169" w14:textId="77777777" w:rsidR="003E50BF" w:rsidRDefault="003E50BF" w:rsidP="007B1B80">
      <w:pPr>
        <w:overflowPunct/>
        <w:autoSpaceDE/>
        <w:autoSpaceDN/>
        <w:adjustRightInd/>
        <w:textAlignment w:val="auto"/>
      </w:pPr>
    </w:p>
    <w:p w14:paraId="419AB4E3" w14:textId="7730F8B4" w:rsidR="008F5E69" w:rsidRDefault="008F5E69" w:rsidP="008F5E69">
      <w:pPr>
        <w:overflowPunct/>
        <w:autoSpaceDE/>
        <w:autoSpaceDN/>
        <w:adjustRightInd/>
        <w:spacing w:line="312" w:lineRule="auto"/>
        <w:ind w:firstLine="363"/>
        <w:jc w:val="both"/>
        <w:textAlignment w:val="auto"/>
      </w:pPr>
      <w:r>
        <w:tab/>
      </w:r>
      <w:r w:rsidRPr="008F5E69">
        <w:t>W zależności od wykrytego UART, wywoływana jest funkcja '</w:t>
      </w:r>
      <w:proofErr w:type="spellStart"/>
      <w:r w:rsidRPr="008F5E69">
        <w:t>line_append_x</w:t>
      </w:r>
      <w:proofErr w:type="spellEnd"/>
      <w:r w:rsidRPr="008F5E69">
        <w:t>', która zapisuje otrzymywane znaki do buforów. Po otrzymaniu znaków końca linii &lt;CR&gt;&lt;LF&gt;, funkcja przesyła otrzymaną wiadomość na konsolę komputera.</w:t>
      </w:r>
      <w:r>
        <w:t xml:space="preserve"> W przypadku </w:t>
      </w:r>
      <w:proofErr w:type="spellStart"/>
      <w:r>
        <w:t>line_append_gsm</w:t>
      </w:r>
      <w:proofErr w:type="spellEnd"/>
      <w:r>
        <w:t xml:space="preserve">(), informacja o końcu linii jest wykrywana po wystąpieniu dłuższej przerwy w przesyłaniu danych, jest to spowodowane konstrukcją odpowiedzi zwrotnej modemu GSM która wygląda w następujący sposób: &lt;CR&gt;&lt;LF&gt; </w:t>
      </w:r>
      <w:r w:rsidR="009C6B94">
        <w:t>OK</w:t>
      </w:r>
      <w:r>
        <w:t xml:space="preserve"> &lt;CR&gt;&lt;LF&gt; [</w:t>
      </w:r>
      <w:r w:rsidR="009C6B94">
        <w:t>30].</w:t>
      </w:r>
    </w:p>
    <w:p w14:paraId="40FF4071" w14:textId="49664CB5" w:rsidR="00D44766" w:rsidRDefault="009C6B94" w:rsidP="00D44766">
      <w:pPr>
        <w:overflowPunct/>
        <w:autoSpaceDE/>
        <w:autoSpaceDN/>
        <w:adjustRightInd/>
        <w:spacing w:line="312" w:lineRule="auto"/>
        <w:ind w:firstLine="363"/>
        <w:jc w:val="both"/>
        <w:textAlignment w:val="auto"/>
      </w:pPr>
      <w:r>
        <w:tab/>
      </w:r>
      <w:r w:rsidRPr="009C6B94">
        <w:t xml:space="preserve">Przesyłanie wartości przez UART realizowane jest na dwa sposoby: manualnie, za pośrednictwem konsoli </w:t>
      </w:r>
      <w:proofErr w:type="spellStart"/>
      <w:r w:rsidRPr="009C6B94">
        <w:t>debugującej</w:t>
      </w:r>
      <w:proofErr w:type="spellEnd"/>
      <w:r w:rsidRPr="009C6B94">
        <w:t>, oraz automatycznie.</w:t>
      </w:r>
      <w:r>
        <w:t xml:space="preserve"> Automatycznie jest wysyłana wiadomość SMS do modułu GSM ze względu na konieczność zachowania kolejności wysyłanych komend oraz znaku</w:t>
      </w:r>
      <w:r w:rsidR="00D44766">
        <w:t xml:space="preserve"> </w:t>
      </w:r>
      <w:proofErr w:type="spellStart"/>
      <w:r w:rsidR="00D44766">
        <w:t>0x1A</w:t>
      </w:r>
      <w:proofErr w:type="spellEnd"/>
      <w:r>
        <w:t xml:space="preserve"> oznaczającego koniec wiadomości.</w:t>
      </w:r>
      <w:r w:rsidR="00D44766">
        <w:t xml:space="preserve"> </w:t>
      </w:r>
      <w:r w:rsidR="009759B3" w:rsidRPr="009759B3">
        <w:t xml:space="preserve">Przesyłanie wiadomości przez wyjście TX za pomocą funkcji </w:t>
      </w:r>
      <w:proofErr w:type="spellStart"/>
      <w:r w:rsidR="009759B3" w:rsidRPr="009759B3">
        <w:t>HAL_UART_Transmit_IT</w:t>
      </w:r>
      <w:proofErr w:type="spellEnd"/>
      <w:r w:rsidR="009759B3" w:rsidRPr="009759B3">
        <w:t xml:space="preserve">() inicjuje wywołanie funkcji przerwania </w:t>
      </w:r>
      <w:proofErr w:type="spellStart"/>
      <w:r w:rsidR="009759B3" w:rsidRPr="009759B3">
        <w:t>HAL_UART_TxCpltCallback</w:t>
      </w:r>
      <w:proofErr w:type="spellEnd"/>
      <w:r w:rsidR="009759B3" w:rsidRPr="009759B3">
        <w:t>(). W tej funkcji, w zależności od wykrytego UART, możliwe jest wykonanie dodatkowych operacji. W przypadku UART2, do przesyłanej wiadomości dodawany jest dodatkowo znak końca linii &lt;CR&gt;&lt;LF&gt;, co ułatwia odczytanie wiadomości na konsoli komputera.</w:t>
      </w:r>
      <w:r w:rsidR="009759B3">
        <w:t xml:space="preserve"> Jeżeli zostanie wysłany numer telefonu, na który ma być wysłana wiadomość SMS, zapala się flaga </w:t>
      </w:r>
      <w:proofErr w:type="spellStart"/>
      <w:r w:rsidR="009759B3">
        <w:t>if_phone_number_set_latch</w:t>
      </w:r>
      <w:proofErr w:type="spellEnd"/>
      <w:r w:rsidR="009759B3">
        <w:t xml:space="preserve"> która odblokowuje funkcję </w:t>
      </w:r>
      <w:proofErr w:type="spellStart"/>
      <w:r w:rsidR="009759B3">
        <w:t>send_SMS</w:t>
      </w:r>
      <w:proofErr w:type="spellEnd"/>
      <w:r w:rsidR="009759B3">
        <w:t>() (Rysunek 5.5 w Źródłach);</w:t>
      </w:r>
    </w:p>
    <w:tbl>
      <w:tblPr>
        <w:tblStyle w:val="Tabela-Siatka"/>
        <w:tblW w:w="0" w:type="auto"/>
        <w:tblLook w:val="04A0" w:firstRow="1" w:lastRow="0" w:firstColumn="1" w:lastColumn="0" w:noHBand="0" w:noVBand="1"/>
      </w:tblPr>
      <w:tblGrid>
        <w:gridCol w:w="534"/>
        <w:gridCol w:w="8394"/>
      </w:tblGrid>
      <w:tr w:rsidR="00D44766" w14:paraId="50C840DC" w14:textId="77777777" w:rsidTr="00D44766">
        <w:trPr>
          <w:trHeight w:val="2692"/>
        </w:trPr>
        <w:tc>
          <w:tcPr>
            <w:tcW w:w="534" w:type="dxa"/>
          </w:tcPr>
          <w:p w14:paraId="16A5049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lastRenderedPageBreak/>
              <w:t>315</w:t>
            </w:r>
          </w:p>
          <w:p w14:paraId="53AE81A1"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316</w:t>
            </w:r>
          </w:p>
          <w:p w14:paraId="68AFD6BA"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317</w:t>
            </w:r>
          </w:p>
          <w:p w14:paraId="3CCD843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318</w:t>
            </w:r>
          </w:p>
          <w:p w14:paraId="335652B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319</w:t>
            </w:r>
          </w:p>
          <w:p w14:paraId="11AF8E9F"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320</w:t>
            </w:r>
          </w:p>
          <w:p w14:paraId="16FF2B54"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321</w:t>
            </w:r>
          </w:p>
          <w:p w14:paraId="562DE685"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322</w:t>
            </w:r>
          </w:p>
          <w:p w14:paraId="39F14E3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323</w:t>
            </w:r>
          </w:p>
          <w:p w14:paraId="79525BE9"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324</w:t>
            </w:r>
          </w:p>
          <w:p w14:paraId="679CE1DE"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325</w:t>
            </w:r>
          </w:p>
          <w:p w14:paraId="0891F4F7"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326</w:t>
            </w:r>
          </w:p>
          <w:p w14:paraId="626F701C" w14:textId="77777777" w:rsidR="00D44766" w:rsidRPr="00D44766" w:rsidRDefault="00D44766" w:rsidP="00D44766">
            <w:pPr>
              <w:overflowPunct/>
              <w:autoSpaceDE/>
              <w:autoSpaceDN/>
              <w:adjustRightInd/>
              <w:jc w:val="both"/>
              <w:textAlignment w:val="auto"/>
              <w:rPr>
                <w:rFonts w:ascii="Consolas" w:hAnsi="Consolas"/>
                <w:sz w:val="16"/>
                <w:szCs w:val="16"/>
              </w:rPr>
            </w:pPr>
            <w:r w:rsidRPr="00D44766">
              <w:rPr>
                <w:rFonts w:ascii="Consolas" w:hAnsi="Consolas"/>
                <w:sz w:val="16"/>
                <w:szCs w:val="16"/>
              </w:rPr>
              <w:t>327</w:t>
            </w:r>
          </w:p>
          <w:p w14:paraId="48FB2412" w14:textId="682CCDD7" w:rsidR="00D44766" w:rsidRDefault="00D44766" w:rsidP="00D44766">
            <w:pPr>
              <w:overflowPunct/>
              <w:autoSpaceDE/>
              <w:autoSpaceDN/>
              <w:adjustRightInd/>
              <w:jc w:val="both"/>
              <w:textAlignment w:val="auto"/>
            </w:pPr>
            <w:r w:rsidRPr="00D44766">
              <w:rPr>
                <w:rFonts w:ascii="Consolas" w:hAnsi="Consolas"/>
                <w:sz w:val="16"/>
                <w:szCs w:val="16"/>
              </w:rPr>
              <w:t>328</w:t>
            </w:r>
          </w:p>
        </w:tc>
        <w:tc>
          <w:tcPr>
            <w:tcW w:w="8394" w:type="dxa"/>
          </w:tcPr>
          <w:p w14:paraId="329D0C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proofErr w:type="spellStart"/>
            <w:r w:rsidRPr="00D44766">
              <w:rPr>
                <w:rFonts w:ascii="Consolas" w:hAnsi="Consolas"/>
                <w:b/>
                <w:bCs/>
                <w:color w:val="7F0055"/>
                <w:sz w:val="16"/>
                <w:szCs w:val="16"/>
              </w:rPr>
              <w:t>void</w:t>
            </w:r>
            <w:proofErr w:type="spellEnd"/>
            <w:r w:rsidRPr="00D44766">
              <w:rPr>
                <w:rFonts w:ascii="Consolas" w:hAnsi="Consolas"/>
                <w:color w:val="000000"/>
                <w:sz w:val="16"/>
                <w:szCs w:val="16"/>
              </w:rPr>
              <w:t xml:space="preserve"> </w:t>
            </w:r>
            <w:proofErr w:type="spellStart"/>
            <w:r w:rsidRPr="00D44766">
              <w:rPr>
                <w:rFonts w:ascii="Consolas" w:hAnsi="Consolas"/>
                <w:b/>
                <w:bCs/>
                <w:color w:val="000000"/>
                <w:sz w:val="16"/>
                <w:szCs w:val="16"/>
              </w:rPr>
              <w:t>HAL_UART_TxCpltCallback</w:t>
            </w:r>
            <w:proofErr w:type="spellEnd"/>
            <w:r w:rsidRPr="00D44766">
              <w:rPr>
                <w:rFonts w:ascii="Consolas" w:hAnsi="Consolas"/>
                <w:color w:val="000000"/>
                <w:sz w:val="16"/>
                <w:szCs w:val="16"/>
              </w:rPr>
              <w:t>(</w:t>
            </w:r>
            <w:proofErr w:type="spellStart"/>
            <w:r w:rsidRPr="00D44766">
              <w:rPr>
                <w:rFonts w:ascii="Consolas" w:hAnsi="Consolas"/>
                <w:color w:val="005032"/>
                <w:sz w:val="16"/>
                <w:szCs w:val="16"/>
              </w:rPr>
              <w:t>UART_HandleTypeDef</w:t>
            </w:r>
            <w:proofErr w:type="spellEnd"/>
            <w:r w:rsidRPr="00D44766">
              <w:rPr>
                <w:rFonts w:ascii="Consolas" w:hAnsi="Consolas"/>
                <w:color w:val="000000"/>
                <w:sz w:val="16"/>
                <w:szCs w:val="16"/>
              </w:rPr>
              <w:t xml:space="preserve"> *</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w:t>
            </w:r>
          </w:p>
          <w:p w14:paraId="4DFC0E3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p w14:paraId="59BACEEA"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huart1</w:t>
            </w:r>
            <w:proofErr w:type="spellEnd"/>
            <w:r w:rsidRPr="00D44766">
              <w:rPr>
                <w:rFonts w:ascii="Consolas" w:hAnsi="Consolas"/>
                <w:color w:val="000000"/>
                <w:sz w:val="16"/>
                <w:szCs w:val="16"/>
              </w:rPr>
              <w:t>)</w:t>
            </w:r>
          </w:p>
          <w:p w14:paraId="6EA0CCE8"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9E1E1AF"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if_phone_number_set_latch</w:t>
            </w:r>
            <w:proofErr w:type="spellEnd"/>
            <w:r w:rsidRPr="00D44766">
              <w:rPr>
                <w:rFonts w:ascii="Consolas" w:hAnsi="Consolas"/>
                <w:color w:val="000000"/>
                <w:sz w:val="16"/>
                <w:szCs w:val="16"/>
              </w:rPr>
              <w:t xml:space="preserve"> == </w:t>
            </w:r>
            <w:proofErr w:type="spellStart"/>
            <w:r w:rsidRPr="00D44766">
              <w:rPr>
                <w:rFonts w:ascii="Consolas" w:hAnsi="Consolas"/>
                <w:color w:val="000000"/>
                <w:sz w:val="16"/>
                <w:szCs w:val="16"/>
              </w:rPr>
              <w:t>true</w:t>
            </w:r>
            <w:proofErr w:type="spellEnd"/>
            <w:r w:rsidRPr="00D44766">
              <w:rPr>
                <w:rFonts w:ascii="Consolas" w:hAnsi="Consolas"/>
                <w:color w:val="000000"/>
                <w:sz w:val="16"/>
                <w:szCs w:val="16"/>
              </w:rPr>
              <w:t>)</w:t>
            </w:r>
          </w:p>
          <w:p w14:paraId="599BC4B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47D6D85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send_SMS</w:t>
            </w:r>
            <w:proofErr w:type="spellEnd"/>
            <w:r w:rsidRPr="00D44766">
              <w:rPr>
                <w:rFonts w:ascii="Consolas" w:hAnsi="Consolas"/>
                <w:color w:val="000000"/>
                <w:sz w:val="16"/>
                <w:szCs w:val="16"/>
              </w:rPr>
              <w:t>();</w:t>
            </w:r>
          </w:p>
          <w:p w14:paraId="1836EB2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t>}</w:t>
            </w:r>
          </w:p>
          <w:p w14:paraId="0DE83E0B"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21A0DDAD"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proofErr w:type="spellStart"/>
            <w:r w:rsidRPr="00D44766">
              <w:rPr>
                <w:rFonts w:ascii="Consolas" w:hAnsi="Consolas"/>
                <w:b/>
                <w:bCs/>
                <w:color w:val="7F0055"/>
                <w:sz w:val="16"/>
                <w:szCs w:val="16"/>
              </w:rPr>
              <w:t>if</w:t>
            </w:r>
            <w:proofErr w:type="spellEnd"/>
            <w:r w:rsidRPr="00D44766">
              <w:rPr>
                <w:rFonts w:ascii="Consolas" w:hAnsi="Consolas"/>
                <w:color w:val="000000"/>
                <w:sz w:val="16"/>
                <w:szCs w:val="16"/>
              </w:rPr>
              <w:t>(</w:t>
            </w:r>
            <w:proofErr w:type="spellStart"/>
            <w:r w:rsidRPr="00D44766">
              <w:rPr>
                <w:rFonts w:ascii="Consolas" w:hAnsi="Consolas"/>
                <w:color w:val="000000"/>
                <w:sz w:val="16"/>
                <w:szCs w:val="16"/>
              </w:rPr>
              <w:t>huart</w:t>
            </w:r>
            <w:proofErr w:type="spellEnd"/>
            <w:r w:rsidRPr="00D44766">
              <w:rPr>
                <w:rFonts w:ascii="Consolas" w:hAnsi="Consolas"/>
                <w:color w:val="000000"/>
                <w:sz w:val="16"/>
                <w:szCs w:val="16"/>
              </w:rPr>
              <w:t xml:space="preserve"> == &amp;</w:t>
            </w:r>
            <w:proofErr w:type="spellStart"/>
            <w:r w:rsidRPr="00D44766">
              <w:rPr>
                <w:rFonts w:ascii="Consolas" w:hAnsi="Consolas"/>
                <w:color w:val="000000"/>
                <w:sz w:val="16"/>
                <w:szCs w:val="16"/>
              </w:rPr>
              <w:t>huart2</w:t>
            </w:r>
            <w:proofErr w:type="spellEnd"/>
            <w:r w:rsidRPr="00D44766">
              <w:rPr>
                <w:rFonts w:ascii="Consolas" w:hAnsi="Consolas"/>
                <w:color w:val="000000"/>
                <w:sz w:val="16"/>
                <w:szCs w:val="16"/>
              </w:rPr>
              <w:t>)</w:t>
            </w:r>
          </w:p>
          <w:p w14:paraId="3364F9BC"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43CD6A80"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r>
            <w:r w:rsidRPr="00D44766">
              <w:rPr>
                <w:rFonts w:ascii="Consolas" w:hAnsi="Consolas"/>
                <w:color w:val="000000"/>
                <w:sz w:val="16"/>
                <w:szCs w:val="16"/>
              </w:rPr>
              <w:tab/>
            </w:r>
            <w:proofErr w:type="spellStart"/>
            <w:r w:rsidRPr="00D44766">
              <w:rPr>
                <w:rFonts w:ascii="Consolas" w:hAnsi="Consolas"/>
                <w:color w:val="000000"/>
                <w:sz w:val="16"/>
                <w:szCs w:val="16"/>
              </w:rPr>
              <w:t>send_end_line</w:t>
            </w:r>
            <w:proofErr w:type="spellEnd"/>
            <w:r w:rsidRPr="00D44766">
              <w:rPr>
                <w:rFonts w:ascii="Consolas" w:hAnsi="Consolas"/>
                <w:color w:val="000000"/>
                <w:sz w:val="16"/>
                <w:szCs w:val="16"/>
              </w:rPr>
              <w:t>();</w:t>
            </w:r>
          </w:p>
          <w:p w14:paraId="3A7B9C19" w14:textId="77777777" w:rsidR="00D44766" w:rsidRPr="00D44766" w:rsidRDefault="00D44766" w:rsidP="00D44766">
            <w:pPr>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ab/>
              <w:t>}</w:t>
            </w:r>
          </w:p>
          <w:p w14:paraId="65A39CEE" w14:textId="1E5969C4" w:rsidR="00D44766" w:rsidRPr="00D44766" w:rsidRDefault="00D44766" w:rsidP="00D44766">
            <w:pPr>
              <w:keepNext/>
              <w:shd w:val="clear" w:color="auto" w:fill="FFFFFF"/>
              <w:overflowPunct/>
              <w:autoSpaceDE/>
              <w:autoSpaceDN/>
              <w:adjustRightInd/>
              <w:textAlignment w:val="auto"/>
              <w:rPr>
                <w:rFonts w:ascii="Consolas" w:hAnsi="Consolas"/>
                <w:color w:val="000000"/>
                <w:sz w:val="16"/>
                <w:szCs w:val="16"/>
              </w:rPr>
            </w:pPr>
            <w:r w:rsidRPr="00D44766">
              <w:rPr>
                <w:rFonts w:ascii="Consolas" w:hAnsi="Consolas"/>
                <w:color w:val="000000"/>
                <w:sz w:val="16"/>
                <w:szCs w:val="16"/>
              </w:rPr>
              <w:t>}</w:t>
            </w:r>
          </w:p>
        </w:tc>
      </w:tr>
    </w:tbl>
    <w:p w14:paraId="6A447DCA" w14:textId="5114F799" w:rsidR="00D44766" w:rsidRPr="00D44766" w:rsidRDefault="00D44766" w:rsidP="00D44766">
      <w:pPr>
        <w:pStyle w:val="Legenda"/>
        <w:jc w:val="center"/>
        <w:rPr>
          <w:sz w:val="20"/>
          <w:u w:val="single"/>
        </w:rPr>
      </w:pPr>
      <w:r w:rsidRPr="00D44766">
        <w:rPr>
          <w:sz w:val="20"/>
          <w:u w:val="single"/>
        </w:rPr>
        <w:t xml:space="preserve">Rysunek 5.4 Funkcja </w:t>
      </w:r>
      <w:proofErr w:type="spellStart"/>
      <w:r w:rsidRPr="00D44766">
        <w:rPr>
          <w:sz w:val="20"/>
          <w:u w:val="single"/>
        </w:rPr>
        <w:t>HAL_UART_TxCpltCallback</w:t>
      </w:r>
      <w:proofErr w:type="spellEnd"/>
    </w:p>
    <w:p w14:paraId="25402F2C" w14:textId="77777777" w:rsidR="00D44766" w:rsidRDefault="00D44766" w:rsidP="009C6B94">
      <w:pPr>
        <w:overflowPunct/>
        <w:autoSpaceDE/>
        <w:autoSpaceDN/>
        <w:adjustRightInd/>
        <w:spacing w:line="312" w:lineRule="auto"/>
        <w:ind w:firstLine="363"/>
        <w:jc w:val="both"/>
        <w:textAlignment w:val="auto"/>
      </w:pPr>
    </w:p>
    <w:p w14:paraId="78B064D9" w14:textId="1CFE8A15" w:rsidR="009C6B94" w:rsidRDefault="008C6A3E" w:rsidP="008C6A3E">
      <w:pPr>
        <w:overflowPunct/>
        <w:autoSpaceDE/>
        <w:autoSpaceDN/>
        <w:adjustRightInd/>
        <w:spacing w:line="312" w:lineRule="auto"/>
        <w:ind w:firstLine="720"/>
        <w:jc w:val="both"/>
        <w:textAlignment w:val="auto"/>
      </w:pPr>
      <w:r w:rsidRPr="008C6A3E">
        <w:t xml:space="preserve">W funkcji </w:t>
      </w:r>
      <w:proofErr w:type="spellStart"/>
      <w:r w:rsidRPr="008C6A3E">
        <w:t>send_SMS</w:t>
      </w:r>
      <w:proofErr w:type="spellEnd"/>
      <w:r w:rsidRPr="008C6A3E">
        <w:t xml:space="preserve">() zastosowano opóźnienie przy użyciu funkcji </w:t>
      </w:r>
      <w:proofErr w:type="spellStart"/>
      <w:r w:rsidRPr="008C6A3E">
        <w:t>delay</w:t>
      </w:r>
      <w:proofErr w:type="spellEnd"/>
      <w:r w:rsidRPr="008C6A3E">
        <w:t xml:space="preserve">(), która realizuje operację __NOP(). Wybór tego rozwiązania podyktowany był faktem, że dłuższe opóźnienia realizowane przez funkcję </w:t>
      </w:r>
      <w:proofErr w:type="spellStart"/>
      <w:r w:rsidRPr="008C6A3E">
        <w:t>HAL_Delay</w:t>
      </w:r>
      <w:proofErr w:type="spellEnd"/>
      <w:r w:rsidRPr="008C6A3E">
        <w:t xml:space="preserve">() mogą blokować </w:t>
      </w:r>
      <w:r w:rsidR="0047035C">
        <w:t>wykonywanie innych przerwań co prowadzi do zablokowania mikrokontrolera</w:t>
      </w:r>
      <w:r w:rsidRPr="008C6A3E">
        <w:t xml:space="preserve">. Jest to spowodowane wykorzystaniem przez </w:t>
      </w:r>
      <w:proofErr w:type="spellStart"/>
      <w:r w:rsidRPr="008C6A3E">
        <w:t>HAL_Delay</w:t>
      </w:r>
      <w:proofErr w:type="spellEnd"/>
      <w:r w:rsidRPr="008C6A3E">
        <w:t xml:space="preserve">() funkcji </w:t>
      </w:r>
      <w:proofErr w:type="spellStart"/>
      <w:r w:rsidRPr="008C6A3E">
        <w:t>HAL_GetTick</w:t>
      </w:r>
      <w:proofErr w:type="spellEnd"/>
      <w:r w:rsidRPr="008C6A3E">
        <w:t>(), która,</w:t>
      </w:r>
      <w:r w:rsidR="0047035C">
        <w:t xml:space="preserve"> </w:t>
      </w:r>
      <w:r w:rsidR="0047035C" w:rsidRPr="008C6A3E">
        <w:t>pobiera aktualny czas działania mikrokontrolera</w:t>
      </w:r>
      <w:r w:rsidR="0047035C">
        <w:t>,</w:t>
      </w:r>
      <w:r w:rsidRPr="008C6A3E">
        <w:t xml:space="preserve"> korzystając z przerwań</w:t>
      </w:r>
      <w:r w:rsidR="0047035C">
        <w:t xml:space="preserve"> blokujących procesor.</w:t>
      </w:r>
    </w:p>
    <w:p w14:paraId="3A480E70" w14:textId="77777777" w:rsidR="0047035C" w:rsidRDefault="0047035C" w:rsidP="008C6A3E">
      <w:pPr>
        <w:overflowPunct/>
        <w:autoSpaceDE/>
        <w:autoSpaceDN/>
        <w:adjustRightInd/>
        <w:spacing w:line="312" w:lineRule="auto"/>
        <w:ind w:firstLine="720"/>
        <w:jc w:val="both"/>
        <w:textAlignment w:val="auto"/>
      </w:pPr>
    </w:p>
    <w:tbl>
      <w:tblPr>
        <w:tblStyle w:val="Tabela-Siatka"/>
        <w:tblW w:w="0" w:type="auto"/>
        <w:tblLook w:val="04A0" w:firstRow="1" w:lastRow="0" w:firstColumn="1" w:lastColumn="0" w:noHBand="0" w:noVBand="1"/>
      </w:tblPr>
      <w:tblGrid>
        <w:gridCol w:w="534"/>
        <w:gridCol w:w="8394"/>
      </w:tblGrid>
      <w:tr w:rsidR="0047035C" w14:paraId="0903D149" w14:textId="77777777" w:rsidTr="0047035C">
        <w:tc>
          <w:tcPr>
            <w:tcW w:w="534" w:type="dxa"/>
          </w:tcPr>
          <w:p w14:paraId="279072FD"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456</w:t>
            </w:r>
          </w:p>
          <w:p w14:paraId="6B982BCC"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457</w:t>
            </w:r>
          </w:p>
          <w:p w14:paraId="47D533C9"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458</w:t>
            </w:r>
          </w:p>
          <w:p w14:paraId="59307777"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459</w:t>
            </w:r>
          </w:p>
          <w:p w14:paraId="3363FB14"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460</w:t>
            </w:r>
          </w:p>
          <w:p w14:paraId="1DA408DB" w14:textId="77777777" w:rsidR="0047035C" w:rsidRPr="0047035C" w:rsidRDefault="0047035C" w:rsidP="0047035C">
            <w:pPr>
              <w:overflowPunct/>
              <w:autoSpaceDE/>
              <w:autoSpaceDN/>
              <w:adjustRightInd/>
              <w:jc w:val="both"/>
              <w:textAlignment w:val="auto"/>
              <w:rPr>
                <w:rFonts w:ascii="Consolas" w:hAnsi="Consolas"/>
                <w:sz w:val="16"/>
                <w:szCs w:val="16"/>
              </w:rPr>
            </w:pPr>
            <w:r w:rsidRPr="0047035C">
              <w:rPr>
                <w:rFonts w:ascii="Consolas" w:hAnsi="Consolas"/>
                <w:sz w:val="16"/>
                <w:szCs w:val="16"/>
              </w:rPr>
              <w:t>461</w:t>
            </w:r>
          </w:p>
          <w:p w14:paraId="5EAFEA54" w14:textId="38F48430" w:rsidR="0047035C" w:rsidRDefault="0047035C" w:rsidP="0047035C">
            <w:pPr>
              <w:overflowPunct/>
              <w:autoSpaceDE/>
              <w:autoSpaceDN/>
              <w:adjustRightInd/>
              <w:jc w:val="both"/>
              <w:textAlignment w:val="auto"/>
            </w:pPr>
            <w:r w:rsidRPr="0047035C">
              <w:rPr>
                <w:rFonts w:ascii="Consolas" w:hAnsi="Consolas"/>
                <w:sz w:val="16"/>
                <w:szCs w:val="16"/>
              </w:rPr>
              <w:t>462</w:t>
            </w:r>
          </w:p>
        </w:tc>
        <w:tc>
          <w:tcPr>
            <w:tcW w:w="8394" w:type="dxa"/>
          </w:tcPr>
          <w:p w14:paraId="0A13A17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proofErr w:type="spellStart"/>
            <w:r w:rsidRPr="0047035C">
              <w:rPr>
                <w:rFonts w:ascii="Consolas" w:hAnsi="Consolas"/>
                <w:b/>
                <w:bCs/>
                <w:color w:val="7F0055"/>
                <w:sz w:val="16"/>
                <w:szCs w:val="16"/>
              </w:rPr>
              <w:t>void</w:t>
            </w:r>
            <w:proofErr w:type="spellEnd"/>
            <w:r w:rsidRPr="0047035C">
              <w:rPr>
                <w:rFonts w:ascii="Consolas" w:hAnsi="Consolas"/>
                <w:color w:val="000000"/>
                <w:sz w:val="16"/>
                <w:szCs w:val="16"/>
              </w:rPr>
              <w:t xml:space="preserve"> </w:t>
            </w:r>
            <w:proofErr w:type="spellStart"/>
            <w:r w:rsidRPr="0047035C">
              <w:rPr>
                <w:rFonts w:ascii="Consolas" w:hAnsi="Consolas"/>
                <w:b/>
                <w:bCs/>
                <w:color w:val="000000"/>
                <w:sz w:val="16"/>
                <w:szCs w:val="16"/>
              </w:rPr>
              <w:t>delay</w:t>
            </w:r>
            <w:proofErr w:type="spellEnd"/>
            <w:r w:rsidRPr="0047035C">
              <w:rPr>
                <w:rFonts w:ascii="Consolas" w:hAnsi="Consolas"/>
                <w:color w:val="000000"/>
                <w:sz w:val="16"/>
                <w:szCs w:val="16"/>
              </w:rPr>
              <w:t>(</w:t>
            </w:r>
            <w:proofErr w:type="spellStart"/>
            <w:r w:rsidRPr="0047035C">
              <w:rPr>
                <w:rFonts w:ascii="Consolas" w:hAnsi="Consolas"/>
                <w:color w:val="005032"/>
                <w:sz w:val="16"/>
                <w:szCs w:val="16"/>
              </w:rPr>
              <w:t>uint32_t</w:t>
            </w:r>
            <w:proofErr w:type="spellEnd"/>
            <w:r w:rsidRPr="0047035C">
              <w:rPr>
                <w:rFonts w:ascii="Consolas" w:hAnsi="Consolas"/>
                <w:color w:val="000000"/>
                <w:sz w:val="16"/>
                <w:szCs w:val="16"/>
              </w:rPr>
              <w:t xml:space="preserve"> </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w:t>
            </w:r>
          </w:p>
          <w:p w14:paraId="2E252D9D"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w:t>
            </w:r>
          </w:p>
          <w:p w14:paraId="6353B766"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proofErr w:type="spellStart"/>
            <w:r w:rsidRPr="0047035C">
              <w:rPr>
                <w:rFonts w:ascii="Consolas" w:hAnsi="Consolas"/>
                <w:b/>
                <w:bCs/>
                <w:color w:val="7F0055"/>
                <w:sz w:val="16"/>
                <w:szCs w:val="16"/>
              </w:rPr>
              <w:t>while</w:t>
            </w:r>
            <w:proofErr w:type="spellEnd"/>
            <w:r w:rsidRPr="0047035C">
              <w:rPr>
                <w:rFonts w:ascii="Consolas" w:hAnsi="Consolas"/>
                <w:color w:val="000000"/>
                <w:sz w:val="16"/>
                <w:szCs w:val="16"/>
              </w:rPr>
              <w:t>(</w:t>
            </w:r>
            <w:proofErr w:type="spellStart"/>
            <w:r w:rsidRPr="0047035C">
              <w:rPr>
                <w:rFonts w:ascii="Consolas" w:hAnsi="Consolas"/>
                <w:color w:val="000000"/>
                <w:sz w:val="16"/>
                <w:szCs w:val="16"/>
              </w:rPr>
              <w:t>iterations</w:t>
            </w:r>
            <w:proofErr w:type="spellEnd"/>
            <w:r w:rsidRPr="0047035C">
              <w:rPr>
                <w:rFonts w:ascii="Consolas" w:hAnsi="Consolas"/>
                <w:color w:val="000000"/>
                <w:sz w:val="16"/>
                <w:szCs w:val="16"/>
              </w:rPr>
              <w:t>-- &gt; 0)</w:t>
            </w:r>
          </w:p>
          <w:p w14:paraId="1DAFBC51"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79D8375B"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r>
            <w:r w:rsidRPr="0047035C">
              <w:rPr>
                <w:rFonts w:ascii="Consolas" w:hAnsi="Consolas"/>
                <w:color w:val="000000"/>
                <w:sz w:val="16"/>
                <w:szCs w:val="16"/>
              </w:rPr>
              <w:tab/>
              <w:t>__NOP();</w:t>
            </w:r>
          </w:p>
          <w:p w14:paraId="76D08648" w14:textId="77777777" w:rsidR="0047035C" w:rsidRPr="0047035C" w:rsidRDefault="0047035C" w:rsidP="0047035C">
            <w:pPr>
              <w:shd w:val="clear" w:color="auto" w:fill="FFFFFF"/>
              <w:overflowPunct/>
              <w:autoSpaceDE/>
              <w:autoSpaceDN/>
              <w:adjustRightInd/>
              <w:textAlignment w:val="auto"/>
              <w:rPr>
                <w:rFonts w:ascii="Consolas" w:hAnsi="Consolas"/>
                <w:color w:val="000000"/>
                <w:sz w:val="16"/>
                <w:szCs w:val="16"/>
              </w:rPr>
            </w:pPr>
            <w:r w:rsidRPr="0047035C">
              <w:rPr>
                <w:rFonts w:ascii="Consolas" w:hAnsi="Consolas"/>
                <w:color w:val="000000"/>
                <w:sz w:val="16"/>
                <w:szCs w:val="16"/>
              </w:rPr>
              <w:tab/>
              <w:t>}</w:t>
            </w:r>
          </w:p>
          <w:p w14:paraId="1DBD7A26" w14:textId="0A93181D" w:rsidR="0047035C" w:rsidRPr="0047035C" w:rsidRDefault="0047035C" w:rsidP="0047035C">
            <w:pPr>
              <w:keepNext/>
              <w:shd w:val="clear" w:color="auto" w:fill="FFFFFF"/>
              <w:overflowPunct/>
              <w:autoSpaceDE/>
              <w:autoSpaceDN/>
              <w:adjustRightInd/>
              <w:textAlignment w:val="auto"/>
              <w:rPr>
                <w:rFonts w:ascii="Consolas" w:hAnsi="Consolas"/>
                <w:color w:val="000000"/>
                <w:sz w:val="20"/>
              </w:rPr>
            </w:pPr>
            <w:r w:rsidRPr="0047035C">
              <w:rPr>
                <w:rFonts w:ascii="Consolas" w:hAnsi="Consolas"/>
                <w:color w:val="000000"/>
                <w:sz w:val="16"/>
                <w:szCs w:val="16"/>
              </w:rPr>
              <w:t>}</w:t>
            </w:r>
          </w:p>
        </w:tc>
      </w:tr>
    </w:tbl>
    <w:p w14:paraId="7A6D17EF" w14:textId="6F5DF26B" w:rsidR="008C6A3E" w:rsidRDefault="0047035C" w:rsidP="0047035C">
      <w:pPr>
        <w:pStyle w:val="Legenda"/>
        <w:jc w:val="center"/>
        <w:rPr>
          <w:sz w:val="20"/>
          <w:u w:val="single"/>
        </w:rPr>
      </w:pPr>
      <w:r w:rsidRPr="0047035C">
        <w:rPr>
          <w:sz w:val="20"/>
          <w:u w:val="single"/>
        </w:rPr>
        <w:t xml:space="preserve">Rysunek 5.6 Funkcja </w:t>
      </w:r>
      <w:proofErr w:type="spellStart"/>
      <w:r w:rsidRPr="0047035C">
        <w:rPr>
          <w:sz w:val="20"/>
          <w:u w:val="single"/>
        </w:rPr>
        <w:t>delay</w:t>
      </w:r>
      <w:proofErr w:type="spellEnd"/>
      <w:r w:rsidRPr="0047035C">
        <w:rPr>
          <w:sz w:val="20"/>
          <w:u w:val="single"/>
        </w:rPr>
        <w:t>()</w:t>
      </w:r>
    </w:p>
    <w:p w14:paraId="70E1025B" w14:textId="77777777" w:rsidR="0047035C" w:rsidRPr="0047035C" w:rsidRDefault="0047035C" w:rsidP="0047035C"/>
    <w:p w14:paraId="4F0E5E22" w14:textId="6060BE31" w:rsidR="00EF649C" w:rsidRDefault="00991B30" w:rsidP="00EF649C">
      <w:pPr>
        <w:overflowPunct/>
        <w:autoSpaceDE/>
        <w:autoSpaceDN/>
        <w:adjustRightInd/>
        <w:spacing w:line="312" w:lineRule="auto"/>
        <w:ind w:firstLine="720"/>
        <w:jc w:val="both"/>
        <w:textAlignment w:val="auto"/>
      </w:pPr>
      <w:r w:rsidRPr="00991B30">
        <w:t>Ostatnim elementem kodu, który wykorzystuje przerwania, jest obsługa klawiatury matrycowej. Piny wierszy są</w:t>
      </w:r>
      <w:r w:rsidR="00EF649C">
        <w:t xml:space="preserve"> wyjściami</w:t>
      </w:r>
      <w:r w:rsidRPr="00991B30">
        <w:t>, a piny podłączone do kolumn klawiatury są ustawione w trybie '</w:t>
      </w:r>
      <w:proofErr w:type="spellStart"/>
      <w:r w:rsidRPr="00991B30">
        <w:t>External</w:t>
      </w:r>
      <w:proofErr w:type="spellEnd"/>
      <w:r w:rsidRPr="00991B30">
        <w:t xml:space="preserve"> </w:t>
      </w:r>
      <w:proofErr w:type="spellStart"/>
      <w:r w:rsidRPr="00991B30">
        <w:t>Interrupt</w:t>
      </w:r>
      <w:proofErr w:type="spellEnd"/>
      <w:r w:rsidRPr="00991B30">
        <w:t xml:space="preserve"> </w:t>
      </w:r>
      <w:proofErr w:type="spellStart"/>
      <w:r w:rsidRPr="00991B30">
        <w:t>Mode</w:t>
      </w:r>
      <w:proofErr w:type="spellEnd"/>
      <w:r w:rsidRPr="00991B30">
        <w:t>', z aktywacją przerwania na zboczu narastającym.</w:t>
      </w:r>
      <w:r>
        <w:t xml:space="preserve"> </w:t>
      </w:r>
      <w:r w:rsidR="00EF649C" w:rsidRPr="00EF649C">
        <w:t xml:space="preserve">Po naciśnięciu przycisku na klawiaturze wywoływana jest funkcja przerwania </w:t>
      </w:r>
      <w:proofErr w:type="spellStart"/>
      <w:r w:rsidR="00EF649C" w:rsidRPr="00EF649C">
        <w:t>HAL_GPIO_EXTI_Callback</w:t>
      </w:r>
      <w:proofErr w:type="spellEnd"/>
      <w:r w:rsidR="00EF649C" w:rsidRPr="00EF649C">
        <w:t xml:space="preserve">(), która zawiera implementację mechanizmu </w:t>
      </w:r>
      <w:proofErr w:type="spellStart"/>
      <w:r w:rsidR="00EF649C" w:rsidRPr="00EF649C">
        <w:t>debouncing</w:t>
      </w:r>
      <w:proofErr w:type="spellEnd"/>
      <w:r w:rsidR="00EF649C" w:rsidRPr="00EF649C">
        <w:t>, zapobiegającego przypadkowym, wielokrotnym wciśnięciom przycisku. Następnie, zmienia się konfiguracja pinów kolumn, które są ustawiane w tryb wejściowy (</w:t>
      </w:r>
      <w:proofErr w:type="spellStart"/>
      <w:r w:rsidR="00EF649C" w:rsidRPr="00EF649C">
        <w:t>input</w:t>
      </w:r>
      <w:proofErr w:type="spellEnd"/>
      <w:r w:rsidR="00EF649C" w:rsidRPr="00EF649C">
        <w:t>), ale bez aktywacji przerwań. W celu wykrycia naciśniętego przycisku, realizowane jest przemiatanie pinów wierszy: w określonym momencie stan wysoki jest przydzielany tylko jednemu wierszowi. Jeśli w wyniku tej operacji zostanie wykryte zwarcie na konkretnym przycisku, sygnał ten jest identyfikowany na pinie wejściowym odpowiedniej kolumny.</w:t>
      </w:r>
      <w:r w:rsidR="00EF649C">
        <w:t xml:space="preserve"> Po skończonym przemiataniu zostaje ustawiony stan wysoki na każdym pinie wiersza a piny kolumn wracają do trybu wykrywania przerwań, a wartość wciśniętego przycisku jest zapisywana do bufora.</w:t>
      </w:r>
    </w:p>
    <w:p w14:paraId="160CA970" w14:textId="7ECCE49B" w:rsidR="00EF649C" w:rsidRDefault="00EF649C" w:rsidP="00EF649C">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EF649C" w14:paraId="7C5775BD" w14:textId="77777777" w:rsidTr="00EF649C">
        <w:tc>
          <w:tcPr>
            <w:tcW w:w="534" w:type="dxa"/>
          </w:tcPr>
          <w:p w14:paraId="7912A4E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lastRenderedPageBreak/>
              <w:t>346</w:t>
            </w:r>
          </w:p>
          <w:p w14:paraId="5B4E531E"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347</w:t>
            </w:r>
          </w:p>
          <w:p w14:paraId="66D78E1F"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348</w:t>
            </w:r>
          </w:p>
          <w:p w14:paraId="76742E8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349</w:t>
            </w:r>
          </w:p>
          <w:p w14:paraId="6228CC4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350</w:t>
            </w:r>
          </w:p>
          <w:p w14:paraId="5231894C"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351</w:t>
            </w:r>
          </w:p>
          <w:p w14:paraId="516D09B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352</w:t>
            </w:r>
          </w:p>
          <w:p w14:paraId="5F1A9AE7"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353</w:t>
            </w:r>
          </w:p>
          <w:p w14:paraId="1AB57F9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354</w:t>
            </w:r>
          </w:p>
          <w:p w14:paraId="3FEB838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355</w:t>
            </w:r>
          </w:p>
          <w:p w14:paraId="49212E60"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356</w:t>
            </w:r>
          </w:p>
          <w:p w14:paraId="18FD0766"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357</w:t>
            </w:r>
          </w:p>
          <w:p w14:paraId="3E118475"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358</w:t>
            </w:r>
          </w:p>
          <w:p w14:paraId="4113636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359</w:t>
            </w:r>
          </w:p>
          <w:p w14:paraId="1FD86924"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360</w:t>
            </w:r>
          </w:p>
          <w:p w14:paraId="4C4648F1" w14:textId="77777777" w:rsidR="00EF649C" w:rsidRPr="00EF649C" w:rsidRDefault="00EF649C" w:rsidP="00EF649C">
            <w:pPr>
              <w:overflowPunct/>
              <w:autoSpaceDE/>
              <w:autoSpaceDN/>
              <w:adjustRightInd/>
              <w:jc w:val="both"/>
              <w:textAlignment w:val="auto"/>
              <w:rPr>
                <w:rFonts w:ascii="Consolas" w:hAnsi="Consolas"/>
                <w:sz w:val="16"/>
                <w:szCs w:val="16"/>
              </w:rPr>
            </w:pPr>
            <w:r w:rsidRPr="00EF649C">
              <w:rPr>
                <w:rFonts w:ascii="Consolas" w:hAnsi="Consolas"/>
                <w:sz w:val="16"/>
                <w:szCs w:val="16"/>
              </w:rPr>
              <w:t>361</w:t>
            </w:r>
          </w:p>
          <w:p w14:paraId="70B65069" w14:textId="3F692E9A" w:rsidR="00EF649C" w:rsidRDefault="00EF649C" w:rsidP="00EF649C">
            <w:pPr>
              <w:overflowPunct/>
              <w:autoSpaceDE/>
              <w:autoSpaceDN/>
              <w:adjustRightInd/>
              <w:jc w:val="both"/>
              <w:textAlignment w:val="auto"/>
            </w:pPr>
            <w:r w:rsidRPr="00EF649C">
              <w:rPr>
                <w:rFonts w:ascii="Consolas" w:hAnsi="Consolas"/>
                <w:sz w:val="16"/>
                <w:szCs w:val="16"/>
              </w:rPr>
              <w:t>362</w:t>
            </w:r>
          </w:p>
        </w:tc>
        <w:tc>
          <w:tcPr>
            <w:tcW w:w="8394" w:type="dxa"/>
          </w:tcPr>
          <w:p w14:paraId="6D6D05A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ROW_1_Pin</w:t>
            </w:r>
            <w:proofErr w:type="spellEnd"/>
            <w:r w:rsidRPr="00EF649C">
              <w:rPr>
                <w:rFonts w:ascii="Consolas" w:hAnsi="Consolas"/>
                <w:color w:val="000000"/>
                <w:sz w:val="16"/>
                <w:szCs w:val="16"/>
              </w:rPr>
              <w:t>, 1);</w:t>
            </w:r>
          </w:p>
          <w:p w14:paraId="0A7FC01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ROW_2_Pin</w:t>
            </w:r>
            <w:proofErr w:type="spellEnd"/>
            <w:r w:rsidRPr="00EF649C">
              <w:rPr>
                <w:rFonts w:ascii="Consolas" w:hAnsi="Consolas"/>
                <w:color w:val="000000"/>
                <w:sz w:val="16"/>
                <w:szCs w:val="16"/>
              </w:rPr>
              <w:t>, 0);</w:t>
            </w:r>
          </w:p>
          <w:p w14:paraId="61F8670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ROW_3_Pin</w:t>
            </w:r>
            <w:proofErr w:type="spellEnd"/>
            <w:r w:rsidRPr="00EF649C">
              <w:rPr>
                <w:rFonts w:ascii="Consolas" w:hAnsi="Consolas"/>
                <w:color w:val="000000"/>
                <w:sz w:val="16"/>
                <w:szCs w:val="16"/>
              </w:rPr>
              <w:t>, 0);</w:t>
            </w:r>
          </w:p>
          <w:p w14:paraId="119648E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HAL_GPIO_WritePin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ROW_4_GPIO_Port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ROW_4_Pin</w:t>
            </w:r>
            <w:proofErr w:type="spellEnd"/>
            <w:r w:rsidRPr="00EF649C">
              <w:rPr>
                <w:rFonts w:ascii="Consolas" w:hAnsi="Consolas"/>
                <w:color w:val="000000"/>
                <w:sz w:val="16"/>
                <w:szCs w:val="16"/>
              </w:rPr>
              <w:t>, 0);</w:t>
            </w:r>
          </w:p>
          <w:p w14:paraId="4D76631C"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COL_1_GPIO_Port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COL_1_Pin</w:t>
            </w:r>
            <w:proofErr w:type="spellEnd"/>
            <w:r w:rsidRPr="00EF649C">
              <w:rPr>
                <w:rFonts w:ascii="Consolas" w:hAnsi="Consolas"/>
                <w:color w:val="000000"/>
                <w:sz w:val="16"/>
                <w:szCs w:val="16"/>
              </w:rPr>
              <w:t>))</w:t>
            </w:r>
          </w:p>
          <w:p w14:paraId="51C509A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0F113041"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'1'</w:t>
            </w:r>
            <w:r w:rsidRPr="00EF649C">
              <w:rPr>
                <w:rFonts w:ascii="Consolas" w:hAnsi="Consolas"/>
                <w:color w:val="000000"/>
                <w:sz w:val="16"/>
                <w:szCs w:val="16"/>
              </w:rPr>
              <w:t>;</w:t>
            </w:r>
          </w:p>
          <w:p w14:paraId="2174F180"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COL_2_GPIO_Port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COL_2_Pin</w:t>
            </w:r>
            <w:proofErr w:type="spellEnd"/>
            <w:r w:rsidRPr="00EF649C">
              <w:rPr>
                <w:rFonts w:ascii="Consolas" w:hAnsi="Consolas"/>
                <w:color w:val="000000"/>
                <w:sz w:val="16"/>
                <w:szCs w:val="16"/>
              </w:rPr>
              <w:t>))</w:t>
            </w:r>
          </w:p>
          <w:p w14:paraId="1E6184B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1E2CD8FD"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'2'</w:t>
            </w:r>
            <w:r w:rsidRPr="00EF649C">
              <w:rPr>
                <w:rFonts w:ascii="Consolas" w:hAnsi="Consolas"/>
                <w:color w:val="000000"/>
                <w:sz w:val="16"/>
                <w:szCs w:val="16"/>
              </w:rPr>
              <w:t>;</w:t>
            </w:r>
          </w:p>
          <w:p w14:paraId="398D3575"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COL_3_GPIO_Port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COL_3_Pin</w:t>
            </w:r>
            <w:proofErr w:type="spellEnd"/>
            <w:r w:rsidRPr="00EF649C">
              <w:rPr>
                <w:rFonts w:ascii="Consolas" w:hAnsi="Consolas"/>
                <w:color w:val="000000"/>
                <w:sz w:val="16"/>
                <w:szCs w:val="16"/>
              </w:rPr>
              <w:t>))</w:t>
            </w:r>
          </w:p>
          <w:p w14:paraId="79489148"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FFA77CE"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'3'</w:t>
            </w:r>
            <w:r w:rsidRPr="00EF649C">
              <w:rPr>
                <w:rFonts w:ascii="Consolas" w:hAnsi="Consolas"/>
                <w:color w:val="000000"/>
                <w:sz w:val="16"/>
                <w:szCs w:val="16"/>
              </w:rPr>
              <w:t>;</w:t>
            </w:r>
          </w:p>
          <w:p w14:paraId="76D31564"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 xml:space="preserve">} </w:t>
            </w:r>
            <w:proofErr w:type="spellStart"/>
            <w:r w:rsidRPr="00EF649C">
              <w:rPr>
                <w:rFonts w:ascii="Consolas" w:hAnsi="Consolas"/>
                <w:b/>
                <w:bCs/>
                <w:color w:val="7F0055"/>
                <w:sz w:val="16"/>
                <w:szCs w:val="16"/>
              </w:rPr>
              <w:t>else</w:t>
            </w:r>
            <w:proofErr w:type="spellEnd"/>
            <w:r w:rsidRPr="00EF649C">
              <w:rPr>
                <w:rFonts w:ascii="Consolas" w:hAnsi="Consolas"/>
                <w:color w:val="000000"/>
                <w:sz w:val="16"/>
                <w:szCs w:val="16"/>
              </w:rPr>
              <w:t xml:space="preserve"> </w:t>
            </w:r>
            <w:proofErr w:type="spellStart"/>
            <w:r w:rsidRPr="00EF649C">
              <w:rPr>
                <w:rFonts w:ascii="Consolas" w:hAnsi="Consolas"/>
                <w:b/>
                <w:bCs/>
                <w:color w:val="7F0055"/>
                <w:sz w:val="16"/>
                <w:szCs w:val="16"/>
              </w:rPr>
              <w:t>if</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GPIO_Pin</w:t>
            </w:r>
            <w:proofErr w:type="spellEnd"/>
            <w:r w:rsidRPr="00EF649C">
              <w:rPr>
                <w:rFonts w:ascii="Consolas" w:hAnsi="Consolas"/>
                <w:color w:val="000000"/>
                <w:sz w:val="16"/>
                <w:szCs w:val="16"/>
              </w:rPr>
              <w:t xml:space="preserve"> ==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 xml:space="preserve"> &amp;&amp; </w:t>
            </w:r>
            <w:proofErr w:type="spellStart"/>
            <w:r w:rsidRPr="00EF649C">
              <w:rPr>
                <w:rFonts w:ascii="Consolas" w:hAnsi="Consolas"/>
                <w:color w:val="000000"/>
                <w:sz w:val="16"/>
                <w:szCs w:val="16"/>
              </w:rPr>
              <w:t>HAL_GPIO_ReadPin</w:t>
            </w:r>
            <w:proofErr w:type="spellEnd"/>
            <w:r w:rsidRPr="00EF649C">
              <w:rPr>
                <w:rFonts w:ascii="Consolas" w:hAnsi="Consolas"/>
                <w:color w:val="000000"/>
                <w:sz w:val="16"/>
                <w:szCs w:val="16"/>
              </w:rPr>
              <w:t>(</w:t>
            </w:r>
            <w:proofErr w:type="spellStart"/>
            <w:r w:rsidRPr="00EF649C">
              <w:rPr>
                <w:rFonts w:ascii="Consolas" w:hAnsi="Consolas"/>
                <w:color w:val="000000"/>
                <w:sz w:val="16"/>
                <w:szCs w:val="16"/>
              </w:rPr>
              <w:t>COL_4_GPIO_Port</w:t>
            </w:r>
            <w:proofErr w:type="spellEnd"/>
            <w:r w:rsidRPr="00EF649C">
              <w:rPr>
                <w:rFonts w:ascii="Consolas" w:hAnsi="Consolas"/>
                <w:color w:val="000000"/>
                <w:sz w:val="16"/>
                <w:szCs w:val="16"/>
              </w:rPr>
              <w:t xml:space="preserve">, </w:t>
            </w:r>
            <w:proofErr w:type="spellStart"/>
            <w:r w:rsidRPr="00EF649C">
              <w:rPr>
                <w:rFonts w:ascii="Consolas" w:hAnsi="Consolas"/>
                <w:color w:val="000000"/>
                <w:sz w:val="16"/>
                <w:szCs w:val="16"/>
              </w:rPr>
              <w:t>COL_4_Pin</w:t>
            </w:r>
            <w:proofErr w:type="spellEnd"/>
            <w:r w:rsidRPr="00EF649C">
              <w:rPr>
                <w:rFonts w:ascii="Consolas" w:hAnsi="Consolas"/>
                <w:color w:val="000000"/>
                <w:sz w:val="16"/>
                <w:szCs w:val="16"/>
              </w:rPr>
              <w:t>))</w:t>
            </w:r>
          </w:p>
          <w:p w14:paraId="1AE88B66"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p w14:paraId="66389B73" w14:textId="77777777" w:rsidR="00EF649C" w:rsidRPr="00EF649C" w:rsidRDefault="00EF649C" w:rsidP="00EF649C">
            <w:pPr>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r>
            <w:r w:rsidRPr="00EF649C">
              <w:rPr>
                <w:rFonts w:ascii="Consolas" w:hAnsi="Consolas"/>
                <w:color w:val="000000"/>
                <w:sz w:val="16"/>
                <w:szCs w:val="16"/>
              </w:rPr>
              <w:tab/>
            </w:r>
            <w:proofErr w:type="spellStart"/>
            <w:r w:rsidRPr="00EF649C">
              <w:rPr>
                <w:rFonts w:ascii="Consolas" w:hAnsi="Consolas"/>
                <w:color w:val="000000"/>
                <w:sz w:val="16"/>
                <w:szCs w:val="16"/>
              </w:rPr>
              <w:t>pressed_key</w:t>
            </w:r>
            <w:proofErr w:type="spellEnd"/>
            <w:r w:rsidRPr="00EF649C">
              <w:rPr>
                <w:rFonts w:ascii="Consolas" w:hAnsi="Consolas"/>
                <w:color w:val="000000"/>
                <w:sz w:val="16"/>
                <w:szCs w:val="16"/>
              </w:rPr>
              <w:t xml:space="preserve"> = </w:t>
            </w:r>
            <w:r w:rsidRPr="00EF649C">
              <w:rPr>
                <w:rFonts w:ascii="Consolas" w:hAnsi="Consolas"/>
                <w:color w:val="2A00FF"/>
                <w:sz w:val="16"/>
                <w:szCs w:val="16"/>
              </w:rPr>
              <w:t>'A'</w:t>
            </w:r>
            <w:r w:rsidRPr="00EF649C">
              <w:rPr>
                <w:rFonts w:ascii="Consolas" w:hAnsi="Consolas"/>
                <w:color w:val="000000"/>
                <w:sz w:val="16"/>
                <w:szCs w:val="16"/>
              </w:rPr>
              <w:t>;</w:t>
            </w:r>
          </w:p>
          <w:p w14:paraId="1D37AF94" w14:textId="4971A2EF" w:rsidR="00EF649C" w:rsidRPr="00EF649C" w:rsidRDefault="00EF649C" w:rsidP="00EF649C">
            <w:pPr>
              <w:keepNext/>
              <w:shd w:val="clear" w:color="auto" w:fill="FFFFFF"/>
              <w:overflowPunct/>
              <w:autoSpaceDE/>
              <w:autoSpaceDN/>
              <w:adjustRightInd/>
              <w:textAlignment w:val="auto"/>
              <w:rPr>
                <w:rFonts w:ascii="Consolas" w:hAnsi="Consolas"/>
                <w:color w:val="000000"/>
                <w:sz w:val="16"/>
                <w:szCs w:val="16"/>
              </w:rPr>
            </w:pPr>
            <w:r w:rsidRPr="00EF649C">
              <w:rPr>
                <w:rFonts w:ascii="Consolas" w:hAnsi="Consolas"/>
                <w:color w:val="000000"/>
                <w:sz w:val="16"/>
                <w:szCs w:val="16"/>
              </w:rPr>
              <w:tab/>
            </w:r>
            <w:r w:rsidRPr="00EF649C">
              <w:rPr>
                <w:rFonts w:ascii="Consolas" w:hAnsi="Consolas"/>
                <w:color w:val="000000"/>
                <w:sz w:val="16"/>
                <w:szCs w:val="16"/>
              </w:rPr>
              <w:tab/>
              <w:t>}</w:t>
            </w:r>
          </w:p>
        </w:tc>
      </w:tr>
    </w:tbl>
    <w:p w14:paraId="68D15161" w14:textId="385C17D9" w:rsidR="00EF649C" w:rsidRPr="00EF649C" w:rsidRDefault="00EF649C" w:rsidP="00EF649C">
      <w:pPr>
        <w:pStyle w:val="Legenda"/>
        <w:jc w:val="center"/>
        <w:rPr>
          <w:sz w:val="20"/>
          <w:u w:val="single"/>
        </w:rPr>
      </w:pPr>
      <w:r w:rsidRPr="00EF649C">
        <w:rPr>
          <w:sz w:val="20"/>
          <w:u w:val="single"/>
        </w:rPr>
        <w:t>Rysunek 5.7 Fragment przedstawiający przemiatanie wierszy</w:t>
      </w:r>
    </w:p>
    <w:p w14:paraId="25DDE881" w14:textId="77777777" w:rsidR="00991B30" w:rsidRDefault="00991B30" w:rsidP="008C6A3E">
      <w:pPr>
        <w:overflowPunct/>
        <w:autoSpaceDE/>
        <w:autoSpaceDN/>
        <w:adjustRightInd/>
        <w:spacing w:line="312" w:lineRule="auto"/>
        <w:ind w:firstLine="720"/>
        <w:jc w:val="both"/>
        <w:textAlignment w:val="auto"/>
      </w:pPr>
    </w:p>
    <w:p w14:paraId="4680467E" w14:textId="2319E575" w:rsidR="005954B7" w:rsidRDefault="005954B7" w:rsidP="008C6A3E">
      <w:pPr>
        <w:overflowPunct/>
        <w:autoSpaceDE/>
        <w:autoSpaceDN/>
        <w:adjustRightInd/>
        <w:spacing w:line="312" w:lineRule="auto"/>
        <w:ind w:firstLine="720"/>
        <w:jc w:val="both"/>
        <w:textAlignment w:val="auto"/>
      </w:pPr>
      <w:r w:rsidRPr="005954B7">
        <w:t xml:space="preserve">Funkcja </w:t>
      </w:r>
      <w:proofErr w:type="spellStart"/>
      <w:r w:rsidRPr="005954B7">
        <w:t>main</w:t>
      </w:r>
      <w:proofErr w:type="spellEnd"/>
      <w:r w:rsidRPr="005954B7">
        <w:t xml:space="preserve">() rozpoczyna się od początkowych inicjalizacji modułów, które obejmują: włączenie pinu Enable modemu, inicjalizację wyświetlacza LCD za pomocą funkcji </w:t>
      </w:r>
      <w:proofErr w:type="spellStart"/>
      <w:r w:rsidRPr="005954B7">
        <w:t>lcd_init</w:t>
      </w:r>
      <w:proofErr w:type="spellEnd"/>
      <w:r w:rsidRPr="005954B7">
        <w:t xml:space="preserve">() z pliku HD44780.c, ustawienie podświetlenia wyświetlacza przy użyciu </w:t>
      </w:r>
      <w:proofErr w:type="spellStart"/>
      <w:r w:rsidRPr="005954B7">
        <w:t>lcd_backlight</w:t>
      </w:r>
      <w:proofErr w:type="spellEnd"/>
      <w:r w:rsidRPr="005954B7">
        <w:t xml:space="preserve">() oraz czyszczenie wyświetlacza z ewentualnej niepożądanej zawartości za pomocą </w:t>
      </w:r>
      <w:proofErr w:type="spellStart"/>
      <w:r w:rsidRPr="005954B7">
        <w:t>lcd_clear</w:t>
      </w:r>
      <w:proofErr w:type="spellEnd"/>
      <w:r w:rsidRPr="005954B7">
        <w:t xml:space="preserve">(). Dodatkowo inicjalizowany jest </w:t>
      </w:r>
      <w:proofErr w:type="spellStart"/>
      <w:r w:rsidRPr="005954B7">
        <w:t>timer</w:t>
      </w:r>
      <w:proofErr w:type="spellEnd"/>
      <w:r w:rsidRPr="005954B7">
        <w:t xml:space="preserve"> PWM, który steruje serwomechanizmem, z</w:t>
      </w:r>
      <w:r>
        <w:t xml:space="preserve"> wymuszeniem</w:t>
      </w:r>
      <w:r w:rsidRPr="005954B7">
        <w:t xml:space="preserve"> ustawieni</w:t>
      </w:r>
      <w:r>
        <w:t>a</w:t>
      </w:r>
      <w:r w:rsidRPr="005954B7">
        <w:t xml:space="preserve"> na pozycję otwartego zamka. </w:t>
      </w:r>
      <w:r w:rsidR="0064234A">
        <w:t>B</w:t>
      </w:r>
      <w:r w:rsidRPr="005954B7">
        <w:t xml:space="preserve">ufor zapisujący wpisywany klucz dostępu jest czyszczony, na pinach wierszy klawiatury matrycowej ustawiany jest stan wysoki, a także </w:t>
      </w:r>
      <w:r>
        <w:t>rozpoczyna</w:t>
      </w:r>
      <w:r w:rsidRPr="005954B7">
        <w:t xml:space="preserve"> się wykrywanie otrzymywanych znaków na pinach RX wejść UART.</w:t>
      </w:r>
      <w:r>
        <w:t xml:space="preserve"> </w:t>
      </w:r>
      <w:r w:rsidR="00F304D6" w:rsidRPr="00F304D6">
        <w:t xml:space="preserve">Druga część funkcji </w:t>
      </w:r>
      <w:proofErr w:type="spellStart"/>
      <w:r w:rsidR="00F304D6" w:rsidRPr="00F304D6">
        <w:t>main</w:t>
      </w:r>
      <w:proofErr w:type="spellEnd"/>
      <w:r w:rsidR="00F304D6" w:rsidRPr="00F304D6">
        <w:t xml:space="preserve">() obejmuje pętlę </w:t>
      </w:r>
      <w:proofErr w:type="spellStart"/>
      <w:r w:rsidR="00F304D6" w:rsidRPr="00F304D6">
        <w:t>while</w:t>
      </w:r>
      <w:proofErr w:type="spellEnd"/>
      <w:r w:rsidR="00F304D6" w:rsidRPr="00F304D6">
        <w:t xml:space="preserve">(1), w której cyklicznie wykonywane są funkcje: </w:t>
      </w:r>
      <w:proofErr w:type="spellStart"/>
      <w:r w:rsidR="00F304D6" w:rsidRPr="00F304D6">
        <w:t>check_timeout_gsm</w:t>
      </w:r>
      <w:proofErr w:type="spellEnd"/>
      <w:r w:rsidR="00F304D6" w:rsidRPr="00F304D6">
        <w:t xml:space="preserve">(), przeznaczona do wykrywania zakończenia transmisji wiadomości przez moduł GSM, </w:t>
      </w:r>
      <w:proofErr w:type="spellStart"/>
      <w:r w:rsidR="00F304D6" w:rsidRPr="00F304D6">
        <w:t>lcd_display</w:t>
      </w:r>
      <w:proofErr w:type="spellEnd"/>
      <w:r w:rsidR="00F304D6" w:rsidRPr="00F304D6">
        <w:t xml:space="preserve">(), rozbudowana funkcja wyświetlająca komunikaty w zależności od aktualnego stanu urządzenia, oraz </w:t>
      </w:r>
      <w:proofErr w:type="spellStart"/>
      <w:r w:rsidR="00F304D6" w:rsidRPr="00F304D6">
        <w:t>lcd_display_key</w:t>
      </w:r>
      <w:proofErr w:type="spellEnd"/>
      <w:r w:rsidR="00F304D6" w:rsidRPr="00F304D6">
        <w:t xml:space="preserve">(), odpowiedzialna za prezentację wpisywanego kodu dostępu. Dodatkowo, odbywa się reset </w:t>
      </w:r>
      <w:proofErr w:type="spellStart"/>
      <w:r w:rsidR="00F304D6" w:rsidRPr="00F304D6">
        <w:t>Watchdoga</w:t>
      </w:r>
      <w:proofErr w:type="spellEnd"/>
      <w:r w:rsidR="00F304D6" w:rsidRPr="00F304D6">
        <w:t xml:space="preserve"> za pomocą funkcji </w:t>
      </w:r>
      <w:proofErr w:type="spellStart"/>
      <w:r w:rsidR="00F304D6" w:rsidRPr="00F304D6">
        <w:t>HAL_IWDG_Refresh</w:t>
      </w:r>
      <w:proofErr w:type="spellEnd"/>
      <w:r w:rsidR="00F304D6" w:rsidRPr="00F304D6">
        <w:t>().</w:t>
      </w:r>
    </w:p>
    <w:tbl>
      <w:tblPr>
        <w:tblStyle w:val="Tabela-Siatka"/>
        <w:tblW w:w="0" w:type="auto"/>
        <w:tblLook w:val="04A0" w:firstRow="1" w:lastRow="0" w:firstColumn="1" w:lastColumn="0" w:noHBand="0" w:noVBand="1"/>
      </w:tblPr>
      <w:tblGrid>
        <w:gridCol w:w="534"/>
        <w:gridCol w:w="8394"/>
      </w:tblGrid>
      <w:tr w:rsidR="00F304D6" w14:paraId="5CE3E323" w14:textId="77777777" w:rsidTr="00F304D6">
        <w:tc>
          <w:tcPr>
            <w:tcW w:w="534" w:type="dxa"/>
          </w:tcPr>
          <w:p w14:paraId="7C12C49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503</w:t>
            </w:r>
          </w:p>
          <w:p w14:paraId="770D96A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504</w:t>
            </w:r>
          </w:p>
          <w:p w14:paraId="5F5A240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505</w:t>
            </w:r>
          </w:p>
          <w:p w14:paraId="20249E13"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506</w:t>
            </w:r>
          </w:p>
          <w:p w14:paraId="37D0F29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507</w:t>
            </w:r>
          </w:p>
          <w:p w14:paraId="65F7E4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508</w:t>
            </w:r>
          </w:p>
          <w:p w14:paraId="7206B5B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509</w:t>
            </w:r>
          </w:p>
          <w:p w14:paraId="0675B01B"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510</w:t>
            </w:r>
          </w:p>
          <w:p w14:paraId="6BF1BD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511</w:t>
            </w:r>
          </w:p>
          <w:p w14:paraId="33EF3D6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512</w:t>
            </w:r>
          </w:p>
          <w:p w14:paraId="7C132E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513</w:t>
            </w:r>
          </w:p>
          <w:p w14:paraId="06E1151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514</w:t>
            </w:r>
          </w:p>
          <w:p w14:paraId="03F26820"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515</w:t>
            </w:r>
          </w:p>
          <w:p w14:paraId="05914E86"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516</w:t>
            </w:r>
          </w:p>
          <w:p w14:paraId="327E15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517</w:t>
            </w:r>
          </w:p>
          <w:p w14:paraId="2A04857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518</w:t>
            </w:r>
          </w:p>
          <w:p w14:paraId="0A80F32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519</w:t>
            </w:r>
          </w:p>
          <w:p w14:paraId="0FFE1A7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520</w:t>
            </w:r>
          </w:p>
          <w:p w14:paraId="2249BFD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521</w:t>
            </w:r>
          </w:p>
          <w:p w14:paraId="02506914"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522</w:t>
            </w:r>
          </w:p>
          <w:p w14:paraId="61DBE7ED"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523</w:t>
            </w:r>
          </w:p>
          <w:p w14:paraId="70772906" w14:textId="4C5D49C3"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524</w:t>
            </w:r>
          </w:p>
        </w:tc>
        <w:tc>
          <w:tcPr>
            <w:tcW w:w="8394" w:type="dxa"/>
          </w:tcPr>
          <w:p w14:paraId="1387F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MODEM_ENABLE_GPIO_Port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MODEM_ENABLE_Pin</w:t>
            </w:r>
            <w:proofErr w:type="spellEnd"/>
            <w:r w:rsidRPr="00F304D6">
              <w:rPr>
                <w:rFonts w:ascii="Consolas" w:hAnsi="Consolas"/>
                <w:color w:val="000000"/>
                <w:sz w:val="16"/>
                <w:szCs w:val="16"/>
              </w:rPr>
              <w:t xml:space="preserve">, </w:t>
            </w:r>
            <w:r w:rsidRPr="00F304D6">
              <w:rPr>
                <w:rFonts w:ascii="Consolas" w:hAnsi="Consolas"/>
                <w:i/>
                <w:iCs/>
                <w:color w:val="0000C0"/>
                <w:sz w:val="16"/>
                <w:szCs w:val="16"/>
              </w:rPr>
              <w:t>GPIO_PIN_SET</w:t>
            </w:r>
            <w:r w:rsidRPr="00F304D6">
              <w:rPr>
                <w:rFonts w:ascii="Consolas" w:hAnsi="Consolas"/>
                <w:color w:val="000000"/>
                <w:sz w:val="16"/>
                <w:szCs w:val="16"/>
              </w:rPr>
              <w:t>);</w:t>
            </w:r>
          </w:p>
          <w:p w14:paraId="632A5CD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HAL_Delay</w:t>
            </w:r>
            <w:proofErr w:type="spellEnd"/>
            <w:r w:rsidRPr="00F304D6">
              <w:rPr>
                <w:rFonts w:ascii="Consolas" w:hAnsi="Consolas"/>
                <w:color w:val="000000"/>
                <w:sz w:val="16"/>
                <w:szCs w:val="16"/>
              </w:rPr>
              <w:t>(1000);</w:t>
            </w:r>
          </w:p>
          <w:p w14:paraId="6B378FD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D95599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lcd_init</w:t>
            </w:r>
            <w:proofErr w:type="spellEnd"/>
            <w:r w:rsidRPr="00F304D6">
              <w:rPr>
                <w:rFonts w:ascii="Consolas" w:hAnsi="Consolas"/>
                <w:color w:val="000000"/>
                <w:sz w:val="16"/>
                <w:szCs w:val="16"/>
              </w:rPr>
              <w:t>();</w:t>
            </w:r>
          </w:p>
          <w:p w14:paraId="759A915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send_AT_init</w:t>
            </w:r>
            <w:proofErr w:type="spellEnd"/>
            <w:r w:rsidRPr="00F304D6">
              <w:rPr>
                <w:rFonts w:ascii="Consolas" w:hAnsi="Consolas"/>
                <w:color w:val="000000"/>
                <w:sz w:val="16"/>
                <w:szCs w:val="16"/>
              </w:rPr>
              <w:t>();</w:t>
            </w:r>
          </w:p>
          <w:p w14:paraId="45C71CE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2ADE4C1"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lcd_backlight</w:t>
            </w:r>
            <w:proofErr w:type="spellEnd"/>
            <w:r w:rsidRPr="00F304D6">
              <w:rPr>
                <w:rFonts w:ascii="Consolas" w:hAnsi="Consolas"/>
                <w:color w:val="000000"/>
                <w:sz w:val="16"/>
                <w:szCs w:val="16"/>
              </w:rPr>
              <w:t>(1);</w:t>
            </w:r>
          </w:p>
          <w:p w14:paraId="642D711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lcd_clear</w:t>
            </w:r>
            <w:proofErr w:type="spellEnd"/>
            <w:r w:rsidRPr="00F304D6">
              <w:rPr>
                <w:rFonts w:ascii="Consolas" w:hAnsi="Consolas"/>
                <w:color w:val="000000"/>
                <w:sz w:val="16"/>
                <w:szCs w:val="16"/>
              </w:rPr>
              <w:t>();</w:t>
            </w:r>
          </w:p>
          <w:p w14:paraId="3E595DC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5703A0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HAL_TIM_PWM_Start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w:t>
            </w:r>
          </w:p>
          <w:p w14:paraId="3D6F972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__HAL_TIM_SET_COMPARE(&amp;</w:t>
            </w:r>
            <w:proofErr w:type="spellStart"/>
            <w:r w:rsidRPr="00F304D6">
              <w:rPr>
                <w:rFonts w:ascii="Consolas" w:hAnsi="Consolas"/>
                <w:color w:val="000000"/>
                <w:sz w:val="16"/>
                <w:szCs w:val="16"/>
              </w:rPr>
              <w:t>htim2</w:t>
            </w:r>
            <w:proofErr w:type="spellEnd"/>
            <w:r w:rsidRPr="00F304D6">
              <w:rPr>
                <w:rFonts w:ascii="Consolas" w:hAnsi="Consolas"/>
                <w:color w:val="000000"/>
                <w:sz w:val="16"/>
                <w:szCs w:val="16"/>
              </w:rPr>
              <w:t>, TIM_CHANNEL_1, 1600);</w:t>
            </w:r>
          </w:p>
          <w:p w14:paraId="7D06A73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034A6A2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642880"/>
                <w:sz w:val="16"/>
                <w:szCs w:val="16"/>
              </w:rPr>
              <w:t>memset</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r w:rsidRPr="00F304D6">
              <w:rPr>
                <w:rFonts w:ascii="Consolas" w:hAnsi="Consolas"/>
                <w:color w:val="2A00FF"/>
                <w:sz w:val="16"/>
                <w:szCs w:val="16"/>
              </w:rPr>
              <w:t>'\0'</w:t>
            </w:r>
            <w:r w:rsidRPr="00F304D6">
              <w:rPr>
                <w:rFonts w:ascii="Consolas" w:hAnsi="Consolas"/>
                <w:color w:val="000000"/>
                <w:sz w:val="16"/>
                <w:szCs w:val="16"/>
              </w:rPr>
              <w:t>, BUFFER_SIZE);</w:t>
            </w:r>
          </w:p>
          <w:p w14:paraId="58D6832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3873339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ROW_1_GPIO_Port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ROW_1_Pin</w:t>
            </w:r>
            <w:proofErr w:type="spellEnd"/>
            <w:r w:rsidRPr="00F304D6">
              <w:rPr>
                <w:rFonts w:ascii="Consolas" w:hAnsi="Consolas"/>
                <w:color w:val="000000"/>
                <w:sz w:val="16"/>
                <w:szCs w:val="16"/>
              </w:rPr>
              <w:t>, 1);</w:t>
            </w:r>
          </w:p>
          <w:p w14:paraId="368FC57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ROW_2_GPIO_Port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ROW_2_Pin</w:t>
            </w:r>
            <w:proofErr w:type="spellEnd"/>
            <w:r w:rsidRPr="00F304D6">
              <w:rPr>
                <w:rFonts w:ascii="Consolas" w:hAnsi="Consolas"/>
                <w:color w:val="000000"/>
                <w:sz w:val="16"/>
                <w:szCs w:val="16"/>
              </w:rPr>
              <w:t>, 1);</w:t>
            </w:r>
          </w:p>
          <w:p w14:paraId="4497E96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ROW_3_GPIO_Port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ROW_3_Pin</w:t>
            </w:r>
            <w:proofErr w:type="spellEnd"/>
            <w:r w:rsidRPr="00F304D6">
              <w:rPr>
                <w:rFonts w:ascii="Consolas" w:hAnsi="Consolas"/>
                <w:color w:val="000000"/>
                <w:sz w:val="16"/>
                <w:szCs w:val="16"/>
              </w:rPr>
              <w:t>, 1);</w:t>
            </w:r>
          </w:p>
          <w:p w14:paraId="12E21FF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HAL_GPIO_WritePin</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ROW_4_GPIO_Port</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ROW_4_Pin</w:t>
            </w:r>
            <w:proofErr w:type="spellEnd"/>
            <w:r w:rsidRPr="00F304D6">
              <w:rPr>
                <w:rFonts w:ascii="Consolas" w:hAnsi="Consolas"/>
                <w:color w:val="000000"/>
                <w:sz w:val="16"/>
                <w:szCs w:val="16"/>
              </w:rPr>
              <w:t>, 1);</w:t>
            </w:r>
          </w:p>
          <w:p w14:paraId="07EFF5E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1BB99635"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huart2</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uart2_rx_buffer</w:t>
            </w:r>
            <w:proofErr w:type="spellEnd"/>
            <w:r w:rsidRPr="00F304D6">
              <w:rPr>
                <w:rFonts w:ascii="Consolas" w:hAnsi="Consolas"/>
                <w:color w:val="000000"/>
                <w:sz w:val="16"/>
                <w:szCs w:val="16"/>
              </w:rPr>
              <w:t>, 1);</w:t>
            </w:r>
          </w:p>
          <w:p w14:paraId="39C4295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huart1</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uart1_rx_buffer</w:t>
            </w:r>
            <w:proofErr w:type="spellEnd"/>
            <w:r w:rsidRPr="00F304D6">
              <w:rPr>
                <w:rFonts w:ascii="Consolas" w:hAnsi="Consolas"/>
                <w:color w:val="000000"/>
                <w:sz w:val="16"/>
                <w:szCs w:val="16"/>
              </w:rPr>
              <w:t>, 1);</w:t>
            </w:r>
          </w:p>
          <w:p w14:paraId="266DC9CF" w14:textId="5161A557" w:rsidR="00F304D6" w:rsidRPr="00F304D6" w:rsidRDefault="00F304D6" w:rsidP="00F304D6">
            <w:pPr>
              <w:keepNext/>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color w:val="000000"/>
                <w:sz w:val="16"/>
                <w:szCs w:val="16"/>
              </w:rPr>
              <w:t>HAL_UART_Receive_IT</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huart3</w:t>
            </w:r>
            <w:proofErr w:type="spellEnd"/>
            <w:r w:rsidRPr="00F304D6">
              <w:rPr>
                <w:rFonts w:ascii="Consolas" w:hAnsi="Consolas"/>
                <w:color w:val="000000"/>
                <w:sz w:val="16"/>
                <w:szCs w:val="16"/>
              </w:rPr>
              <w:t>, &amp;</w:t>
            </w:r>
            <w:proofErr w:type="spellStart"/>
            <w:r w:rsidRPr="00F304D6">
              <w:rPr>
                <w:rFonts w:ascii="Consolas" w:hAnsi="Consolas"/>
                <w:color w:val="000000"/>
                <w:sz w:val="16"/>
                <w:szCs w:val="16"/>
              </w:rPr>
              <w:t>uart3_rx_buffer</w:t>
            </w:r>
            <w:proofErr w:type="spellEnd"/>
            <w:r w:rsidRPr="00F304D6">
              <w:rPr>
                <w:rFonts w:ascii="Consolas" w:hAnsi="Consolas"/>
                <w:color w:val="000000"/>
                <w:sz w:val="16"/>
                <w:szCs w:val="16"/>
              </w:rPr>
              <w:t>, 1);</w:t>
            </w:r>
          </w:p>
        </w:tc>
      </w:tr>
    </w:tbl>
    <w:p w14:paraId="47498B68" w14:textId="4DADEA20" w:rsidR="005954B7" w:rsidRPr="00F304D6" w:rsidRDefault="00F304D6" w:rsidP="00F304D6">
      <w:pPr>
        <w:pStyle w:val="Legenda"/>
        <w:jc w:val="center"/>
        <w:rPr>
          <w:sz w:val="20"/>
          <w:u w:val="single"/>
        </w:rPr>
      </w:pPr>
      <w:r w:rsidRPr="00F304D6">
        <w:rPr>
          <w:sz w:val="20"/>
          <w:u w:val="single"/>
        </w:rPr>
        <w:t xml:space="preserve">Rysunek 5.8 Część inicjalizacyjna funkcji </w:t>
      </w:r>
      <w:proofErr w:type="spellStart"/>
      <w:r w:rsidRPr="00F304D6">
        <w:rPr>
          <w:sz w:val="20"/>
          <w:u w:val="single"/>
        </w:rPr>
        <w:t>main</w:t>
      </w:r>
      <w:proofErr w:type="spellEnd"/>
      <w:r w:rsidRPr="00F304D6">
        <w:rPr>
          <w:sz w:val="20"/>
          <w:u w:val="single"/>
        </w:rPr>
        <w:t>()</w:t>
      </w:r>
    </w:p>
    <w:p w14:paraId="7217919F" w14:textId="77777777" w:rsidR="005954B7" w:rsidRDefault="005954B7"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F304D6" w14:paraId="43E93516" w14:textId="77777777" w:rsidTr="00F304D6">
        <w:tc>
          <w:tcPr>
            <w:tcW w:w="568" w:type="dxa"/>
          </w:tcPr>
          <w:p w14:paraId="559EA57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lastRenderedPageBreak/>
              <w:t>530</w:t>
            </w:r>
          </w:p>
          <w:p w14:paraId="423DB3B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531</w:t>
            </w:r>
          </w:p>
          <w:p w14:paraId="542589BE"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532</w:t>
            </w:r>
          </w:p>
          <w:p w14:paraId="3F221251"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533</w:t>
            </w:r>
          </w:p>
          <w:p w14:paraId="19259488" w14:textId="77777777" w:rsid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534</w:t>
            </w:r>
          </w:p>
          <w:p w14:paraId="01E96C4E" w14:textId="77777777" w:rsidR="00F304D6" w:rsidRPr="00F304D6" w:rsidRDefault="00F304D6" w:rsidP="00F304D6">
            <w:pPr>
              <w:overflowPunct/>
              <w:autoSpaceDE/>
              <w:autoSpaceDN/>
              <w:adjustRightInd/>
              <w:jc w:val="both"/>
              <w:textAlignment w:val="auto"/>
              <w:rPr>
                <w:rFonts w:ascii="Consolas" w:hAnsi="Consolas"/>
                <w:sz w:val="16"/>
                <w:szCs w:val="16"/>
              </w:rPr>
            </w:pPr>
          </w:p>
          <w:p w14:paraId="51BFD67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535</w:t>
            </w:r>
          </w:p>
          <w:p w14:paraId="47942BE9"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536</w:t>
            </w:r>
          </w:p>
          <w:p w14:paraId="1A6573D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537</w:t>
            </w:r>
          </w:p>
          <w:p w14:paraId="4119018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538</w:t>
            </w:r>
          </w:p>
          <w:p w14:paraId="775C616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539</w:t>
            </w:r>
          </w:p>
          <w:p w14:paraId="2E11593A"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540</w:t>
            </w:r>
          </w:p>
          <w:p w14:paraId="6A98D185"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541</w:t>
            </w:r>
          </w:p>
          <w:p w14:paraId="03AAD827"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542</w:t>
            </w:r>
          </w:p>
          <w:p w14:paraId="4C32F4CF"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543</w:t>
            </w:r>
          </w:p>
          <w:p w14:paraId="59E67C38"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544</w:t>
            </w:r>
          </w:p>
          <w:p w14:paraId="7A385412"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545</w:t>
            </w:r>
          </w:p>
          <w:p w14:paraId="5DFE2DAC" w14:textId="77777777"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546</w:t>
            </w:r>
          </w:p>
          <w:p w14:paraId="786D70C8" w14:textId="0676234F" w:rsidR="00F304D6" w:rsidRPr="00F304D6" w:rsidRDefault="00F304D6" w:rsidP="00F304D6">
            <w:pPr>
              <w:overflowPunct/>
              <w:autoSpaceDE/>
              <w:autoSpaceDN/>
              <w:adjustRightInd/>
              <w:jc w:val="both"/>
              <w:textAlignment w:val="auto"/>
              <w:rPr>
                <w:rFonts w:ascii="Consolas" w:hAnsi="Consolas"/>
                <w:sz w:val="16"/>
                <w:szCs w:val="16"/>
              </w:rPr>
            </w:pPr>
            <w:r w:rsidRPr="00F304D6">
              <w:rPr>
                <w:rFonts w:ascii="Consolas" w:hAnsi="Consolas"/>
                <w:sz w:val="16"/>
                <w:szCs w:val="16"/>
              </w:rPr>
              <w:t>547</w:t>
            </w:r>
          </w:p>
        </w:tc>
        <w:tc>
          <w:tcPr>
            <w:tcW w:w="8678" w:type="dxa"/>
          </w:tcPr>
          <w:p w14:paraId="2798A65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roofErr w:type="spellStart"/>
            <w:r w:rsidRPr="00F304D6">
              <w:rPr>
                <w:rFonts w:ascii="Consolas" w:hAnsi="Consolas"/>
                <w:b/>
                <w:bCs/>
                <w:color w:val="7F0055"/>
                <w:sz w:val="16"/>
                <w:szCs w:val="16"/>
              </w:rPr>
              <w:t>while</w:t>
            </w:r>
            <w:proofErr w:type="spellEnd"/>
            <w:r w:rsidRPr="00F304D6">
              <w:rPr>
                <w:rFonts w:ascii="Consolas" w:hAnsi="Consolas"/>
                <w:color w:val="000000"/>
                <w:sz w:val="16"/>
                <w:szCs w:val="16"/>
              </w:rPr>
              <w:t xml:space="preserve"> (1)</w:t>
            </w:r>
          </w:p>
          <w:p w14:paraId="2632EE1E"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p>
          <w:p w14:paraId="0AE5AE7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check_timeout_gsm</w:t>
            </w:r>
            <w:proofErr w:type="spellEnd"/>
            <w:r w:rsidRPr="00F304D6">
              <w:rPr>
                <w:rFonts w:ascii="Consolas" w:hAnsi="Consolas"/>
                <w:color w:val="000000"/>
                <w:sz w:val="16"/>
                <w:szCs w:val="16"/>
              </w:rPr>
              <w:t>();</w:t>
            </w:r>
          </w:p>
          <w:p w14:paraId="28621213"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55C2164" w14:textId="5AAF6400"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lcd_display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if_phone_number_set_latch</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access_key</w:t>
            </w:r>
            <w:proofErr w:type="spellEnd"/>
            <w:r w:rsidRPr="00F304D6">
              <w:rPr>
                <w:rFonts w:ascii="Consolas" w:hAnsi="Consolas"/>
                <w:color w:val="000000"/>
                <w:sz w:val="16"/>
                <w:szCs w:val="16"/>
              </w:rPr>
              <w:t xml:space="preserve">, </w:t>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r>
              <w:rPr>
                <w:rFonts w:ascii="Consolas" w:hAnsi="Consolas"/>
                <w:color w:val="000000"/>
                <w:sz w:val="16"/>
                <w:szCs w:val="16"/>
              </w:rPr>
              <w:tab/>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open_close_cmd</w:t>
            </w:r>
            <w:proofErr w:type="spellEnd"/>
            <w:r w:rsidRPr="00F304D6">
              <w:rPr>
                <w:rFonts w:ascii="Consolas" w:hAnsi="Consolas"/>
                <w:color w:val="000000"/>
                <w:sz w:val="16"/>
                <w:szCs w:val="16"/>
              </w:rPr>
              <w:t>);</w:t>
            </w:r>
          </w:p>
          <w:p w14:paraId="4A79E5E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17589F6"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 xml:space="preserve"> = </w:t>
            </w:r>
            <w:proofErr w:type="spellStart"/>
            <w:r w:rsidRPr="00F304D6">
              <w:rPr>
                <w:rFonts w:ascii="Consolas" w:hAnsi="Consolas"/>
                <w:color w:val="000000"/>
                <w:sz w:val="16"/>
                <w:szCs w:val="16"/>
              </w:rPr>
              <w:t>lcd_display_key</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key_buffer</w:t>
            </w:r>
            <w:proofErr w:type="spellEnd"/>
            <w:r w:rsidRPr="00F304D6">
              <w:rPr>
                <w:rFonts w:ascii="Consolas" w:hAnsi="Consolas"/>
                <w:color w:val="000000"/>
                <w:sz w:val="16"/>
                <w:szCs w:val="16"/>
              </w:rPr>
              <w:t xml:space="preserve">, </w:t>
            </w:r>
            <w:proofErr w:type="spellStart"/>
            <w:r w:rsidRPr="00F304D6">
              <w:rPr>
                <w:rFonts w:ascii="Consolas" w:hAnsi="Consolas"/>
                <w:color w:val="000000"/>
                <w:sz w:val="16"/>
                <w:szCs w:val="16"/>
              </w:rPr>
              <w:t>if_key_pressed</w:t>
            </w:r>
            <w:proofErr w:type="spellEnd"/>
            <w:r w:rsidRPr="00F304D6">
              <w:rPr>
                <w:rFonts w:ascii="Consolas" w:hAnsi="Consolas"/>
                <w:color w:val="000000"/>
                <w:sz w:val="16"/>
                <w:szCs w:val="16"/>
              </w:rPr>
              <w:t>);</w:t>
            </w:r>
          </w:p>
          <w:p w14:paraId="553A814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407F4622"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b/>
                <w:bCs/>
                <w:color w:val="7F0055"/>
                <w:sz w:val="16"/>
                <w:szCs w:val="16"/>
              </w:rPr>
              <w:t>if</w:t>
            </w:r>
            <w:proofErr w:type="spellEnd"/>
            <w:r w:rsidRPr="00F304D6">
              <w:rPr>
                <w:rFonts w:ascii="Consolas" w:hAnsi="Consolas"/>
                <w:color w:val="000000"/>
                <w:sz w:val="16"/>
                <w:szCs w:val="16"/>
              </w:rPr>
              <w:t>(</w:t>
            </w:r>
            <w:proofErr w:type="spellStart"/>
            <w:r w:rsidRPr="00F304D6">
              <w:rPr>
                <w:rFonts w:ascii="Consolas" w:hAnsi="Consolas"/>
                <w:color w:val="000000"/>
                <w:sz w:val="16"/>
                <w:szCs w:val="16"/>
              </w:rPr>
              <w:t>pressed_key</w:t>
            </w:r>
            <w:proofErr w:type="spellEnd"/>
            <w:r w:rsidRPr="00F304D6">
              <w:rPr>
                <w:rFonts w:ascii="Consolas" w:hAnsi="Consolas"/>
                <w:color w:val="000000"/>
                <w:sz w:val="16"/>
                <w:szCs w:val="16"/>
              </w:rPr>
              <w:t xml:space="preserve"> == </w:t>
            </w:r>
            <w:r w:rsidRPr="00F304D6">
              <w:rPr>
                <w:rFonts w:ascii="Consolas" w:hAnsi="Consolas"/>
                <w:color w:val="2A00FF"/>
                <w:sz w:val="16"/>
                <w:szCs w:val="16"/>
              </w:rPr>
              <w:t>'D'</w:t>
            </w:r>
            <w:r w:rsidRPr="00F304D6">
              <w:rPr>
                <w:rFonts w:ascii="Consolas" w:hAnsi="Consolas"/>
                <w:color w:val="000000"/>
                <w:sz w:val="16"/>
                <w:szCs w:val="16"/>
              </w:rPr>
              <w:t>)</w:t>
            </w:r>
          </w:p>
          <w:p w14:paraId="6DB2540D"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6D4F5E6C"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reset_buffer</w:t>
            </w:r>
            <w:proofErr w:type="spellEnd"/>
            <w:r w:rsidRPr="00F304D6">
              <w:rPr>
                <w:rFonts w:ascii="Consolas" w:hAnsi="Consolas"/>
                <w:color w:val="000000"/>
                <w:sz w:val="16"/>
                <w:szCs w:val="16"/>
              </w:rPr>
              <w:t>();</w:t>
            </w:r>
          </w:p>
          <w:p w14:paraId="18E63E10"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
          <w:p w14:paraId="53E7A3C8"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788323CB"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ab/>
              <w:t xml:space="preserve">  </w:t>
            </w:r>
            <w:proofErr w:type="spellStart"/>
            <w:r w:rsidRPr="00F304D6">
              <w:rPr>
                <w:rFonts w:ascii="Consolas" w:hAnsi="Consolas"/>
                <w:color w:val="000000"/>
                <w:sz w:val="16"/>
                <w:szCs w:val="16"/>
              </w:rPr>
              <w:t>HAL_IWDG_Refresh</w:t>
            </w:r>
            <w:proofErr w:type="spellEnd"/>
            <w:r w:rsidRPr="00F304D6">
              <w:rPr>
                <w:rFonts w:ascii="Consolas" w:hAnsi="Consolas"/>
                <w:color w:val="000000"/>
                <w:sz w:val="16"/>
                <w:szCs w:val="16"/>
              </w:rPr>
              <w:t>(&amp;</w:t>
            </w:r>
            <w:proofErr w:type="spellStart"/>
            <w:r w:rsidRPr="00F304D6">
              <w:rPr>
                <w:rFonts w:ascii="Consolas" w:hAnsi="Consolas"/>
                <w:color w:val="000000"/>
                <w:sz w:val="16"/>
                <w:szCs w:val="16"/>
              </w:rPr>
              <w:t>hiwdg</w:t>
            </w:r>
            <w:proofErr w:type="spellEnd"/>
            <w:r w:rsidRPr="00F304D6">
              <w:rPr>
                <w:rFonts w:ascii="Consolas" w:hAnsi="Consolas"/>
                <w:color w:val="000000"/>
                <w:sz w:val="16"/>
                <w:szCs w:val="16"/>
              </w:rPr>
              <w:t>);</w:t>
            </w:r>
          </w:p>
          <w:p w14:paraId="5A01116A"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END WHILE */</w:t>
            </w:r>
          </w:p>
          <w:p w14:paraId="7605F449"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p>
          <w:p w14:paraId="5D797A1F" w14:textId="77777777" w:rsidR="00F304D6" w:rsidRPr="00F304D6" w:rsidRDefault="00F304D6" w:rsidP="00F304D6">
            <w:pPr>
              <w:shd w:val="clear" w:color="auto" w:fill="FFFFFF"/>
              <w:overflowPunct/>
              <w:autoSpaceDE/>
              <w:autoSpaceDN/>
              <w:adjustRightInd/>
              <w:textAlignment w:val="auto"/>
              <w:rPr>
                <w:rFonts w:ascii="Consolas" w:hAnsi="Consolas"/>
                <w:color w:val="000000"/>
                <w:sz w:val="16"/>
                <w:szCs w:val="16"/>
              </w:rPr>
            </w:pPr>
            <w:r w:rsidRPr="00F304D6">
              <w:rPr>
                <w:rFonts w:ascii="Consolas" w:hAnsi="Consolas"/>
                <w:color w:val="000000"/>
                <w:sz w:val="16"/>
                <w:szCs w:val="16"/>
              </w:rPr>
              <w:t xml:space="preserve">    </w:t>
            </w:r>
            <w:r w:rsidRPr="00F304D6">
              <w:rPr>
                <w:rFonts w:ascii="Consolas" w:hAnsi="Consolas"/>
                <w:color w:val="3F7F5F"/>
                <w:sz w:val="16"/>
                <w:szCs w:val="16"/>
              </w:rPr>
              <w:t>/* USER CODE BEGIN 3 */</w:t>
            </w:r>
          </w:p>
          <w:p w14:paraId="198CA6D7" w14:textId="2664AB1D" w:rsidR="00F304D6" w:rsidRPr="00F304D6" w:rsidRDefault="00F304D6" w:rsidP="00F304D6">
            <w:pPr>
              <w:keepNext/>
              <w:shd w:val="clear" w:color="auto" w:fill="FFFFFF"/>
              <w:overflowPunct/>
              <w:autoSpaceDE/>
              <w:autoSpaceDN/>
              <w:adjustRightInd/>
              <w:textAlignment w:val="auto"/>
              <w:rPr>
                <w:rFonts w:ascii="Consolas" w:hAnsi="Consolas"/>
                <w:color w:val="000000"/>
                <w:sz w:val="20"/>
              </w:rPr>
            </w:pPr>
            <w:r w:rsidRPr="00F304D6">
              <w:rPr>
                <w:rFonts w:ascii="Consolas" w:hAnsi="Consolas"/>
                <w:color w:val="000000"/>
                <w:sz w:val="16"/>
                <w:szCs w:val="16"/>
              </w:rPr>
              <w:t xml:space="preserve">  }</w:t>
            </w:r>
          </w:p>
        </w:tc>
      </w:tr>
    </w:tbl>
    <w:p w14:paraId="05DD60FF" w14:textId="1DC47C7B" w:rsidR="005954B7" w:rsidRPr="00F304D6" w:rsidRDefault="00F304D6" w:rsidP="00F304D6">
      <w:pPr>
        <w:pStyle w:val="Legenda"/>
        <w:jc w:val="center"/>
        <w:rPr>
          <w:sz w:val="20"/>
          <w:u w:val="single"/>
        </w:rPr>
      </w:pPr>
      <w:r w:rsidRPr="00F304D6">
        <w:rPr>
          <w:sz w:val="20"/>
          <w:u w:val="single"/>
        </w:rPr>
        <w:t xml:space="preserve">Rysunek 5.9 </w:t>
      </w:r>
      <w:bookmarkStart w:id="20" w:name="_Hlk157755140"/>
      <w:r w:rsidRPr="00F304D6">
        <w:rPr>
          <w:sz w:val="20"/>
          <w:u w:val="single"/>
        </w:rPr>
        <w:t xml:space="preserve">Pętla </w:t>
      </w:r>
      <w:proofErr w:type="spellStart"/>
      <w:r w:rsidRPr="00F304D6">
        <w:rPr>
          <w:sz w:val="20"/>
          <w:u w:val="single"/>
        </w:rPr>
        <w:t>while</w:t>
      </w:r>
      <w:proofErr w:type="spellEnd"/>
      <w:r w:rsidRPr="00F304D6">
        <w:rPr>
          <w:sz w:val="20"/>
          <w:u w:val="single"/>
        </w:rPr>
        <w:t xml:space="preserve"> funkcji </w:t>
      </w:r>
      <w:proofErr w:type="spellStart"/>
      <w:r w:rsidRPr="00F304D6">
        <w:rPr>
          <w:sz w:val="20"/>
          <w:u w:val="single"/>
        </w:rPr>
        <w:t>main</w:t>
      </w:r>
      <w:proofErr w:type="spellEnd"/>
      <w:r w:rsidRPr="00F304D6">
        <w:rPr>
          <w:sz w:val="20"/>
          <w:u w:val="single"/>
        </w:rPr>
        <w:t>()</w:t>
      </w:r>
    </w:p>
    <w:bookmarkEnd w:id="20"/>
    <w:p w14:paraId="38976E34" w14:textId="77777777" w:rsidR="005954B7" w:rsidRDefault="005954B7" w:rsidP="008C6A3E">
      <w:pPr>
        <w:overflowPunct/>
        <w:autoSpaceDE/>
        <w:autoSpaceDN/>
        <w:adjustRightInd/>
        <w:spacing w:line="312" w:lineRule="auto"/>
        <w:ind w:firstLine="720"/>
        <w:jc w:val="both"/>
        <w:textAlignment w:val="auto"/>
      </w:pPr>
    </w:p>
    <w:p w14:paraId="1F3AD9C1" w14:textId="4683384B" w:rsidR="009231BC" w:rsidRDefault="009231BC" w:rsidP="009231BC">
      <w:pPr>
        <w:pStyle w:val="Nagwek2"/>
        <w:numPr>
          <w:ilvl w:val="0"/>
          <w:numId w:val="0"/>
        </w:numPr>
        <w:ind w:left="828" w:hanging="465"/>
      </w:pPr>
      <w:bookmarkStart w:id="21" w:name="_Toc157890658"/>
      <w:r>
        <w:t>5.3</w:t>
      </w:r>
      <w:r w:rsidR="00990039">
        <w:tab/>
      </w:r>
      <w:r>
        <w:t>Plik HD44780.c</w:t>
      </w:r>
      <w:bookmarkEnd w:id="21"/>
    </w:p>
    <w:p w14:paraId="2971F6AE" w14:textId="2D5FBA3D" w:rsidR="009231BC" w:rsidRDefault="00824AA5" w:rsidP="00824AA5">
      <w:pPr>
        <w:pStyle w:val="Tekstpods"/>
      </w:pPr>
      <w:r>
        <w:tab/>
      </w:r>
      <w:r w:rsidRPr="00824AA5">
        <w:t>W przeciwieństwie do pliku main.c, plik HD44780.c nie zawiera kodu wygenerowanego przez „Device Configuration Tool”, gdyż został w całości opracowany przez</w:t>
      </w:r>
      <w:r w:rsidR="0064234A">
        <w:t xml:space="preserve"> programistę</w:t>
      </w:r>
      <w:r w:rsidRPr="00824AA5">
        <w:t>.</w:t>
      </w:r>
      <w:r>
        <w:t xml:space="preserve"> </w:t>
      </w:r>
      <w:r w:rsidRPr="00824AA5">
        <w:t>W pliku HD44780.c zawarte są funkcje odpowiedzialne za obsługę komunikacji z wyświetlaczem LCD i zarządzanie poszczególnymi stanami urządzenia.</w:t>
      </w:r>
    </w:p>
    <w:p w14:paraId="0AB18EE7" w14:textId="190F9383" w:rsidR="002D7742" w:rsidRDefault="002D7742" w:rsidP="00824AA5">
      <w:pPr>
        <w:pStyle w:val="Tekstpods"/>
      </w:pPr>
      <w:r>
        <w:tab/>
      </w:r>
      <w:r w:rsidRPr="002D7742">
        <w:t xml:space="preserve">Kluczową funkcją w pliku HD44780.c jest </w:t>
      </w:r>
      <w:proofErr w:type="spellStart"/>
      <w:r w:rsidRPr="002D7742">
        <w:t>lcd_write_nibble</w:t>
      </w:r>
      <w:proofErr w:type="spellEnd"/>
      <w:r w:rsidRPr="002D7742">
        <w:t xml:space="preserve">(), która służy do przesyłania danych do wyświetlacza LCD poprzez interfejs I2C. W związku z wykorzystaniem trybu 4-bitowego w komunikacji z wyświetlaczem, konieczne jest przesyłanie danych oraz komend w formie dwóch półbajtów (ang. </w:t>
      </w:r>
      <w:proofErr w:type="spellStart"/>
      <w:r w:rsidRPr="002D7742">
        <w:t>nibble</w:t>
      </w:r>
      <w:proofErr w:type="spellEnd"/>
      <w:r w:rsidRPr="002D7742">
        <w:t>).</w:t>
      </w:r>
      <w:r w:rsidR="0064234A">
        <w:t xml:space="preserve"> Wykorzystanie przesyłania dwóch półbajtów</w:t>
      </w:r>
      <w:r>
        <w:t xml:space="preserve"> </w:t>
      </w:r>
      <w:r w:rsidR="0064234A">
        <w:t>z</w:t>
      </w:r>
      <w:r>
        <w:t>ostało wy</w:t>
      </w:r>
      <w:r w:rsidR="00565B8F">
        <w:t>jaśnione</w:t>
      </w:r>
      <w:r>
        <w:t xml:space="preserve"> w rozdziale 4</w:t>
      </w:r>
      <w:r w:rsidR="00565B8F">
        <w:t>.</w:t>
      </w:r>
    </w:p>
    <w:tbl>
      <w:tblPr>
        <w:tblStyle w:val="Tabela-Siatka"/>
        <w:tblW w:w="0" w:type="auto"/>
        <w:tblInd w:w="-318" w:type="dxa"/>
        <w:tblLook w:val="04A0" w:firstRow="1" w:lastRow="0" w:firstColumn="1" w:lastColumn="0" w:noHBand="0" w:noVBand="1"/>
      </w:tblPr>
      <w:tblGrid>
        <w:gridCol w:w="568"/>
        <w:gridCol w:w="8678"/>
      </w:tblGrid>
      <w:tr w:rsidR="002D7742" w14:paraId="21F5530F" w14:textId="77777777" w:rsidTr="002D7742">
        <w:tc>
          <w:tcPr>
            <w:tcW w:w="568" w:type="dxa"/>
          </w:tcPr>
          <w:p w14:paraId="79B1452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37</w:t>
            </w:r>
          </w:p>
          <w:p w14:paraId="20B8141D"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38</w:t>
            </w:r>
          </w:p>
          <w:p w14:paraId="50E84FB6"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39</w:t>
            </w:r>
          </w:p>
          <w:p w14:paraId="7B46D547"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40</w:t>
            </w:r>
          </w:p>
          <w:p w14:paraId="6770EEA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41</w:t>
            </w:r>
          </w:p>
          <w:p w14:paraId="7280E2EB"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42</w:t>
            </w:r>
          </w:p>
          <w:p w14:paraId="558E588A"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43</w:t>
            </w:r>
          </w:p>
          <w:p w14:paraId="50E79A0C"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44</w:t>
            </w:r>
          </w:p>
          <w:p w14:paraId="600D981F"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45</w:t>
            </w:r>
          </w:p>
          <w:p w14:paraId="0491CE55" w14:textId="77777777" w:rsidR="00565B8F" w:rsidRPr="00565B8F" w:rsidRDefault="00565B8F" w:rsidP="00565B8F">
            <w:pPr>
              <w:overflowPunct/>
              <w:autoSpaceDE/>
              <w:autoSpaceDN/>
              <w:adjustRightInd/>
              <w:jc w:val="both"/>
              <w:textAlignment w:val="auto"/>
              <w:rPr>
                <w:rFonts w:ascii="Consolas" w:hAnsi="Consolas"/>
                <w:sz w:val="16"/>
                <w:szCs w:val="16"/>
              </w:rPr>
            </w:pPr>
            <w:r w:rsidRPr="00565B8F">
              <w:rPr>
                <w:rFonts w:ascii="Consolas" w:hAnsi="Consolas"/>
                <w:sz w:val="16"/>
                <w:szCs w:val="16"/>
              </w:rPr>
              <w:t>46</w:t>
            </w:r>
          </w:p>
          <w:p w14:paraId="4AA14FA3" w14:textId="68A54A06" w:rsidR="002D7742" w:rsidRDefault="00565B8F" w:rsidP="00565B8F">
            <w:pPr>
              <w:overflowPunct/>
              <w:autoSpaceDE/>
              <w:autoSpaceDN/>
              <w:adjustRightInd/>
              <w:jc w:val="both"/>
              <w:textAlignment w:val="auto"/>
            </w:pPr>
            <w:r w:rsidRPr="00565B8F">
              <w:rPr>
                <w:rFonts w:ascii="Consolas" w:hAnsi="Consolas"/>
                <w:sz w:val="16"/>
                <w:szCs w:val="16"/>
              </w:rPr>
              <w:t>47</w:t>
            </w:r>
          </w:p>
        </w:tc>
        <w:tc>
          <w:tcPr>
            <w:tcW w:w="8678" w:type="dxa"/>
          </w:tcPr>
          <w:p w14:paraId="3D299335"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proofErr w:type="spellStart"/>
            <w:r w:rsidRPr="00565B8F">
              <w:rPr>
                <w:rFonts w:ascii="Consolas" w:hAnsi="Consolas"/>
                <w:b/>
                <w:bCs/>
                <w:color w:val="7F0055"/>
                <w:sz w:val="16"/>
                <w:szCs w:val="16"/>
              </w:rPr>
              <w:t>static</w:t>
            </w:r>
            <w:proofErr w:type="spellEnd"/>
            <w:r w:rsidRPr="00565B8F">
              <w:rPr>
                <w:rFonts w:ascii="Consolas" w:hAnsi="Consolas"/>
                <w:color w:val="000000"/>
                <w:sz w:val="16"/>
                <w:szCs w:val="16"/>
              </w:rPr>
              <w:t xml:space="preserve"> </w:t>
            </w:r>
            <w:proofErr w:type="spellStart"/>
            <w:r w:rsidRPr="00565B8F">
              <w:rPr>
                <w:rFonts w:ascii="Consolas" w:hAnsi="Consolas"/>
                <w:b/>
                <w:bCs/>
                <w:color w:val="7F0055"/>
                <w:sz w:val="16"/>
                <w:szCs w:val="16"/>
              </w:rPr>
              <w:t>void</w:t>
            </w:r>
            <w:proofErr w:type="spellEnd"/>
            <w:r w:rsidRPr="00565B8F">
              <w:rPr>
                <w:rFonts w:ascii="Consolas" w:hAnsi="Consolas"/>
                <w:color w:val="000000"/>
                <w:sz w:val="16"/>
                <w:szCs w:val="16"/>
              </w:rPr>
              <w:t xml:space="preserve"> </w:t>
            </w:r>
            <w:proofErr w:type="spellStart"/>
            <w:r w:rsidRPr="00565B8F">
              <w:rPr>
                <w:rFonts w:ascii="Consolas" w:hAnsi="Consolas"/>
                <w:b/>
                <w:bCs/>
                <w:color w:val="000000"/>
                <w:sz w:val="16"/>
                <w:szCs w:val="16"/>
              </w:rPr>
              <w:t>lcd_write_nibble</w:t>
            </w:r>
            <w:proofErr w:type="spellEnd"/>
            <w:r w:rsidRPr="00565B8F">
              <w:rPr>
                <w:rFonts w:ascii="Consolas" w:hAnsi="Consolas"/>
                <w:color w:val="000000"/>
                <w:sz w:val="16"/>
                <w:szCs w:val="16"/>
              </w:rPr>
              <w:t>(</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w:t>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w:t>
            </w:r>
          </w:p>
          <w:p w14:paraId="7F0136B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w:t>
            </w:r>
          </w:p>
          <w:p w14:paraId="6C9DCC5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5032"/>
                <w:sz w:val="16"/>
                <w:szCs w:val="16"/>
              </w:rPr>
              <w:t>uint8_t</w:t>
            </w:r>
            <w:proofErr w:type="spellEnd"/>
            <w:r w:rsidRPr="00565B8F">
              <w:rPr>
                <w:rFonts w:ascii="Consolas" w:hAnsi="Consolas"/>
                <w:color w:val="000000"/>
                <w:sz w:val="16"/>
                <w:szCs w:val="16"/>
              </w:rPr>
              <w:t xml:space="preserve"> data = </w:t>
            </w:r>
            <w:proofErr w:type="spellStart"/>
            <w:r w:rsidRPr="00565B8F">
              <w:rPr>
                <w:rFonts w:ascii="Consolas" w:hAnsi="Consolas"/>
                <w:color w:val="000000"/>
                <w:sz w:val="16"/>
                <w:szCs w:val="16"/>
              </w:rPr>
              <w:t>nibble</w:t>
            </w:r>
            <w:proofErr w:type="spellEnd"/>
            <w:r w:rsidRPr="00565B8F">
              <w:rPr>
                <w:rFonts w:ascii="Consolas" w:hAnsi="Consolas"/>
                <w:color w:val="000000"/>
                <w:sz w:val="16"/>
                <w:szCs w:val="16"/>
              </w:rPr>
              <w:t xml:space="preserve"> &lt;&lt; D4_BIT;</w:t>
            </w:r>
          </w:p>
          <w:p w14:paraId="7CB63EEF"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rs</w:t>
            </w:r>
            <w:proofErr w:type="spellEnd"/>
            <w:r w:rsidRPr="00565B8F">
              <w:rPr>
                <w:rFonts w:ascii="Consolas" w:hAnsi="Consolas"/>
                <w:color w:val="000000"/>
                <w:sz w:val="16"/>
                <w:szCs w:val="16"/>
              </w:rPr>
              <w:t xml:space="preserve"> &lt;&lt; RS_BIT;</w:t>
            </w:r>
          </w:p>
          <w:p w14:paraId="769962B6"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 xml:space="preserve">data |= </w:t>
            </w:r>
            <w:proofErr w:type="spellStart"/>
            <w:r w:rsidRPr="00565B8F">
              <w:rPr>
                <w:rFonts w:ascii="Consolas" w:hAnsi="Consolas"/>
                <w:color w:val="000000"/>
                <w:sz w:val="16"/>
                <w:szCs w:val="16"/>
              </w:rPr>
              <w:t>backlight_state</w:t>
            </w:r>
            <w:proofErr w:type="spellEnd"/>
            <w:r w:rsidRPr="00565B8F">
              <w:rPr>
                <w:rFonts w:ascii="Consolas" w:hAnsi="Consolas"/>
                <w:color w:val="000000"/>
                <w:sz w:val="16"/>
                <w:szCs w:val="16"/>
              </w:rPr>
              <w:t xml:space="preserve"> &lt;&lt; BL_BIT;</w:t>
            </w:r>
          </w:p>
          <w:p w14:paraId="756CE51D"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 1 &lt;&lt; EN_BIT;</w:t>
            </w:r>
          </w:p>
          <w:p w14:paraId="6D9E7342"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72B8903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color w:val="000000"/>
                <w:sz w:val="16"/>
                <w:szCs w:val="16"/>
              </w:rPr>
              <w:t>HAL_Delay</w:t>
            </w:r>
            <w:proofErr w:type="spellEnd"/>
            <w:r w:rsidRPr="00565B8F">
              <w:rPr>
                <w:rFonts w:ascii="Consolas" w:hAnsi="Consolas"/>
                <w:color w:val="000000"/>
                <w:sz w:val="16"/>
                <w:szCs w:val="16"/>
              </w:rPr>
              <w:t>(1);</w:t>
            </w:r>
          </w:p>
          <w:p w14:paraId="2D810404"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t>data &amp;= ~(1 &lt;&lt; EN_BIT);</w:t>
            </w:r>
          </w:p>
          <w:p w14:paraId="4983E14C" w14:textId="77777777" w:rsidR="00565B8F" w:rsidRPr="00565B8F" w:rsidRDefault="00565B8F" w:rsidP="00565B8F">
            <w:pPr>
              <w:shd w:val="clear" w:color="auto" w:fill="FFFFFF"/>
              <w:overflowPunct/>
              <w:autoSpaceDE/>
              <w:autoSpaceDN/>
              <w:adjustRightInd/>
              <w:textAlignment w:val="auto"/>
              <w:rPr>
                <w:rFonts w:ascii="Consolas" w:hAnsi="Consolas"/>
                <w:color w:val="000000"/>
                <w:sz w:val="16"/>
                <w:szCs w:val="16"/>
              </w:rPr>
            </w:pPr>
            <w:r w:rsidRPr="00565B8F">
              <w:rPr>
                <w:rFonts w:ascii="Consolas" w:hAnsi="Consolas"/>
                <w:color w:val="000000"/>
                <w:sz w:val="16"/>
                <w:szCs w:val="16"/>
              </w:rPr>
              <w:tab/>
            </w:r>
            <w:proofErr w:type="spellStart"/>
            <w:r w:rsidRPr="00565B8F">
              <w:rPr>
                <w:rFonts w:ascii="Consolas" w:hAnsi="Consolas"/>
                <w:sz w:val="16"/>
                <w:szCs w:val="16"/>
              </w:rPr>
              <w:t>HAL_I2C_Master_Transmit</w:t>
            </w:r>
            <w:proofErr w:type="spellEnd"/>
            <w:r w:rsidRPr="00565B8F">
              <w:rPr>
                <w:rFonts w:ascii="Consolas" w:hAnsi="Consolas"/>
                <w:color w:val="000000"/>
                <w:sz w:val="16"/>
                <w:szCs w:val="16"/>
              </w:rPr>
              <w:t>(&amp;</w:t>
            </w:r>
            <w:proofErr w:type="spellStart"/>
            <w:r w:rsidRPr="00565B8F">
              <w:rPr>
                <w:rFonts w:ascii="Consolas" w:hAnsi="Consolas"/>
                <w:color w:val="000000"/>
                <w:sz w:val="16"/>
                <w:szCs w:val="16"/>
              </w:rPr>
              <w:t>hi2c1</w:t>
            </w:r>
            <w:proofErr w:type="spellEnd"/>
            <w:r w:rsidRPr="00565B8F">
              <w:rPr>
                <w:rFonts w:ascii="Consolas" w:hAnsi="Consolas"/>
                <w:color w:val="000000"/>
                <w:sz w:val="16"/>
                <w:szCs w:val="16"/>
              </w:rPr>
              <w:t>, I2C_ADDR &lt;&lt; 1, &amp;data, 1, TIMEOUT);</w:t>
            </w:r>
          </w:p>
          <w:p w14:paraId="2978FFAD" w14:textId="1B790DB1" w:rsidR="002D7742" w:rsidRPr="00565B8F" w:rsidRDefault="00565B8F" w:rsidP="00565B8F">
            <w:pPr>
              <w:keepNext/>
              <w:shd w:val="clear" w:color="auto" w:fill="FFFFFF"/>
              <w:overflowPunct/>
              <w:autoSpaceDE/>
              <w:autoSpaceDN/>
              <w:adjustRightInd/>
              <w:textAlignment w:val="auto"/>
              <w:rPr>
                <w:rFonts w:ascii="Consolas" w:hAnsi="Consolas"/>
                <w:color w:val="000000"/>
                <w:sz w:val="20"/>
              </w:rPr>
            </w:pPr>
            <w:r w:rsidRPr="00565B8F">
              <w:rPr>
                <w:rFonts w:ascii="Consolas" w:hAnsi="Consolas"/>
                <w:color w:val="000000"/>
                <w:sz w:val="16"/>
                <w:szCs w:val="16"/>
              </w:rPr>
              <w:t>}</w:t>
            </w:r>
          </w:p>
        </w:tc>
      </w:tr>
    </w:tbl>
    <w:p w14:paraId="744E3C5A" w14:textId="74F3C20A" w:rsidR="009231BC" w:rsidRPr="00565B8F" w:rsidRDefault="00565B8F" w:rsidP="00565B8F">
      <w:pPr>
        <w:pStyle w:val="Legenda"/>
        <w:jc w:val="center"/>
        <w:rPr>
          <w:sz w:val="20"/>
          <w:u w:val="single"/>
        </w:rPr>
      </w:pPr>
      <w:r w:rsidRPr="00565B8F">
        <w:rPr>
          <w:sz w:val="20"/>
          <w:u w:val="single"/>
        </w:rPr>
        <w:t xml:space="preserve">Rysunek 5.10 Funkcja </w:t>
      </w:r>
      <w:proofErr w:type="spellStart"/>
      <w:r w:rsidRPr="00565B8F">
        <w:rPr>
          <w:sz w:val="20"/>
          <w:u w:val="single"/>
        </w:rPr>
        <w:t>lcd_write_nibble</w:t>
      </w:r>
      <w:proofErr w:type="spellEnd"/>
      <w:r w:rsidRPr="00565B8F">
        <w:rPr>
          <w:sz w:val="20"/>
          <w:u w:val="single"/>
        </w:rPr>
        <w:t>()</w:t>
      </w:r>
    </w:p>
    <w:p w14:paraId="729F3599" w14:textId="77777777" w:rsidR="002D7742" w:rsidRDefault="002D7742" w:rsidP="008C6A3E">
      <w:pPr>
        <w:overflowPunct/>
        <w:autoSpaceDE/>
        <w:autoSpaceDN/>
        <w:adjustRightInd/>
        <w:spacing w:line="312" w:lineRule="auto"/>
        <w:ind w:firstLine="720"/>
        <w:jc w:val="both"/>
        <w:textAlignment w:val="auto"/>
      </w:pPr>
    </w:p>
    <w:p w14:paraId="4F7D8535" w14:textId="6310BE9C" w:rsidR="005954B7" w:rsidRDefault="00507CF8" w:rsidP="008C6A3E">
      <w:pPr>
        <w:overflowPunct/>
        <w:autoSpaceDE/>
        <w:autoSpaceDN/>
        <w:adjustRightInd/>
        <w:spacing w:line="312" w:lineRule="auto"/>
        <w:ind w:firstLine="720"/>
        <w:jc w:val="both"/>
        <w:textAlignment w:val="auto"/>
      </w:pPr>
      <w:r w:rsidRPr="00507CF8">
        <w:t xml:space="preserve">Funkcja </w:t>
      </w:r>
      <w:proofErr w:type="spellStart"/>
      <w:r w:rsidRPr="00507CF8">
        <w:t>lcd_write_nibble</w:t>
      </w:r>
      <w:proofErr w:type="spellEnd"/>
      <w:r w:rsidRPr="00507CF8">
        <w:t xml:space="preserve">() akceptuje dwa argumenty: </w:t>
      </w:r>
      <w:proofErr w:type="spellStart"/>
      <w:r w:rsidRPr="00507CF8">
        <w:t>nibble</w:t>
      </w:r>
      <w:proofErr w:type="spellEnd"/>
      <w:r w:rsidRPr="00507CF8">
        <w:t xml:space="preserve">, co oznacza półbajt przeznaczony do transmisji, oraz </w:t>
      </w:r>
      <w:proofErr w:type="spellStart"/>
      <w:r w:rsidRPr="00507CF8">
        <w:t>rs</w:t>
      </w:r>
      <w:proofErr w:type="spellEnd"/>
      <w:r w:rsidRPr="00507CF8">
        <w:t>, który jest bitem wyboru rejestru. Bit ten określa, czy przekazywany półbajt stanowi komendę, czy dane do wyświetlenia.</w:t>
      </w:r>
      <w:r w:rsidR="00C35EF0">
        <w:t xml:space="preserve"> </w:t>
      </w:r>
      <w:r w:rsidR="00C35EF0" w:rsidRPr="00C35EF0">
        <w:t xml:space="preserve">Ramka przeznaczona do przesłania informacji jest budowana </w:t>
      </w:r>
      <w:r w:rsidR="0064234A">
        <w:t xml:space="preserve">najpierw </w:t>
      </w:r>
      <w:r w:rsidR="00C35EF0" w:rsidRPr="00C35EF0">
        <w:t xml:space="preserve">poprzez pozycjonowanie wysyłanego </w:t>
      </w:r>
      <w:proofErr w:type="spellStart"/>
      <w:r w:rsidR="00C35EF0" w:rsidRPr="00C35EF0">
        <w:t>półbajtu</w:t>
      </w:r>
      <w:proofErr w:type="spellEnd"/>
      <w:r w:rsidR="00C35EF0" w:rsidRPr="00C35EF0">
        <w:t xml:space="preserve"> w odpowiednim miejscu. Następnie ustawiane są</w:t>
      </w:r>
      <w:r w:rsidR="00C35EF0">
        <w:t>:</w:t>
      </w:r>
      <w:r w:rsidR="00C35EF0" w:rsidRPr="00C35EF0">
        <w:t xml:space="preserve"> bit </w:t>
      </w:r>
      <w:proofErr w:type="spellStart"/>
      <w:r w:rsidR="00C35EF0" w:rsidRPr="00C35EF0">
        <w:t>rs</w:t>
      </w:r>
      <w:proofErr w:type="spellEnd"/>
      <w:r w:rsidR="00C35EF0" w:rsidRPr="00C35EF0">
        <w:t xml:space="preserve"> (wyboru rejestru), bit podświetlenia, oraz bit Enable. Po skompletowaniu ramki z odpowiednio ustawionymi </w:t>
      </w:r>
      <w:r w:rsidR="00C35EF0" w:rsidRPr="00C35EF0">
        <w:lastRenderedPageBreak/>
        <w:t>b</w:t>
      </w:r>
      <w:r w:rsidR="00C35EF0">
        <w:t>itami</w:t>
      </w:r>
      <w:r w:rsidR="00C35EF0" w:rsidRPr="00C35EF0">
        <w:t xml:space="preserve">, jest ona przesyłana przy użyciu funkcji </w:t>
      </w:r>
      <w:proofErr w:type="spellStart"/>
      <w:r w:rsidR="00C35EF0" w:rsidRPr="00C35EF0">
        <w:t>HAL_I2C_Master_Transmit</w:t>
      </w:r>
      <w:proofErr w:type="spellEnd"/>
      <w:r w:rsidR="00C35EF0" w:rsidRPr="00C35EF0">
        <w:t xml:space="preserve">(). Następuje zadeklarowanie krótkiego opóźnienia </w:t>
      </w:r>
      <w:proofErr w:type="spellStart"/>
      <w:r w:rsidR="00C35EF0">
        <w:t>HAL_</w:t>
      </w:r>
      <w:r w:rsidR="00C35EF0" w:rsidRPr="00C35EF0">
        <w:t>Delay</w:t>
      </w:r>
      <w:proofErr w:type="spellEnd"/>
      <w:r w:rsidR="00C35EF0">
        <w:t>()</w:t>
      </w:r>
      <w:r w:rsidR="00C35EF0" w:rsidRPr="00C35EF0">
        <w:t>, które pozwala układowi HD44780 na przetworzenie otrzymanych danych. Na zakończenie, przesyłany jest wyłączony bit Enable, zapobiegając ewentualnemu przetworzeniu niepożądanych stanów na linii danych.</w:t>
      </w:r>
    </w:p>
    <w:p w14:paraId="5330F243" w14:textId="77777777" w:rsidR="00C35EF0" w:rsidRDefault="00C35EF0" w:rsidP="008C6A3E">
      <w:pPr>
        <w:overflowPunct/>
        <w:autoSpaceDE/>
        <w:autoSpaceDN/>
        <w:adjustRightInd/>
        <w:spacing w:line="312" w:lineRule="auto"/>
        <w:ind w:firstLine="720"/>
        <w:jc w:val="both"/>
        <w:textAlignment w:val="auto"/>
      </w:pPr>
    </w:p>
    <w:p w14:paraId="12B7C118" w14:textId="590B43CC" w:rsidR="004C1DA3" w:rsidRDefault="002E38DB" w:rsidP="008C6A3E">
      <w:pPr>
        <w:overflowPunct/>
        <w:autoSpaceDE/>
        <w:autoSpaceDN/>
        <w:adjustRightInd/>
        <w:spacing w:line="312" w:lineRule="auto"/>
        <w:ind w:firstLine="720"/>
        <w:jc w:val="both"/>
        <w:textAlignment w:val="auto"/>
      </w:pPr>
      <w:r w:rsidRPr="002E38DB">
        <w:t xml:space="preserve">Inną ważną, a zarazem prostą funkcją jest </w:t>
      </w:r>
      <w:proofErr w:type="spellStart"/>
      <w:r w:rsidRPr="002E38DB">
        <w:t>lcd_send_cmd</w:t>
      </w:r>
      <w:proofErr w:type="spellEnd"/>
      <w:r w:rsidRPr="002E38DB">
        <w:t xml:space="preserve">(), która odpowiada za formowanie i wysyłanie komendy podzielonej na dwa półbajty. Dla komend </w:t>
      </w:r>
      <w:proofErr w:type="spellStart"/>
      <w:r w:rsidRPr="002E38DB">
        <w:t>0x01</w:t>
      </w:r>
      <w:proofErr w:type="spellEnd"/>
      <w:r w:rsidRPr="002E38DB">
        <w:t xml:space="preserve"> (czyszczenie wyświetlacza) i </w:t>
      </w:r>
      <w:proofErr w:type="spellStart"/>
      <w:r w:rsidRPr="002E38DB">
        <w:t>0x02</w:t>
      </w:r>
      <w:proofErr w:type="spellEnd"/>
      <w:r w:rsidRPr="002E38DB">
        <w:t xml:space="preserve"> (powrót kursora do domyślnej pozycji) dodane jest</w:t>
      </w:r>
      <w:r w:rsidR="0064234A">
        <w:t xml:space="preserve"> </w:t>
      </w:r>
      <w:r w:rsidRPr="002E38DB">
        <w:t xml:space="preserve">opóźnienie, umożliwiające kontrolerowi wyświetlacza bezproblemowe przetworzenie tych komend. Funkcja </w:t>
      </w:r>
      <w:proofErr w:type="spellStart"/>
      <w:r w:rsidRPr="002E38DB">
        <w:t>lcd_send_data</w:t>
      </w:r>
      <w:proofErr w:type="spellEnd"/>
      <w:r w:rsidRPr="002E38DB">
        <w:t xml:space="preserve">(), konstruowana jest w podobny sposób, jednak nie zawiera dodatkowych opóźnień dla </w:t>
      </w:r>
      <w:r w:rsidR="0064234A">
        <w:t xml:space="preserve">uwzględnionych </w:t>
      </w:r>
      <w:r w:rsidRPr="002E38DB">
        <w:t>komend.</w:t>
      </w:r>
    </w:p>
    <w:tbl>
      <w:tblPr>
        <w:tblStyle w:val="Tabela-Siatka"/>
        <w:tblW w:w="0" w:type="auto"/>
        <w:tblLook w:val="04A0" w:firstRow="1" w:lastRow="0" w:firstColumn="1" w:lastColumn="0" w:noHBand="0" w:noVBand="1"/>
      </w:tblPr>
      <w:tblGrid>
        <w:gridCol w:w="534"/>
        <w:gridCol w:w="8394"/>
      </w:tblGrid>
      <w:tr w:rsidR="002E38DB" w14:paraId="1D1E765A" w14:textId="77777777" w:rsidTr="002E38DB">
        <w:tc>
          <w:tcPr>
            <w:tcW w:w="534" w:type="dxa"/>
          </w:tcPr>
          <w:p w14:paraId="4F969C21"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49</w:t>
            </w:r>
          </w:p>
          <w:p w14:paraId="5FF07008"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50</w:t>
            </w:r>
          </w:p>
          <w:p w14:paraId="2606DF2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51</w:t>
            </w:r>
          </w:p>
          <w:p w14:paraId="70AB21B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52</w:t>
            </w:r>
          </w:p>
          <w:p w14:paraId="70389DA7"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53</w:t>
            </w:r>
          </w:p>
          <w:p w14:paraId="4704F066"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54</w:t>
            </w:r>
          </w:p>
          <w:p w14:paraId="23876614"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55</w:t>
            </w:r>
          </w:p>
          <w:p w14:paraId="1C63CBC2"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56</w:t>
            </w:r>
          </w:p>
          <w:p w14:paraId="3B8C97AF"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57</w:t>
            </w:r>
          </w:p>
          <w:p w14:paraId="1BA3F5FC" w14:textId="77777777" w:rsidR="002E38DB" w:rsidRPr="002E38DB" w:rsidRDefault="002E38DB" w:rsidP="002E38DB">
            <w:pPr>
              <w:overflowPunct/>
              <w:autoSpaceDE/>
              <w:autoSpaceDN/>
              <w:adjustRightInd/>
              <w:jc w:val="both"/>
              <w:textAlignment w:val="auto"/>
              <w:rPr>
                <w:rFonts w:ascii="Consolas" w:hAnsi="Consolas"/>
                <w:sz w:val="16"/>
                <w:szCs w:val="16"/>
              </w:rPr>
            </w:pPr>
            <w:r w:rsidRPr="002E38DB">
              <w:rPr>
                <w:rFonts w:ascii="Consolas" w:hAnsi="Consolas"/>
                <w:sz w:val="16"/>
                <w:szCs w:val="16"/>
              </w:rPr>
              <w:t>58</w:t>
            </w:r>
          </w:p>
          <w:p w14:paraId="3457E3F2" w14:textId="7C207D1D" w:rsidR="002E38DB" w:rsidRDefault="002E38DB" w:rsidP="002E38DB">
            <w:pPr>
              <w:overflowPunct/>
              <w:autoSpaceDE/>
              <w:autoSpaceDN/>
              <w:adjustRightInd/>
              <w:jc w:val="both"/>
              <w:textAlignment w:val="auto"/>
            </w:pPr>
            <w:r w:rsidRPr="002E38DB">
              <w:rPr>
                <w:rFonts w:ascii="Consolas" w:hAnsi="Consolas"/>
                <w:sz w:val="16"/>
                <w:szCs w:val="16"/>
              </w:rPr>
              <w:t>59</w:t>
            </w:r>
          </w:p>
        </w:tc>
        <w:tc>
          <w:tcPr>
            <w:tcW w:w="8394" w:type="dxa"/>
          </w:tcPr>
          <w:p w14:paraId="22263FF0"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proofErr w:type="spellStart"/>
            <w:r w:rsidRPr="002E38DB">
              <w:rPr>
                <w:rFonts w:ascii="Consolas" w:hAnsi="Consolas"/>
                <w:b/>
                <w:bCs/>
                <w:color w:val="7F0055"/>
                <w:sz w:val="16"/>
                <w:szCs w:val="16"/>
              </w:rPr>
              <w:t>void</w:t>
            </w:r>
            <w:proofErr w:type="spellEnd"/>
            <w:r w:rsidRPr="002E38DB">
              <w:rPr>
                <w:rFonts w:ascii="Consolas" w:hAnsi="Consolas"/>
                <w:color w:val="000000"/>
                <w:sz w:val="16"/>
                <w:szCs w:val="16"/>
              </w:rPr>
              <w:t xml:space="preserve"> </w:t>
            </w:r>
            <w:proofErr w:type="spellStart"/>
            <w:r w:rsidRPr="002E38DB">
              <w:rPr>
                <w:rFonts w:ascii="Consolas" w:hAnsi="Consolas"/>
                <w:b/>
                <w:bCs/>
                <w:color w:val="000000"/>
                <w:sz w:val="16"/>
                <w:szCs w:val="16"/>
              </w:rPr>
              <w:t>lcd_send_cmd</w:t>
            </w:r>
            <w:proofErr w:type="spellEnd"/>
            <w:r w:rsidRPr="002E38DB">
              <w:rPr>
                <w:rFonts w:ascii="Consolas" w:hAnsi="Consolas"/>
                <w:color w:val="000000"/>
                <w:sz w:val="16"/>
                <w:szCs w:val="16"/>
              </w:rPr>
              <w:t>(</w:t>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w:t>
            </w:r>
          </w:p>
          <w:p w14:paraId="306F8D5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w:t>
            </w:r>
          </w:p>
          <w:p w14:paraId="428F04F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&gt;&gt; 4;</w:t>
            </w:r>
          </w:p>
          <w:p w14:paraId="03BDA1CB"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5032"/>
                <w:sz w:val="16"/>
                <w:szCs w:val="16"/>
              </w:rPr>
              <w:t>uint8_t</w:t>
            </w:r>
            <w:proofErr w:type="spellEnd"/>
            <w:r w:rsidRPr="002E38DB">
              <w:rPr>
                <w:rFonts w:ascii="Consolas" w:hAnsi="Consolas"/>
                <w:color w:val="000000"/>
                <w:sz w:val="16"/>
                <w:szCs w:val="16"/>
              </w:rPr>
              <w:t xml:space="preserve"> </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&amp; </w:t>
            </w:r>
            <w:proofErr w:type="spellStart"/>
            <w:r w:rsidRPr="002E38DB">
              <w:rPr>
                <w:rFonts w:ascii="Consolas" w:hAnsi="Consolas"/>
                <w:color w:val="000000"/>
                <w:sz w:val="16"/>
                <w:szCs w:val="16"/>
              </w:rPr>
              <w:t>0x0F</w:t>
            </w:r>
            <w:proofErr w:type="spellEnd"/>
            <w:r w:rsidRPr="002E38DB">
              <w:rPr>
                <w:rFonts w:ascii="Consolas" w:hAnsi="Consolas"/>
                <w:color w:val="000000"/>
                <w:sz w:val="16"/>
                <w:szCs w:val="16"/>
              </w:rPr>
              <w:t>;</w:t>
            </w:r>
          </w:p>
          <w:p w14:paraId="1CF48F1D"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upper_nibble</w:t>
            </w:r>
            <w:proofErr w:type="spellEnd"/>
            <w:r w:rsidRPr="002E38DB">
              <w:rPr>
                <w:rFonts w:ascii="Consolas" w:hAnsi="Consolas"/>
                <w:color w:val="000000"/>
                <w:sz w:val="16"/>
                <w:szCs w:val="16"/>
              </w:rPr>
              <w:t>, 0);</w:t>
            </w:r>
          </w:p>
          <w:p w14:paraId="6D22FF0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color w:val="000000"/>
                <w:sz w:val="16"/>
                <w:szCs w:val="16"/>
              </w:rPr>
              <w:t>lcd_write_nibble</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lower_nibble</w:t>
            </w:r>
            <w:proofErr w:type="spellEnd"/>
            <w:r w:rsidRPr="002E38DB">
              <w:rPr>
                <w:rFonts w:ascii="Consolas" w:hAnsi="Consolas"/>
                <w:color w:val="000000"/>
                <w:sz w:val="16"/>
                <w:szCs w:val="16"/>
              </w:rPr>
              <w:t>, 0);</w:t>
            </w:r>
          </w:p>
          <w:p w14:paraId="729DE7C2"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proofErr w:type="spellStart"/>
            <w:r w:rsidRPr="002E38DB">
              <w:rPr>
                <w:rFonts w:ascii="Consolas" w:hAnsi="Consolas"/>
                <w:b/>
                <w:bCs/>
                <w:color w:val="7F0055"/>
                <w:sz w:val="16"/>
                <w:szCs w:val="16"/>
              </w:rPr>
              <w:t>if</w:t>
            </w:r>
            <w:proofErr w:type="spellEnd"/>
            <w:r w:rsidRPr="002E38DB">
              <w:rPr>
                <w:rFonts w:ascii="Consolas" w:hAnsi="Consolas"/>
                <w:color w:val="000000"/>
                <w:sz w:val="16"/>
                <w:szCs w:val="16"/>
              </w:rPr>
              <w:t>(</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0x01</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cmd</w:t>
            </w:r>
            <w:proofErr w:type="spellEnd"/>
            <w:r w:rsidRPr="002E38DB">
              <w:rPr>
                <w:rFonts w:ascii="Consolas" w:hAnsi="Consolas"/>
                <w:color w:val="000000"/>
                <w:sz w:val="16"/>
                <w:szCs w:val="16"/>
              </w:rPr>
              <w:t xml:space="preserve"> == </w:t>
            </w:r>
            <w:proofErr w:type="spellStart"/>
            <w:r w:rsidRPr="002E38DB">
              <w:rPr>
                <w:rFonts w:ascii="Consolas" w:hAnsi="Consolas"/>
                <w:color w:val="000000"/>
                <w:sz w:val="16"/>
                <w:szCs w:val="16"/>
              </w:rPr>
              <w:t>0x02</w:t>
            </w:r>
            <w:proofErr w:type="spellEnd"/>
            <w:r w:rsidRPr="002E38DB">
              <w:rPr>
                <w:rFonts w:ascii="Consolas" w:hAnsi="Consolas"/>
                <w:color w:val="000000"/>
                <w:sz w:val="16"/>
                <w:szCs w:val="16"/>
              </w:rPr>
              <w:t>)</w:t>
            </w:r>
          </w:p>
          <w:p w14:paraId="2ED0FD61"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2954E7A" w14:textId="77777777" w:rsidR="002E38DB" w:rsidRPr="002E38DB" w:rsidRDefault="002E38DB" w:rsidP="002E38DB">
            <w:pPr>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r>
            <w:r w:rsidRPr="002E38DB">
              <w:rPr>
                <w:rFonts w:ascii="Consolas" w:hAnsi="Consolas"/>
                <w:color w:val="000000"/>
                <w:sz w:val="16"/>
                <w:szCs w:val="16"/>
              </w:rPr>
              <w:tab/>
            </w:r>
            <w:proofErr w:type="spellStart"/>
            <w:r w:rsidRPr="002E38DB">
              <w:rPr>
                <w:rFonts w:ascii="Consolas" w:hAnsi="Consolas"/>
                <w:color w:val="000000"/>
                <w:sz w:val="16"/>
                <w:szCs w:val="16"/>
              </w:rPr>
              <w:t>HAL_Delay</w:t>
            </w:r>
            <w:proofErr w:type="spellEnd"/>
            <w:r w:rsidRPr="002E38DB">
              <w:rPr>
                <w:rFonts w:ascii="Consolas" w:hAnsi="Consolas"/>
                <w:color w:val="000000"/>
                <w:sz w:val="16"/>
                <w:szCs w:val="16"/>
              </w:rPr>
              <w:t>(2);</w:t>
            </w:r>
          </w:p>
          <w:p w14:paraId="54F068CC" w14:textId="77777777" w:rsidR="002E38DB" w:rsidRPr="002E38DB" w:rsidRDefault="002E38DB" w:rsidP="002E38DB">
            <w:pPr>
              <w:shd w:val="clear" w:color="auto" w:fill="FFFFFF"/>
              <w:overflowPunct/>
              <w:autoSpaceDE/>
              <w:autoSpaceDN/>
              <w:adjustRightInd/>
              <w:textAlignment w:val="auto"/>
              <w:rPr>
                <w:rFonts w:ascii="Consolas" w:hAnsi="Consolas"/>
                <w:color w:val="000000"/>
                <w:sz w:val="16"/>
                <w:szCs w:val="16"/>
              </w:rPr>
            </w:pPr>
            <w:r w:rsidRPr="002E38DB">
              <w:rPr>
                <w:rFonts w:ascii="Consolas" w:hAnsi="Consolas"/>
                <w:color w:val="000000"/>
                <w:sz w:val="16"/>
                <w:szCs w:val="16"/>
              </w:rPr>
              <w:tab/>
              <w:t>}</w:t>
            </w:r>
          </w:p>
          <w:p w14:paraId="2AD088D7" w14:textId="6AC3A252" w:rsidR="002E38DB" w:rsidRPr="002E38DB" w:rsidRDefault="002E38DB" w:rsidP="002E38DB">
            <w:pPr>
              <w:keepNext/>
              <w:shd w:val="clear" w:color="auto" w:fill="FFFFFF"/>
              <w:overflowPunct/>
              <w:autoSpaceDE/>
              <w:autoSpaceDN/>
              <w:adjustRightInd/>
              <w:textAlignment w:val="auto"/>
              <w:rPr>
                <w:rFonts w:ascii="Consolas" w:hAnsi="Consolas"/>
                <w:color w:val="000000"/>
                <w:sz w:val="20"/>
              </w:rPr>
            </w:pPr>
            <w:r w:rsidRPr="002E38DB">
              <w:rPr>
                <w:rFonts w:ascii="Consolas" w:hAnsi="Consolas"/>
                <w:color w:val="000000"/>
                <w:sz w:val="16"/>
                <w:szCs w:val="16"/>
              </w:rPr>
              <w:t>}</w:t>
            </w:r>
          </w:p>
        </w:tc>
      </w:tr>
    </w:tbl>
    <w:p w14:paraId="31845DF9" w14:textId="3C6A0A54" w:rsidR="002E38DB" w:rsidRPr="002E38DB" w:rsidRDefault="002E38DB" w:rsidP="002E38DB">
      <w:pPr>
        <w:pStyle w:val="Legenda"/>
        <w:jc w:val="center"/>
        <w:rPr>
          <w:sz w:val="20"/>
          <w:u w:val="single"/>
        </w:rPr>
      </w:pPr>
      <w:r w:rsidRPr="002E38DB">
        <w:rPr>
          <w:sz w:val="20"/>
          <w:u w:val="single"/>
        </w:rPr>
        <w:t xml:space="preserve">Rysunek 5.11 Funkcja </w:t>
      </w:r>
      <w:proofErr w:type="spellStart"/>
      <w:r w:rsidRPr="002E38DB">
        <w:rPr>
          <w:sz w:val="20"/>
          <w:u w:val="single"/>
        </w:rPr>
        <w:t>lcd_send_cmd</w:t>
      </w:r>
      <w:proofErr w:type="spellEnd"/>
      <w:r w:rsidRPr="002E38DB">
        <w:rPr>
          <w:sz w:val="20"/>
          <w:u w:val="single"/>
        </w:rPr>
        <w:t>()</w:t>
      </w:r>
    </w:p>
    <w:p w14:paraId="36CC0C2C" w14:textId="77777777" w:rsidR="004C1DA3" w:rsidRDefault="004C1DA3" w:rsidP="008C6A3E">
      <w:pPr>
        <w:overflowPunct/>
        <w:autoSpaceDE/>
        <w:autoSpaceDN/>
        <w:adjustRightInd/>
        <w:spacing w:line="312" w:lineRule="auto"/>
        <w:ind w:firstLine="720"/>
        <w:jc w:val="both"/>
        <w:textAlignment w:val="auto"/>
      </w:pPr>
    </w:p>
    <w:p w14:paraId="4BD309AA" w14:textId="687A8857" w:rsidR="002E38DB" w:rsidRDefault="00BA763D" w:rsidP="00F91475">
      <w:pPr>
        <w:overflowPunct/>
        <w:autoSpaceDE/>
        <w:autoSpaceDN/>
        <w:adjustRightInd/>
        <w:spacing w:line="312" w:lineRule="auto"/>
        <w:ind w:firstLine="720"/>
        <w:jc w:val="both"/>
        <w:textAlignment w:val="auto"/>
      </w:pPr>
      <w:r w:rsidRPr="00BA763D">
        <w:t xml:space="preserve">Pozostałe funkcje, takie jak </w:t>
      </w:r>
      <w:proofErr w:type="spellStart"/>
      <w:r w:rsidRPr="00BA763D">
        <w:t>lcd_init</w:t>
      </w:r>
      <w:proofErr w:type="spellEnd"/>
      <w:r w:rsidRPr="00BA763D">
        <w:t xml:space="preserve">(), </w:t>
      </w:r>
      <w:proofErr w:type="spellStart"/>
      <w:r w:rsidRPr="00BA763D">
        <w:t>lcd_write_string</w:t>
      </w:r>
      <w:proofErr w:type="spellEnd"/>
      <w:r w:rsidRPr="00BA763D">
        <w:t xml:space="preserve">(), </w:t>
      </w:r>
      <w:proofErr w:type="spellStart"/>
      <w:r w:rsidRPr="00BA763D">
        <w:t>lcd_set_cursor</w:t>
      </w:r>
      <w:proofErr w:type="spellEnd"/>
      <w:r w:rsidRPr="00BA763D">
        <w:t xml:space="preserve">() oraz </w:t>
      </w:r>
      <w:proofErr w:type="spellStart"/>
      <w:r w:rsidRPr="00BA763D">
        <w:t>lcd_clear</w:t>
      </w:r>
      <w:proofErr w:type="spellEnd"/>
      <w:r w:rsidRPr="00BA763D">
        <w:t>(), są funkcjami , które korzystają z komend przeznaczonych dla kontrolera HD44780. Komendy te są przesyłane za pomocą wcześniej omówionych funkcji.</w:t>
      </w:r>
    </w:p>
    <w:p w14:paraId="333539FB" w14:textId="3264F97C" w:rsidR="002E38DB" w:rsidRDefault="00F91475" w:rsidP="008C6A3E">
      <w:pPr>
        <w:overflowPunct/>
        <w:autoSpaceDE/>
        <w:autoSpaceDN/>
        <w:adjustRightInd/>
        <w:spacing w:line="312" w:lineRule="auto"/>
        <w:ind w:firstLine="720"/>
        <w:jc w:val="both"/>
        <w:textAlignment w:val="auto"/>
      </w:pPr>
      <w:r w:rsidRPr="00F91475">
        <w:t xml:space="preserve">Najbardziej rozbudowaną funkcją, która implementuje znaczącą część programu, jest </w:t>
      </w:r>
      <w:proofErr w:type="spellStart"/>
      <w:r w:rsidRPr="00F91475">
        <w:t>lcd_display</w:t>
      </w:r>
      <w:proofErr w:type="spellEnd"/>
      <w:r w:rsidRPr="00F91475">
        <w:t xml:space="preserve">(). Funkcja ta przyjmuje sześć argumentów: </w:t>
      </w:r>
      <w:proofErr w:type="spellStart"/>
      <w:r w:rsidRPr="00F91475">
        <w:t>current_state_telephone</w:t>
      </w:r>
      <w:proofErr w:type="spellEnd"/>
      <w:r w:rsidRPr="00F91475">
        <w:t xml:space="preserve">, aby określić, czy numer telefonu został już przesłany; </w:t>
      </w:r>
      <w:proofErr w:type="spellStart"/>
      <w:r w:rsidRPr="00F91475">
        <w:t>current_state_key</w:t>
      </w:r>
      <w:proofErr w:type="spellEnd"/>
      <w:r w:rsidRPr="00F91475">
        <w:t xml:space="preserve">, wskazujący, czy klucz dostępu został wprowadzony; </w:t>
      </w:r>
      <w:proofErr w:type="spellStart"/>
      <w:r w:rsidRPr="00F91475">
        <w:t>key_buffer</w:t>
      </w:r>
      <w:proofErr w:type="spellEnd"/>
      <w:r w:rsidRPr="00F91475">
        <w:t>, zawierający wpisany kod do weryfikacji z wygenerowanym kluczem dostępu</w:t>
      </w:r>
      <w:r>
        <w:t xml:space="preserve"> </w:t>
      </w:r>
      <w:proofErr w:type="spellStart"/>
      <w:r>
        <w:t>access_key</w:t>
      </w:r>
      <w:proofErr w:type="spellEnd"/>
      <w:r w:rsidRPr="00F91475">
        <w:t xml:space="preserve">; </w:t>
      </w:r>
      <w:proofErr w:type="spellStart"/>
      <w:r w:rsidRPr="00F91475">
        <w:t>pressed_button</w:t>
      </w:r>
      <w:proofErr w:type="spellEnd"/>
      <w:r w:rsidRPr="00F91475">
        <w:t xml:space="preserve">, do wykrycia, czy został wciśnięty przycisk ‘A’; oraz </w:t>
      </w:r>
      <w:proofErr w:type="spellStart"/>
      <w:r w:rsidRPr="00F91475">
        <w:t>ble_cmd</w:t>
      </w:r>
      <w:proofErr w:type="spellEnd"/>
      <w:r w:rsidRPr="00F91475">
        <w:t>, który służy do przekazywania komend otrzymywanych przez Bluetooth.</w:t>
      </w:r>
      <w:r>
        <w:t xml:space="preserve"> </w:t>
      </w:r>
    </w:p>
    <w:p w14:paraId="0FB632FD" w14:textId="77777777" w:rsidR="00CF25AC" w:rsidRDefault="00CF25AC" w:rsidP="008C6A3E">
      <w:pPr>
        <w:overflowPunct/>
        <w:autoSpaceDE/>
        <w:autoSpaceDN/>
        <w:adjustRightInd/>
        <w:spacing w:line="312" w:lineRule="auto"/>
        <w:ind w:firstLine="720"/>
        <w:jc w:val="both"/>
        <w:textAlignment w:val="auto"/>
      </w:pPr>
    </w:p>
    <w:p w14:paraId="626E962F" w14:textId="5856B166" w:rsidR="00F91475" w:rsidRDefault="00F91475" w:rsidP="00F91475">
      <w:pPr>
        <w:overflowPunct/>
        <w:autoSpaceDE/>
        <w:autoSpaceDN/>
        <w:adjustRightInd/>
        <w:spacing w:line="312" w:lineRule="auto"/>
        <w:ind w:firstLine="720"/>
        <w:jc w:val="both"/>
        <w:textAlignment w:val="auto"/>
      </w:pPr>
      <w:r>
        <w:t xml:space="preserve">Kod zawarty w funkcji </w:t>
      </w:r>
      <w:proofErr w:type="spellStart"/>
      <w:r>
        <w:t>lcd_display</w:t>
      </w:r>
      <w:proofErr w:type="spellEnd"/>
      <w:r>
        <w:t xml:space="preserve">() </w:t>
      </w:r>
      <w:r w:rsidR="00CF25AC">
        <w:t>jest zorganizowany w cztery główne sekcje:</w:t>
      </w:r>
    </w:p>
    <w:p w14:paraId="622EDF85" w14:textId="27670258" w:rsidR="00F91475" w:rsidRDefault="00F91475" w:rsidP="00F91475">
      <w:pPr>
        <w:pStyle w:val="Akapitzlist"/>
        <w:numPr>
          <w:ilvl w:val="0"/>
          <w:numId w:val="55"/>
        </w:numPr>
        <w:overflowPunct/>
        <w:autoSpaceDE/>
        <w:autoSpaceDN/>
        <w:adjustRightInd/>
        <w:spacing w:line="312" w:lineRule="auto"/>
        <w:jc w:val="both"/>
        <w:textAlignment w:val="auto"/>
      </w:pPr>
      <w:r>
        <w:t>Deklaracje zmiennych wewnętrznych oraz komunikatów</w:t>
      </w:r>
      <w:r w:rsidR="00CF25AC">
        <w:t xml:space="preserve"> do wyświetlania</w:t>
      </w:r>
    </w:p>
    <w:p w14:paraId="4B1DF033" w14:textId="0BCA4775" w:rsidR="00CF25AC" w:rsidRDefault="00CF25AC" w:rsidP="00F91475">
      <w:pPr>
        <w:pStyle w:val="Akapitzlist"/>
        <w:numPr>
          <w:ilvl w:val="0"/>
          <w:numId w:val="55"/>
        </w:numPr>
        <w:overflowPunct/>
        <w:autoSpaceDE/>
        <w:autoSpaceDN/>
        <w:adjustRightInd/>
        <w:spacing w:line="312" w:lineRule="auto"/>
        <w:jc w:val="both"/>
        <w:textAlignment w:val="auto"/>
      </w:pPr>
      <w:r>
        <w:t>Weryfikacja zamknięcia drzwi w celu zapobiegania zamknięciu zamka, gdy drzwi są otwarte oraz wyświetlanie odpowiedniego komunikatu</w:t>
      </w:r>
    </w:p>
    <w:p w14:paraId="70C9D8B9" w14:textId="5D2D19E8" w:rsidR="00F91475" w:rsidRDefault="00CF25AC" w:rsidP="00CF25AC">
      <w:pPr>
        <w:pStyle w:val="Akapitzlist"/>
        <w:numPr>
          <w:ilvl w:val="0"/>
          <w:numId w:val="55"/>
        </w:numPr>
        <w:overflowPunct/>
        <w:autoSpaceDE/>
        <w:autoSpaceDN/>
        <w:adjustRightInd/>
        <w:spacing w:line="312" w:lineRule="auto"/>
        <w:jc w:val="both"/>
        <w:textAlignment w:val="auto"/>
      </w:pPr>
      <w:r>
        <w:t>Sprawdzenie aktualnego stanu urządzenia, aby wyświetlić właściwy komunikat</w:t>
      </w:r>
    </w:p>
    <w:p w14:paraId="2B6F92BE" w14:textId="38D45694" w:rsidR="00CF25AC" w:rsidRDefault="00CF25AC" w:rsidP="00CF25AC">
      <w:pPr>
        <w:pStyle w:val="Akapitzlist"/>
        <w:numPr>
          <w:ilvl w:val="0"/>
          <w:numId w:val="55"/>
        </w:numPr>
        <w:overflowPunct/>
        <w:autoSpaceDE/>
        <w:autoSpaceDN/>
        <w:adjustRightInd/>
        <w:spacing w:line="312" w:lineRule="auto"/>
        <w:jc w:val="both"/>
        <w:textAlignment w:val="auto"/>
      </w:pPr>
      <w:r>
        <w:t>Mechanizm przełączania stanów dla wyświetlanych komunikatów LCD.</w:t>
      </w:r>
    </w:p>
    <w:p w14:paraId="4743677E" w14:textId="77777777" w:rsidR="0064234A" w:rsidRDefault="0064234A" w:rsidP="0064234A">
      <w:pPr>
        <w:overflowPunct/>
        <w:autoSpaceDE/>
        <w:autoSpaceDN/>
        <w:adjustRightInd/>
        <w:spacing w:line="312" w:lineRule="auto"/>
        <w:jc w:val="both"/>
        <w:textAlignment w:val="auto"/>
      </w:pPr>
    </w:p>
    <w:p w14:paraId="3E92A36D" w14:textId="77777777" w:rsidR="00F91475" w:rsidRDefault="00F91475"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6EA7A993" w14:textId="77777777" w:rsidTr="005C6C3F">
        <w:tc>
          <w:tcPr>
            <w:tcW w:w="568" w:type="dxa"/>
          </w:tcPr>
          <w:p w14:paraId="4FD8B8C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lastRenderedPageBreak/>
              <w:t>154</w:t>
            </w:r>
          </w:p>
          <w:p w14:paraId="4836ACC6"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155</w:t>
            </w:r>
          </w:p>
          <w:p w14:paraId="748EFE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156</w:t>
            </w:r>
          </w:p>
          <w:p w14:paraId="2CB3FAB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157</w:t>
            </w:r>
          </w:p>
          <w:p w14:paraId="0FA5B30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158</w:t>
            </w:r>
          </w:p>
          <w:p w14:paraId="62D1824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159</w:t>
            </w:r>
          </w:p>
          <w:p w14:paraId="1A80F31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160</w:t>
            </w:r>
          </w:p>
          <w:p w14:paraId="5FFA330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161</w:t>
            </w:r>
          </w:p>
          <w:p w14:paraId="1C85BCC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162</w:t>
            </w:r>
          </w:p>
          <w:p w14:paraId="51A7576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163</w:t>
            </w:r>
          </w:p>
          <w:p w14:paraId="1BD1376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164</w:t>
            </w:r>
          </w:p>
          <w:p w14:paraId="44483A19"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165</w:t>
            </w:r>
          </w:p>
          <w:p w14:paraId="1D86C583" w14:textId="21E9A155" w:rsidR="005C6C3F" w:rsidRDefault="005C6C3F" w:rsidP="005C6C3F">
            <w:pPr>
              <w:overflowPunct/>
              <w:autoSpaceDE/>
              <w:autoSpaceDN/>
              <w:adjustRightInd/>
              <w:jc w:val="both"/>
              <w:textAlignment w:val="auto"/>
            </w:pPr>
            <w:r w:rsidRPr="005C6C3F">
              <w:rPr>
                <w:rFonts w:ascii="Consolas" w:hAnsi="Consolas"/>
                <w:sz w:val="16"/>
                <w:szCs w:val="16"/>
              </w:rPr>
              <w:t>166</w:t>
            </w:r>
          </w:p>
        </w:tc>
        <w:tc>
          <w:tcPr>
            <w:tcW w:w="8678" w:type="dxa"/>
          </w:tcPr>
          <w:p w14:paraId="69A31DD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door_open</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"Zamek otwarty"</w:t>
            </w:r>
            <w:r w:rsidRPr="005C6C3F">
              <w:rPr>
                <w:rFonts w:ascii="Consolas" w:hAnsi="Consolas"/>
                <w:color w:val="000000"/>
                <w:sz w:val="16"/>
                <w:szCs w:val="16"/>
              </w:rPr>
              <w:t>;</w:t>
            </w:r>
          </w:p>
          <w:p w14:paraId="31BD234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xml:space="preserve">"Zamek </w:t>
            </w:r>
            <w:proofErr w:type="spellStart"/>
            <w:r w:rsidRPr="005C6C3F">
              <w:rPr>
                <w:rFonts w:ascii="Consolas" w:hAnsi="Consolas"/>
                <w:color w:val="2A00FF"/>
                <w:sz w:val="16"/>
                <w:szCs w:val="16"/>
              </w:rPr>
              <w:t>zamkniety</w:t>
            </w:r>
            <w:proofErr w:type="spellEnd"/>
            <w:r w:rsidRPr="005C6C3F">
              <w:rPr>
                <w:rFonts w:ascii="Consolas" w:hAnsi="Consolas"/>
                <w:color w:val="2A00FF"/>
                <w:sz w:val="16"/>
                <w:szCs w:val="16"/>
              </w:rPr>
              <w:t>"</w:t>
            </w:r>
            <w:r w:rsidRPr="005C6C3F">
              <w:rPr>
                <w:rFonts w:ascii="Consolas" w:hAnsi="Consolas"/>
                <w:color w:val="000000"/>
                <w:sz w:val="16"/>
                <w:szCs w:val="16"/>
              </w:rPr>
              <w:t>;</w:t>
            </w:r>
          </w:p>
          <w:p w14:paraId="3FFF155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telephone_not_set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Wprowadz</w:t>
            </w:r>
            <w:proofErr w:type="spellEnd"/>
            <w:r w:rsidRPr="005C6C3F">
              <w:rPr>
                <w:rFonts w:ascii="Consolas" w:hAnsi="Consolas"/>
                <w:color w:val="2A00FF"/>
                <w:sz w:val="16"/>
                <w:szCs w:val="16"/>
              </w:rPr>
              <w:t xml:space="preserve"> nr. tel."</w:t>
            </w:r>
            <w:r w:rsidRPr="005C6C3F">
              <w:rPr>
                <w:rFonts w:ascii="Consolas" w:hAnsi="Consolas"/>
                <w:color w:val="000000"/>
                <w:sz w:val="16"/>
                <w:szCs w:val="16"/>
              </w:rPr>
              <w:t>;</w:t>
            </w:r>
          </w:p>
          <w:p w14:paraId="37E172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"Wpisz kod: "</w:t>
            </w:r>
            <w:r w:rsidRPr="005C6C3F">
              <w:rPr>
                <w:rFonts w:ascii="Consolas" w:hAnsi="Consolas"/>
                <w:color w:val="000000"/>
                <w:sz w:val="16"/>
                <w:szCs w:val="16"/>
              </w:rPr>
              <w:t>;</w:t>
            </w:r>
          </w:p>
          <w:p w14:paraId="5EF593C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key_good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"Klucz poprawny"</w:t>
            </w:r>
            <w:r w:rsidRPr="005C6C3F">
              <w:rPr>
                <w:rFonts w:ascii="Consolas" w:hAnsi="Consolas"/>
                <w:color w:val="000000"/>
                <w:sz w:val="16"/>
                <w:szCs w:val="16"/>
              </w:rPr>
              <w:t>;</w:t>
            </w:r>
          </w:p>
          <w:p w14:paraId="0E32DE0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key_bad</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Zly</w:t>
            </w:r>
            <w:proofErr w:type="spellEnd"/>
            <w:r w:rsidRPr="005C6C3F">
              <w:rPr>
                <w:rFonts w:ascii="Consolas" w:hAnsi="Consolas"/>
                <w:color w:val="2A00FF"/>
                <w:sz w:val="16"/>
                <w:szCs w:val="16"/>
              </w:rPr>
              <w:t xml:space="preserve"> klucz"</w:t>
            </w:r>
            <w:r w:rsidRPr="005C6C3F">
              <w:rPr>
                <w:rFonts w:ascii="Consolas" w:hAnsi="Consolas"/>
                <w:color w:val="000000"/>
                <w:sz w:val="16"/>
                <w:szCs w:val="16"/>
              </w:rPr>
              <w:t>;</w:t>
            </w:r>
          </w:p>
          <w:p w14:paraId="507BCCB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message_1</w:t>
            </w:r>
            <w:proofErr w:type="spellEnd"/>
            <w:r w:rsidRPr="005C6C3F">
              <w:rPr>
                <w:rFonts w:ascii="Consolas" w:hAnsi="Consolas"/>
                <w:color w:val="000000"/>
                <w:sz w:val="16"/>
                <w:szCs w:val="16"/>
              </w:rPr>
              <w:t xml:space="preserve"> = </w:t>
            </w:r>
            <w:r w:rsidRPr="005C6C3F">
              <w:rPr>
                <w:rFonts w:ascii="Consolas" w:hAnsi="Consolas"/>
                <w:color w:val="2A00FF"/>
                <w:sz w:val="16"/>
                <w:szCs w:val="16"/>
              </w:rPr>
              <w:t>"</w:t>
            </w:r>
            <w:proofErr w:type="spellStart"/>
            <w:r w:rsidRPr="005C6C3F">
              <w:rPr>
                <w:rFonts w:ascii="Consolas" w:hAnsi="Consolas"/>
                <w:color w:val="2A00FF"/>
                <w:sz w:val="16"/>
                <w:szCs w:val="16"/>
              </w:rPr>
              <w:t>Nacisnij</w:t>
            </w:r>
            <w:proofErr w:type="spellEnd"/>
            <w:r w:rsidRPr="005C6C3F">
              <w:rPr>
                <w:rFonts w:ascii="Consolas" w:hAnsi="Consolas"/>
                <w:color w:val="2A00FF"/>
                <w:sz w:val="16"/>
                <w:szCs w:val="16"/>
              </w:rPr>
              <w:t xml:space="preserve"> A po  "</w:t>
            </w:r>
            <w:r w:rsidRPr="005C6C3F">
              <w:rPr>
                <w:rFonts w:ascii="Consolas" w:hAnsi="Consolas"/>
                <w:color w:val="000000"/>
                <w:sz w:val="16"/>
                <w:szCs w:val="16"/>
              </w:rPr>
              <w:t>;</w:t>
            </w:r>
          </w:p>
          <w:p w14:paraId="3869681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message_2</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"odebraniu paczki"</w:t>
            </w:r>
            <w:r w:rsidRPr="005C6C3F">
              <w:rPr>
                <w:rFonts w:ascii="Consolas" w:hAnsi="Consolas"/>
                <w:color w:val="000000"/>
                <w:sz w:val="16"/>
                <w:szCs w:val="16"/>
              </w:rPr>
              <w:t>;</w:t>
            </w:r>
          </w:p>
          <w:p w14:paraId="3ECB0B8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unlock</w:t>
            </w:r>
            <w:proofErr w:type="spellEnd"/>
            <w:r w:rsidRPr="005C6C3F">
              <w:rPr>
                <w:rFonts w:ascii="Consolas" w:hAnsi="Consolas"/>
                <w:color w:val="000000"/>
                <w:sz w:val="16"/>
                <w:szCs w:val="16"/>
              </w:rPr>
              <w:t xml:space="preserve"> = </w:t>
            </w:r>
            <w:r w:rsidRPr="005C6C3F">
              <w:rPr>
                <w:rFonts w:ascii="Consolas" w:hAnsi="Consolas"/>
                <w:color w:val="2A00FF"/>
                <w:sz w:val="16"/>
                <w:szCs w:val="16"/>
              </w:rPr>
              <w:t>"Odblokuj"</w:t>
            </w:r>
            <w:r w:rsidRPr="005C6C3F">
              <w:rPr>
                <w:rFonts w:ascii="Consolas" w:hAnsi="Consolas"/>
                <w:color w:val="000000"/>
                <w:sz w:val="16"/>
                <w:szCs w:val="16"/>
              </w:rPr>
              <w:t>;</w:t>
            </w:r>
          </w:p>
          <w:p w14:paraId="0E8522D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*lock = </w:t>
            </w:r>
            <w:r w:rsidRPr="005C6C3F">
              <w:rPr>
                <w:rFonts w:ascii="Consolas" w:hAnsi="Consolas"/>
                <w:color w:val="2A00FF"/>
                <w:sz w:val="16"/>
                <w:szCs w:val="16"/>
              </w:rPr>
              <w:t>"Zablokuj"</w:t>
            </w:r>
            <w:r w:rsidRPr="005C6C3F">
              <w:rPr>
                <w:rFonts w:ascii="Consolas" w:hAnsi="Consolas"/>
                <w:color w:val="000000"/>
                <w:sz w:val="16"/>
                <w:szCs w:val="16"/>
              </w:rPr>
              <w:t>;</w:t>
            </w:r>
          </w:p>
          <w:p w14:paraId="249656D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*reset = </w:t>
            </w:r>
            <w:r w:rsidRPr="005C6C3F">
              <w:rPr>
                <w:rFonts w:ascii="Consolas" w:hAnsi="Consolas"/>
                <w:color w:val="2A00FF"/>
                <w:sz w:val="16"/>
                <w:szCs w:val="16"/>
              </w:rPr>
              <w:t>"Zresetuj"</w:t>
            </w:r>
            <w:r w:rsidRPr="005C6C3F">
              <w:rPr>
                <w:rFonts w:ascii="Consolas" w:hAnsi="Consolas"/>
                <w:color w:val="000000"/>
                <w:sz w:val="16"/>
                <w:szCs w:val="16"/>
              </w:rPr>
              <w:t>;</w:t>
            </w:r>
          </w:p>
          <w:p w14:paraId="368D59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 xml:space="preserve"> = </w:t>
            </w:r>
            <w:r w:rsidRPr="005C6C3F">
              <w:rPr>
                <w:rFonts w:ascii="Consolas" w:hAnsi="Consolas"/>
                <w:color w:val="2A00FF"/>
                <w:sz w:val="16"/>
                <w:szCs w:val="16"/>
              </w:rPr>
              <w:t>"Zamknij drzwi"</w:t>
            </w:r>
            <w:r w:rsidRPr="005C6C3F">
              <w:rPr>
                <w:rFonts w:ascii="Consolas" w:hAnsi="Consolas"/>
                <w:color w:val="000000"/>
                <w:sz w:val="16"/>
                <w:szCs w:val="16"/>
              </w:rPr>
              <w:t>;</w:t>
            </w:r>
          </w:p>
          <w:p w14:paraId="5653F9EC" w14:textId="1DF409E3" w:rsidR="005C6C3F" w:rsidRPr="005C6C3F" w:rsidRDefault="005C6C3F" w:rsidP="005C6C3F">
            <w:pPr>
              <w:keepNext/>
              <w:shd w:val="clear" w:color="auto" w:fill="FFFFFF"/>
              <w:overflowPunct/>
              <w:autoSpaceDE/>
              <w:autoSpaceDN/>
              <w:adjustRightInd/>
              <w:textAlignment w:val="auto"/>
              <w:rPr>
                <w:rFonts w:ascii="Consolas" w:hAnsi="Consolas"/>
                <w:color w:val="000000"/>
                <w:sz w:val="20"/>
              </w:rPr>
            </w:pPr>
            <w:r w:rsidRPr="005C6C3F">
              <w:rPr>
                <w:rFonts w:ascii="Consolas" w:hAnsi="Consolas"/>
                <w:color w:val="000000"/>
                <w:sz w:val="16"/>
                <w:szCs w:val="16"/>
              </w:rPr>
              <w:tab/>
            </w:r>
            <w:proofErr w:type="spellStart"/>
            <w:r w:rsidRPr="005C6C3F">
              <w:rPr>
                <w:rFonts w:ascii="Consolas" w:hAnsi="Consolas"/>
                <w:b/>
                <w:bCs/>
                <w:color w:val="7F0055"/>
                <w:sz w:val="16"/>
                <w:szCs w:val="16"/>
              </w:rPr>
              <w:t>static</w:t>
            </w:r>
            <w:proofErr w:type="spellEnd"/>
            <w:r w:rsidRPr="005C6C3F">
              <w:rPr>
                <w:rFonts w:ascii="Consolas" w:hAnsi="Consolas"/>
                <w:color w:val="000000"/>
                <w:sz w:val="16"/>
                <w:szCs w:val="16"/>
              </w:rPr>
              <w:t xml:space="preserve"> </w:t>
            </w:r>
            <w:r w:rsidRPr="005C6C3F">
              <w:rPr>
                <w:rFonts w:ascii="Consolas" w:hAnsi="Consolas"/>
                <w:b/>
                <w:bCs/>
                <w:color w:val="7F0055"/>
                <w:sz w:val="16"/>
                <w:szCs w:val="16"/>
              </w:rPr>
              <w:t>char</w:t>
            </w:r>
            <w:r w:rsidRPr="005C6C3F">
              <w:rPr>
                <w:rFonts w:ascii="Consolas" w:hAnsi="Consolas"/>
                <w:color w:val="000000"/>
                <w:sz w:val="16"/>
                <w:szCs w:val="16"/>
              </w:rPr>
              <w:t xml:space="preserve"> *</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 xml:space="preserve"> = </w:t>
            </w:r>
            <w:r w:rsidRPr="005C6C3F">
              <w:rPr>
                <w:rFonts w:ascii="Consolas" w:hAnsi="Consolas"/>
                <w:color w:val="2A00FF"/>
                <w:sz w:val="16"/>
                <w:szCs w:val="16"/>
              </w:rPr>
              <w:t>"                "</w:t>
            </w:r>
            <w:r w:rsidRPr="005C6C3F">
              <w:rPr>
                <w:rFonts w:ascii="Consolas" w:hAnsi="Consolas"/>
                <w:color w:val="000000"/>
                <w:sz w:val="16"/>
                <w:szCs w:val="16"/>
              </w:rPr>
              <w:t>;</w:t>
            </w:r>
          </w:p>
        </w:tc>
      </w:tr>
    </w:tbl>
    <w:p w14:paraId="4BA8F729" w14:textId="51A4607D" w:rsidR="00F91475" w:rsidRDefault="005C6C3F" w:rsidP="002F0E21">
      <w:pPr>
        <w:pStyle w:val="Legenda"/>
        <w:jc w:val="center"/>
        <w:rPr>
          <w:sz w:val="20"/>
          <w:u w:val="single"/>
        </w:rPr>
      </w:pPr>
      <w:r w:rsidRPr="005C6C3F">
        <w:rPr>
          <w:sz w:val="20"/>
          <w:u w:val="single"/>
        </w:rPr>
        <w:t xml:space="preserve">Rysunek 5.12 Deklaracje komunikatów </w:t>
      </w:r>
      <w:proofErr w:type="spellStart"/>
      <w:r w:rsidRPr="005C6C3F">
        <w:rPr>
          <w:sz w:val="20"/>
          <w:u w:val="single"/>
        </w:rPr>
        <w:t>lcd_display</w:t>
      </w:r>
      <w:proofErr w:type="spellEnd"/>
      <w:r w:rsidRPr="005C6C3F">
        <w:rPr>
          <w:sz w:val="20"/>
          <w:u w:val="single"/>
        </w:rPr>
        <w:t>()</w:t>
      </w:r>
    </w:p>
    <w:p w14:paraId="3C40970A" w14:textId="77777777" w:rsidR="002F0E21" w:rsidRPr="002F0E21" w:rsidRDefault="002F0E21" w:rsidP="002F0E21"/>
    <w:p w14:paraId="71D342F8" w14:textId="1C82E14C" w:rsidR="009B5983" w:rsidRDefault="002F0E21" w:rsidP="002F0E21">
      <w:pPr>
        <w:overflowPunct/>
        <w:autoSpaceDE/>
        <w:autoSpaceDN/>
        <w:adjustRightInd/>
        <w:spacing w:line="312" w:lineRule="auto"/>
        <w:ind w:firstLine="720"/>
        <w:jc w:val="both"/>
        <w:textAlignment w:val="auto"/>
      </w:pPr>
      <w:r w:rsidRPr="002F0E21">
        <w:t>Komunikaty przeznaczone do wyświetlenia są definiowane jako wskaźniki, co pozwala na efektywniejsze przesyłanie znaków do wyświetlacza, eliminując potrzebę kopiowania całych tablic znaków. Ta metoda przyczynia się do oszczędności pamięci mikrokontrolera, ponieważ operuje na adresach zamiast na całych tablicach, zwiększając wydajność systemu.</w:t>
      </w:r>
    </w:p>
    <w:p w14:paraId="6C1693C0" w14:textId="77777777" w:rsidR="002F0E21" w:rsidRDefault="002F0E21" w:rsidP="008C6A3E">
      <w:pPr>
        <w:overflowPunct/>
        <w:autoSpaceDE/>
        <w:autoSpaceDN/>
        <w:adjustRightInd/>
        <w:spacing w:line="312" w:lineRule="auto"/>
        <w:ind w:firstLine="720"/>
        <w:jc w:val="both"/>
        <w:textAlignment w:val="auto"/>
      </w:pPr>
    </w:p>
    <w:tbl>
      <w:tblPr>
        <w:tblStyle w:val="Tabela-Siatka"/>
        <w:tblW w:w="0" w:type="auto"/>
        <w:tblInd w:w="-318" w:type="dxa"/>
        <w:tblLook w:val="04A0" w:firstRow="1" w:lastRow="0" w:firstColumn="1" w:lastColumn="0" w:noHBand="0" w:noVBand="1"/>
      </w:tblPr>
      <w:tblGrid>
        <w:gridCol w:w="568"/>
        <w:gridCol w:w="8678"/>
      </w:tblGrid>
      <w:tr w:rsidR="005C6C3F" w14:paraId="32FEBAFD" w14:textId="77777777" w:rsidTr="005C6C3F">
        <w:tc>
          <w:tcPr>
            <w:tcW w:w="568" w:type="dxa"/>
          </w:tcPr>
          <w:p w14:paraId="453F4D4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174</w:t>
            </w:r>
          </w:p>
          <w:p w14:paraId="28842D9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175</w:t>
            </w:r>
          </w:p>
          <w:p w14:paraId="71D5549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176</w:t>
            </w:r>
          </w:p>
          <w:p w14:paraId="201C00A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177</w:t>
            </w:r>
          </w:p>
          <w:p w14:paraId="6D52A737"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178</w:t>
            </w:r>
          </w:p>
          <w:p w14:paraId="16E5D5E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179</w:t>
            </w:r>
          </w:p>
          <w:p w14:paraId="0A4CC323"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180</w:t>
            </w:r>
          </w:p>
          <w:p w14:paraId="3DE6C79E"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181</w:t>
            </w:r>
          </w:p>
          <w:p w14:paraId="5984D13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182</w:t>
            </w:r>
          </w:p>
          <w:p w14:paraId="575A01A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183</w:t>
            </w:r>
          </w:p>
          <w:p w14:paraId="32FDDD4D"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184</w:t>
            </w:r>
          </w:p>
          <w:p w14:paraId="501F9BF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185</w:t>
            </w:r>
          </w:p>
          <w:p w14:paraId="67AEB655"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186</w:t>
            </w:r>
          </w:p>
          <w:p w14:paraId="3495BAC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187</w:t>
            </w:r>
          </w:p>
          <w:p w14:paraId="6F2B9E0A"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188</w:t>
            </w:r>
          </w:p>
          <w:p w14:paraId="775ACA7C"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189</w:t>
            </w:r>
          </w:p>
          <w:p w14:paraId="7116E3C4"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190</w:t>
            </w:r>
          </w:p>
          <w:p w14:paraId="162CC5A0"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191</w:t>
            </w:r>
          </w:p>
          <w:p w14:paraId="4EA6427F" w14:textId="77777777" w:rsidR="005C6C3F" w:rsidRPr="005C6C3F" w:rsidRDefault="005C6C3F" w:rsidP="005C6C3F">
            <w:pPr>
              <w:overflowPunct/>
              <w:autoSpaceDE/>
              <w:autoSpaceDN/>
              <w:adjustRightInd/>
              <w:jc w:val="both"/>
              <w:textAlignment w:val="auto"/>
              <w:rPr>
                <w:rFonts w:ascii="Consolas" w:hAnsi="Consolas"/>
                <w:sz w:val="16"/>
                <w:szCs w:val="16"/>
              </w:rPr>
            </w:pPr>
            <w:r w:rsidRPr="005C6C3F">
              <w:rPr>
                <w:rFonts w:ascii="Consolas" w:hAnsi="Consolas"/>
                <w:sz w:val="16"/>
                <w:szCs w:val="16"/>
              </w:rPr>
              <w:t>192</w:t>
            </w:r>
          </w:p>
          <w:p w14:paraId="5B0FA46D" w14:textId="5B51E4E4" w:rsidR="005C6C3F" w:rsidRDefault="005C6C3F" w:rsidP="005C6C3F">
            <w:pPr>
              <w:overflowPunct/>
              <w:autoSpaceDE/>
              <w:autoSpaceDN/>
              <w:adjustRightInd/>
              <w:jc w:val="both"/>
              <w:textAlignment w:val="auto"/>
            </w:pPr>
            <w:r w:rsidRPr="005C6C3F">
              <w:rPr>
                <w:rFonts w:ascii="Consolas" w:hAnsi="Consolas"/>
                <w:sz w:val="16"/>
                <w:szCs w:val="16"/>
              </w:rPr>
              <w:t>193</w:t>
            </w:r>
          </w:p>
        </w:tc>
        <w:tc>
          <w:tcPr>
            <w:tcW w:w="8678" w:type="dxa"/>
          </w:tcPr>
          <w:p w14:paraId="2EF8460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GPIO_PIN_RESET</w:t>
            </w:r>
            <w:r w:rsidRPr="005C6C3F">
              <w:rPr>
                <w:rFonts w:ascii="Consolas" w:hAnsi="Consolas"/>
                <w:color w:val="000000"/>
                <w:sz w:val="16"/>
                <w:szCs w:val="16"/>
              </w:rPr>
              <w:t>)</w:t>
            </w:r>
          </w:p>
          <w:p w14:paraId="05A40E9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p w14:paraId="01D023E7"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switch</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w:t>
            </w:r>
          </w:p>
          <w:p w14:paraId="28FE0A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4D6F96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BACK_2</w:t>
            </w:r>
            <w:r w:rsidRPr="005C6C3F">
              <w:rPr>
                <w:rFonts w:ascii="Consolas" w:hAnsi="Consolas"/>
                <w:color w:val="000000"/>
                <w:sz w:val="16"/>
                <w:szCs w:val="16"/>
              </w:rPr>
              <w:t>:</w:t>
            </w:r>
          </w:p>
          <w:p w14:paraId="362A4FA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LCD_2</w:t>
            </w:r>
            <w:r w:rsidRPr="005C6C3F">
              <w:rPr>
                <w:rFonts w:ascii="Consolas" w:hAnsi="Consolas"/>
                <w:color w:val="000000"/>
                <w:sz w:val="16"/>
                <w:szCs w:val="16"/>
              </w:rPr>
              <w:t>;</w:t>
            </w:r>
          </w:p>
          <w:p w14:paraId="103EFA8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5B1E221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2E0E179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BACK_6</w:t>
            </w:r>
            <w:r w:rsidRPr="005C6C3F">
              <w:rPr>
                <w:rFonts w:ascii="Consolas" w:hAnsi="Consolas"/>
                <w:color w:val="000000"/>
                <w:sz w:val="16"/>
                <w:szCs w:val="16"/>
              </w:rPr>
              <w:t>:</w:t>
            </w:r>
          </w:p>
          <w:p w14:paraId="6DAC73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LCD_6</w:t>
            </w:r>
            <w:r w:rsidRPr="005C6C3F">
              <w:rPr>
                <w:rFonts w:ascii="Consolas" w:hAnsi="Consolas"/>
                <w:color w:val="000000"/>
                <w:sz w:val="16"/>
                <w:szCs w:val="16"/>
              </w:rPr>
              <w:t>;</w:t>
            </w:r>
          </w:p>
          <w:p w14:paraId="0BE8CE3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7D3B58D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68CCE40F"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BACK_8</w:t>
            </w:r>
            <w:r w:rsidRPr="005C6C3F">
              <w:rPr>
                <w:rFonts w:ascii="Consolas" w:hAnsi="Consolas"/>
                <w:color w:val="000000"/>
                <w:sz w:val="16"/>
                <w:szCs w:val="16"/>
              </w:rPr>
              <w:t>:</w:t>
            </w:r>
          </w:p>
          <w:p w14:paraId="17560245"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LCD_8</w:t>
            </w:r>
            <w:r w:rsidRPr="005C6C3F">
              <w:rPr>
                <w:rFonts w:ascii="Consolas" w:hAnsi="Consolas"/>
                <w:color w:val="000000"/>
                <w:sz w:val="16"/>
                <w:szCs w:val="16"/>
              </w:rPr>
              <w:t>;</w:t>
            </w:r>
          </w:p>
          <w:p w14:paraId="59A1DD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NO_BACK</w:t>
            </w:r>
            <w:r w:rsidRPr="005C6C3F">
              <w:rPr>
                <w:rFonts w:ascii="Consolas" w:hAnsi="Consolas"/>
                <w:color w:val="000000"/>
                <w:sz w:val="16"/>
                <w:szCs w:val="16"/>
              </w:rPr>
              <w:t>;</w:t>
            </w:r>
          </w:p>
          <w:p w14:paraId="31B54F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13B266D3"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default</w:t>
            </w:r>
            <w:proofErr w:type="spellEnd"/>
            <w:r w:rsidRPr="005C6C3F">
              <w:rPr>
                <w:rFonts w:ascii="Consolas" w:hAnsi="Consolas"/>
                <w:color w:val="000000"/>
                <w:sz w:val="16"/>
                <w:szCs w:val="16"/>
              </w:rPr>
              <w:t>:</w:t>
            </w:r>
          </w:p>
          <w:p w14:paraId="3E1F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p w14:paraId="5450285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223D067" w14:textId="6957FA6A" w:rsidR="005C6C3F" w:rsidRPr="005C6C3F" w:rsidRDefault="005C6C3F" w:rsidP="005C6C3F">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t>}</w:t>
            </w:r>
          </w:p>
        </w:tc>
      </w:tr>
    </w:tbl>
    <w:p w14:paraId="301066C2" w14:textId="173FD282" w:rsidR="00F91475" w:rsidRPr="005C6C3F" w:rsidRDefault="005C6C3F" w:rsidP="005C6C3F">
      <w:pPr>
        <w:pStyle w:val="Legenda"/>
        <w:jc w:val="center"/>
        <w:rPr>
          <w:sz w:val="20"/>
          <w:u w:val="single"/>
        </w:rPr>
      </w:pPr>
      <w:r w:rsidRPr="005C6C3F">
        <w:rPr>
          <w:sz w:val="20"/>
          <w:u w:val="single"/>
        </w:rPr>
        <w:t>Rysunek 5.13 Część kodu weryfikującego zamknięcie drzwi</w:t>
      </w:r>
    </w:p>
    <w:p w14:paraId="1323098F" w14:textId="77777777" w:rsidR="005C6C3F" w:rsidRDefault="005C6C3F" w:rsidP="008C6A3E">
      <w:pPr>
        <w:overflowPunct/>
        <w:autoSpaceDE/>
        <w:autoSpaceDN/>
        <w:adjustRightInd/>
        <w:spacing w:line="312" w:lineRule="auto"/>
        <w:ind w:firstLine="720"/>
        <w:jc w:val="both"/>
        <w:textAlignment w:val="auto"/>
      </w:pPr>
    </w:p>
    <w:p w14:paraId="6104C803" w14:textId="5B3BF814" w:rsidR="002F0E21" w:rsidRDefault="00B3746E" w:rsidP="008C6A3E">
      <w:pPr>
        <w:overflowPunct/>
        <w:autoSpaceDE/>
        <w:autoSpaceDN/>
        <w:adjustRightInd/>
        <w:spacing w:line="312" w:lineRule="auto"/>
        <w:ind w:firstLine="720"/>
        <w:jc w:val="both"/>
        <w:textAlignment w:val="auto"/>
      </w:pPr>
      <w:r w:rsidRPr="00B3746E">
        <w:t xml:space="preserve">Weryfikacja zamknięcia drzwi jest realizowana w momencie wykrycia otwarcia drzwi podczas przejścia do kolejnego stanu programu. Fragment kodu przedstawiony na Rysunku 5.14 ilustruje działanie systemu po wprowadzeniu numeru telefonu. Jeśli drzwi są otwarte, co oznacza, że odczyt z pinu kontaktronu pokazuje stan wysoki (wynikający z zastosowania </w:t>
      </w:r>
      <w:proofErr w:type="spellStart"/>
      <w:r w:rsidRPr="00B3746E">
        <w:t>pull-up</w:t>
      </w:r>
      <w:proofErr w:type="spellEnd"/>
      <w:r w:rsidRPr="00B3746E">
        <w:t>) zamiast oczekiwanego stanu niskiego wskazującego na zamknięcie, wyświetlany jest komunikat zachęcający do zamknięcia drzwi. Po zamknięciu drzwi, kod zaprezentowany na Rysunku 5.13 umożliwia powrót do danego przypadku (</w:t>
      </w:r>
      <w:proofErr w:type="spellStart"/>
      <w:r w:rsidRPr="00B3746E">
        <w:t>case</w:t>
      </w:r>
      <w:proofErr w:type="spellEnd"/>
      <w:r w:rsidRPr="00B3746E">
        <w:t>) w programie, który dotyczy komunikatu po wpisaniu numeru telefonu. Następuje wtedy zmiana wyświetlanego komunikatu i zamknięcie zamka z krótkim opóźnieniem.</w:t>
      </w:r>
    </w:p>
    <w:p w14:paraId="24B53C92" w14:textId="1A1AC23A" w:rsidR="005C6C3F" w:rsidRDefault="005C6C3F">
      <w:pPr>
        <w:overflowPunct/>
        <w:autoSpaceDE/>
        <w:autoSpaceDN/>
        <w:adjustRightInd/>
        <w:textAlignment w:val="auto"/>
      </w:pPr>
      <w:r>
        <w:br w:type="page"/>
      </w:r>
    </w:p>
    <w:tbl>
      <w:tblPr>
        <w:tblStyle w:val="Tabela-Siatka"/>
        <w:tblW w:w="0" w:type="auto"/>
        <w:tblLook w:val="04A0" w:firstRow="1" w:lastRow="0" w:firstColumn="1" w:lastColumn="0" w:noHBand="0" w:noVBand="1"/>
      </w:tblPr>
      <w:tblGrid>
        <w:gridCol w:w="534"/>
        <w:gridCol w:w="8394"/>
      </w:tblGrid>
      <w:tr w:rsidR="005C6C3F" w14:paraId="511E86CE" w14:textId="77777777" w:rsidTr="005C6C3F">
        <w:tc>
          <w:tcPr>
            <w:tcW w:w="534" w:type="dxa"/>
          </w:tcPr>
          <w:p w14:paraId="7B3642B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lastRenderedPageBreak/>
              <w:t>276</w:t>
            </w:r>
          </w:p>
          <w:p w14:paraId="6BA961C8"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277</w:t>
            </w:r>
          </w:p>
          <w:p w14:paraId="5C191BA2"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278</w:t>
            </w:r>
          </w:p>
          <w:p w14:paraId="4A45F7E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279</w:t>
            </w:r>
          </w:p>
          <w:p w14:paraId="79455CB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280</w:t>
            </w:r>
          </w:p>
          <w:p w14:paraId="7503EBD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281</w:t>
            </w:r>
          </w:p>
          <w:p w14:paraId="327AA87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282</w:t>
            </w:r>
          </w:p>
          <w:p w14:paraId="269C9FBD"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283</w:t>
            </w:r>
          </w:p>
          <w:p w14:paraId="61A8E15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284</w:t>
            </w:r>
          </w:p>
          <w:p w14:paraId="26D98B9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285</w:t>
            </w:r>
          </w:p>
          <w:p w14:paraId="02CDEB0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286</w:t>
            </w:r>
          </w:p>
          <w:p w14:paraId="30BEB2C7"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287</w:t>
            </w:r>
          </w:p>
          <w:p w14:paraId="1EDD557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288</w:t>
            </w:r>
          </w:p>
          <w:p w14:paraId="2C24603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289</w:t>
            </w:r>
          </w:p>
          <w:p w14:paraId="0A8B06DB"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290</w:t>
            </w:r>
          </w:p>
          <w:p w14:paraId="1292A4E0"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291</w:t>
            </w:r>
          </w:p>
          <w:p w14:paraId="1ECBEA6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292</w:t>
            </w:r>
          </w:p>
          <w:p w14:paraId="0FEB969C"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293</w:t>
            </w:r>
          </w:p>
          <w:p w14:paraId="5BFD8C74"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294</w:t>
            </w:r>
          </w:p>
          <w:p w14:paraId="2902174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295</w:t>
            </w:r>
          </w:p>
          <w:p w14:paraId="5044EB05"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296</w:t>
            </w:r>
          </w:p>
          <w:p w14:paraId="7EF8F6E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297</w:t>
            </w:r>
          </w:p>
          <w:p w14:paraId="3025F9AE"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298</w:t>
            </w:r>
          </w:p>
          <w:p w14:paraId="3BE84D5F"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299</w:t>
            </w:r>
          </w:p>
          <w:p w14:paraId="59ED0216"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300</w:t>
            </w:r>
          </w:p>
          <w:p w14:paraId="7475F841"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301</w:t>
            </w:r>
          </w:p>
          <w:p w14:paraId="6CC1D5E3" w14:textId="77777777" w:rsidR="009B5983" w:rsidRPr="009B5983" w:rsidRDefault="009B5983" w:rsidP="009B5983">
            <w:pPr>
              <w:overflowPunct/>
              <w:autoSpaceDE/>
              <w:autoSpaceDN/>
              <w:adjustRightInd/>
              <w:jc w:val="both"/>
              <w:textAlignment w:val="auto"/>
              <w:rPr>
                <w:rFonts w:ascii="Consolas" w:hAnsi="Consolas"/>
                <w:sz w:val="16"/>
                <w:szCs w:val="16"/>
              </w:rPr>
            </w:pPr>
            <w:r w:rsidRPr="009B5983">
              <w:rPr>
                <w:rFonts w:ascii="Consolas" w:hAnsi="Consolas"/>
                <w:sz w:val="16"/>
                <w:szCs w:val="16"/>
              </w:rPr>
              <w:t>302</w:t>
            </w:r>
          </w:p>
          <w:p w14:paraId="79430D71" w14:textId="63376477" w:rsidR="005C6C3F" w:rsidRDefault="009B5983" w:rsidP="009B5983">
            <w:pPr>
              <w:overflowPunct/>
              <w:autoSpaceDE/>
              <w:autoSpaceDN/>
              <w:adjustRightInd/>
              <w:jc w:val="both"/>
              <w:textAlignment w:val="auto"/>
            </w:pPr>
            <w:r w:rsidRPr="009B5983">
              <w:rPr>
                <w:rFonts w:ascii="Consolas" w:hAnsi="Consolas"/>
                <w:sz w:val="16"/>
                <w:szCs w:val="16"/>
              </w:rPr>
              <w:t>303</w:t>
            </w:r>
          </w:p>
        </w:tc>
        <w:tc>
          <w:tcPr>
            <w:tcW w:w="8394" w:type="dxa"/>
          </w:tcPr>
          <w:p w14:paraId="1D94C819"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proofErr w:type="spellStart"/>
            <w:r w:rsidRPr="005C6C3F">
              <w:rPr>
                <w:rFonts w:ascii="Consolas" w:hAnsi="Consolas"/>
                <w:b/>
                <w:bCs/>
                <w:color w:val="7F0055"/>
                <w:sz w:val="16"/>
                <w:szCs w:val="16"/>
              </w:rPr>
              <w:t>case</w:t>
            </w:r>
            <w:proofErr w:type="spellEnd"/>
            <w:r w:rsidRPr="005C6C3F">
              <w:rPr>
                <w:rFonts w:ascii="Consolas" w:hAnsi="Consolas"/>
                <w:color w:val="000000"/>
                <w:sz w:val="16"/>
                <w:szCs w:val="16"/>
              </w:rPr>
              <w:t xml:space="preserve"> </w:t>
            </w:r>
            <w:r w:rsidRPr="005C6C3F">
              <w:rPr>
                <w:rFonts w:ascii="Consolas" w:hAnsi="Consolas"/>
                <w:i/>
                <w:iCs/>
                <w:color w:val="0000C0"/>
                <w:sz w:val="16"/>
                <w:szCs w:val="16"/>
              </w:rPr>
              <w:t>LCD_2</w:t>
            </w:r>
            <w:r w:rsidRPr="005C6C3F">
              <w:rPr>
                <w:rFonts w:ascii="Consolas" w:hAnsi="Consolas"/>
                <w:color w:val="000000"/>
                <w:sz w:val="16"/>
                <w:szCs w:val="16"/>
              </w:rPr>
              <w:t>:</w:t>
            </w:r>
          </w:p>
          <w:p w14:paraId="6FCD210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if</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HAL_GPIO_ReadPin</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MAG_SWITCH_GPIO_Port</w:t>
            </w:r>
            <w:proofErr w:type="spellEnd"/>
            <w:r w:rsidRPr="005C6C3F">
              <w:rPr>
                <w:rFonts w:ascii="Consolas" w:hAnsi="Consolas"/>
                <w:color w:val="000000"/>
                <w:sz w:val="16"/>
                <w:szCs w:val="16"/>
              </w:rPr>
              <w:t xml:space="preserve">, </w:t>
            </w:r>
            <w:proofErr w:type="spellStart"/>
            <w:r w:rsidRPr="005C6C3F">
              <w:rPr>
                <w:rFonts w:ascii="Consolas" w:hAnsi="Consolas"/>
                <w:color w:val="000000"/>
                <w:sz w:val="16"/>
                <w:szCs w:val="16"/>
              </w:rPr>
              <w:t>MAG_SWITCH_Pin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GPIO_PIN_SET</w:t>
            </w:r>
            <w:r w:rsidRPr="005C6C3F">
              <w:rPr>
                <w:rFonts w:ascii="Consolas" w:hAnsi="Consolas"/>
                <w:color w:val="000000"/>
                <w:sz w:val="16"/>
                <w:szCs w:val="16"/>
              </w:rPr>
              <w:t>)</w:t>
            </w:r>
          </w:p>
          <w:p w14:paraId="2B77E68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31D28CC0"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lcd_clear</w:t>
            </w:r>
            <w:proofErr w:type="spellEnd"/>
            <w:r w:rsidRPr="005C6C3F">
              <w:rPr>
                <w:rFonts w:ascii="Consolas" w:hAnsi="Consolas"/>
                <w:color w:val="000000"/>
                <w:sz w:val="16"/>
                <w:szCs w:val="16"/>
              </w:rPr>
              <w:t>();</w:t>
            </w:r>
          </w:p>
          <w:p w14:paraId="756E69D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7DEE02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close_door</w:t>
            </w:r>
            <w:proofErr w:type="spellEnd"/>
            <w:r w:rsidRPr="005C6C3F">
              <w:rPr>
                <w:rFonts w:ascii="Consolas" w:hAnsi="Consolas"/>
                <w:color w:val="000000"/>
                <w:sz w:val="16"/>
                <w:szCs w:val="16"/>
              </w:rPr>
              <w:t>);</w:t>
            </w:r>
          </w:p>
          <w:p w14:paraId="2C4B096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back_condition</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BACK_2</w:t>
            </w:r>
            <w:r w:rsidRPr="005C6C3F">
              <w:rPr>
                <w:rFonts w:ascii="Consolas" w:hAnsi="Consolas"/>
                <w:color w:val="000000"/>
                <w:sz w:val="16"/>
                <w:szCs w:val="16"/>
              </w:rPr>
              <w:t>;</w:t>
            </w:r>
          </w:p>
          <w:p w14:paraId="55B53D5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 xml:space="preserve">} </w:t>
            </w:r>
            <w:proofErr w:type="spellStart"/>
            <w:r w:rsidRPr="005C6C3F">
              <w:rPr>
                <w:rFonts w:ascii="Consolas" w:hAnsi="Consolas"/>
                <w:b/>
                <w:bCs/>
                <w:color w:val="7F0055"/>
                <w:sz w:val="16"/>
                <w:szCs w:val="16"/>
              </w:rPr>
              <w:t>else</w:t>
            </w:r>
            <w:proofErr w:type="spellEnd"/>
          </w:p>
          <w:p w14:paraId="24FFFD6A"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0BA9A32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05E5BCC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598715EC"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(0, 0);</w:t>
            </w:r>
          </w:p>
          <w:p w14:paraId="2E60E8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door_closed</w:t>
            </w:r>
            <w:proofErr w:type="spellEnd"/>
            <w:r w:rsidRPr="005C6C3F">
              <w:rPr>
                <w:rFonts w:ascii="Consolas" w:hAnsi="Consolas"/>
                <w:color w:val="000000"/>
                <w:sz w:val="16"/>
                <w:szCs w:val="16"/>
              </w:rPr>
              <w:t>);</w:t>
            </w:r>
          </w:p>
          <w:p w14:paraId="56C2B5A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6BFD01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079FB976"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clear_line</w:t>
            </w:r>
            <w:proofErr w:type="spellEnd"/>
            <w:r w:rsidRPr="005C6C3F">
              <w:rPr>
                <w:rFonts w:ascii="Consolas" w:hAnsi="Consolas"/>
                <w:color w:val="000000"/>
                <w:sz w:val="16"/>
                <w:szCs w:val="16"/>
              </w:rPr>
              <w:t>);</w:t>
            </w:r>
          </w:p>
          <w:p w14:paraId="159A9DF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lcd_set_cursor</w:t>
            </w:r>
            <w:proofErr w:type="spellEnd"/>
            <w:r w:rsidRPr="005C6C3F">
              <w:rPr>
                <w:rFonts w:ascii="Consolas" w:hAnsi="Consolas"/>
                <w:color w:val="000000"/>
                <w:sz w:val="16"/>
                <w:szCs w:val="16"/>
              </w:rPr>
              <w:t>(1, 0);</w:t>
            </w:r>
          </w:p>
          <w:p w14:paraId="67A9D142"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lcd_write_string</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telephone_set</w:t>
            </w:r>
            <w:proofErr w:type="spellEnd"/>
            <w:r w:rsidRPr="005C6C3F">
              <w:rPr>
                <w:rFonts w:ascii="Consolas" w:hAnsi="Consolas"/>
                <w:color w:val="000000"/>
                <w:sz w:val="16"/>
                <w:szCs w:val="16"/>
              </w:rPr>
              <w:t>);</w:t>
            </w:r>
          </w:p>
          <w:p w14:paraId="78CDBF58"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0832822B"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delay</w:t>
            </w:r>
            <w:proofErr w:type="spellEnd"/>
            <w:r w:rsidRPr="005C6C3F">
              <w:rPr>
                <w:rFonts w:ascii="Consolas" w:hAnsi="Consolas"/>
                <w:color w:val="000000"/>
                <w:sz w:val="16"/>
                <w:szCs w:val="16"/>
              </w:rPr>
              <w:t>(</w:t>
            </w:r>
            <w:proofErr w:type="spellStart"/>
            <w:r w:rsidRPr="005C6C3F">
              <w:rPr>
                <w:rFonts w:ascii="Consolas" w:hAnsi="Consolas"/>
                <w:color w:val="000000"/>
                <w:sz w:val="16"/>
                <w:szCs w:val="16"/>
              </w:rPr>
              <w:t>delay_second</w:t>
            </w:r>
            <w:proofErr w:type="spellEnd"/>
            <w:r w:rsidRPr="005C6C3F">
              <w:rPr>
                <w:rFonts w:ascii="Consolas" w:hAnsi="Consolas"/>
                <w:color w:val="000000"/>
                <w:sz w:val="16"/>
                <w:szCs w:val="16"/>
              </w:rPr>
              <w:t>*2);</w:t>
            </w:r>
          </w:p>
          <w:p w14:paraId="14B84E04"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7D95B13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t>__HAL_TIM_SET_COMPARE(&amp;</w:t>
            </w:r>
            <w:proofErr w:type="spellStart"/>
            <w:r w:rsidRPr="005C6C3F">
              <w:rPr>
                <w:rFonts w:ascii="Consolas" w:hAnsi="Consolas"/>
                <w:color w:val="000000"/>
                <w:sz w:val="16"/>
                <w:szCs w:val="16"/>
              </w:rPr>
              <w:t>htim2</w:t>
            </w:r>
            <w:proofErr w:type="spellEnd"/>
            <w:r w:rsidRPr="005C6C3F">
              <w:rPr>
                <w:rFonts w:ascii="Consolas" w:hAnsi="Consolas"/>
                <w:color w:val="000000"/>
                <w:sz w:val="16"/>
                <w:szCs w:val="16"/>
              </w:rPr>
              <w:t>, TIM_CHANNEL_1, 650);</w:t>
            </w:r>
          </w:p>
          <w:p w14:paraId="72BD5D6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65B630E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can_enter_key</w:t>
            </w:r>
            <w:proofErr w:type="spellEnd"/>
            <w:r w:rsidRPr="005C6C3F">
              <w:rPr>
                <w:rFonts w:ascii="Consolas" w:hAnsi="Consolas"/>
                <w:color w:val="000000"/>
                <w:sz w:val="16"/>
                <w:szCs w:val="16"/>
              </w:rPr>
              <w:t xml:space="preserve"> = </w:t>
            </w:r>
            <w:proofErr w:type="spellStart"/>
            <w:r w:rsidRPr="005C6C3F">
              <w:rPr>
                <w:rFonts w:ascii="Consolas" w:hAnsi="Consolas"/>
                <w:color w:val="000000"/>
                <w:sz w:val="16"/>
                <w:szCs w:val="16"/>
              </w:rPr>
              <w:t>true</w:t>
            </w:r>
            <w:proofErr w:type="spellEnd"/>
            <w:r w:rsidRPr="005C6C3F">
              <w:rPr>
                <w:rFonts w:ascii="Consolas" w:hAnsi="Consolas"/>
                <w:color w:val="000000"/>
                <w:sz w:val="16"/>
                <w:szCs w:val="16"/>
              </w:rPr>
              <w:t>;</w:t>
            </w:r>
          </w:p>
          <w:p w14:paraId="198010ED"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t>}</w:t>
            </w:r>
          </w:p>
          <w:p w14:paraId="61160E3E"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p>
          <w:p w14:paraId="262D3891" w14:textId="77777777" w:rsidR="005C6C3F" w:rsidRPr="005C6C3F" w:rsidRDefault="005C6C3F" w:rsidP="005C6C3F">
            <w:pPr>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color w:val="000000"/>
                <w:sz w:val="16"/>
                <w:szCs w:val="16"/>
              </w:rPr>
              <w:t>lcd_number</w:t>
            </w:r>
            <w:proofErr w:type="spellEnd"/>
            <w:r w:rsidRPr="005C6C3F">
              <w:rPr>
                <w:rFonts w:ascii="Consolas" w:hAnsi="Consolas"/>
                <w:color w:val="000000"/>
                <w:sz w:val="16"/>
                <w:szCs w:val="16"/>
              </w:rPr>
              <w:t xml:space="preserve"> = </w:t>
            </w:r>
            <w:r w:rsidRPr="005C6C3F">
              <w:rPr>
                <w:rFonts w:ascii="Consolas" w:hAnsi="Consolas"/>
                <w:i/>
                <w:iCs/>
                <w:color w:val="0000C0"/>
                <w:sz w:val="16"/>
                <w:szCs w:val="16"/>
              </w:rPr>
              <w:t>DONE</w:t>
            </w:r>
            <w:r w:rsidRPr="005C6C3F">
              <w:rPr>
                <w:rFonts w:ascii="Consolas" w:hAnsi="Consolas"/>
                <w:color w:val="000000"/>
                <w:sz w:val="16"/>
                <w:szCs w:val="16"/>
              </w:rPr>
              <w:t>;</w:t>
            </w:r>
          </w:p>
          <w:p w14:paraId="1C67B1D9" w14:textId="0424A0C4" w:rsidR="005C6C3F" w:rsidRPr="005C6C3F" w:rsidRDefault="005C6C3F" w:rsidP="009B5983">
            <w:pPr>
              <w:keepNext/>
              <w:shd w:val="clear" w:color="auto" w:fill="FFFFFF"/>
              <w:overflowPunct/>
              <w:autoSpaceDE/>
              <w:autoSpaceDN/>
              <w:adjustRightInd/>
              <w:textAlignment w:val="auto"/>
              <w:rPr>
                <w:rFonts w:ascii="Consolas" w:hAnsi="Consolas"/>
                <w:color w:val="000000"/>
                <w:sz w:val="16"/>
                <w:szCs w:val="16"/>
              </w:rPr>
            </w:pPr>
            <w:r w:rsidRPr="005C6C3F">
              <w:rPr>
                <w:rFonts w:ascii="Consolas" w:hAnsi="Consolas"/>
                <w:color w:val="000000"/>
                <w:sz w:val="16"/>
                <w:szCs w:val="16"/>
              </w:rPr>
              <w:tab/>
            </w:r>
            <w:r w:rsidRPr="005C6C3F">
              <w:rPr>
                <w:rFonts w:ascii="Consolas" w:hAnsi="Consolas"/>
                <w:color w:val="000000"/>
                <w:sz w:val="16"/>
                <w:szCs w:val="16"/>
              </w:rPr>
              <w:tab/>
            </w:r>
            <w:proofErr w:type="spellStart"/>
            <w:r w:rsidRPr="005C6C3F">
              <w:rPr>
                <w:rFonts w:ascii="Consolas" w:hAnsi="Consolas"/>
                <w:b/>
                <w:bCs/>
                <w:color w:val="7F0055"/>
                <w:sz w:val="16"/>
                <w:szCs w:val="16"/>
              </w:rPr>
              <w:t>break</w:t>
            </w:r>
            <w:proofErr w:type="spellEnd"/>
            <w:r w:rsidRPr="005C6C3F">
              <w:rPr>
                <w:rFonts w:ascii="Consolas" w:hAnsi="Consolas"/>
                <w:color w:val="000000"/>
                <w:sz w:val="16"/>
                <w:szCs w:val="16"/>
              </w:rPr>
              <w:t>;</w:t>
            </w:r>
          </w:p>
        </w:tc>
      </w:tr>
    </w:tbl>
    <w:p w14:paraId="0F99E033" w14:textId="401B7648" w:rsidR="005C6C3F" w:rsidRPr="009B5983" w:rsidRDefault="009B5983" w:rsidP="009B5983">
      <w:pPr>
        <w:pStyle w:val="Legenda"/>
        <w:jc w:val="center"/>
        <w:rPr>
          <w:sz w:val="20"/>
          <w:u w:val="single"/>
        </w:rPr>
      </w:pPr>
      <w:r w:rsidRPr="009B5983">
        <w:rPr>
          <w:sz w:val="20"/>
          <w:u w:val="single"/>
        </w:rPr>
        <w:t>Rysunek 5.14 Fragment mechanizmu przełączającego wyświetlany komunikat</w:t>
      </w:r>
    </w:p>
    <w:p w14:paraId="7EF53A74" w14:textId="77777777" w:rsidR="005C6C3F" w:rsidRDefault="005C6C3F" w:rsidP="008C6A3E">
      <w:pPr>
        <w:overflowPunct/>
        <w:autoSpaceDE/>
        <w:autoSpaceDN/>
        <w:adjustRightInd/>
        <w:spacing w:line="312" w:lineRule="auto"/>
        <w:ind w:firstLine="720"/>
        <w:jc w:val="both"/>
        <w:textAlignment w:val="auto"/>
      </w:pPr>
    </w:p>
    <w:p w14:paraId="2139CD40" w14:textId="5BA11C68" w:rsidR="00F91475" w:rsidRDefault="00AA6A61" w:rsidP="008C6A3E">
      <w:pPr>
        <w:overflowPunct/>
        <w:autoSpaceDE/>
        <w:autoSpaceDN/>
        <w:adjustRightInd/>
        <w:spacing w:line="312" w:lineRule="auto"/>
        <w:ind w:firstLine="720"/>
        <w:jc w:val="both"/>
        <w:textAlignment w:val="auto"/>
      </w:pPr>
      <w:r w:rsidRPr="00AA6A61">
        <w:t xml:space="preserve">Mechanizm wyświetlający aktualny stan urządzenia jest opisany w podobny sposób dla każdego przypadku w funkcji </w:t>
      </w:r>
      <w:proofErr w:type="spellStart"/>
      <w:r w:rsidRPr="00AA6A61">
        <w:t>lcd_display</w:t>
      </w:r>
      <w:proofErr w:type="spellEnd"/>
      <w:r w:rsidRPr="00AA6A61">
        <w:t xml:space="preserve">(). Konkretnie, </w:t>
      </w:r>
      <w:proofErr w:type="spellStart"/>
      <w:r w:rsidRPr="00AA6A61">
        <w:t>case</w:t>
      </w:r>
      <w:proofErr w:type="spellEnd"/>
      <w:r w:rsidRPr="00AA6A61">
        <w:t xml:space="preserve"> LCD_2 aktywuje się po wysłaniu numeru telefonu do urządzenia i wykryciu odpowiedniej flagi w innej części tej funkcji. W ramach tego przypadku, inicjalnie dokonuje się weryfikacji zamknięcia drzwi. Jeśli nie zostanie wykryta sytuacja opisana wcześniej, następuje wykonanie kodu, który czyści wyświetlacz i wyświetla komunikat zachęcający do wprowadzenia kodu otrzymanego przez SMS. Dodatkowo, </w:t>
      </w:r>
      <w:r w:rsidR="0064234A">
        <w:t>na</w:t>
      </w:r>
      <w:r w:rsidRPr="00AA6A61">
        <w:t xml:space="preserve"> tym etapie, zamek zostaje zamknięty.</w:t>
      </w:r>
      <w:r>
        <w:t xml:space="preserve"> </w:t>
      </w:r>
      <w:r w:rsidRPr="00AA6A61">
        <w:t xml:space="preserve">Pełny opis działania funkcji </w:t>
      </w:r>
      <w:proofErr w:type="spellStart"/>
      <w:r w:rsidRPr="00AA6A61">
        <w:t>lcd_display</w:t>
      </w:r>
      <w:proofErr w:type="spellEnd"/>
      <w:r w:rsidRPr="00AA6A61">
        <w:t xml:space="preserve">() znajduje się w </w:t>
      </w:r>
      <w:r w:rsidR="0064234A">
        <w:t>pod</w:t>
      </w:r>
      <w:r w:rsidR="00B21849">
        <w:t>rozdziale</w:t>
      </w:r>
      <w:r w:rsidRPr="00AA6A61">
        <w:t xml:space="preserve"> 4</w:t>
      </w:r>
      <w:r w:rsidR="00B21849">
        <w:t>.</w:t>
      </w:r>
      <w:r w:rsidRPr="00AA6A61">
        <w:t>4.</w:t>
      </w:r>
    </w:p>
    <w:p w14:paraId="54EA1D1E" w14:textId="77777777" w:rsidR="008C6A3E" w:rsidRDefault="008C6A3E" w:rsidP="007B1B80">
      <w:pPr>
        <w:overflowPunct/>
        <w:autoSpaceDE/>
        <w:autoSpaceDN/>
        <w:adjustRightInd/>
        <w:textAlignment w:val="auto"/>
      </w:pPr>
    </w:p>
    <w:p w14:paraId="37CAB9B1" w14:textId="3A719387" w:rsidR="008C6A3E" w:rsidRDefault="008C6A3E" w:rsidP="007B1B80">
      <w:pPr>
        <w:overflowPunct/>
        <w:autoSpaceDE/>
        <w:autoSpaceDN/>
        <w:adjustRightInd/>
        <w:textAlignment w:val="auto"/>
        <w:sectPr w:rsidR="008C6A3E" w:rsidSect="008B7699">
          <w:headerReference w:type="even" r:id="rId53"/>
          <w:footnotePr>
            <w:numRestart w:val="eachPage"/>
          </w:footnotePr>
          <w:pgSz w:w="11907" w:h="16840" w:code="9"/>
          <w:pgMar w:top="1418" w:right="1418" w:bottom="1418" w:left="1701" w:header="709" w:footer="765" w:gutter="0"/>
          <w:cols w:space="708"/>
          <w:docGrid w:linePitch="326"/>
        </w:sectPr>
      </w:pPr>
    </w:p>
    <w:p w14:paraId="77428CAB" w14:textId="77777777" w:rsidR="007B1B80" w:rsidRPr="007B1B80" w:rsidRDefault="005366D1" w:rsidP="005366D1">
      <w:pPr>
        <w:pStyle w:val="Nagwek1"/>
        <w:numPr>
          <w:ilvl w:val="0"/>
          <w:numId w:val="0"/>
        </w:numPr>
        <w:spacing w:after="600"/>
        <w:ind w:left="360"/>
        <w:rPr>
          <w:b w:val="0"/>
          <w:bCs/>
          <w:szCs w:val="40"/>
        </w:rPr>
      </w:pPr>
      <w:bookmarkStart w:id="22" w:name="_Toc157890659"/>
      <w:r>
        <w:rPr>
          <w:bCs/>
          <w:szCs w:val="40"/>
        </w:rPr>
        <w:lastRenderedPageBreak/>
        <w:t>Rozdział 6</w:t>
      </w:r>
      <w:r>
        <w:rPr>
          <w:bCs/>
          <w:szCs w:val="40"/>
        </w:rPr>
        <w:br/>
      </w:r>
      <w:r>
        <w:rPr>
          <w:bCs/>
          <w:szCs w:val="40"/>
        </w:rPr>
        <w:br/>
      </w:r>
      <w:r w:rsidR="007B1B80" w:rsidRPr="007B1B80">
        <w:rPr>
          <w:bCs/>
          <w:szCs w:val="40"/>
        </w:rPr>
        <w:t>Weryfikacja i walidacja</w:t>
      </w:r>
      <w:bookmarkEnd w:id="22"/>
    </w:p>
    <w:p w14:paraId="4F1B865D" w14:textId="1D025515" w:rsidR="007B1B80" w:rsidRDefault="004E405C" w:rsidP="007B1B80">
      <w:pPr>
        <w:pStyle w:val="Tekstpods"/>
      </w:pPr>
      <w:r>
        <w:tab/>
      </w:r>
      <w:r w:rsidRPr="004E405C">
        <w:t>Konstruowanie prototypu opiera się na założeniu testowania i dostosowywania implementowanych rozwiązań w miarę zdobywania doświadczenia w obszarach, które obejmuje dany prototyp.</w:t>
      </w:r>
      <w:r>
        <w:t xml:space="preserve"> </w:t>
      </w:r>
      <w:r w:rsidRPr="004E405C">
        <w:t>Dlatego, od początku projektowania urządzenia i pisania kodu, zapewniono łatwy dostęp do funkcji debugowania. Umożliwia to konsola</w:t>
      </w:r>
      <w:r w:rsidR="002C38A9">
        <w:t xml:space="preserve"> Tera Term</w:t>
      </w:r>
      <w:r w:rsidRPr="004E405C">
        <w:t>, która odczytuje dane przesyłane przez debugger zintegrowany z płytą developerską Nucleo-L476RG.</w:t>
      </w:r>
      <w:r>
        <w:t xml:space="preserve"> </w:t>
      </w:r>
      <w:r w:rsidR="002C38A9" w:rsidRPr="002C38A9">
        <w:t>Jedną z bardziej rozbudowanych funkcji jest przesyłanie komend do modułów Bluetooth oraz GSM oraz jednoczesne odbieranie odpowiedzi od tych modułów.</w:t>
      </w:r>
      <w:r w:rsidR="002C38A9">
        <w:t xml:space="preserve"> Przykład tej komunikacji został zilustrowany na Rysunku 3.4.</w:t>
      </w:r>
    </w:p>
    <w:p w14:paraId="389DC171" w14:textId="6362DE80" w:rsidR="002C38A9" w:rsidRDefault="002C38A9" w:rsidP="007B1B80">
      <w:pPr>
        <w:pStyle w:val="Tekstpods"/>
      </w:pPr>
      <w:r>
        <w:tab/>
      </w:r>
      <w:r w:rsidRPr="002C38A9">
        <w:t>Na etapie konstruowania prototypu najwięcej problemów sprawił modem GSM. Początkowo planowano wykorzystanie modułu SIM800L, jednak z powodu uszkodzenia tego modemu, nie było możliwe skorzystanie z planowanego rozwiązania.</w:t>
      </w:r>
      <w:r>
        <w:t xml:space="preserve"> </w:t>
      </w:r>
      <w:r w:rsidRPr="002C38A9">
        <w:t>W poszukiwaniu mniej awaryjnej alternatywy, wybór padł na moduł „u-GSM shield” wyposażony w modem Quectel M95FA. Jednakże, podczas początkowych prób podłączenia tego modemu oraz prób komunikacji za pomocą konwertera UART-USB, zaobserwowano problem polegający na wchodzeniu modemu w stan „</w:t>
      </w:r>
      <w:proofErr w:type="spellStart"/>
      <w:r w:rsidRPr="002C38A9">
        <w:t>bootloop</w:t>
      </w:r>
      <w:proofErr w:type="spellEnd"/>
      <w:r w:rsidRPr="002C38A9">
        <w:t>”, co uniemożliwiało wykonanie jakichkolwiek komend AT.</w:t>
      </w:r>
      <w:r>
        <w:t xml:space="preserve"> </w:t>
      </w:r>
      <w:r w:rsidR="00F71FFC" w:rsidRPr="00F71FFC">
        <w:t>Analiza materiałów udostępnionych przez producenta modułu</w:t>
      </w:r>
      <w:r w:rsidR="007C0117">
        <w:t xml:space="preserve"> [31]</w:t>
      </w:r>
      <w:r w:rsidR="00F71FFC" w:rsidRPr="00F71FFC">
        <w:t xml:space="preserve"> doprowadziła do odnalezienia rozwiązania, które polega na podłączeniu akumulatora lub superkondensatora zdolnego do radzenia sobie z nagłymi skokami prądowymi, występującymi podczas inicjowania akcji związanych z siecią komórkową przez modem.</w:t>
      </w:r>
      <w:r w:rsidR="00F71FFC">
        <w:t xml:space="preserve"> </w:t>
      </w:r>
      <w:r w:rsidR="00F71FFC" w:rsidRPr="00F71FFC">
        <w:t>Po rozważeniu dostępnych opcji, podjęto decyzję o użyciu superkondensatora</w:t>
      </w:r>
      <w:r w:rsidR="00F97D1B">
        <w:t xml:space="preserve"> PHB-5R0V255-R</w:t>
      </w:r>
      <w:r w:rsidR="00F71FFC" w:rsidRPr="00F71FFC">
        <w:t xml:space="preserve">, podłączonego równolegle do zasilania modułu. Superkondensator ten, o pojemności </w:t>
      </w:r>
      <w:proofErr w:type="spellStart"/>
      <w:r w:rsidR="00F71FFC" w:rsidRPr="00F71FFC">
        <w:t>2.5F</w:t>
      </w:r>
      <w:proofErr w:type="spellEnd"/>
      <w:r w:rsidR="00F71FFC" w:rsidRPr="00F71FFC">
        <w:t xml:space="preserve"> i ESR (</w:t>
      </w:r>
      <w:r w:rsidR="00F71FFC">
        <w:t xml:space="preserve">ang. </w:t>
      </w:r>
      <w:proofErr w:type="spellStart"/>
      <w:r w:rsidR="00F71FFC" w:rsidRPr="00F71FFC">
        <w:rPr>
          <w:i/>
          <w:iCs/>
        </w:rPr>
        <w:t>Equivalent</w:t>
      </w:r>
      <w:proofErr w:type="spellEnd"/>
      <w:r w:rsidR="00F71FFC" w:rsidRPr="00F71FFC">
        <w:rPr>
          <w:i/>
          <w:iCs/>
        </w:rPr>
        <w:t xml:space="preserve"> Series </w:t>
      </w:r>
      <w:proofErr w:type="spellStart"/>
      <w:r w:rsidR="00F71FFC" w:rsidRPr="00F71FFC">
        <w:rPr>
          <w:i/>
          <w:iCs/>
        </w:rPr>
        <w:t>Resistance</w:t>
      </w:r>
      <w:proofErr w:type="spellEnd"/>
      <w:r w:rsidR="00F71FFC" w:rsidRPr="00F71FFC">
        <w:t xml:space="preserve">) wynoszącym </w:t>
      </w:r>
      <w:proofErr w:type="spellStart"/>
      <w:r w:rsidR="00F71FFC" w:rsidRPr="00F71FFC">
        <w:t>190m</w:t>
      </w:r>
      <w:proofErr w:type="spellEnd"/>
      <w:r w:rsidR="00F71FFC" w:rsidRPr="00F71FFC">
        <w:t>Ω</w:t>
      </w:r>
      <w:r w:rsidR="00F97D1B">
        <w:t xml:space="preserve"> [32]</w:t>
      </w:r>
      <w:r w:rsidR="00F71FFC" w:rsidRPr="00F71FFC">
        <w:t>, w pełni zniwelował problem związany z niewystarczającym ładunkiem elektrycznym dla modemu.</w:t>
      </w:r>
      <w:r w:rsidR="007C0117">
        <w:t xml:space="preserve"> </w:t>
      </w:r>
      <w:r w:rsidR="007C0117" w:rsidRPr="007C0117">
        <w:t>Pozostałe komponenty systemu, w tym moduł Bluetooth, wyświetlacz LCD z konwerterem, klawiatura oraz serwomechanizm, funkcjonowały bez problem</w:t>
      </w:r>
      <w:r w:rsidR="0064234A">
        <w:t>ów</w:t>
      </w:r>
      <w:r w:rsidR="007C0117" w:rsidRPr="007C0117">
        <w:t>.</w:t>
      </w:r>
    </w:p>
    <w:p w14:paraId="763A9096" w14:textId="77777777" w:rsidR="007C0117" w:rsidRDefault="007C0117" w:rsidP="007B1B80">
      <w:pPr>
        <w:pStyle w:val="Tekstpods"/>
      </w:pPr>
    </w:p>
    <w:p w14:paraId="4DE1BDA9" w14:textId="77777777" w:rsidR="007C0117" w:rsidRDefault="007C0117" w:rsidP="007B1B80">
      <w:pPr>
        <w:pStyle w:val="Tekstpods"/>
      </w:pPr>
    </w:p>
    <w:p w14:paraId="738297D0" w14:textId="514C468F" w:rsidR="007C0117" w:rsidRDefault="00B21849" w:rsidP="00B21849">
      <w:pPr>
        <w:pStyle w:val="Nagwek2"/>
        <w:numPr>
          <w:ilvl w:val="0"/>
          <w:numId w:val="0"/>
        </w:numPr>
        <w:ind w:left="828" w:hanging="465"/>
      </w:pPr>
      <w:bookmarkStart w:id="23" w:name="_Toc157890660"/>
      <w:r>
        <w:lastRenderedPageBreak/>
        <w:t>6.1</w:t>
      </w:r>
      <w:r>
        <w:tab/>
        <w:t>Sposób testowania prototypu</w:t>
      </w:r>
      <w:bookmarkEnd w:id="23"/>
    </w:p>
    <w:p w14:paraId="3E51E5BC" w14:textId="620CE41E" w:rsidR="005B66A0" w:rsidRDefault="005B66A0" w:rsidP="005B66A0">
      <w:pPr>
        <w:pStyle w:val="Tekstpods"/>
      </w:pPr>
      <w:r>
        <w:tab/>
        <w:t xml:space="preserve">Testy prototypu </w:t>
      </w:r>
      <w:r w:rsidR="003823CD">
        <w:t>zostały zorganizowane wokół pięciu głównych modułów, które obejmują</w:t>
      </w:r>
      <w:r>
        <w:t>:</w:t>
      </w:r>
    </w:p>
    <w:p w14:paraId="092AD9A2" w14:textId="1EAEB0D5" w:rsidR="005B66A0" w:rsidRDefault="005B66A0" w:rsidP="005B66A0">
      <w:pPr>
        <w:pStyle w:val="Tekstpods"/>
        <w:numPr>
          <w:ilvl w:val="0"/>
          <w:numId w:val="56"/>
        </w:numPr>
      </w:pPr>
      <w:r w:rsidRPr="00075BD6">
        <w:rPr>
          <w:b/>
          <w:bCs/>
        </w:rPr>
        <w:t>Modem</w:t>
      </w:r>
      <w:r w:rsidR="00075BD6">
        <w:rPr>
          <w:b/>
          <w:bCs/>
        </w:rPr>
        <w:t xml:space="preserve"> GSM: </w:t>
      </w:r>
      <w:r w:rsidR="00075BD6">
        <w:t>Testowanie obejmuje weryfikację poprawności komunikacji UART z konsolą debugującą oraz sprawdzenie możliwości bezproblemowego wysyłania wiadomości SMS.</w:t>
      </w:r>
    </w:p>
    <w:p w14:paraId="73A9E745" w14:textId="0EF0915A" w:rsidR="005B66A0" w:rsidRPr="00075BD6" w:rsidRDefault="005B66A0" w:rsidP="005B66A0">
      <w:pPr>
        <w:pStyle w:val="Tekstpods"/>
        <w:numPr>
          <w:ilvl w:val="0"/>
          <w:numId w:val="56"/>
        </w:numPr>
        <w:rPr>
          <w:b/>
          <w:bCs/>
        </w:rPr>
      </w:pPr>
      <w:r w:rsidRPr="00075BD6">
        <w:rPr>
          <w:b/>
          <w:bCs/>
        </w:rPr>
        <w:t>Bluetooth</w:t>
      </w:r>
      <w:r w:rsidR="00075BD6">
        <w:rPr>
          <w:b/>
          <w:bCs/>
        </w:rPr>
        <w:t xml:space="preserve">: </w:t>
      </w:r>
      <w:r w:rsidR="00075BD6">
        <w:t xml:space="preserve">Testy skupiają się na sprawdzeniu poprawności komunikacji UART z konsolą debugującą oraz na bezproblemowym odbieraniu </w:t>
      </w:r>
      <w:r w:rsidR="00034330">
        <w:t>danych</w:t>
      </w:r>
      <w:r w:rsidR="00075BD6">
        <w:t xml:space="preserve"> przesyłanych z aplikacji nRF Connect.</w:t>
      </w:r>
    </w:p>
    <w:p w14:paraId="1727E05E" w14:textId="1127EC52" w:rsidR="005B66A0" w:rsidRPr="00075BD6" w:rsidRDefault="003823CD" w:rsidP="005B66A0">
      <w:pPr>
        <w:pStyle w:val="Tekstpods"/>
        <w:numPr>
          <w:ilvl w:val="0"/>
          <w:numId w:val="56"/>
        </w:numPr>
        <w:rPr>
          <w:b/>
          <w:bCs/>
        </w:rPr>
      </w:pPr>
      <w:r w:rsidRPr="00075BD6">
        <w:rPr>
          <w:b/>
          <w:bCs/>
        </w:rPr>
        <w:t>Klawiatura</w:t>
      </w:r>
      <w:r w:rsidR="00075BD6">
        <w:rPr>
          <w:b/>
          <w:bCs/>
        </w:rPr>
        <w:t xml:space="preserve">: </w:t>
      </w:r>
      <w:r w:rsidR="00075BD6">
        <w:t>Testowanie polega na weryfikacji poprawności działania wpisywania kodu oraz mechanizmu debouncingu.</w:t>
      </w:r>
    </w:p>
    <w:p w14:paraId="41D65502" w14:textId="3CC75F3B" w:rsidR="003823CD" w:rsidRPr="00075BD6" w:rsidRDefault="003823CD" w:rsidP="005B66A0">
      <w:pPr>
        <w:pStyle w:val="Tekstpods"/>
        <w:numPr>
          <w:ilvl w:val="0"/>
          <w:numId w:val="56"/>
        </w:numPr>
        <w:rPr>
          <w:b/>
          <w:bCs/>
        </w:rPr>
      </w:pPr>
      <w:r w:rsidRPr="00075BD6">
        <w:rPr>
          <w:b/>
          <w:bCs/>
        </w:rPr>
        <w:t>Wyświetlacz</w:t>
      </w:r>
      <w:r w:rsidR="00075BD6">
        <w:rPr>
          <w:b/>
          <w:bCs/>
        </w:rPr>
        <w:t xml:space="preserve">: </w:t>
      </w:r>
      <w:r w:rsidR="00075BD6">
        <w:t>Testy mają na celu sprawdzenie poprawności wyświetlania komunikatów, zwłaszcza braku artefaktów lub błędów kontekstowych, które mogłyby pokazywać informacje niezgodne z rzeczywistym stanem urządzenia.</w:t>
      </w:r>
    </w:p>
    <w:p w14:paraId="1C9F1E05" w14:textId="605E1B7B" w:rsidR="003823CD" w:rsidRPr="00075BD6" w:rsidRDefault="003823CD" w:rsidP="005B66A0">
      <w:pPr>
        <w:pStyle w:val="Tekstpods"/>
        <w:numPr>
          <w:ilvl w:val="0"/>
          <w:numId w:val="56"/>
        </w:numPr>
        <w:rPr>
          <w:b/>
          <w:bCs/>
        </w:rPr>
      </w:pPr>
      <w:r w:rsidRPr="00075BD6">
        <w:rPr>
          <w:b/>
          <w:bCs/>
        </w:rPr>
        <w:t>Mechanizm zamka</w:t>
      </w:r>
      <w:r w:rsidR="00075BD6">
        <w:rPr>
          <w:b/>
          <w:bCs/>
        </w:rPr>
        <w:t xml:space="preserve">: </w:t>
      </w:r>
      <w:r w:rsidR="00075BD6">
        <w:t>Zakres testów obejmuje weryfikację poprawnego wykrywania zamknięcia i otwarcia drzwi oraz prawidłowości blokowania dostępu do skrytki.</w:t>
      </w:r>
    </w:p>
    <w:p w14:paraId="0AF83EBD" w14:textId="7E583E3C" w:rsidR="004F356C" w:rsidRDefault="00034330" w:rsidP="004F356C">
      <w:pPr>
        <w:pStyle w:val="Tekstpods"/>
        <w:ind w:firstLine="714"/>
      </w:pPr>
      <w:r>
        <w:t>K</w:t>
      </w:r>
      <w:r w:rsidR="004F356C">
        <w:t>ryteria pozytywnego zaliczenia testu każdego modułu zależą od indywidualnych wymagań stawianych przed testowanym elementem. Dla weryfikacji poprawnej komunikacji UART kluczowe jest odsyłanie wysłanej komendy wraz z odpowiedzią odpytywanego modułu. Test poprawnego wysyłania wiadomości SMS uznaje się za zaliczony, gdy oczekiwana wiadomość dotrze pod wskazany numer telefonu. Sukces testu odbioru danych przez Bluetooth jest potwierdzony pojawieniem się danej komendy w terminalu debuggera i wywołaniem odpowiedniej wcześniej zaprogramowanej reakcji urządzenia. Poprawność działania klawiatury jest weryfikowana przez zgodność wpisywanego kodu dostępu z odpowiednio naciskanymi klawiszami. W przypadku wyświetlacza, kryterium zaliczenia testu to wywołanie poprawnego komunikatu dla każdego możliwego stanu urządzenia. Natomiast mechanizm zamka jest testowany pod kątem nierozpoczynania ryglowania przy otwartych drzwiach skrytki oraz otwierania się w odpowiednich momentach co potwierdza jego poprawne funkcjonowanie. Każdy aspekt przeznaczony do testowania jest szczegółowo opisany w planie testów tzw. „testplan”.</w:t>
      </w:r>
    </w:p>
    <w:p w14:paraId="0B73C7EC" w14:textId="77777777" w:rsidR="000A29C0" w:rsidRDefault="000A29C0" w:rsidP="004F356C">
      <w:pPr>
        <w:pStyle w:val="Tekstpods"/>
        <w:ind w:firstLine="714"/>
      </w:pPr>
    </w:p>
    <w:p w14:paraId="0E9E5865" w14:textId="77777777" w:rsidR="000A29C0" w:rsidRDefault="000A29C0" w:rsidP="004F356C">
      <w:pPr>
        <w:pStyle w:val="Tekstpods"/>
        <w:ind w:firstLine="714"/>
      </w:pPr>
    </w:p>
    <w:p w14:paraId="22867388" w14:textId="3AA4B3BA" w:rsidR="000A29C0" w:rsidRDefault="000A29C0" w:rsidP="000A29C0">
      <w:pPr>
        <w:pStyle w:val="Nagwek2"/>
        <w:numPr>
          <w:ilvl w:val="0"/>
          <w:numId w:val="0"/>
        </w:numPr>
        <w:ind w:left="828" w:hanging="465"/>
      </w:pPr>
      <w:bookmarkStart w:id="24" w:name="_Toc157890661"/>
      <w:r>
        <w:lastRenderedPageBreak/>
        <w:t>6.2</w:t>
      </w:r>
      <w:r>
        <w:tab/>
        <w:t>Walidacja przeprowadzonych testów</w:t>
      </w:r>
      <w:bookmarkEnd w:id="24"/>
    </w:p>
    <w:p w14:paraId="351D2A96" w14:textId="4A09083A" w:rsidR="000A29C0" w:rsidRPr="000A29C0" w:rsidRDefault="000A29C0" w:rsidP="000A29C0">
      <w:pPr>
        <w:pStyle w:val="Tekstpods"/>
        <w:ind w:firstLine="720"/>
      </w:pPr>
      <w:r>
        <w:t>Określony plan testowania opisany w poprzednim podrozdziale, jest przedstawiony w formie tabeli zawierającym informacje o testowanym module, sposobie przetestowania, oczekiwanym rezultacie oraz wyniku testu.</w:t>
      </w:r>
    </w:p>
    <w:p w14:paraId="5046FCF6" w14:textId="305AA9CA" w:rsidR="00F97D1B" w:rsidRPr="00F97D1B" w:rsidRDefault="00F97D1B" w:rsidP="00F97D1B">
      <w:pPr>
        <w:pStyle w:val="Legenda"/>
        <w:keepNext/>
        <w:jc w:val="center"/>
        <w:rPr>
          <w:sz w:val="20"/>
          <w:u w:val="single"/>
        </w:rPr>
      </w:pPr>
      <w:r w:rsidRPr="00F97D1B">
        <w:rPr>
          <w:sz w:val="20"/>
          <w:u w:val="single"/>
        </w:rPr>
        <w:t>Tabela 6.1 Testplan prototypu</w:t>
      </w:r>
    </w:p>
    <w:p w14:paraId="3B795C77" w14:textId="77777777" w:rsidR="00F97D1B" w:rsidRPr="00F97D1B" w:rsidRDefault="00F97D1B" w:rsidP="00F97D1B"/>
    <w:tbl>
      <w:tblPr>
        <w:tblStyle w:val="Tabela-Siatka"/>
        <w:tblW w:w="0" w:type="auto"/>
        <w:tblLook w:val="04A0" w:firstRow="1" w:lastRow="0" w:firstColumn="1" w:lastColumn="0" w:noHBand="0" w:noVBand="1"/>
      </w:tblPr>
      <w:tblGrid>
        <w:gridCol w:w="1668"/>
        <w:gridCol w:w="2976"/>
        <w:gridCol w:w="2835"/>
        <w:gridCol w:w="1449"/>
      </w:tblGrid>
      <w:tr w:rsidR="000A29C0" w14:paraId="638F2AFD" w14:textId="77777777" w:rsidTr="00E055B2">
        <w:tc>
          <w:tcPr>
            <w:tcW w:w="1668" w:type="dxa"/>
            <w:shd w:val="clear" w:color="auto" w:fill="A5A5A5" w:themeFill="accent3"/>
            <w:vAlign w:val="center"/>
          </w:tcPr>
          <w:p w14:paraId="26FD3927" w14:textId="376409C4" w:rsidR="000A29C0" w:rsidRDefault="000A29C0" w:rsidP="000A29C0">
            <w:pPr>
              <w:pStyle w:val="Tekstpods"/>
              <w:ind w:firstLine="0"/>
              <w:jc w:val="center"/>
            </w:pPr>
            <w:r>
              <w:t>Testowany moduł</w:t>
            </w:r>
          </w:p>
        </w:tc>
        <w:tc>
          <w:tcPr>
            <w:tcW w:w="2976" w:type="dxa"/>
            <w:shd w:val="clear" w:color="auto" w:fill="A5A5A5" w:themeFill="accent3"/>
            <w:vAlign w:val="center"/>
          </w:tcPr>
          <w:p w14:paraId="5B8665A8" w14:textId="40984EA2" w:rsidR="000A29C0" w:rsidRDefault="000A29C0" w:rsidP="000A29C0">
            <w:pPr>
              <w:pStyle w:val="Tekstpods"/>
              <w:ind w:firstLine="0"/>
              <w:jc w:val="center"/>
            </w:pPr>
            <w:r>
              <w:t>Rodzaj testu oraz sposób testowania</w:t>
            </w:r>
          </w:p>
        </w:tc>
        <w:tc>
          <w:tcPr>
            <w:tcW w:w="2835" w:type="dxa"/>
            <w:shd w:val="clear" w:color="auto" w:fill="A5A5A5" w:themeFill="accent3"/>
            <w:vAlign w:val="center"/>
          </w:tcPr>
          <w:p w14:paraId="4DF6CBBA" w14:textId="2E1B9A5E" w:rsidR="000A29C0" w:rsidRDefault="000A29C0" w:rsidP="000A29C0">
            <w:pPr>
              <w:pStyle w:val="Tekstpods"/>
              <w:ind w:firstLine="0"/>
              <w:jc w:val="center"/>
            </w:pPr>
            <w:r>
              <w:t>Oczekiwany rezultat testu</w:t>
            </w:r>
          </w:p>
        </w:tc>
        <w:tc>
          <w:tcPr>
            <w:tcW w:w="1449" w:type="dxa"/>
            <w:shd w:val="clear" w:color="auto" w:fill="A5A5A5" w:themeFill="accent3"/>
            <w:vAlign w:val="center"/>
          </w:tcPr>
          <w:p w14:paraId="0FF2756A" w14:textId="3BAB06CB" w:rsidR="000A29C0" w:rsidRDefault="000A29C0" w:rsidP="000A29C0">
            <w:pPr>
              <w:pStyle w:val="Tekstpods"/>
              <w:ind w:firstLine="0"/>
              <w:jc w:val="center"/>
            </w:pPr>
            <w:r>
              <w:t>Wynik testu</w:t>
            </w:r>
          </w:p>
        </w:tc>
      </w:tr>
      <w:tr w:rsidR="000A29C0" w14:paraId="3BA51452" w14:textId="77777777" w:rsidTr="00E055B2">
        <w:tc>
          <w:tcPr>
            <w:tcW w:w="1668" w:type="dxa"/>
            <w:vMerge w:val="restart"/>
            <w:vAlign w:val="center"/>
          </w:tcPr>
          <w:p w14:paraId="067110B1" w14:textId="720257C3" w:rsidR="000A29C0" w:rsidRDefault="000A29C0" w:rsidP="000A29C0">
            <w:pPr>
              <w:pStyle w:val="Tekstpods"/>
              <w:ind w:firstLine="0"/>
              <w:jc w:val="center"/>
            </w:pPr>
            <w:r>
              <w:t>Modem GSM</w:t>
            </w:r>
          </w:p>
        </w:tc>
        <w:tc>
          <w:tcPr>
            <w:tcW w:w="2976" w:type="dxa"/>
            <w:vAlign w:val="center"/>
          </w:tcPr>
          <w:p w14:paraId="75124A2C" w14:textId="48513137" w:rsidR="00E055B2" w:rsidRPr="00E055B2" w:rsidRDefault="000A29C0" w:rsidP="00E055B2">
            <w:pPr>
              <w:pStyle w:val="Tekstpods"/>
              <w:ind w:firstLine="0"/>
              <w:jc w:val="left"/>
              <w:rPr>
                <w:sz w:val="20"/>
              </w:rPr>
            </w:pPr>
            <w:r w:rsidRPr="00E055B2">
              <w:rPr>
                <w:sz w:val="20"/>
              </w:rPr>
              <w:t xml:space="preserve">Komunikacja UART </w:t>
            </w:r>
            <w:r w:rsidR="00E055B2" w:rsidRPr="00E055B2">
              <w:rPr>
                <w:sz w:val="20"/>
              </w:rPr>
              <w:t xml:space="preserve">modułu GSM </w:t>
            </w:r>
            <w:r w:rsidRPr="00E055B2">
              <w:rPr>
                <w:sz w:val="20"/>
              </w:rPr>
              <w:t xml:space="preserve">z terminalem </w:t>
            </w:r>
            <w:r w:rsidR="00E055B2" w:rsidRPr="00E055B2">
              <w:rPr>
                <w:sz w:val="20"/>
              </w:rPr>
              <w:t>debugując</w:t>
            </w:r>
            <w:r w:rsidR="00E055B2">
              <w:rPr>
                <w:sz w:val="20"/>
              </w:rPr>
              <w:t>y</w:t>
            </w:r>
            <w:r w:rsidR="00E055B2" w:rsidRPr="00E055B2">
              <w:rPr>
                <w:sz w:val="20"/>
              </w:rPr>
              <w:t>m</w:t>
            </w:r>
          </w:p>
          <w:p w14:paraId="3A9A158A" w14:textId="65BBE62E" w:rsidR="00E055B2" w:rsidRPr="00E055B2" w:rsidRDefault="00E055B2" w:rsidP="00E055B2">
            <w:pPr>
              <w:pStyle w:val="Tekstpods"/>
              <w:ind w:firstLine="0"/>
              <w:jc w:val="left"/>
              <w:rPr>
                <w:sz w:val="20"/>
              </w:rPr>
            </w:pPr>
            <w:r w:rsidRPr="00E055B2">
              <w:rPr>
                <w:sz w:val="20"/>
              </w:rPr>
              <w:t>Przez terminal są przesyłane komendy</w:t>
            </w:r>
            <w:r>
              <w:rPr>
                <w:sz w:val="20"/>
              </w:rPr>
              <w:t xml:space="preserve"> AT</w:t>
            </w:r>
            <w:r w:rsidRPr="00E055B2">
              <w:rPr>
                <w:sz w:val="20"/>
              </w:rPr>
              <w:t xml:space="preserve"> do modemu GSM.</w:t>
            </w:r>
          </w:p>
        </w:tc>
        <w:tc>
          <w:tcPr>
            <w:tcW w:w="2835" w:type="dxa"/>
            <w:vAlign w:val="center"/>
          </w:tcPr>
          <w:p w14:paraId="443934A9" w14:textId="4E885F7B" w:rsidR="000A29C0" w:rsidRPr="00E055B2" w:rsidRDefault="00E055B2" w:rsidP="00E055B2">
            <w:pPr>
              <w:pStyle w:val="Tekstpods"/>
              <w:ind w:firstLine="0"/>
              <w:jc w:val="left"/>
              <w:rPr>
                <w:sz w:val="20"/>
              </w:rPr>
            </w:pPr>
            <w:r w:rsidRPr="00E055B2">
              <w:rPr>
                <w:sz w:val="20"/>
              </w:rPr>
              <w:t>Przesyłane komendy z terminalu są odbierane przez modem oraz jest odsyłana odpowiedź zwrotna widoczna w terminalu.</w:t>
            </w:r>
          </w:p>
        </w:tc>
        <w:tc>
          <w:tcPr>
            <w:tcW w:w="1449" w:type="dxa"/>
            <w:vAlign w:val="center"/>
          </w:tcPr>
          <w:p w14:paraId="61A615F4" w14:textId="268C6972" w:rsidR="000A29C0" w:rsidRDefault="00FF520E" w:rsidP="00E055B2">
            <w:pPr>
              <w:pStyle w:val="Tekstpods"/>
              <w:ind w:firstLine="0"/>
              <w:jc w:val="center"/>
            </w:pPr>
            <w:r>
              <w:t>Pozytywny</w:t>
            </w:r>
          </w:p>
        </w:tc>
      </w:tr>
      <w:tr w:rsidR="000A29C0" w14:paraId="3152C0D6" w14:textId="77777777" w:rsidTr="00E055B2">
        <w:tc>
          <w:tcPr>
            <w:tcW w:w="1668" w:type="dxa"/>
            <w:vMerge/>
          </w:tcPr>
          <w:p w14:paraId="47097018" w14:textId="1697AA85" w:rsidR="000A29C0" w:rsidRDefault="000A29C0" w:rsidP="000A29C0">
            <w:pPr>
              <w:pStyle w:val="Tekstpods"/>
              <w:ind w:firstLine="0"/>
            </w:pPr>
          </w:p>
        </w:tc>
        <w:tc>
          <w:tcPr>
            <w:tcW w:w="2976" w:type="dxa"/>
            <w:vAlign w:val="center"/>
          </w:tcPr>
          <w:p w14:paraId="47D49E15" w14:textId="77777777" w:rsidR="000A29C0" w:rsidRDefault="00E055B2" w:rsidP="00E055B2">
            <w:pPr>
              <w:pStyle w:val="Tekstpods"/>
              <w:ind w:firstLine="0"/>
              <w:jc w:val="left"/>
              <w:rPr>
                <w:sz w:val="20"/>
              </w:rPr>
            </w:pPr>
            <w:r>
              <w:rPr>
                <w:sz w:val="20"/>
              </w:rPr>
              <w:t>Wysyłanie wiadomości SMS przez modem GSM.</w:t>
            </w:r>
          </w:p>
          <w:p w14:paraId="501E2E8C" w14:textId="5A218E90" w:rsidR="00E055B2" w:rsidRPr="00E055B2" w:rsidRDefault="00E055B2" w:rsidP="00E055B2">
            <w:pPr>
              <w:pStyle w:val="Tekstpods"/>
              <w:ind w:firstLine="0"/>
              <w:jc w:val="left"/>
              <w:rPr>
                <w:sz w:val="20"/>
              </w:rPr>
            </w:pPr>
            <w:r>
              <w:rPr>
                <w:sz w:val="20"/>
              </w:rPr>
              <w:t xml:space="preserve">Wywoływana jest funkcja </w:t>
            </w:r>
            <w:proofErr w:type="spellStart"/>
            <w:r>
              <w:rPr>
                <w:sz w:val="20"/>
              </w:rPr>
              <w:t>send_SMS</w:t>
            </w:r>
            <w:proofErr w:type="spellEnd"/>
            <w:r>
              <w:rPr>
                <w:sz w:val="20"/>
              </w:rPr>
              <w:t>().</w:t>
            </w:r>
          </w:p>
        </w:tc>
        <w:tc>
          <w:tcPr>
            <w:tcW w:w="2835" w:type="dxa"/>
            <w:vAlign w:val="center"/>
          </w:tcPr>
          <w:p w14:paraId="30EC84EE" w14:textId="0F298DA8" w:rsidR="000A29C0" w:rsidRPr="00E055B2" w:rsidRDefault="00E055B2" w:rsidP="00E055B2">
            <w:pPr>
              <w:pStyle w:val="Tekstpods"/>
              <w:ind w:firstLine="0"/>
              <w:jc w:val="left"/>
              <w:rPr>
                <w:sz w:val="20"/>
              </w:rPr>
            </w:pPr>
            <w:r>
              <w:rPr>
                <w:sz w:val="20"/>
              </w:rPr>
              <w:t>Funkcja zostaje poprawnie wywołana, a na podany numer przychodzi wiadomość SMS z kodem dostępu.</w:t>
            </w:r>
          </w:p>
        </w:tc>
        <w:tc>
          <w:tcPr>
            <w:tcW w:w="1449" w:type="dxa"/>
            <w:vAlign w:val="center"/>
          </w:tcPr>
          <w:p w14:paraId="7CB470A7" w14:textId="3289EA84" w:rsidR="000A29C0" w:rsidRDefault="00FF520E" w:rsidP="00E055B2">
            <w:pPr>
              <w:pStyle w:val="Tekstpods"/>
              <w:ind w:firstLine="0"/>
              <w:jc w:val="center"/>
            </w:pPr>
            <w:r>
              <w:t>Pozytywny</w:t>
            </w:r>
          </w:p>
        </w:tc>
      </w:tr>
      <w:tr w:rsidR="000A29C0" w14:paraId="4CEDC803" w14:textId="77777777" w:rsidTr="00E055B2">
        <w:tc>
          <w:tcPr>
            <w:tcW w:w="1668" w:type="dxa"/>
            <w:vMerge w:val="restart"/>
            <w:vAlign w:val="center"/>
          </w:tcPr>
          <w:p w14:paraId="4EBCA97C" w14:textId="0B304D28" w:rsidR="000A29C0" w:rsidRDefault="000A29C0" w:rsidP="000A29C0">
            <w:pPr>
              <w:pStyle w:val="Tekstpods"/>
              <w:ind w:firstLine="0"/>
              <w:jc w:val="center"/>
            </w:pPr>
            <w:r>
              <w:t>Bluetooth</w:t>
            </w:r>
          </w:p>
        </w:tc>
        <w:tc>
          <w:tcPr>
            <w:tcW w:w="2976" w:type="dxa"/>
            <w:vAlign w:val="center"/>
          </w:tcPr>
          <w:p w14:paraId="15126F32" w14:textId="77777777" w:rsidR="000A29C0" w:rsidRDefault="00E055B2" w:rsidP="00E055B2">
            <w:pPr>
              <w:pStyle w:val="Tekstpods"/>
              <w:ind w:firstLine="0"/>
              <w:jc w:val="left"/>
              <w:rPr>
                <w:sz w:val="20"/>
              </w:rPr>
            </w:pPr>
            <w:r>
              <w:rPr>
                <w:sz w:val="20"/>
              </w:rPr>
              <w:t>Komunikacja UART modułu Bluetooth z terminalem debugującym.</w:t>
            </w:r>
          </w:p>
          <w:p w14:paraId="36BEC86C" w14:textId="7FA3C2D0" w:rsidR="00E055B2" w:rsidRPr="00E055B2" w:rsidRDefault="00E055B2" w:rsidP="00E055B2">
            <w:pPr>
              <w:pStyle w:val="Tekstpods"/>
              <w:ind w:firstLine="0"/>
              <w:jc w:val="left"/>
              <w:rPr>
                <w:sz w:val="20"/>
              </w:rPr>
            </w:pPr>
            <w:r>
              <w:rPr>
                <w:sz w:val="20"/>
              </w:rPr>
              <w:t>Przez terminal są przesyłane komendy AT do modułu Bluetooth.</w:t>
            </w:r>
          </w:p>
        </w:tc>
        <w:tc>
          <w:tcPr>
            <w:tcW w:w="2835" w:type="dxa"/>
            <w:vAlign w:val="center"/>
          </w:tcPr>
          <w:p w14:paraId="501BB0EC" w14:textId="3F2CB549" w:rsidR="000A29C0" w:rsidRPr="00E055B2" w:rsidRDefault="00E055B2" w:rsidP="00E055B2">
            <w:pPr>
              <w:pStyle w:val="Tekstpods"/>
              <w:ind w:firstLine="0"/>
              <w:jc w:val="left"/>
              <w:rPr>
                <w:sz w:val="20"/>
              </w:rPr>
            </w:pPr>
            <w:r>
              <w:rPr>
                <w:sz w:val="20"/>
              </w:rPr>
              <w:t>Przesyłane komendy z terminalu są odbierane przez modem oraz jest odsyłana odpowiedź zwrotna widoczna w terminalu.</w:t>
            </w:r>
          </w:p>
        </w:tc>
        <w:tc>
          <w:tcPr>
            <w:tcW w:w="1449" w:type="dxa"/>
            <w:vAlign w:val="center"/>
          </w:tcPr>
          <w:p w14:paraId="515F37D5" w14:textId="6DD6FD95" w:rsidR="000A29C0" w:rsidRDefault="00FF520E" w:rsidP="00E055B2">
            <w:pPr>
              <w:pStyle w:val="Tekstpods"/>
              <w:ind w:firstLine="0"/>
              <w:jc w:val="center"/>
            </w:pPr>
            <w:r>
              <w:t>Pozytywny</w:t>
            </w:r>
          </w:p>
        </w:tc>
      </w:tr>
      <w:tr w:rsidR="000A29C0" w14:paraId="763B3731" w14:textId="77777777" w:rsidTr="00E055B2">
        <w:tc>
          <w:tcPr>
            <w:tcW w:w="1668" w:type="dxa"/>
            <w:vMerge/>
          </w:tcPr>
          <w:p w14:paraId="591EE891" w14:textId="75185CBC" w:rsidR="000A29C0" w:rsidRDefault="000A29C0" w:rsidP="000A29C0">
            <w:pPr>
              <w:pStyle w:val="Tekstpods"/>
              <w:ind w:firstLine="0"/>
            </w:pPr>
          </w:p>
        </w:tc>
        <w:tc>
          <w:tcPr>
            <w:tcW w:w="2976" w:type="dxa"/>
            <w:vAlign w:val="center"/>
          </w:tcPr>
          <w:p w14:paraId="0F6EED53" w14:textId="3A08FB7D" w:rsidR="000A29C0" w:rsidRDefault="00F97D1B" w:rsidP="00E055B2">
            <w:pPr>
              <w:pStyle w:val="Tekstpods"/>
              <w:ind w:firstLine="0"/>
              <w:jc w:val="left"/>
              <w:rPr>
                <w:sz w:val="20"/>
              </w:rPr>
            </w:pPr>
            <w:r>
              <w:rPr>
                <w:sz w:val="20"/>
              </w:rPr>
              <w:t>Odbieranie danych przesyłanych z aplikacji nRF Connect.</w:t>
            </w:r>
          </w:p>
          <w:p w14:paraId="11CCD57A" w14:textId="184E05EA" w:rsidR="00F97D1B" w:rsidRPr="00E055B2" w:rsidRDefault="00F97D1B" w:rsidP="00E055B2">
            <w:pPr>
              <w:pStyle w:val="Tekstpods"/>
              <w:ind w:firstLine="0"/>
              <w:jc w:val="left"/>
              <w:rPr>
                <w:sz w:val="20"/>
              </w:rPr>
            </w:pPr>
            <w:r>
              <w:rPr>
                <w:sz w:val="20"/>
              </w:rPr>
              <w:t>Za pomocą aplikacji nRF Connect są wysyłane komendy do urządzenia.</w:t>
            </w:r>
          </w:p>
        </w:tc>
        <w:tc>
          <w:tcPr>
            <w:tcW w:w="2835" w:type="dxa"/>
            <w:vAlign w:val="center"/>
          </w:tcPr>
          <w:p w14:paraId="7A2651C7" w14:textId="6CCF1628" w:rsidR="000A29C0" w:rsidRPr="00E055B2" w:rsidRDefault="00F97D1B" w:rsidP="00E055B2">
            <w:pPr>
              <w:pStyle w:val="Tekstpods"/>
              <w:ind w:firstLine="0"/>
              <w:jc w:val="left"/>
              <w:rPr>
                <w:sz w:val="20"/>
              </w:rPr>
            </w:pPr>
            <w:r>
              <w:rPr>
                <w:sz w:val="20"/>
              </w:rPr>
              <w:t>Otrzymywane komendy przez Bluetooth wyświetlają się w terminalu oraz wywołują przejście do odpowiedniego stanu przez urządzenie.</w:t>
            </w:r>
          </w:p>
        </w:tc>
        <w:tc>
          <w:tcPr>
            <w:tcW w:w="1449" w:type="dxa"/>
            <w:vAlign w:val="center"/>
          </w:tcPr>
          <w:p w14:paraId="2B1C42CB" w14:textId="5A6E7E0D" w:rsidR="000A29C0" w:rsidRDefault="00FF520E" w:rsidP="00E055B2">
            <w:pPr>
              <w:pStyle w:val="Tekstpods"/>
              <w:ind w:firstLine="0"/>
              <w:jc w:val="center"/>
            </w:pPr>
            <w:r>
              <w:t>Pozytywny</w:t>
            </w:r>
          </w:p>
        </w:tc>
      </w:tr>
      <w:tr w:rsidR="000A29C0" w14:paraId="7CB755D4" w14:textId="77777777" w:rsidTr="00E055B2">
        <w:tc>
          <w:tcPr>
            <w:tcW w:w="1668" w:type="dxa"/>
            <w:vMerge w:val="restart"/>
            <w:vAlign w:val="center"/>
          </w:tcPr>
          <w:p w14:paraId="58C13DA6" w14:textId="47CF7A16" w:rsidR="000A29C0" w:rsidRDefault="000A29C0" w:rsidP="000A29C0">
            <w:pPr>
              <w:pStyle w:val="Tekstpods"/>
              <w:ind w:firstLine="0"/>
              <w:jc w:val="center"/>
            </w:pPr>
            <w:r>
              <w:t>Klawiatura</w:t>
            </w:r>
          </w:p>
        </w:tc>
        <w:tc>
          <w:tcPr>
            <w:tcW w:w="2976" w:type="dxa"/>
            <w:vAlign w:val="center"/>
          </w:tcPr>
          <w:p w14:paraId="7170EE57" w14:textId="77777777" w:rsidR="000A29C0" w:rsidRDefault="00F97D1B" w:rsidP="00E055B2">
            <w:pPr>
              <w:pStyle w:val="Tekstpods"/>
              <w:ind w:firstLine="0"/>
              <w:jc w:val="left"/>
              <w:rPr>
                <w:sz w:val="20"/>
              </w:rPr>
            </w:pPr>
            <w:r>
              <w:rPr>
                <w:sz w:val="20"/>
              </w:rPr>
              <w:t>Poprawność wpisywania kodu.</w:t>
            </w:r>
          </w:p>
          <w:p w14:paraId="0866E40C" w14:textId="2319F7F5"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6E47528F" w14:textId="5B310B9A" w:rsidR="000A29C0" w:rsidRPr="00E055B2" w:rsidRDefault="00F97D1B" w:rsidP="00E055B2">
            <w:pPr>
              <w:pStyle w:val="Tekstpods"/>
              <w:ind w:firstLine="0"/>
              <w:jc w:val="left"/>
              <w:rPr>
                <w:sz w:val="20"/>
              </w:rPr>
            </w:pPr>
            <w:r>
              <w:rPr>
                <w:sz w:val="20"/>
              </w:rPr>
              <w:t>Wartość przypisana do klawiszy poprawnie pojawia się na wyświetlaczu.</w:t>
            </w:r>
          </w:p>
        </w:tc>
        <w:tc>
          <w:tcPr>
            <w:tcW w:w="1449" w:type="dxa"/>
            <w:vAlign w:val="center"/>
          </w:tcPr>
          <w:p w14:paraId="41372C9D" w14:textId="76127D08" w:rsidR="000A29C0" w:rsidRDefault="005158B1" w:rsidP="00E055B2">
            <w:pPr>
              <w:pStyle w:val="Tekstpods"/>
              <w:ind w:firstLine="0"/>
              <w:jc w:val="center"/>
            </w:pPr>
            <w:r>
              <w:t>Pozytywny</w:t>
            </w:r>
          </w:p>
        </w:tc>
      </w:tr>
      <w:tr w:rsidR="000A29C0" w14:paraId="6604DF2C" w14:textId="77777777" w:rsidTr="00E055B2">
        <w:tc>
          <w:tcPr>
            <w:tcW w:w="1668" w:type="dxa"/>
            <w:vMerge/>
            <w:vAlign w:val="center"/>
          </w:tcPr>
          <w:p w14:paraId="20649B35" w14:textId="21BFCD8B" w:rsidR="000A29C0" w:rsidRDefault="000A29C0" w:rsidP="000A29C0">
            <w:pPr>
              <w:pStyle w:val="Tekstpods"/>
              <w:ind w:firstLine="0"/>
              <w:jc w:val="center"/>
            </w:pPr>
          </w:p>
        </w:tc>
        <w:tc>
          <w:tcPr>
            <w:tcW w:w="2976" w:type="dxa"/>
            <w:vAlign w:val="center"/>
          </w:tcPr>
          <w:p w14:paraId="128CC8F4" w14:textId="3F7F2773" w:rsidR="000A29C0" w:rsidRDefault="00F97D1B" w:rsidP="00E055B2">
            <w:pPr>
              <w:pStyle w:val="Tekstpods"/>
              <w:ind w:firstLine="0"/>
              <w:jc w:val="left"/>
              <w:rPr>
                <w:sz w:val="20"/>
              </w:rPr>
            </w:pPr>
            <w:r>
              <w:rPr>
                <w:sz w:val="20"/>
              </w:rPr>
              <w:t>Mechanizm debouncingu.</w:t>
            </w:r>
          </w:p>
          <w:p w14:paraId="4EA2F707" w14:textId="71CA1FD4" w:rsidR="00F97D1B" w:rsidRPr="00E055B2" w:rsidRDefault="00F97D1B" w:rsidP="00E055B2">
            <w:pPr>
              <w:pStyle w:val="Tekstpods"/>
              <w:ind w:firstLine="0"/>
              <w:jc w:val="left"/>
              <w:rPr>
                <w:sz w:val="20"/>
              </w:rPr>
            </w:pPr>
            <w:r>
              <w:rPr>
                <w:sz w:val="20"/>
              </w:rPr>
              <w:t>Korzystając z klawiatury wprowadza się kod dostępu do urządzenia.</w:t>
            </w:r>
          </w:p>
        </w:tc>
        <w:tc>
          <w:tcPr>
            <w:tcW w:w="2835" w:type="dxa"/>
            <w:vAlign w:val="center"/>
          </w:tcPr>
          <w:p w14:paraId="5CEB98EA" w14:textId="2085571E" w:rsidR="000A29C0" w:rsidRPr="00E055B2" w:rsidRDefault="00F97D1B" w:rsidP="00E055B2">
            <w:pPr>
              <w:pStyle w:val="Tekstpods"/>
              <w:ind w:firstLine="0"/>
              <w:jc w:val="left"/>
              <w:rPr>
                <w:sz w:val="20"/>
              </w:rPr>
            </w:pPr>
            <w:r>
              <w:rPr>
                <w:sz w:val="20"/>
              </w:rPr>
              <w:t>Naciskane klawisze wprowadzają tylko jedną cyfrę.</w:t>
            </w:r>
          </w:p>
        </w:tc>
        <w:tc>
          <w:tcPr>
            <w:tcW w:w="1449" w:type="dxa"/>
            <w:vAlign w:val="center"/>
          </w:tcPr>
          <w:p w14:paraId="55562CE3" w14:textId="2D5AC55D" w:rsidR="000A29C0" w:rsidRDefault="000F058E" w:rsidP="00E055B2">
            <w:pPr>
              <w:pStyle w:val="Tekstpods"/>
              <w:ind w:firstLine="0"/>
              <w:jc w:val="center"/>
            </w:pPr>
            <w:r>
              <w:t>Częściowo Pozytywny</w:t>
            </w:r>
          </w:p>
        </w:tc>
      </w:tr>
    </w:tbl>
    <w:p w14:paraId="795852EB" w14:textId="2E25095D" w:rsidR="00C95F4B" w:rsidRDefault="00C95F4B" w:rsidP="000A29C0">
      <w:pPr>
        <w:pStyle w:val="Tekstpods"/>
        <w:ind w:firstLine="0"/>
      </w:pPr>
    </w:p>
    <w:p w14:paraId="5DE500B0" w14:textId="77777777" w:rsidR="00C95F4B" w:rsidRDefault="00C95F4B">
      <w:pPr>
        <w:overflowPunct/>
        <w:autoSpaceDE/>
        <w:autoSpaceDN/>
        <w:adjustRightInd/>
        <w:textAlignment w:val="auto"/>
      </w:pPr>
      <w:r>
        <w:br w:type="page"/>
      </w:r>
    </w:p>
    <w:p w14:paraId="0DF00EDD" w14:textId="143552A3" w:rsidR="00C95F4B" w:rsidRPr="00C95F4B" w:rsidRDefault="00C95F4B" w:rsidP="00C95F4B">
      <w:pPr>
        <w:pStyle w:val="Legenda"/>
        <w:keepNext/>
        <w:jc w:val="center"/>
        <w:rPr>
          <w:sz w:val="20"/>
          <w:u w:val="single"/>
        </w:rPr>
      </w:pPr>
      <w:r w:rsidRPr="00C95F4B">
        <w:rPr>
          <w:sz w:val="20"/>
          <w:u w:val="single"/>
        </w:rPr>
        <w:lastRenderedPageBreak/>
        <w:t>Tabela 6.1 c.d. Testplan prototypu</w:t>
      </w:r>
    </w:p>
    <w:p w14:paraId="156AE02A" w14:textId="77777777" w:rsidR="00C95F4B" w:rsidRPr="00C95F4B" w:rsidRDefault="00C95F4B" w:rsidP="00C95F4B"/>
    <w:tbl>
      <w:tblPr>
        <w:tblStyle w:val="Tabela-Siatka"/>
        <w:tblW w:w="0" w:type="auto"/>
        <w:tblInd w:w="250" w:type="dxa"/>
        <w:tblLook w:val="04A0" w:firstRow="1" w:lastRow="0" w:firstColumn="1" w:lastColumn="0" w:noHBand="0" w:noVBand="1"/>
      </w:tblPr>
      <w:tblGrid>
        <w:gridCol w:w="1688"/>
        <w:gridCol w:w="2897"/>
        <w:gridCol w:w="2766"/>
        <w:gridCol w:w="1403"/>
      </w:tblGrid>
      <w:tr w:rsidR="00C95F4B" w14:paraId="6D57DD7C" w14:textId="77777777" w:rsidTr="00C95F4B">
        <w:tc>
          <w:tcPr>
            <w:tcW w:w="1701" w:type="dxa"/>
            <w:shd w:val="clear" w:color="auto" w:fill="A5A5A5" w:themeFill="accent3"/>
            <w:vAlign w:val="center"/>
          </w:tcPr>
          <w:p w14:paraId="30FCC341" w14:textId="713C4936" w:rsidR="00C95F4B" w:rsidRDefault="00C95F4B" w:rsidP="00C95F4B">
            <w:pPr>
              <w:pStyle w:val="Tekstpods"/>
              <w:ind w:firstLine="0"/>
              <w:jc w:val="center"/>
            </w:pPr>
            <w:r>
              <w:t>Testowany moduł</w:t>
            </w:r>
          </w:p>
        </w:tc>
        <w:tc>
          <w:tcPr>
            <w:tcW w:w="2977" w:type="dxa"/>
            <w:shd w:val="clear" w:color="auto" w:fill="A5A5A5" w:themeFill="accent3"/>
            <w:vAlign w:val="center"/>
          </w:tcPr>
          <w:p w14:paraId="6BDB605D" w14:textId="72496F2D" w:rsidR="00C95F4B" w:rsidRDefault="00C95F4B" w:rsidP="00C95F4B">
            <w:pPr>
              <w:pStyle w:val="Tekstpods"/>
              <w:ind w:firstLine="0"/>
              <w:jc w:val="center"/>
            </w:pPr>
            <w:r>
              <w:t>Rodzaj testu oraz sposób testowania</w:t>
            </w:r>
          </w:p>
        </w:tc>
        <w:tc>
          <w:tcPr>
            <w:tcW w:w="2835" w:type="dxa"/>
            <w:shd w:val="clear" w:color="auto" w:fill="A5A5A5" w:themeFill="accent3"/>
            <w:vAlign w:val="center"/>
          </w:tcPr>
          <w:p w14:paraId="5A0CC220" w14:textId="063B0F15" w:rsidR="00C95F4B" w:rsidRDefault="00C95F4B" w:rsidP="00C95F4B">
            <w:pPr>
              <w:pStyle w:val="Tekstpods"/>
              <w:ind w:firstLine="0"/>
              <w:jc w:val="center"/>
            </w:pPr>
            <w:r>
              <w:t>Oczekiwany rezultat testu</w:t>
            </w:r>
          </w:p>
        </w:tc>
        <w:tc>
          <w:tcPr>
            <w:tcW w:w="1165" w:type="dxa"/>
            <w:shd w:val="clear" w:color="auto" w:fill="A5A5A5" w:themeFill="accent3"/>
            <w:vAlign w:val="center"/>
          </w:tcPr>
          <w:p w14:paraId="368026A8" w14:textId="22BE4450" w:rsidR="00C95F4B" w:rsidRDefault="00C95F4B" w:rsidP="00C95F4B">
            <w:pPr>
              <w:pStyle w:val="Tekstpods"/>
              <w:ind w:firstLine="0"/>
              <w:jc w:val="center"/>
            </w:pPr>
            <w:r>
              <w:t>Wynik testu</w:t>
            </w:r>
          </w:p>
        </w:tc>
      </w:tr>
      <w:tr w:rsidR="00C95F4B" w14:paraId="6FCE29F8" w14:textId="77777777" w:rsidTr="00C95F4B">
        <w:tc>
          <w:tcPr>
            <w:tcW w:w="1701" w:type="dxa"/>
            <w:vAlign w:val="center"/>
          </w:tcPr>
          <w:p w14:paraId="5ED8D1CF" w14:textId="3038B2ED" w:rsidR="00C95F4B" w:rsidRDefault="00C95F4B" w:rsidP="00C95F4B">
            <w:pPr>
              <w:pStyle w:val="Tekstpods"/>
              <w:ind w:firstLine="0"/>
              <w:jc w:val="center"/>
            </w:pPr>
            <w:r>
              <w:t>Wyświetlacz</w:t>
            </w:r>
          </w:p>
        </w:tc>
        <w:tc>
          <w:tcPr>
            <w:tcW w:w="2977" w:type="dxa"/>
            <w:vAlign w:val="center"/>
          </w:tcPr>
          <w:p w14:paraId="058ACC0D" w14:textId="77777777" w:rsidR="00C95F4B" w:rsidRDefault="00C95F4B" w:rsidP="00C95F4B">
            <w:pPr>
              <w:pStyle w:val="Tekstpods"/>
              <w:ind w:firstLine="0"/>
              <w:jc w:val="left"/>
              <w:rPr>
                <w:sz w:val="20"/>
              </w:rPr>
            </w:pPr>
            <w:r>
              <w:rPr>
                <w:sz w:val="20"/>
              </w:rPr>
              <w:t>Poprawność wyświetlanych komunikatów.</w:t>
            </w:r>
          </w:p>
          <w:p w14:paraId="3EF5E477" w14:textId="51012C77" w:rsidR="00C95F4B" w:rsidRPr="00C95F4B" w:rsidRDefault="00C95F4B" w:rsidP="00C95F4B">
            <w:pPr>
              <w:pStyle w:val="Tekstpods"/>
              <w:ind w:firstLine="0"/>
              <w:jc w:val="left"/>
              <w:rPr>
                <w:sz w:val="20"/>
              </w:rPr>
            </w:pPr>
            <w:r>
              <w:rPr>
                <w:sz w:val="20"/>
              </w:rPr>
              <w:t>Wywoływanie każdego możliwego stanu urządzenia wyświetlającego znane komunikaty.</w:t>
            </w:r>
          </w:p>
        </w:tc>
        <w:tc>
          <w:tcPr>
            <w:tcW w:w="2835" w:type="dxa"/>
            <w:vAlign w:val="center"/>
          </w:tcPr>
          <w:p w14:paraId="7A4A8324" w14:textId="7DBFB7A8" w:rsidR="00C95F4B" w:rsidRPr="00C95F4B" w:rsidRDefault="00C95F4B" w:rsidP="00C95F4B">
            <w:pPr>
              <w:pStyle w:val="Tekstpods"/>
              <w:ind w:firstLine="0"/>
              <w:jc w:val="left"/>
              <w:rPr>
                <w:sz w:val="20"/>
              </w:rPr>
            </w:pPr>
            <w:r>
              <w:rPr>
                <w:sz w:val="20"/>
              </w:rPr>
              <w:t>Brak pojawiających się artefaktów lub błędów kontekstowych.</w:t>
            </w:r>
          </w:p>
        </w:tc>
        <w:tc>
          <w:tcPr>
            <w:tcW w:w="1165" w:type="dxa"/>
            <w:vAlign w:val="center"/>
          </w:tcPr>
          <w:p w14:paraId="1795FB16" w14:textId="6AE2ECA1" w:rsidR="00C95F4B" w:rsidRDefault="005158B1" w:rsidP="00C95F4B">
            <w:pPr>
              <w:pStyle w:val="Tekstpods"/>
              <w:ind w:firstLine="0"/>
              <w:jc w:val="center"/>
            </w:pPr>
            <w:r>
              <w:t>Pozytywny</w:t>
            </w:r>
          </w:p>
        </w:tc>
      </w:tr>
      <w:tr w:rsidR="00C95F4B" w14:paraId="278444EE" w14:textId="77777777" w:rsidTr="00C95F4B">
        <w:tc>
          <w:tcPr>
            <w:tcW w:w="1701" w:type="dxa"/>
            <w:vMerge w:val="restart"/>
            <w:vAlign w:val="center"/>
          </w:tcPr>
          <w:p w14:paraId="18E62FCF" w14:textId="4CD6072D" w:rsidR="00C95F4B" w:rsidRDefault="00C95F4B" w:rsidP="00C95F4B">
            <w:pPr>
              <w:pStyle w:val="Tekstpods"/>
              <w:ind w:firstLine="0"/>
              <w:jc w:val="center"/>
            </w:pPr>
            <w:r>
              <w:t>Mechanizm zamka</w:t>
            </w:r>
          </w:p>
        </w:tc>
        <w:tc>
          <w:tcPr>
            <w:tcW w:w="2977" w:type="dxa"/>
            <w:vAlign w:val="center"/>
          </w:tcPr>
          <w:p w14:paraId="712BA653" w14:textId="77777777" w:rsidR="00C95F4B" w:rsidRDefault="00C95F4B" w:rsidP="00C95F4B">
            <w:pPr>
              <w:pStyle w:val="Tekstpods"/>
              <w:ind w:firstLine="0"/>
              <w:jc w:val="left"/>
              <w:rPr>
                <w:sz w:val="20"/>
              </w:rPr>
            </w:pPr>
            <w:r>
              <w:rPr>
                <w:sz w:val="20"/>
              </w:rPr>
              <w:t>Wykrywanie poprawnego zamknięcia drzwi.</w:t>
            </w:r>
          </w:p>
          <w:p w14:paraId="51C4DFFB" w14:textId="0D3D18D0" w:rsidR="00C95F4B" w:rsidRPr="00C95F4B" w:rsidRDefault="00CB6589" w:rsidP="00C95F4B">
            <w:pPr>
              <w:pStyle w:val="Tekstpods"/>
              <w:ind w:firstLine="0"/>
              <w:jc w:val="left"/>
              <w:rPr>
                <w:sz w:val="20"/>
              </w:rPr>
            </w:pPr>
            <w:r>
              <w:rPr>
                <w:sz w:val="20"/>
              </w:rPr>
              <w:t>Przechodzenie do stanu wymuszającego zablokowanie dostępu do skrytki.</w:t>
            </w:r>
          </w:p>
        </w:tc>
        <w:tc>
          <w:tcPr>
            <w:tcW w:w="2835" w:type="dxa"/>
            <w:vAlign w:val="center"/>
          </w:tcPr>
          <w:p w14:paraId="08D17A7A" w14:textId="775B0BF1" w:rsidR="00C95F4B" w:rsidRPr="00C95F4B" w:rsidRDefault="00C95F4B" w:rsidP="00C95F4B">
            <w:pPr>
              <w:pStyle w:val="Tekstpods"/>
              <w:ind w:firstLine="0"/>
              <w:jc w:val="left"/>
              <w:rPr>
                <w:sz w:val="20"/>
              </w:rPr>
            </w:pPr>
            <w:r>
              <w:rPr>
                <w:sz w:val="20"/>
              </w:rPr>
              <w:t>W przypadku otwartych drzwiczek skrytki pojawia się stosowny komunikat i nie jest blokowany zamek</w:t>
            </w:r>
          </w:p>
        </w:tc>
        <w:tc>
          <w:tcPr>
            <w:tcW w:w="1165" w:type="dxa"/>
            <w:vAlign w:val="center"/>
          </w:tcPr>
          <w:p w14:paraId="67544913" w14:textId="043A74D4" w:rsidR="00C95F4B" w:rsidRDefault="005158B1" w:rsidP="00C95F4B">
            <w:pPr>
              <w:pStyle w:val="Tekstpods"/>
              <w:ind w:firstLine="0"/>
              <w:jc w:val="center"/>
            </w:pPr>
            <w:r>
              <w:t>Warunkowo Pozytywny</w:t>
            </w:r>
          </w:p>
        </w:tc>
      </w:tr>
      <w:tr w:rsidR="00C95F4B" w14:paraId="7325176F" w14:textId="77777777" w:rsidTr="00C95F4B">
        <w:tc>
          <w:tcPr>
            <w:tcW w:w="1701" w:type="dxa"/>
            <w:vMerge/>
            <w:vAlign w:val="center"/>
          </w:tcPr>
          <w:p w14:paraId="18552EF0" w14:textId="77777777" w:rsidR="00C95F4B" w:rsidRDefault="00C95F4B" w:rsidP="00C95F4B">
            <w:pPr>
              <w:pStyle w:val="Tekstpods"/>
              <w:ind w:firstLine="0"/>
              <w:jc w:val="center"/>
            </w:pPr>
          </w:p>
        </w:tc>
        <w:tc>
          <w:tcPr>
            <w:tcW w:w="2977" w:type="dxa"/>
            <w:vAlign w:val="center"/>
          </w:tcPr>
          <w:p w14:paraId="2A894D4C" w14:textId="77777777" w:rsidR="00C95F4B" w:rsidRDefault="00C95F4B" w:rsidP="00C95F4B">
            <w:pPr>
              <w:pStyle w:val="Tekstpods"/>
              <w:ind w:firstLine="0"/>
              <w:jc w:val="left"/>
              <w:rPr>
                <w:sz w:val="20"/>
              </w:rPr>
            </w:pPr>
            <w:r>
              <w:rPr>
                <w:sz w:val="20"/>
              </w:rPr>
              <w:t>Wykrywanie poprawnego zamknięcia drzwi.</w:t>
            </w:r>
          </w:p>
          <w:p w14:paraId="16F663D0" w14:textId="01680C8A" w:rsidR="00C95F4B" w:rsidRPr="00C95F4B" w:rsidRDefault="00C95F4B" w:rsidP="00C95F4B">
            <w:pPr>
              <w:pStyle w:val="Tekstpods"/>
              <w:ind w:firstLine="0"/>
              <w:jc w:val="left"/>
              <w:rPr>
                <w:sz w:val="20"/>
              </w:rPr>
            </w:pPr>
            <w:r>
              <w:rPr>
                <w:sz w:val="20"/>
              </w:rPr>
              <w:t xml:space="preserve">Przechodzenie </w:t>
            </w:r>
            <w:r w:rsidR="00CB6589">
              <w:rPr>
                <w:sz w:val="20"/>
              </w:rPr>
              <w:t>do stanu</w:t>
            </w:r>
            <w:r>
              <w:rPr>
                <w:sz w:val="20"/>
              </w:rPr>
              <w:t xml:space="preserve"> wymuszając</w:t>
            </w:r>
            <w:r w:rsidR="00CB6589">
              <w:rPr>
                <w:sz w:val="20"/>
              </w:rPr>
              <w:t>ego</w:t>
            </w:r>
            <w:r>
              <w:rPr>
                <w:sz w:val="20"/>
              </w:rPr>
              <w:t xml:space="preserve"> zablokowanie dostępu do skrytki.</w:t>
            </w:r>
          </w:p>
        </w:tc>
        <w:tc>
          <w:tcPr>
            <w:tcW w:w="2835" w:type="dxa"/>
            <w:vAlign w:val="center"/>
          </w:tcPr>
          <w:p w14:paraId="055FE600" w14:textId="074B3060" w:rsidR="00C95F4B" w:rsidRPr="00C95F4B" w:rsidRDefault="00C95F4B" w:rsidP="00C95F4B">
            <w:pPr>
              <w:pStyle w:val="Tekstpods"/>
              <w:ind w:firstLine="0"/>
              <w:jc w:val="left"/>
              <w:rPr>
                <w:sz w:val="20"/>
              </w:rPr>
            </w:pPr>
            <w:r>
              <w:rPr>
                <w:sz w:val="20"/>
              </w:rPr>
              <w:t>W przypadku zamkniętych drzwiczek skrytki, zamek jest blokowany.</w:t>
            </w:r>
          </w:p>
        </w:tc>
        <w:tc>
          <w:tcPr>
            <w:tcW w:w="1165" w:type="dxa"/>
            <w:vAlign w:val="center"/>
          </w:tcPr>
          <w:p w14:paraId="4B0753C2" w14:textId="711F1770" w:rsidR="00C95F4B" w:rsidRDefault="005158B1" w:rsidP="00C95F4B">
            <w:pPr>
              <w:pStyle w:val="Tekstpods"/>
              <w:ind w:firstLine="0"/>
              <w:jc w:val="center"/>
            </w:pPr>
            <w:r>
              <w:t>Pozytywny</w:t>
            </w:r>
          </w:p>
        </w:tc>
      </w:tr>
      <w:tr w:rsidR="00C95F4B" w14:paraId="62776CF0" w14:textId="77777777" w:rsidTr="00C95F4B">
        <w:tc>
          <w:tcPr>
            <w:tcW w:w="1701" w:type="dxa"/>
            <w:vMerge/>
            <w:vAlign w:val="center"/>
          </w:tcPr>
          <w:p w14:paraId="7100F4FB" w14:textId="77777777" w:rsidR="00C95F4B" w:rsidRDefault="00C95F4B" w:rsidP="00C95F4B">
            <w:pPr>
              <w:pStyle w:val="Tekstpods"/>
              <w:ind w:firstLine="0"/>
              <w:jc w:val="center"/>
            </w:pPr>
          </w:p>
        </w:tc>
        <w:tc>
          <w:tcPr>
            <w:tcW w:w="2977" w:type="dxa"/>
            <w:vAlign w:val="center"/>
          </w:tcPr>
          <w:p w14:paraId="074D88DC" w14:textId="77777777" w:rsidR="00C95F4B" w:rsidRDefault="00CB6589" w:rsidP="00C95F4B">
            <w:pPr>
              <w:pStyle w:val="Tekstpods"/>
              <w:ind w:firstLine="0"/>
              <w:jc w:val="left"/>
              <w:rPr>
                <w:sz w:val="20"/>
              </w:rPr>
            </w:pPr>
            <w:r>
              <w:rPr>
                <w:sz w:val="20"/>
              </w:rPr>
              <w:t>Otwieranie skrytki.</w:t>
            </w:r>
          </w:p>
          <w:p w14:paraId="4CC34488" w14:textId="2FCB3AB2" w:rsidR="00CB6589" w:rsidRPr="00C95F4B" w:rsidRDefault="00CB6589" w:rsidP="00C95F4B">
            <w:pPr>
              <w:pStyle w:val="Tekstpods"/>
              <w:ind w:firstLine="0"/>
              <w:jc w:val="left"/>
              <w:rPr>
                <w:sz w:val="20"/>
              </w:rPr>
            </w:pPr>
            <w:r>
              <w:rPr>
                <w:sz w:val="20"/>
              </w:rPr>
              <w:t>Przechodzenie do stanu wymuszającego otwarcie skrytki.</w:t>
            </w:r>
          </w:p>
        </w:tc>
        <w:tc>
          <w:tcPr>
            <w:tcW w:w="2835" w:type="dxa"/>
            <w:vAlign w:val="center"/>
          </w:tcPr>
          <w:p w14:paraId="7A28FF47" w14:textId="5B5A6D97" w:rsidR="00C95F4B" w:rsidRPr="00C95F4B" w:rsidRDefault="00CB6589" w:rsidP="00C95F4B">
            <w:pPr>
              <w:pStyle w:val="Tekstpods"/>
              <w:ind w:firstLine="0"/>
              <w:jc w:val="left"/>
              <w:rPr>
                <w:sz w:val="20"/>
              </w:rPr>
            </w:pPr>
            <w:r>
              <w:rPr>
                <w:sz w:val="20"/>
              </w:rPr>
              <w:t>Zamek jest poprawnie odblokowywany.</w:t>
            </w:r>
          </w:p>
        </w:tc>
        <w:tc>
          <w:tcPr>
            <w:tcW w:w="1165" w:type="dxa"/>
            <w:vAlign w:val="center"/>
          </w:tcPr>
          <w:p w14:paraId="11D639E3" w14:textId="2A6521B1" w:rsidR="00C95F4B" w:rsidRDefault="005158B1" w:rsidP="00C95F4B">
            <w:pPr>
              <w:pStyle w:val="Tekstpods"/>
              <w:ind w:firstLine="0"/>
              <w:jc w:val="center"/>
            </w:pPr>
            <w:r>
              <w:t>Pozytywny</w:t>
            </w:r>
          </w:p>
        </w:tc>
      </w:tr>
    </w:tbl>
    <w:p w14:paraId="4A54B15D" w14:textId="77777777" w:rsidR="00C95F4B" w:rsidRDefault="00C95F4B" w:rsidP="000A29C0">
      <w:pPr>
        <w:pStyle w:val="Tekstpods"/>
        <w:ind w:firstLine="0"/>
      </w:pPr>
    </w:p>
    <w:p w14:paraId="0C584111" w14:textId="3133EBC6" w:rsidR="007B1B80" w:rsidRDefault="00B67C4B" w:rsidP="00B67C4B">
      <w:pPr>
        <w:pStyle w:val="Tekstpods"/>
        <w:ind w:firstLine="720"/>
      </w:pPr>
      <w:r w:rsidRPr="00B67C4B">
        <w:t>W trakcie przeprowadzanych testów, zgodnie z przedstawionym</w:t>
      </w:r>
      <w:r>
        <w:t xml:space="preserve"> „testplanem”</w:t>
      </w:r>
      <w:r w:rsidRPr="00B67C4B">
        <w:t xml:space="preserve">, zidentyfikowano dwie nieprawidłowości. Pierwsza dotyczyła częściowo pozytywnego wyniku testu mechanizmu debouncingu klawiatury. Podczas wielokrotnych prób, obserwowano opóźnione rejestrowanie naciśnięć klawiszy, co skutkowało błędnym komunikatem o złym kodzie dostępu. Jednakże, po krótkim odczekaniu od momentu pojawienia się informacji o niepowodzeniu, ponowne wpisanie kodu prowadziło do jego prawidłowego </w:t>
      </w:r>
      <w:r>
        <w:t xml:space="preserve">wyświetlania na wyświetlaczu LCD. </w:t>
      </w:r>
      <w:r w:rsidRPr="00B67C4B">
        <w:t xml:space="preserve">Druga nieprawidłowość została zauważona podczas testowania wykrywania poprawnego zamknięcia drzwi. Mimo odpowiedniej implementacji w kodzie, występuje błąd polegający na </w:t>
      </w:r>
      <w:r w:rsidR="00490E8C">
        <w:t>braku detekcji</w:t>
      </w:r>
      <w:r w:rsidRPr="00B67C4B">
        <w:t xml:space="preserve"> otwartych drzwi</w:t>
      </w:r>
      <w:r>
        <w:t xml:space="preserve"> po </w:t>
      </w:r>
      <w:r w:rsidR="00490E8C">
        <w:t>przesłaniu numeru telefonu do prototypu</w:t>
      </w:r>
      <w:r w:rsidRPr="00B67C4B">
        <w:t>, co skutkuje niepożądanym zamknięciem skrytki. Taka sytuacja może prowadzić do osiągnięcia nieprzewidzianych stanów urządzenia.</w:t>
      </w:r>
    </w:p>
    <w:p w14:paraId="30C4F275" w14:textId="77777777" w:rsidR="00B379B1" w:rsidRDefault="00B379B1" w:rsidP="007B1B80">
      <w:pPr>
        <w:overflowPunct/>
        <w:autoSpaceDE/>
        <w:autoSpaceDN/>
        <w:adjustRightInd/>
        <w:textAlignment w:val="auto"/>
      </w:pPr>
    </w:p>
    <w:p w14:paraId="618F321C" w14:textId="77777777" w:rsidR="00B379B1" w:rsidRDefault="00B379B1" w:rsidP="007B1B80">
      <w:pPr>
        <w:overflowPunct/>
        <w:autoSpaceDE/>
        <w:autoSpaceDN/>
        <w:adjustRightInd/>
        <w:textAlignment w:val="auto"/>
      </w:pPr>
    </w:p>
    <w:p w14:paraId="4D8258DA" w14:textId="77777777" w:rsidR="00B379B1" w:rsidRDefault="00B379B1" w:rsidP="007B1B80">
      <w:pPr>
        <w:overflowPunct/>
        <w:autoSpaceDE/>
        <w:autoSpaceDN/>
        <w:adjustRightInd/>
        <w:textAlignment w:val="auto"/>
      </w:pPr>
    </w:p>
    <w:p w14:paraId="1C9786A1" w14:textId="77777777" w:rsidR="00E156BE" w:rsidRDefault="00E156BE" w:rsidP="007B1B80">
      <w:pPr>
        <w:overflowPunct/>
        <w:autoSpaceDE/>
        <w:autoSpaceDN/>
        <w:adjustRightInd/>
        <w:textAlignment w:val="auto"/>
        <w:sectPr w:rsidR="00E156BE" w:rsidSect="008B7699">
          <w:headerReference w:type="even" r:id="rId54"/>
          <w:footnotePr>
            <w:numRestart w:val="eachPage"/>
          </w:footnotePr>
          <w:pgSz w:w="11907" w:h="16840" w:code="9"/>
          <w:pgMar w:top="1418" w:right="1418" w:bottom="1418" w:left="1701" w:header="709" w:footer="765" w:gutter="0"/>
          <w:cols w:space="708"/>
          <w:docGrid w:linePitch="326"/>
        </w:sectPr>
      </w:pPr>
    </w:p>
    <w:p w14:paraId="124D05E2" w14:textId="2FE76713" w:rsidR="00490E8C" w:rsidRPr="00490E8C" w:rsidRDefault="005366D1" w:rsidP="00490E8C">
      <w:pPr>
        <w:pStyle w:val="Nagwek1"/>
        <w:numPr>
          <w:ilvl w:val="0"/>
          <w:numId w:val="0"/>
        </w:numPr>
        <w:spacing w:after="600"/>
        <w:ind w:left="360"/>
        <w:rPr>
          <w:bCs/>
          <w:szCs w:val="40"/>
        </w:rPr>
      </w:pPr>
      <w:bookmarkStart w:id="25" w:name="_Toc157890662"/>
      <w:r>
        <w:rPr>
          <w:bCs/>
          <w:szCs w:val="40"/>
        </w:rPr>
        <w:lastRenderedPageBreak/>
        <w:t>Rozdział 7</w:t>
      </w:r>
      <w:r>
        <w:rPr>
          <w:bCs/>
          <w:szCs w:val="40"/>
        </w:rPr>
        <w:br/>
      </w:r>
      <w:r>
        <w:rPr>
          <w:bCs/>
          <w:szCs w:val="40"/>
        </w:rPr>
        <w:br/>
      </w:r>
      <w:r w:rsidR="007B1B80">
        <w:rPr>
          <w:bCs/>
          <w:szCs w:val="40"/>
        </w:rPr>
        <w:t>Podsumowanie i wnioski</w:t>
      </w:r>
      <w:bookmarkEnd w:id="25"/>
    </w:p>
    <w:p w14:paraId="3A014FF2" w14:textId="510FA736" w:rsidR="007B1B80" w:rsidRDefault="00EE47FA" w:rsidP="007B1B80">
      <w:pPr>
        <w:pStyle w:val="Tekstpods"/>
      </w:pPr>
      <w:r>
        <w:tab/>
      </w:r>
      <w:r w:rsidR="00D05404" w:rsidRPr="00D05404">
        <w:t>W pracy inżynierskiej opisano proces tworzenia prototypu, który ma za zadanie zweryfikować możliwość stworzenia produktu konsumenckiego. Cel ten obejmuje nie tylko rozwiązanie problemu kradzieży paczek, ale również adresuje kwestię marnotrawienia czasu oraz inne potencjalne problemy związane z odbiorem i nadawaniem przesyłek kurierskich.</w:t>
      </w:r>
      <w:r w:rsidR="00D05404">
        <w:t xml:space="preserve"> </w:t>
      </w:r>
      <w:r w:rsidR="00D05404" w:rsidRPr="00D05404">
        <w:t>Konstrukcja prototypu została wzorowana na komercyjnych automatach paczkowych, mając na celu ułatwienie adaptacji dla potencjalnych użytkowników oraz kurierów. Dzięki temu, obsługa urządzenia jest intuicyjna i nawiązuje do standardów obowiązujących w branży, co ułatwia korzystanie z nowego rozwiązania.</w:t>
      </w:r>
      <w:r w:rsidR="00D05404">
        <w:t xml:space="preserve"> </w:t>
      </w:r>
      <w:r w:rsidR="007364CD" w:rsidRPr="007364CD">
        <w:t>Podczas procesu tworzenia prototypu, autor projektu napotkał szereg problemów, które obejmowały wybór odpowiednich modułów komunikacyjnych, opracowanie kodu programowego dla mikrokontrolera, a także wyzwania konstrukcyjne.</w:t>
      </w:r>
      <w:r w:rsidR="007364CD">
        <w:t xml:space="preserve"> </w:t>
      </w:r>
      <w:r w:rsidR="007364CD" w:rsidRPr="007364CD">
        <w:t>Jednakże, biorąc pod uwagę charakter prototypu, cały proces konstrukcji urządzenia był skoncentrowany na zdobywaniu doświadczenia oraz opracowaniu skutecznych metod rozwiązywania napotkanych problemów.</w:t>
      </w:r>
      <w:r w:rsidR="007364CD">
        <w:t xml:space="preserve"> </w:t>
      </w:r>
      <w:r w:rsidR="007364CD" w:rsidRPr="007364CD">
        <w:t>Wymagania postawione przed urządzeniem zostały zrealizowane, co zostało potwierdzone podczas testów prototypu. Jednocześnie konieczne jest uwzględnienie i adresowanie wykrytych problemów, aby je skutecznie zniwelować.</w:t>
      </w:r>
    </w:p>
    <w:p w14:paraId="5A99403A" w14:textId="470C0575" w:rsidR="007364CD" w:rsidRDefault="007364CD" w:rsidP="007B1B80">
      <w:pPr>
        <w:pStyle w:val="Tekstpods"/>
      </w:pPr>
      <w:r>
        <w:tab/>
      </w:r>
      <w:r w:rsidRPr="007364CD">
        <w:t>Wnioskując, decyzja o wyborze modułów wykorzystujących prostą komunikację okazała się być trafnym rozwiązaniem, zapewniając oszczędność czasu w porównaniu z bardziej skomplikowanymi systemami.</w:t>
      </w:r>
      <w:r>
        <w:t xml:space="preserve"> </w:t>
      </w:r>
      <w:r w:rsidRPr="007364CD">
        <w:t>Decyzja o wyborze danego mikrokontrolera ma charakter przyszłościowy, biorąc pod uwagę możliwości znacznego rozszerzenia kodu oraz implementacji funkcji zwiększających energooszczędność urządzenia.</w:t>
      </w:r>
      <w:r>
        <w:t xml:space="preserve"> </w:t>
      </w:r>
      <w:r w:rsidR="00F943E7" w:rsidRPr="00F943E7">
        <w:t>Kombinacja klawiatury numerycznej i wyświetlacza LCD zapewnia wysoką klarowność komunikacji, umożliwiając użytkownikowi łatwe zrozumienie aktualnego stanu urządzenia.</w:t>
      </w:r>
      <w:r w:rsidR="00F943E7">
        <w:t xml:space="preserve"> </w:t>
      </w:r>
      <w:r w:rsidR="00F943E7" w:rsidRPr="00F943E7">
        <w:t>Wśród elementów wymagających udoskonalenia w kolejnej iteracji prototypu zdecydowanie znajduje się mechanizm zamka blokującego dostęp do skrytki. Idealnie, powinien on być oparty na elektrozamku ukrytym wewnątrz urządzenia, co zapewniłoby lepsze zabezpieczenie dostępu do skrytki.</w:t>
      </w:r>
      <w:r w:rsidR="00F943E7">
        <w:t xml:space="preserve"> </w:t>
      </w:r>
      <w:r w:rsidR="00F943E7" w:rsidRPr="00F943E7">
        <w:t>Jednym z przyszłościowych kierunków rozwoju jest rezygnacja z modemu GSM na rzecz nowocześniejszych technologii, takich jak NB-</w:t>
      </w:r>
      <w:proofErr w:type="spellStart"/>
      <w:r w:rsidR="00F943E7" w:rsidRPr="00F943E7">
        <w:t>IoT</w:t>
      </w:r>
      <w:proofErr w:type="spellEnd"/>
      <w:r w:rsidR="00F943E7" w:rsidRPr="00F943E7">
        <w:t xml:space="preserve"> lub </w:t>
      </w:r>
      <w:proofErr w:type="spellStart"/>
      <w:r w:rsidR="00F943E7" w:rsidRPr="00F943E7">
        <w:t>Cat.M</w:t>
      </w:r>
      <w:proofErr w:type="spellEnd"/>
      <w:r w:rsidR="00F943E7" w:rsidRPr="00F943E7">
        <w:t>, co oferuje szereg zalet w zakresie łączności i efektywności energetycznej.</w:t>
      </w:r>
    </w:p>
    <w:p w14:paraId="59E4D33E" w14:textId="2E311A33" w:rsidR="00F943E7" w:rsidRDefault="00F943E7" w:rsidP="007B1B80">
      <w:pPr>
        <w:pStyle w:val="Tekstpods"/>
      </w:pPr>
      <w:r>
        <w:lastRenderedPageBreak/>
        <w:tab/>
      </w:r>
      <w:r w:rsidRPr="00F943E7">
        <w:t>Skonstruowany prototyp oferuje znaczne możliwości dalszego rozwoju. Wśród propozycji rozbudowy funkcjonalności systemu znajduje się wprowadzenie powiadomień o dostarczonych przesyłkach, co mogłoby być realizowane przez detekcję za pomocą wbudowanej wagi lub monitorowanie wnętrza skrytki za pomocą kamery.</w:t>
      </w:r>
      <w:r>
        <w:t xml:space="preserve"> </w:t>
      </w:r>
      <w:r w:rsidRPr="00F943E7">
        <w:t>Dodatkowo, istnieje możliwość rozbudowy skrytki do większych rozmiarów, co oferowałoby jeszcze szerszy zakres możliwości dla dostaw lub odbiorów przesyłek.</w:t>
      </w:r>
      <w:r>
        <w:t xml:space="preserve"> </w:t>
      </w:r>
      <w:r w:rsidRPr="00F943E7">
        <w:t>Kolejną potencjalną funkcjonalnością jest zainstalowanie termometru wewnątrz skrytki, co umożliwiłoby monitorowanie temperatury. W zależności od rodzaju dostarczonej żywności, mogłoby to pozwolić na kontrolowanie warunków panujących wewnątrz, na przykład przez podniesienie temperatury</w:t>
      </w:r>
      <w:r>
        <w:t xml:space="preserve"> za pomocą grzałki</w:t>
      </w:r>
      <w:r w:rsidRPr="00F943E7">
        <w:t>, aby spowolnić proces ochładzania dostarczonego jedzenia.</w:t>
      </w:r>
      <w:r w:rsidR="000418E3">
        <w:t xml:space="preserve"> </w:t>
      </w:r>
      <w:r w:rsidR="000418E3" w:rsidRPr="000418E3">
        <w:t>Potencjał rozbudowy tego projektu jest nieograniczony, co wskazuje na stworzenie solidnej podstawy dla przyszłych eksperymentów.</w:t>
      </w:r>
    </w:p>
    <w:p w14:paraId="3B8EF219" w14:textId="77777777" w:rsidR="00C059FB" w:rsidRDefault="00C059FB" w:rsidP="00C059FB">
      <w:pPr>
        <w:pStyle w:val="Tekstpods"/>
      </w:pPr>
    </w:p>
    <w:p w14:paraId="75EA83D1" w14:textId="77777777" w:rsidR="007B1B80" w:rsidRDefault="007B1B80" w:rsidP="007B1B80">
      <w:pPr>
        <w:overflowPunct/>
        <w:autoSpaceDE/>
        <w:autoSpaceDN/>
        <w:adjustRightInd/>
        <w:textAlignment w:val="auto"/>
      </w:pPr>
      <w:r>
        <w:br w:type="page"/>
      </w:r>
    </w:p>
    <w:p w14:paraId="40CFE7DB" w14:textId="77777777" w:rsidR="007B1B80" w:rsidRDefault="007B1B80" w:rsidP="004B38A6">
      <w:pPr>
        <w:pStyle w:val="Tekstpods"/>
      </w:pPr>
    </w:p>
    <w:p w14:paraId="02FE8B03" w14:textId="77777777" w:rsidR="00E40D7B" w:rsidRDefault="00A61F08">
      <w:pPr>
        <w:overflowPunct/>
        <w:autoSpaceDE/>
        <w:autoSpaceDN/>
        <w:adjustRightInd/>
        <w:textAlignment w:val="auto"/>
        <w:sectPr w:rsidR="00E40D7B" w:rsidSect="008B7699">
          <w:headerReference w:type="even" r:id="rId55"/>
          <w:footnotePr>
            <w:numRestart w:val="eachPage"/>
          </w:footnotePr>
          <w:pgSz w:w="11907" w:h="16840" w:code="9"/>
          <w:pgMar w:top="1418" w:right="1418" w:bottom="1418" w:left="1701" w:header="709" w:footer="765" w:gutter="0"/>
          <w:cols w:space="708"/>
          <w:docGrid w:linePitch="326"/>
        </w:sectPr>
      </w:pPr>
      <w:r>
        <w:br w:type="page"/>
      </w:r>
    </w:p>
    <w:p w14:paraId="7A27AC61" w14:textId="77777777" w:rsidR="00C228EF" w:rsidRPr="008F36EE" w:rsidRDefault="00E45A30" w:rsidP="0007457B">
      <w:pPr>
        <w:pStyle w:val="Nagwek1"/>
        <w:numPr>
          <w:ilvl w:val="0"/>
          <w:numId w:val="0"/>
        </w:numPr>
        <w:ind w:left="363"/>
      </w:pPr>
      <w:bookmarkStart w:id="26" w:name="_Toc157890663"/>
      <w:r w:rsidRPr="008F36EE">
        <w:lastRenderedPageBreak/>
        <w:t>B</w:t>
      </w:r>
      <w:r w:rsidR="005E07A9" w:rsidRPr="008F36EE">
        <w:t>ibliografia</w:t>
      </w:r>
      <w:bookmarkEnd w:id="26"/>
    </w:p>
    <w:p w14:paraId="5F0D1194" w14:textId="7CD0DBED" w:rsidR="000522E3" w:rsidRDefault="00FC598D" w:rsidP="000522E3">
      <w:pPr>
        <w:pStyle w:val="Literatwykaz"/>
        <w:numPr>
          <w:ilvl w:val="0"/>
          <w:numId w:val="45"/>
        </w:numPr>
        <w:tabs>
          <w:tab w:val="clear" w:pos="567"/>
        </w:tabs>
        <w:spacing w:after="120"/>
        <w:jc w:val="left"/>
      </w:pPr>
      <w:r>
        <w:t xml:space="preserve">Drew McKay. </w:t>
      </w:r>
      <w:hyperlink r:id="rId56" w:history="1">
        <w:r w:rsidRPr="00F6208D">
          <w:rPr>
            <w:rStyle w:val="Hipercze"/>
          </w:rPr>
          <w:t>https://houstonlawreview.org/article/30086-the-porch-pirate-problem</w:t>
        </w:r>
      </w:hyperlink>
      <w:r>
        <w:t xml:space="preserve"> (dostęp 24.01.2024)</w:t>
      </w:r>
    </w:p>
    <w:p w14:paraId="1269D3CC" w14:textId="7492D56C" w:rsidR="00617866" w:rsidRDefault="00000000" w:rsidP="000522E3">
      <w:pPr>
        <w:pStyle w:val="Literatwykaz"/>
        <w:numPr>
          <w:ilvl w:val="0"/>
          <w:numId w:val="45"/>
        </w:numPr>
        <w:tabs>
          <w:tab w:val="clear" w:pos="567"/>
        </w:tabs>
        <w:spacing w:after="120"/>
        <w:jc w:val="left"/>
      </w:pPr>
      <w:hyperlink r:id="rId57" w:history="1">
        <w:r w:rsidR="00617866" w:rsidRPr="00A65A15">
          <w:rPr>
            <w:rStyle w:val="Hipercze"/>
          </w:rPr>
          <w:t>https://www.vivint.com/resources/article/porch-pirates</w:t>
        </w:r>
      </w:hyperlink>
      <w:r w:rsidR="00617866">
        <w:t xml:space="preserve"> (dostęp 26.01.2024)</w:t>
      </w:r>
    </w:p>
    <w:p w14:paraId="5A7BA245" w14:textId="03DCAFB5" w:rsidR="00A5009C" w:rsidRDefault="00000000" w:rsidP="000522E3">
      <w:pPr>
        <w:pStyle w:val="Literatwykaz"/>
        <w:numPr>
          <w:ilvl w:val="0"/>
          <w:numId w:val="45"/>
        </w:numPr>
        <w:tabs>
          <w:tab w:val="clear" w:pos="567"/>
        </w:tabs>
        <w:spacing w:after="120"/>
        <w:jc w:val="left"/>
      </w:pPr>
      <w:hyperlink r:id="rId58" w:history="1">
        <w:r w:rsidR="00A5009C" w:rsidRPr="00A65A15">
          <w:rPr>
            <w:rStyle w:val="Hipercze"/>
          </w:rPr>
          <w:t>https://www.security.org/package-theft/annual-report/</w:t>
        </w:r>
      </w:hyperlink>
      <w:r w:rsidR="00A5009C">
        <w:t xml:space="preserve"> (dostęp 27.01.2024)</w:t>
      </w:r>
    </w:p>
    <w:p w14:paraId="692AD97A" w14:textId="047A8B74" w:rsidR="00250DFA" w:rsidRDefault="00000000" w:rsidP="000522E3">
      <w:pPr>
        <w:pStyle w:val="Literatwykaz"/>
        <w:numPr>
          <w:ilvl w:val="0"/>
          <w:numId w:val="45"/>
        </w:numPr>
        <w:tabs>
          <w:tab w:val="clear" w:pos="567"/>
        </w:tabs>
        <w:spacing w:after="120"/>
        <w:jc w:val="left"/>
      </w:pPr>
      <w:hyperlink r:id="rId59" w:history="1">
        <w:r w:rsidR="00250DFA" w:rsidRPr="00A65A15">
          <w:rPr>
            <w:rStyle w:val="Hipercze"/>
          </w:rPr>
          <w:t>https://inpost.pl/o-inpost</w:t>
        </w:r>
      </w:hyperlink>
      <w:r w:rsidR="00250DFA">
        <w:t xml:space="preserve"> (dostęp 27.01.2024)</w:t>
      </w:r>
    </w:p>
    <w:p w14:paraId="46826706" w14:textId="4A1B423D" w:rsidR="00D940D9" w:rsidRDefault="00000000" w:rsidP="000522E3">
      <w:pPr>
        <w:pStyle w:val="Literatwykaz"/>
        <w:numPr>
          <w:ilvl w:val="0"/>
          <w:numId w:val="45"/>
        </w:numPr>
        <w:tabs>
          <w:tab w:val="clear" w:pos="567"/>
        </w:tabs>
        <w:spacing w:after="120"/>
        <w:jc w:val="left"/>
      </w:pPr>
      <w:hyperlink r:id="rId60" w:history="1">
        <w:r w:rsidR="00D940D9" w:rsidRPr="00281F4B">
          <w:rPr>
            <w:rStyle w:val="Hipercze"/>
          </w:rPr>
          <w:t>https://lockermap.com</w:t>
        </w:r>
      </w:hyperlink>
      <w:r w:rsidR="00D940D9">
        <w:t xml:space="preserve"> (dostęp 27.01.2024)</w:t>
      </w:r>
    </w:p>
    <w:p w14:paraId="0C1CD08E" w14:textId="73B29E65" w:rsidR="004246D4" w:rsidRDefault="004246D4" w:rsidP="000522E3">
      <w:pPr>
        <w:pStyle w:val="Literatwykaz"/>
        <w:numPr>
          <w:ilvl w:val="0"/>
          <w:numId w:val="45"/>
        </w:numPr>
        <w:tabs>
          <w:tab w:val="clear" w:pos="567"/>
        </w:tabs>
        <w:spacing w:after="120"/>
        <w:jc w:val="left"/>
      </w:pPr>
      <w:r w:rsidRPr="004246D4">
        <w:t xml:space="preserve">By Sikander Iqbal, CC BY-SA 4.0, </w:t>
      </w:r>
      <w:hyperlink r:id="rId61" w:history="1">
        <w:r w:rsidRPr="00241380">
          <w:rPr>
            <w:rStyle w:val="Hipercze"/>
          </w:rPr>
          <w:t>https://commons.wikimedia.org/w/index.php?curid=81749361</w:t>
        </w:r>
      </w:hyperlink>
      <w:r>
        <w:t xml:space="preserve"> (dostęp 30.01.2024)</w:t>
      </w:r>
    </w:p>
    <w:p w14:paraId="43382A81" w14:textId="78241BF9" w:rsidR="009606FD" w:rsidRDefault="00000000" w:rsidP="000522E3">
      <w:pPr>
        <w:pStyle w:val="Literatwykaz"/>
        <w:numPr>
          <w:ilvl w:val="0"/>
          <w:numId w:val="45"/>
        </w:numPr>
        <w:tabs>
          <w:tab w:val="clear" w:pos="567"/>
        </w:tabs>
        <w:spacing w:after="120"/>
        <w:jc w:val="left"/>
      </w:pPr>
      <w:hyperlink r:id="rId62" w:history="1">
        <w:r w:rsidR="009606FD" w:rsidRPr="000119CC">
          <w:rPr>
            <w:rStyle w:val="Hipercze"/>
          </w:rPr>
          <w:t>https://os.mbed.com/platforms/ST-Nucleo-L476RG/</w:t>
        </w:r>
      </w:hyperlink>
      <w:r w:rsidR="009606FD">
        <w:t xml:space="preserve"> (dostęp 30.01.2024)</w:t>
      </w:r>
    </w:p>
    <w:p w14:paraId="451664CC" w14:textId="489DACBB" w:rsidR="00CD12C9" w:rsidRDefault="00000000" w:rsidP="000522E3">
      <w:pPr>
        <w:pStyle w:val="Literatwykaz"/>
        <w:numPr>
          <w:ilvl w:val="0"/>
          <w:numId w:val="45"/>
        </w:numPr>
        <w:tabs>
          <w:tab w:val="clear" w:pos="567"/>
        </w:tabs>
        <w:spacing w:after="120"/>
        <w:jc w:val="left"/>
      </w:pPr>
      <w:hyperlink r:id="rId63" w:history="1">
        <w:r w:rsidR="00CD12C9" w:rsidRPr="000119CC">
          <w:rPr>
            <w:rStyle w:val="Hipercze"/>
          </w:rPr>
          <w:t>https://www.st.com/content/st_com/en/stm32cubeide.html</w:t>
        </w:r>
      </w:hyperlink>
      <w:r w:rsidR="00CD12C9">
        <w:t xml:space="preserve"> (dostęp 30.01.2024)</w:t>
      </w:r>
    </w:p>
    <w:p w14:paraId="6054CB1A" w14:textId="45298ACA" w:rsidR="00AC5333" w:rsidRDefault="00000000" w:rsidP="000522E3">
      <w:pPr>
        <w:pStyle w:val="Literatwykaz"/>
        <w:numPr>
          <w:ilvl w:val="0"/>
          <w:numId w:val="45"/>
        </w:numPr>
        <w:tabs>
          <w:tab w:val="clear" w:pos="567"/>
        </w:tabs>
        <w:spacing w:after="120"/>
        <w:jc w:val="left"/>
      </w:pPr>
      <w:hyperlink r:id="rId64" w:history="1">
        <w:r w:rsidR="00AC5333" w:rsidRPr="000119CC">
          <w:rPr>
            <w:rStyle w:val="Hipercze"/>
          </w:rPr>
          <w:t>https://www.nordicsemi.com/Products/Development-tools/nrf-connect-for-mobile</w:t>
        </w:r>
      </w:hyperlink>
      <w:r w:rsidR="00AC5333">
        <w:t xml:space="preserve"> (dostęp 30.01.2024)</w:t>
      </w:r>
    </w:p>
    <w:p w14:paraId="60083461" w14:textId="2CD396DE" w:rsidR="00477614" w:rsidRDefault="00000000" w:rsidP="000522E3">
      <w:pPr>
        <w:pStyle w:val="Literatwykaz"/>
        <w:numPr>
          <w:ilvl w:val="0"/>
          <w:numId w:val="45"/>
        </w:numPr>
        <w:tabs>
          <w:tab w:val="clear" w:pos="567"/>
        </w:tabs>
        <w:spacing w:after="120"/>
        <w:jc w:val="left"/>
      </w:pPr>
      <w:hyperlink r:id="rId65" w:history="1">
        <w:r w:rsidR="00477614" w:rsidRPr="00241380">
          <w:rPr>
            <w:rStyle w:val="Hipercze"/>
          </w:rPr>
          <w:t>https://botland.com.pl/stm32-nucleo/18800-stm32-nucleo-l476rg-z-mcu-stm32l476rgt6-arm-cortex-m4-5904422364977.html</w:t>
        </w:r>
      </w:hyperlink>
      <w:r w:rsidR="00477614">
        <w:t xml:space="preserve"> (dostęp 31.01.2024)</w:t>
      </w:r>
    </w:p>
    <w:p w14:paraId="4244F2CC" w14:textId="0E801E39" w:rsidR="00477614" w:rsidRDefault="00000000" w:rsidP="000522E3">
      <w:pPr>
        <w:pStyle w:val="Literatwykaz"/>
        <w:numPr>
          <w:ilvl w:val="0"/>
          <w:numId w:val="45"/>
        </w:numPr>
        <w:tabs>
          <w:tab w:val="clear" w:pos="567"/>
        </w:tabs>
        <w:spacing w:after="120"/>
        <w:jc w:val="left"/>
      </w:pPr>
      <w:hyperlink r:id="rId66" w:history="1">
        <w:r w:rsidR="00477614" w:rsidRPr="00241380">
          <w:rPr>
            <w:rStyle w:val="Hipercze"/>
          </w:rPr>
          <w:t>https://forbot.pl/blog/kurs-stm32l4-platforma-sprzetowa-i-srodowisko-stm32cubeide-id46575</w:t>
        </w:r>
      </w:hyperlink>
      <w:r w:rsidR="00477614">
        <w:t xml:space="preserve"> (dostęp 31.01.2024)</w:t>
      </w:r>
    </w:p>
    <w:p w14:paraId="103D33B0" w14:textId="4E090C5D" w:rsidR="00C218CC" w:rsidRDefault="00C218CC" w:rsidP="000522E3">
      <w:pPr>
        <w:pStyle w:val="Literatwykaz"/>
        <w:numPr>
          <w:ilvl w:val="0"/>
          <w:numId w:val="45"/>
        </w:numPr>
        <w:tabs>
          <w:tab w:val="clear" w:pos="567"/>
        </w:tabs>
        <w:spacing w:after="120"/>
        <w:jc w:val="left"/>
      </w:pPr>
      <w:r>
        <w:t xml:space="preserve">Nota katalogowa STM32L476RGT6 </w:t>
      </w:r>
      <w:hyperlink r:id="rId67" w:history="1">
        <w:r w:rsidRPr="00241380">
          <w:rPr>
            <w:rStyle w:val="Hipercze"/>
          </w:rPr>
          <w:t>https://www.st.com/en/microcontrollers-microprocessors/stm32l476rg.html</w:t>
        </w:r>
      </w:hyperlink>
      <w:r>
        <w:t xml:space="preserve"> (dostęp 31.01.2024)</w:t>
      </w:r>
    </w:p>
    <w:p w14:paraId="2B58CF05" w14:textId="7F001AC6" w:rsidR="00AC27A5" w:rsidRDefault="00000000" w:rsidP="000522E3">
      <w:pPr>
        <w:pStyle w:val="Literatwykaz"/>
        <w:numPr>
          <w:ilvl w:val="0"/>
          <w:numId w:val="45"/>
        </w:numPr>
        <w:tabs>
          <w:tab w:val="clear" w:pos="567"/>
        </w:tabs>
        <w:spacing w:after="120"/>
        <w:jc w:val="left"/>
      </w:pPr>
      <w:hyperlink r:id="rId68" w:history="1">
        <w:r w:rsidR="00AC27A5" w:rsidRPr="00241380">
          <w:rPr>
            <w:rStyle w:val="Hipercze"/>
          </w:rPr>
          <w:t>https://botland.com.pl/moduly-gsm/13924-modul-2ggsm-u-gsm-shield-v219-m95fa-do-arduino-i-raspberry-pi-zlacze-ufl-5904422321727.html</w:t>
        </w:r>
      </w:hyperlink>
      <w:r w:rsidR="00AC27A5">
        <w:t xml:space="preserve"> (dostęp 31.01.2024)</w:t>
      </w:r>
    </w:p>
    <w:p w14:paraId="7D66E6DB" w14:textId="46AB091E" w:rsidR="00AC27A5" w:rsidRDefault="00000000" w:rsidP="000522E3">
      <w:pPr>
        <w:pStyle w:val="Literatwykaz"/>
        <w:numPr>
          <w:ilvl w:val="0"/>
          <w:numId w:val="45"/>
        </w:numPr>
        <w:tabs>
          <w:tab w:val="clear" w:pos="567"/>
        </w:tabs>
        <w:spacing w:after="120"/>
        <w:jc w:val="left"/>
      </w:pPr>
      <w:hyperlink r:id="rId69" w:history="1">
        <w:r w:rsidR="00AC27A5" w:rsidRPr="00241380">
          <w:rPr>
            <w:rStyle w:val="Hipercze"/>
          </w:rPr>
          <w:t>https://sklep.msalamon.pl/produkt/antena-do-modulu-gsm-sim800l/</w:t>
        </w:r>
      </w:hyperlink>
      <w:r w:rsidR="00AC27A5">
        <w:t xml:space="preserve"> (dostęp 31.01.2024)</w:t>
      </w:r>
    </w:p>
    <w:p w14:paraId="3EB569CB" w14:textId="71F987A4" w:rsidR="00672731" w:rsidRDefault="00000000" w:rsidP="000522E3">
      <w:pPr>
        <w:pStyle w:val="Literatwykaz"/>
        <w:numPr>
          <w:ilvl w:val="0"/>
          <w:numId w:val="45"/>
        </w:numPr>
        <w:tabs>
          <w:tab w:val="clear" w:pos="567"/>
        </w:tabs>
        <w:spacing w:after="120"/>
        <w:jc w:val="left"/>
      </w:pPr>
      <w:hyperlink r:id="rId70" w:history="1">
        <w:r w:rsidR="00672731" w:rsidRPr="00241380">
          <w:rPr>
            <w:rStyle w:val="Hipercze"/>
          </w:rPr>
          <w:t>https://html.alldatasheet.com/html-pdf/1179058/ETC1/HM-10/109/1/HM-10.html</w:t>
        </w:r>
      </w:hyperlink>
      <w:r w:rsidR="00672731">
        <w:t xml:space="preserve"> (dostęp 31.01.2024)</w:t>
      </w:r>
    </w:p>
    <w:p w14:paraId="01B30AAA" w14:textId="619A0995" w:rsidR="00672731" w:rsidRDefault="00000000" w:rsidP="000522E3">
      <w:pPr>
        <w:pStyle w:val="Literatwykaz"/>
        <w:numPr>
          <w:ilvl w:val="0"/>
          <w:numId w:val="45"/>
        </w:numPr>
        <w:tabs>
          <w:tab w:val="clear" w:pos="567"/>
        </w:tabs>
        <w:spacing w:after="120"/>
        <w:jc w:val="left"/>
      </w:pPr>
      <w:hyperlink r:id="rId71" w:history="1">
        <w:r w:rsidR="00672731" w:rsidRPr="00241380">
          <w:rPr>
            <w:rStyle w:val="Hipercze"/>
          </w:rPr>
          <w:t>https://kamami.pl/45967-large_default/at-09hm-10-modul-bluetooth-40-ble.jpg</w:t>
        </w:r>
      </w:hyperlink>
      <w:r w:rsidR="00672731">
        <w:t xml:space="preserve"> (dostęp 31.01.2024)</w:t>
      </w:r>
    </w:p>
    <w:p w14:paraId="50A195E0" w14:textId="456BEC15" w:rsidR="00FD15D2" w:rsidRDefault="00000000" w:rsidP="000522E3">
      <w:pPr>
        <w:pStyle w:val="Literatwykaz"/>
        <w:numPr>
          <w:ilvl w:val="0"/>
          <w:numId w:val="45"/>
        </w:numPr>
        <w:tabs>
          <w:tab w:val="clear" w:pos="567"/>
        </w:tabs>
        <w:spacing w:after="120"/>
        <w:jc w:val="left"/>
      </w:pPr>
      <w:hyperlink r:id="rId72" w:history="1">
        <w:r w:rsidR="00FD15D2" w:rsidRPr="00241380">
          <w:rPr>
            <w:rStyle w:val="Hipercze"/>
          </w:rPr>
          <w:t>https://botland.com.pl/konwertery-pozostale/2352-konwerter-i2c-dla-wyswietlacza-lcd-hd44780-5903351248693.html</w:t>
        </w:r>
      </w:hyperlink>
      <w:r w:rsidR="00FD15D2">
        <w:t xml:space="preserve"> (dostęp 31.01.2024)</w:t>
      </w:r>
    </w:p>
    <w:p w14:paraId="7A2225D8" w14:textId="30EB87C2" w:rsidR="008B5DD0" w:rsidRDefault="002D4727" w:rsidP="000522E3">
      <w:pPr>
        <w:pStyle w:val="Literatwykaz"/>
        <w:numPr>
          <w:ilvl w:val="0"/>
          <w:numId w:val="45"/>
        </w:numPr>
        <w:tabs>
          <w:tab w:val="clear" w:pos="567"/>
        </w:tabs>
        <w:spacing w:after="120"/>
        <w:jc w:val="left"/>
      </w:pPr>
      <w:r>
        <w:t xml:space="preserve">Nota katalogowa PCF8574 </w:t>
      </w:r>
      <w:hyperlink r:id="rId73" w:history="1">
        <w:r w:rsidRPr="00241380">
          <w:rPr>
            <w:rStyle w:val="Hipercze"/>
          </w:rPr>
          <w:t>https://pdf1.alldatasheet.com/datasheet-pdf/view/525245/NXP/PCF8574T.html</w:t>
        </w:r>
      </w:hyperlink>
      <w:r w:rsidR="008B5DD0">
        <w:t xml:space="preserve"> (dostęp 31.01.2024)</w:t>
      </w:r>
    </w:p>
    <w:p w14:paraId="7102BB04" w14:textId="75E94C8B" w:rsidR="002D4727" w:rsidRDefault="002D4727" w:rsidP="000522E3">
      <w:pPr>
        <w:pStyle w:val="Literatwykaz"/>
        <w:numPr>
          <w:ilvl w:val="0"/>
          <w:numId w:val="45"/>
        </w:numPr>
        <w:tabs>
          <w:tab w:val="clear" w:pos="567"/>
        </w:tabs>
        <w:spacing w:after="120"/>
        <w:jc w:val="left"/>
      </w:pPr>
      <w:r>
        <w:t xml:space="preserve">Nota katalogowa HD44780 </w:t>
      </w:r>
      <w:hyperlink r:id="rId74" w:history="1">
        <w:r w:rsidRPr="00241380">
          <w:rPr>
            <w:rStyle w:val="Hipercze"/>
          </w:rPr>
          <w:t>https://pdf1.alldatasheet.com/datasheet-pdf/view/63673/HITACHI/HD44780.html</w:t>
        </w:r>
      </w:hyperlink>
      <w:r>
        <w:t xml:space="preserve"> (dostęp 31.01.2024)</w:t>
      </w:r>
    </w:p>
    <w:p w14:paraId="79927E8B" w14:textId="2AF2DB1D" w:rsidR="009A6605" w:rsidRDefault="00000000" w:rsidP="000522E3">
      <w:pPr>
        <w:pStyle w:val="Literatwykaz"/>
        <w:numPr>
          <w:ilvl w:val="0"/>
          <w:numId w:val="45"/>
        </w:numPr>
        <w:tabs>
          <w:tab w:val="clear" w:pos="567"/>
        </w:tabs>
        <w:spacing w:after="120"/>
        <w:jc w:val="left"/>
      </w:pPr>
      <w:hyperlink r:id="rId75" w:history="1">
        <w:r w:rsidR="009A6605" w:rsidRPr="00241380">
          <w:rPr>
            <w:rStyle w:val="Hipercze"/>
          </w:rPr>
          <w:t>https://botland.com.pl/wyswietlacze-alfanumeryczne-i-graficzne/224-wyswietlacz-lcd-2x16-znakow-niebieski-5903351241380.html</w:t>
        </w:r>
      </w:hyperlink>
      <w:r w:rsidR="009A6605">
        <w:t xml:space="preserve"> (dostęp 31.01.2024)</w:t>
      </w:r>
    </w:p>
    <w:p w14:paraId="3FFC3606" w14:textId="48E4F003" w:rsidR="008D0EF8" w:rsidRDefault="00000000" w:rsidP="000522E3">
      <w:pPr>
        <w:pStyle w:val="Literatwykaz"/>
        <w:numPr>
          <w:ilvl w:val="0"/>
          <w:numId w:val="45"/>
        </w:numPr>
        <w:tabs>
          <w:tab w:val="clear" w:pos="567"/>
        </w:tabs>
        <w:spacing w:after="120"/>
        <w:jc w:val="left"/>
      </w:pPr>
      <w:hyperlink r:id="rId76" w:history="1">
        <w:r w:rsidR="008D0EF8" w:rsidRPr="00241380">
          <w:rPr>
            <w:rStyle w:val="Hipercze"/>
          </w:rPr>
          <w:t>https://botland.com.pl/klawiatury-arduino/17119-klawiatura-membranowa-samoprzylepna-4x4-16-klawiszy-5903351247870.html</w:t>
        </w:r>
      </w:hyperlink>
      <w:r w:rsidR="008D0EF8">
        <w:t xml:space="preserve"> (dostęp 31.01.2024)</w:t>
      </w:r>
    </w:p>
    <w:p w14:paraId="0851CE6C" w14:textId="21A891ED" w:rsidR="00EB7A55" w:rsidRDefault="00000000" w:rsidP="000522E3">
      <w:pPr>
        <w:pStyle w:val="Literatwykaz"/>
        <w:numPr>
          <w:ilvl w:val="0"/>
          <w:numId w:val="45"/>
        </w:numPr>
        <w:tabs>
          <w:tab w:val="clear" w:pos="567"/>
        </w:tabs>
        <w:spacing w:after="120"/>
        <w:jc w:val="left"/>
      </w:pPr>
      <w:hyperlink r:id="rId77" w:history="1">
        <w:r w:rsidR="00EB7A55" w:rsidRPr="00241380">
          <w:rPr>
            <w:rStyle w:val="Hipercze"/>
          </w:rPr>
          <w:t>https://forbot.pl/blog/leksykon/serwomechanizm</w:t>
        </w:r>
      </w:hyperlink>
      <w:r w:rsidR="00EB7A55">
        <w:t xml:space="preserve"> (dostęp 31.01.2024)</w:t>
      </w:r>
    </w:p>
    <w:p w14:paraId="28325F44" w14:textId="7C25AF7B" w:rsidR="00EB7A55" w:rsidRDefault="00000000" w:rsidP="000522E3">
      <w:pPr>
        <w:pStyle w:val="Literatwykaz"/>
        <w:numPr>
          <w:ilvl w:val="0"/>
          <w:numId w:val="45"/>
        </w:numPr>
        <w:tabs>
          <w:tab w:val="clear" w:pos="567"/>
        </w:tabs>
        <w:spacing w:after="120"/>
        <w:jc w:val="left"/>
      </w:pPr>
      <w:hyperlink r:id="rId78" w:history="1">
        <w:r w:rsidR="00EB7A55" w:rsidRPr="00241380">
          <w:rPr>
            <w:rStyle w:val="Hipercze"/>
          </w:rPr>
          <w:t>https://botland.com.pl/serwomechanizmy/484-serwo-towerpro-sg-90-micro-180-stopni-5904422329488.html</w:t>
        </w:r>
      </w:hyperlink>
      <w:r w:rsidR="00EB7A55">
        <w:t xml:space="preserve"> (dostęp 1.02.2024)</w:t>
      </w:r>
    </w:p>
    <w:p w14:paraId="7CD248F5" w14:textId="4CEC627D" w:rsidR="00F72293" w:rsidRDefault="00000000" w:rsidP="000522E3">
      <w:pPr>
        <w:pStyle w:val="Literatwykaz"/>
        <w:numPr>
          <w:ilvl w:val="0"/>
          <w:numId w:val="45"/>
        </w:numPr>
        <w:tabs>
          <w:tab w:val="clear" w:pos="567"/>
        </w:tabs>
        <w:spacing w:after="120"/>
        <w:jc w:val="left"/>
      </w:pPr>
      <w:hyperlink r:id="rId79" w:history="1">
        <w:r w:rsidR="00F72293" w:rsidRPr="00241380">
          <w:rPr>
            <w:rStyle w:val="Hipercze"/>
          </w:rPr>
          <w:t>https://msalamon.pl/jak-pomachac-swoim-orczykiem-stm32-spotyka-sie-z-serwem/</w:t>
        </w:r>
      </w:hyperlink>
      <w:r w:rsidR="00F72293">
        <w:t xml:space="preserve"> (dostęp 1.02.2024)</w:t>
      </w:r>
    </w:p>
    <w:p w14:paraId="76A64359" w14:textId="269E8E89" w:rsidR="004D3723" w:rsidRDefault="00000000" w:rsidP="000522E3">
      <w:pPr>
        <w:pStyle w:val="Literatwykaz"/>
        <w:numPr>
          <w:ilvl w:val="0"/>
          <w:numId w:val="45"/>
        </w:numPr>
        <w:tabs>
          <w:tab w:val="clear" w:pos="567"/>
        </w:tabs>
        <w:spacing w:after="120"/>
        <w:jc w:val="left"/>
      </w:pPr>
      <w:hyperlink r:id="rId80" w:history="1">
        <w:r w:rsidR="004D3723" w:rsidRPr="00241380">
          <w:rPr>
            <w:rStyle w:val="Hipercze"/>
          </w:rPr>
          <w:t>https://pl.wikipedia.org/wiki/Kontaktron</w:t>
        </w:r>
      </w:hyperlink>
      <w:r w:rsidR="004D3723">
        <w:t xml:space="preserve"> (dostęp 1.02.2024)</w:t>
      </w:r>
    </w:p>
    <w:p w14:paraId="270CDAD5" w14:textId="4F68F24D" w:rsidR="004246D4" w:rsidRDefault="004246D4" w:rsidP="000522E3">
      <w:pPr>
        <w:pStyle w:val="Literatwykaz"/>
        <w:numPr>
          <w:ilvl w:val="0"/>
          <w:numId w:val="45"/>
        </w:numPr>
        <w:tabs>
          <w:tab w:val="clear" w:pos="567"/>
        </w:tabs>
        <w:spacing w:after="120"/>
        <w:jc w:val="left"/>
      </w:pPr>
      <w:r w:rsidRPr="004246D4">
        <w:t xml:space="preserve">Autorstwa André Karwath aka </w:t>
      </w:r>
      <w:proofErr w:type="spellStart"/>
      <w:r w:rsidR="00D67049">
        <w:t>Aka</w:t>
      </w:r>
      <w:proofErr w:type="spellEnd"/>
      <w:r w:rsidR="00D67049">
        <w:t xml:space="preserve"> </w:t>
      </w:r>
      <w:r w:rsidRPr="004246D4">
        <w:t xml:space="preserve">- Praca własna, CC BY-SA 2.5, </w:t>
      </w:r>
      <w:hyperlink r:id="rId81" w:history="1">
        <w:r w:rsidRPr="00241380">
          <w:rPr>
            <w:rStyle w:val="Hipercze"/>
          </w:rPr>
          <w:t>https://commons.wikimedia.org/w/index.php?curid=124713</w:t>
        </w:r>
      </w:hyperlink>
      <w:r>
        <w:t xml:space="preserve"> (dostęp 1.02.2024)</w:t>
      </w:r>
    </w:p>
    <w:p w14:paraId="7BD5C592" w14:textId="13618481" w:rsidR="0025572F" w:rsidRDefault="00000000" w:rsidP="000522E3">
      <w:pPr>
        <w:pStyle w:val="Literatwykaz"/>
        <w:numPr>
          <w:ilvl w:val="0"/>
          <w:numId w:val="45"/>
        </w:numPr>
        <w:tabs>
          <w:tab w:val="clear" w:pos="567"/>
        </w:tabs>
        <w:spacing w:after="120"/>
        <w:jc w:val="left"/>
      </w:pPr>
      <w:hyperlink r:id="rId82" w:history="1">
        <w:r w:rsidR="0025572F" w:rsidRPr="00241380">
          <w:rPr>
            <w:rStyle w:val="Hipercze"/>
          </w:rPr>
          <w:t>https://www.st.com/content/ccc/resource/technical/layouts_and_diagrams/schematic_pack/group2/5a/85/d6/9a/34/e2/47/1d/MB1136-DEFAULT-C05_Schematic/files/MB1136-DEFAULT-C05_Schematic.pdf/jcr:content/translations/en.MB1136-DEFAULT-C05_Schematic.pdf</w:t>
        </w:r>
      </w:hyperlink>
      <w:r w:rsidR="0025572F">
        <w:t xml:space="preserve"> (dostęp 1.02.2024)</w:t>
      </w:r>
    </w:p>
    <w:p w14:paraId="4522D8A1" w14:textId="05EC4E21" w:rsidR="0025572F" w:rsidRDefault="00000000" w:rsidP="000522E3">
      <w:pPr>
        <w:pStyle w:val="Literatwykaz"/>
        <w:numPr>
          <w:ilvl w:val="0"/>
          <w:numId w:val="45"/>
        </w:numPr>
        <w:tabs>
          <w:tab w:val="clear" w:pos="567"/>
        </w:tabs>
        <w:spacing w:after="120"/>
        <w:jc w:val="left"/>
      </w:pPr>
      <w:hyperlink r:id="rId83" w:history="1">
        <w:r w:rsidR="0025572F" w:rsidRPr="00241380">
          <w:rPr>
            <w:rStyle w:val="Hipercze"/>
          </w:rPr>
          <w:t>https://www.tme.eu/Document/28dbf8e74f9375a8188991ee77269e04/LD1117.pdf</w:t>
        </w:r>
      </w:hyperlink>
      <w:r w:rsidR="0025572F">
        <w:t xml:space="preserve"> (dostęp 1.02.2024)</w:t>
      </w:r>
    </w:p>
    <w:p w14:paraId="1CE208FD" w14:textId="7A520C73" w:rsidR="00B8716C" w:rsidRDefault="00000000" w:rsidP="000522E3">
      <w:pPr>
        <w:pStyle w:val="Literatwykaz"/>
        <w:numPr>
          <w:ilvl w:val="0"/>
          <w:numId w:val="45"/>
        </w:numPr>
        <w:tabs>
          <w:tab w:val="clear" w:pos="567"/>
        </w:tabs>
        <w:spacing w:after="120"/>
        <w:jc w:val="left"/>
      </w:pPr>
      <w:hyperlink r:id="rId84" w:history="1">
        <w:r w:rsidR="00B8716C" w:rsidRPr="00241380">
          <w:rPr>
            <w:rStyle w:val="Hipercze"/>
          </w:rPr>
          <w:t>https://www.st.com/resource/en/product_training/STM32WB-System-Nested-Vectored-Interrupt-Control-NVIC.pdf</w:t>
        </w:r>
      </w:hyperlink>
      <w:r w:rsidR="00B8716C">
        <w:t xml:space="preserve"> (dostęp 01.02.2024)</w:t>
      </w:r>
    </w:p>
    <w:p w14:paraId="3C957053" w14:textId="4CA2F70C" w:rsidR="009C6B94" w:rsidRDefault="00000000" w:rsidP="000522E3">
      <w:pPr>
        <w:pStyle w:val="Literatwykaz"/>
        <w:numPr>
          <w:ilvl w:val="0"/>
          <w:numId w:val="45"/>
        </w:numPr>
        <w:tabs>
          <w:tab w:val="clear" w:pos="567"/>
        </w:tabs>
        <w:spacing w:after="120"/>
        <w:jc w:val="left"/>
      </w:pPr>
      <w:hyperlink r:id="rId85" w:history="1">
        <w:r w:rsidR="009C6B94" w:rsidRPr="00241380">
          <w:rPr>
            <w:rStyle w:val="Hipercze"/>
          </w:rPr>
          <w:t>https://itbrainpower.net/downloadables/Quectel_M95_AT_Commands_Manual_V3.2.pdf</w:t>
        </w:r>
      </w:hyperlink>
      <w:r w:rsidR="009C6B94">
        <w:t xml:space="preserve"> (dostęp 02.02.2024)</w:t>
      </w:r>
    </w:p>
    <w:p w14:paraId="5AAB905A" w14:textId="7A7438B4" w:rsidR="008E34CC" w:rsidRDefault="00000000" w:rsidP="000522E3">
      <w:pPr>
        <w:pStyle w:val="Literatwykaz"/>
        <w:numPr>
          <w:ilvl w:val="0"/>
          <w:numId w:val="45"/>
        </w:numPr>
        <w:tabs>
          <w:tab w:val="clear" w:pos="567"/>
        </w:tabs>
        <w:spacing w:after="120"/>
        <w:jc w:val="left"/>
      </w:pPr>
      <w:hyperlink r:id="rId86" w:history="1">
        <w:r w:rsidR="008E34CC" w:rsidRPr="00241380">
          <w:rPr>
            <w:rStyle w:val="Hipercze"/>
          </w:rPr>
          <w:t>https://itbrainpower.net/a-gsm/u-GSM-Raspberry-PI-BeagleBone-Black-howto</w:t>
        </w:r>
      </w:hyperlink>
      <w:r w:rsidR="008E34CC">
        <w:t xml:space="preserve"> (dostęp 03.02.2024)</w:t>
      </w:r>
    </w:p>
    <w:p w14:paraId="15FD5BA4" w14:textId="0231B9BB" w:rsidR="00C83AFB" w:rsidRDefault="00000000" w:rsidP="00F97D1B">
      <w:pPr>
        <w:pStyle w:val="Literatwykaz"/>
        <w:numPr>
          <w:ilvl w:val="0"/>
          <w:numId w:val="45"/>
        </w:numPr>
        <w:tabs>
          <w:tab w:val="clear" w:pos="567"/>
        </w:tabs>
        <w:spacing w:after="120"/>
        <w:jc w:val="left"/>
      </w:pPr>
      <w:hyperlink r:id="rId87" w:history="1">
        <w:r w:rsidR="00F97D1B" w:rsidRPr="00241380">
          <w:rPr>
            <w:rStyle w:val="Hipercze"/>
          </w:rPr>
          <w:t>https://www.tme.eu/pl/details/phb-5r0v255-r/superkondensatory/eaton-electronics/</w:t>
        </w:r>
      </w:hyperlink>
      <w:r w:rsidR="00F97D1B">
        <w:t xml:space="preserve"> (dostęp 03.02.2024)</w:t>
      </w:r>
      <w:r w:rsidR="00240636" w:rsidRPr="00174E3D">
        <w:br w:type="page"/>
      </w:r>
    </w:p>
    <w:p w14:paraId="33B15322" w14:textId="77777777" w:rsidR="00C83AFB" w:rsidRDefault="00C83AFB" w:rsidP="00C83AFB">
      <w:pPr>
        <w:overflowPunct/>
        <w:autoSpaceDE/>
        <w:autoSpaceDN/>
        <w:adjustRightInd/>
        <w:jc w:val="center"/>
        <w:textAlignment w:val="auto"/>
      </w:pPr>
    </w:p>
    <w:p w14:paraId="34CF0DCD" w14:textId="77777777" w:rsidR="00C83AFB" w:rsidRDefault="00C83AFB" w:rsidP="00C83AFB">
      <w:pPr>
        <w:overflowPunct/>
        <w:autoSpaceDE/>
        <w:autoSpaceDN/>
        <w:adjustRightInd/>
        <w:jc w:val="center"/>
        <w:textAlignment w:val="auto"/>
      </w:pPr>
    </w:p>
    <w:p w14:paraId="06515222" w14:textId="77777777" w:rsidR="00C83AFB" w:rsidRDefault="00C83AFB" w:rsidP="00C83AFB">
      <w:pPr>
        <w:overflowPunct/>
        <w:autoSpaceDE/>
        <w:autoSpaceDN/>
        <w:adjustRightInd/>
        <w:jc w:val="center"/>
        <w:textAlignment w:val="auto"/>
      </w:pPr>
    </w:p>
    <w:p w14:paraId="78C8A1F6" w14:textId="77777777" w:rsidR="00C83AFB" w:rsidRDefault="00C83AFB" w:rsidP="00C83AFB">
      <w:pPr>
        <w:overflowPunct/>
        <w:autoSpaceDE/>
        <w:autoSpaceDN/>
        <w:adjustRightInd/>
        <w:jc w:val="center"/>
        <w:textAlignment w:val="auto"/>
      </w:pPr>
    </w:p>
    <w:p w14:paraId="43FA62BD" w14:textId="77777777" w:rsidR="00C83AFB" w:rsidRDefault="00C83AFB" w:rsidP="00C83AFB">
      <w:pPr>
        <w:overflowPunct/>
        <w:autoSpaceDE/>
        <w:autoSpaceDN/>
        <w:adjustRightInd/>
        <w:jc w:val="center"/>
        <w:textAlignment w:val="auto"/>
      </w:pPr>
    </w:p>
    <w:p w14:paraId="77AAB69C" w14:textId="77777777" w:rsidR="00C83AFB" w:rsidRDefault="00C83AFB" w:rsidP="00C83AFB">
      <w:pPr>
        <w:overflowPunct/>
        <w:autoSpaceDE/>
        <w:autoSpaceDN/>
        <w:adjustRightInd/>
        <w:jc w:val="center"/>
        <w:textAlignment w:val="auto"/>
      </w:pPr>
    </w:p>
    <w:p w14:paraId="6B2C8996" w14:textId="77777777" w:rsidR="00C83AFB" w:rsidRDefault="00C83AFB" w:rsidP="00C83AFB">
      <w:pPr>
        <w:overflowPunct/>
        <w:autoSpaceDE/>
        <w:autoSpaceDN/>
        <w:adjustRightInd/>
        <w:jc w:val="center"/>
        <w:textAlignment w:val="auto"/>
      </w:pPr>
    </w:p>
    <w:p w14:paraId="26A736B4" w14:textId="77777777" w:rsidR="00C83AFB" w:rsidRDefault="00C83AFB" w:rsidP="00C83AFB">
      <w:pPr>
        <w:overflowPunct/>
        <w:autoSpaceDE/>
        <w:autoSpaceDN/>
        <w:adjustRightInd/>
        <w:jc w:val="center"/>
        <w:textAlignment w:val="auto"/>
      </w:pPr>
    </w:p>
    <w:p w14:paraId="77EA70ED" w14:textId="77777777" w:rsidR="00C83AFB" w:rsidRDefault="00C83AFB" w:rsidP="00C83AFB">
      <w:pPr>
        <w:overflowPunct/>
        <w:autoSpaceDE/>
        <w:autoSpaceDN/>
        <w:adjustRightInd/>
        <w:jc w:val="center"/>
        <w:textAlignment w:val="auto"/>
      </w:pPr>
    </w:p>
    <w:p w14:paraId="77FB369F" w14:textId="77777777" w:rsidR="00C83AFB" w:rsidRDefault="00C83AFB" w:rsidP="00C83AFB">
      <w:pPr>
        <w:overflowPunct/>
        <w:autoSpaceDE/>
        <w:autoSpaceDN/>
        <w:adjustRightInd/>
        <w:jc w:val="center"/>
        <w:textAlignment w:val="auto"/>
      </w:pPr>
    </w:p>
    <w:p w14:paraId="7B6B5BC8" w14:textId="77777777" w:rsidR="00C83AFB" w:rsidRDefault="00C83AFB" w:rsidP="00C83AFB">
      <w:pPr>
        <w:overflowPunct/>
        <w:autoSpaceDE/>
        <w:autoSpaceDN/>
        <w:adjustRightInd/>
        <w:jc w:val="center"/>
        <w:textAlignment w:val="auto"/>
      </w:pPr>
    </w:p>
    <w:p w14:paraId="60AD08C2" w14:textId="77777777" w:rsidR="00C83AFB" w:rsidRDefault="00C83AFB" w:rsidP="00C83AFB">
      <w:pPr>
        <w:overflowPunct/>
        <w:autoSpaceDE/>
        <w:autoSpaceDN/>
        <w:adjustRightInd/>
        <w:jc w:val="center"/>
        <w:textAlignment w:val="auto"/>
      </w:pPr>
    </w:p>
    <w:p w14:paraId="6935D31D" w14:textId="77777777" w:rsidR="00C83AFB" w:rsidRDefault="00C83AFB" w:rsidP="00C83AFB">
      <w:pPr>
        <w:overflowPunct/>
        <w:autoSpaceDE/>
        <w:autoSpaceDN/>
        <w:adjustRightInd/>
        <w:jc w:val="center"/>
        <w:textAlignment w:val="auto"/>
      </w:pPr>
    </w:p>
    <w:p w14:paraId="50F0FB2B" w14:textId="77777777" w:rsidR="00C83AFB" w:rsidRDefault="00C83AFB" w:rsidP="00C83AFB">
      <w:pPr>
        <w:overflowPunct/>
        <w:autoSpaceDE/>
        <w:autoSpaceDN/>
        <w:adjustRightInd/>
        <w:jc w:val="center"/>
        <w:textAlignment w:val="auto"/>
      </w:pPr>
    </w:p>
    <w:p w14:paraId="47E06F39" w14:textId="77777777" w:rsidR="00C83AFB" w:rsidRDefault="00C83AFB" w:rsidP="00C83AFB">
      <w:pPr>
        <w:overflowPunct/>
        <w:autoSpaceDE/>
        <w:autoSpaceDN/>
        <w:adjustRightInd/>
        <w:jc w:val="center"/>
        <w:textAlignment w:val="auto"/>
      </w:pPr>
    </w:p>
    <w:p w14:paraId="0817A5F1" w14:textId="77777777" w:rsidR="00C83AFB" w:rsidRPr="00C83AFB" w:rsidRDefault="00C83AFB" w:rsidP="00C83AFB">
      <w:pPr>
        <w:overflowPunct/>
        <w:autoSpaceDE/>
        <w:autoSpaceDN/>
        <w:adjustRightInd/>
        <w:jc w:val="center"/>
        <w:textAlignment w:val="auto"/>
        <w:rPr>
          <w:sz w:val="48"/>
          <w:szCs w:val="40"/>
        </w:rPr>
      </w:pPr>
      <w:r w:rsidRPr="00C83AFB">
        <w:rPr>
          <w:sz w:val="48"/>
          <w:szCs w:val="40"/>
        </w:rPr>
        <w:t>Dodatki</w:t>
      </w:r>
    </w:p>
    <w:p w14:paraId="0E45C5ED" w14:textId="77777777" w:rsidR="00C83AFB" w:rsidRDefault="00C83AFB">
      <w:pPr>
        <w:overflowPunct/>
        <w:autoSpaceDE/>
        <w:autoSpaceDN/>
        <w:adjustRightInd/>
        <w:textAlignment w:val="auto"/>
      </w:pPr>
      <w:r>
        <w:br w:type="page"/>
      </w:r>
    </w:p>
    <w:p w14:paraId="25C6D17E" w14:textId="77777777" w:rsidR="00C83AFB" w:rsidRDefault="00C83AFB" w:rsidP="00DF76E0">
      <w:pPr>
        <w:overflowPunct/>
        <w:autoSpaceDE/>
        <w:autoSpaceDN/>
        <w:adjustRightInd/>
        <w:textAlignment w:val="auto"/>
      </w:pPr>
    </w:p>
    <w:p w14:paraId="575F91AF" w14:textId="77777777" w:rsidR="00F57CBF" w:rsidRDefault="00F57CBF" w:rsidP="00ED2918">
      <w:pPr>
        <w:overflowPunct/>
        <w:autoSpaceDE/>
        <w:autoSpaceDN/>
        <w:adjustRightInd/>
        <w:textAlignment w:val="auto"/>
        <w:sectPr w:rsidR="00F57CBF" w:rsidSect="008B7699">
          <w:headerReference w:type="even" r:id="rId88"/>
          <w:headerReference w:type="default" r:id="rId89"/>
          <w:footnotePr>
            <w:numRestart w:val="eachPage"/>
          </w:footnotePr>
          <w:pgSz w:w="11907" w:h="16840" w:code="9"/>
          <w:pgMar w:top="1418" w:right="1418" w:bottom="1418" w:left="1701" w:header="709" w:footer="765" w:gutter="0"/>
          <w:cols w:space="708"/>
          <w:docGrid w:linePitch="326"/>
        </w:sectPr>
      </w:pPr>
    </w:p>
    <w:p w14:paraId="0864C849" w14:textId="77777777" w:rsidR="007907B7" w:rsidRPr="008F36EE" w:rsidRDefault="007907B7" w:rsidP="001F7EF9">
      <w:pPr>
        <w:pStyle w:val="Nagwek1"/>
        <w:numPr>
          <w:ilvl w:val="0"/>
          <w:numId w:val="0"/>
        </w:numPr>
        <w:ind w:left="363"/>
      </w:pPr>
      <w:bookmarkStart w:id="27" w:name="_Toc157890664"/>
      <w:r w:rsidRPr="008F36EE">
        <w:lastRenderedPageBreak/>
        <w:t xml:space="preserve">Spis </w:t>
      </w:r>
      <w:r>
        <w:t>skrótów i symboli</w:t>
      </w:r>
      <w:bookmarkEnd w:id="27"/>
    </w:p>
    <w:p w14:paraId="45B92804" w14:textId="074FBBAC" w:rsidR="00C121B2" w:rsidRDefault="00C121B2" w:rsidP="00C83AFB">
      <w:pPr>
        <w:pStyle w:val="Literatwykaz"/>
        <w:tabs>
          <w:tab w:val="clear" w:pos="567"/>
          <w:tab w:val="left" w:pos="1134"/>
        </w:tabs>
        <w:spacing w:after="120"/>
        <w:ind w:left="0" w:firstLine="0"/>
        <w:jc w:val="left"/>
      </w:pPr>
      <w:r>
        <w:t>SMS</w:t>
      </w:r>
      <w:r>
        <w:tab/>
        <w:t xml:space="preserve">Krótka wiadomość tekstowa (ang. </w:t>
      </w:r>
      <w:r w:rsidRPr="00C121B2">
        <w:rPr>
          <w:i/>
          <w:iCs/>
        </w:rPr>
        <w:t>Short Message Service</w:t>
      </w:r>
      <w:r>
        <w:t>)</w:t>
      </w:r>
    </w:p>
    <w:p w14:paraId="19D0A783" w14:textId="5251F2F5" w:rsidR="00C121B2" w:rsidRDefault="00C121B2" w:rsidP="00C83AFB">
      <w:pPr>
        <w:pStyle w:val="Literatwykaz"/>
        <w:tabs>
          <w:tab w:val="clear" w:pos="567"/>
          <w:tab w:val="left" w:pos="1134"/>
        </w:tabs>
        <w:spacing w:after="120"/>
        <w:ind w:left="0" w:firstLine="0"/>
        <w:jc w:val="left"/>
      </w:pPr>
      <w:r>
        <w:t>LCD</w:t>
      </w:r>
      <w:r>
        <w:tab/>
        <w:t xml:space="preserve">Wyświetlacz ciekłokrystaliczny (ang. </w:t>
      </w:r>
      <w:r w:rsidRPr="00C121B2">
        <w:rPr>
          <w:i/>
          <w:iCs/>
        </w:rPr>
        <w:t>Liquid-Crystal Display</w:t>
      </w:r>
      <w:r>
        <w:t>)</w:t>
      </w:r>
    </w:p>
    <w:p w14:paraId="03ED6051" w14:textId="0715F497" w:rsidR="001345D1" w:rsidRDefault="00445AA1" w:rsidP="00C83AFB">
      <w:pPr>
        <w:pStyle w:val="Literatwykaz"/>
        <w:tabs>
          <w:tab w:val="clear" w:pos="567"/>
          <w:tab w:val="left" w:pos="1134"/>
        </w:tabs>
        <w:spacing w:after="120"/>
        <w:ind w:left="0" w:firstLine="0"/>
        <w:jc w:val="left"/>
      </w:pPr>
      <w:r>
        <w:t>GSM</w:t>
      </w:r>
      <w:r>
        <w:tab/>
        <w:t xml:space="preserve">(ang. </w:t>
      </w:r>
      <w:r w:rsidRPr="00445AA1">
        <w:rPr>
          <w:i/>
          <w:iCs/>
        </w:rPr>
        <w:t>Global System for Mobile Communications</w:t>
      </w:r>
      <w:r>
        <w:t>)</w:t>
      </w:r>
    </w:p>
    <w:p w14:paraId="4494C2E4" w14:textId="5A9D2A59" w:rsidR="001345D1" w:rsidRDefault="006F4CC1" w:rsidP="00C83AFB">
      <w:pPr>
        <w:pStyle w:val="Literatwykaz"/>
        <w:tabs>
          <w:tab w:val="clear" w:pos="567"/>
          <w:tab w:val="left" w:pos="1134"/>
        </w:tabs>
        <w:spacing w:after="120"/>
        <w:ind w:left="0" w:firstLine="0"/>
        <w:jc w:val="left"/>
      </w:pPr>
      <w:r>
        <w:t>HAL</w:t>
      </w:r>
      <w:r>
        <w:tab/>
        <w:t xml:space="preserve">(ang. </w:t>
      </w:r>
      <w:r w:rsidRPr="006F4CC1">
        <w:rPr>
          <w:i/>
          <w:iCs/>
        </w:rPr>
        <w:t>Hardware Abstraction Layer</w:t>
      </w:r>
      <w:r>
        <w:t>)</w:t>
      </w:r>
    </w:p>
    <w:p w14:paraId="04B9BCA3" w14:textId="4D1CF409" w:rsidR="00026B1C" w:rsidRDefault="00026B1C" w:rsidP="00C83AFB">
      <w:pPr>
        <w:pStyle w:val="Literatwykaz"/>
        <w:tabs>
          <w:tab w:val="clear" w:pos="567"/>
          <w:tab w:val="left" w:pos="1134"/>
        </w:tabs>
        <w:spacing w:after="120"/>
        <w:ind w:left="0" w:firstLine="0"/>
        <w:jc w:val="left"/>
      </w:pPr>
      <w:r>
        <w:t>UART</w:t>
      </w:r>
      <w:r>
        <w:tab/>
        <w:t xml:space="preserve">(ang. </w:t>
      </w:r>
      <w:r w:rsidRPr="00026B1C">
        <w:rPr>
          <w:i/>
          <w:iCs/>
        </w:rPr>
        <w:t>Universal Asynchronous Receiver-Transmitter</w:t>
      </w:r>
      <w:r>
        <w:t>)</w:t>
      </w:r>
    </w:p>
    <w:p w14:paraId="73BB5114" w14:textId="05364FC7" w:rsidR="000B79A8" w:rsidRDefault="000B79A8" w:rsidP="00C83AFB">
      <w:pPr>
        <w:pStyle w:val="Literatwykaz"/>
        <w:tabs>
          <w:tab w:val="clear" w:pos="567"/>
          <w:tab w:val="left" w:pos="1134"/>
        </w:tabs>
        <w:spacing w:after="120"/>
        <w:ind w:left="0" w:firstLine="0"/>
        <w:jc w:val="left"/>
      </w:pPr>
      <w:r>
        <w:t>USB</w:t>
      </w:r>
      <w:r>
        <w:tab/>
        <w:t xml:space="preserve">(ang. </w:t>
      </w:r>
      <w:r w:rsidRPr="000B79A8">
        <w:rPr>
          <w:i/>
          <w:iCs/>
        </w:rPr>
        <w:t>Universal Serial Bus</w:t>
      </w:r>
      <w:r>
        <w:t>)</w:t>
      </w:r>
    </w:p>
    <w:p w14:paraId="04073D2C" w14:textId="40FAA9D0" w:rsidR="002A57D1" w:rsidRDefault="002A57D1" w:rsidP="00C83AFB">
      <w:pPr>
        <w:pStyle w:val="Literatwykaz"/>
        <w:tabs>
          <w:tab w:val="clear" w:pos="567"/>
          <w:tab w:val="left" w:pos="1134"/>
        </w:tabs>
        <w:spacing w:after="120"/>
        <w:ind w:left="0" w:firstLine="0"/>
        <w:jc w:val="left"/>
      </w:pPr>
      <w:r>
        <w:t>I2C</w:t>
      </w:r>
      <w:r>
        <w:tab/>
        <w:t xml:space="preserve">(ang. </w:t>
      </w:r>
      <w:r w:rsidRPr="002A57D1">
        <w:rPr>
          <w:i/>
          <w:iCs/>
        </w:rPr>
        <w:t>Inter-Integrated Circuit</w:t>
      </w:r>
      <w:r>
        <w:t>)</w:t>
      </w:r>
    </w:p>
    <w:p w14:paraId="1D8FA099" w14:textId="03DCFFF8" w:rsidR="000C3A6C" w:rsidRDefault="000C3A6C" w:rsidP="00C83AFB">
      <w:pPr>
        <w:pStyle w:val="Literatwykaz"/>
        <w:tabs>
          <w:tab w:val="clear" w:pos="567"/>
          <w:tab w:val="left" w:pos="1134"/>
        </w:tabs>
        <w:spacing w:after="120"/>
        <w:ind w:left="0" w:firstLine="0"/>
        <w:jc w:val="left"/>
      </w:pPr>
      <w:r>
        <w:t>PWM</w:t>
      </w:r>
      <w:r>
        <w:tab/>
        <w:t xml:space="preserve">(ang. </w:t>
      </w:r>
      <w:r w:rsidRPr="000C3A6C">
        <w:rPr>
          <w:i/>
          <w:iCs/>
        </w:rPr>
        <w:t>Pulse-Width Modulation</w:t>
      </w:r>
      <w:r>
        <w:t>)</w:t>
      </w:r>
    </w:p>
    <w:p w14:paraId="09EC8E36" w14:textId="6BBA9C1F" w:rsidR="000C3A6C" w:rsidRDefault="000C3A6C" w:rsidP="00C83AFB">
      <w:pPr>
        <w:pStyle w:val="Literatwykaz"/>
        <w:tabs>
          <w:tab w:val="clear" w:pos="567"/>
          <w:tab w:val="left" w:pos="1134"/>
        </w:tabs>
        <w:spacing w:after="120"/>
        <w:ind w:left="0" w:firstLine="0"/>
        <w:jc w:val="left"/>
      </w:pPr>
      <w:r>
        <w:t xml:space="preserve">RNG </w:t>
      </w:r>
      <w:r>
        <w:tab/>
        <w:t xml:space="preserve">(ang. </w:t>
      </w:r>
      <w:r w:rsidRPr="000C3A6C">
        <w:rPr>
          <w:i/>
          <w:iCs/>
        </w:rPr>
        <w:t>Random Number Generator</w:t>
      </w:r>
      <w:r>
        <w:t>)</w:t>
      </w:r>
    </w:p>
    <w:p w14:paraId="1EB5F158" w14:textId="391A331D" w:rsidR="00727FC7" w:rsidRDefault="00727FC7" w:rsidP="00C83AFB">
      <w:pPr>
        <w:pStyle w:val="Literatwykaz"/>
        <w:tabs>
          <w:tab w:val="clear" w:pos="567"/>
          <w:tab w:val="left" w:pos="1134"/>
        </w:tabs>
        <w:spacing w:after="120"/>
        <w:ind w:left="0" w:firstLine="0"/>
        <w:jc w:val="left"/>
      </w:pPr>
      <w:r>
        <w:t>GPIO</w:t>
      </w:r>
      <w:r>
        <w:tab/>
        <w:t xml:space="preserve"> (ang. </w:t>
      </w:r>
      <w:r w:rsidRPr="00727FC7">
        <w:rPr>
          <w:i/>
          <w:iCs/>
        </w:rPr>
        <w:t>General-Purpose Input/Output</w:t>
      </w:r>
      <w:r>
        <w:t>)</w:t>
      </w:r>
    </w:p>
    <w:p w14:paraId="72F94F78" w14:textId="3A1627BE" w:rsidR="001C3F33" w:rsidRDefault="001C3F33" w:rsidP="00C83AFB">
      <w:pPr>
        <w:pStyle w:val="Literatwykaz"/>
        <w:tabs>
          <w:tab w:val="clear" w:pos="567"/>
          <w:tab w:val="left" w:pos="1134"/>
        </w:tabs>
        <w:spacing w:after="120"/>
        <w:ind w:left="0" w:firstLine="0"/>
        <w:jc w:val="left"/>
      </w:pPr>
      <w:r>
        <w:t>GND</w:t>
      </w:r>
      <w:r>
        <w:tab/>
        <w:t xml:space="preserve">Masa (ang. </w:t>
      </w:r>
      <w:r w:rsidRPr="001C3F33">
        <w:rPr>
          <w:i/>
          <w:iCs/>
        </w:rPr>
        <w:t>ground</w:t>
      </w:r>
      <w:r>
        <w:t>)</w:t>
      </w:r>
    </w:p>
    <w:p w14:paraId="4A7AE7C7" w14:textId="77777777" w:rsidR="0079115B" w:rsidRDefault="0079115B" w:rsidP="0079115B">
      <w:pPr>
        <w:pStyle w:val="Literatwykaz"/>
        <w:tabs>
          <w:tab w:val="clear" w:pos="567"/>
          <w:tab w:val="left" w:pos="1134"/>
        </w:tabs>
        <w:spacing w:after="120"/>
        <w:ind w:left="0" w:firstLine="0"/>
        <w:jc w:val="left"/>
      </w:pPr>
      <w:r>
        <w:t>SMA</w:t>
      </w:r>
      <w:r>
        <w:tab/>
        <w:t xml:space="preserve">(ang. </w:t>
      </w:r>
      <w:r w:rsidRPr="00E400AB">
        <w:rPr>
          <w:i/>
          <w:iCs/>
        </w:rPr>
        <w:t>SubMiniature version A</w:t>
      </w:r>
      <w:r>
        <w:t>)</w:t>
      </w:r>
    </w:p>
    <w:p w14:paraId="21811438" w14:textId="39C3E19D" w:rsidR="00EA22E7" w:rsidRDefault="00EA22E7" w:rsidP="0079115B">
      <w:pPr>
        <w:pStyle w:val="Literatwykaz"/>
        <w:tabs>
          <w:tab w:val="clear" w:pos="567"/>
          <w:tab w:val="left" w:pos="1134"/>
        </w:tabs>
        <w:spacing w:after="120"/>
        <w:ind w:left="0" w:firstLine="0"/>
        <w:jc w:val="left"/>
      </w:pPr>
      <w:r>
        <w:t xml:space="preserve">SIM </w:t>
      </w:r>
      <w:r>
        <w:tab/>
        <w:t xml:space="preserve">(ang. </w:t>
      </w:r>
      <w:r>
        <w:rPr>
          <w:i/>
          <w:iCs/>
        </w:rPr>
        <w:t>S</w:t>
      </w:r>
      <w:r w:rsidRPr="00EA22E7">
        <w:rPr>
          <w:i/>
          <w:iCs/>
        </w:rPr>
        <w:t xml:space="preserve">ubscriber </w:t>
      </w:r>
      <w:r>
        <w:rPr>
          <w:i/>
          <w:iCs/>
        </w:rPr>
        <w:t>I</w:t>
      </w:r>
      <w:r w:rsidRPr="00EA22E7">
        <w:rPr>
          <w:i/>
          <w:iCs/>
        </w:rPr>
        <w:t xml:space="preserve">dentity </w:t>
      </w:r>
      <w:r>
        <w:rPr>
          <w:i/>
          <w:iCs/>
        </w:rPr>
        <w:t>M</w:t>
      </w:r>
      <w:r w:rsidRPr="00EA22E7">
        <w:rPr>
          <w:i/>
          <w:iCs/>
        </w:rPr>
        <w:t>odule</w:t>
      </w:r>
      <w:r>
        <w:t>)</w:t>
      </w:r>
    </w:p>
    <w:p w14:paraId="310C9347" w14:textId="46B24C95" w:rsidR="0079115B" w:rsidRDefault="00EA22E7" w:rsidP="00C83AFB">
      <w:pPr>
        <w:pStyle w:val="Literatwykaz"/>
        <w:tabs>
          <w:tab w:val="clear" w:pos="567"/>
          <w:tab w:val="left" w:pos="1134"/>
        </w:tabs>
        <w:spacing w:after="120"/>
        <w:ind w:left="0" w:firstLine="0"/>
        <w:jc w:val="left"/>
      </w:pPr>
      <w:r>
        <w:t>Li-Po</w:t>
      </w:r>
      <w:r>
        <w:tab/>
        <w:t xml:space="preserve"> (</w:t>
      </w:r>
      <w:r w:rsidRPr="00EA22E7">
        <w:rPr>
          <w:i/>
          <w:iCs/>
        </w:rPr>
        <w:t>litowo-polimerowy</w:t>
      </w:r>
      <w:r>
        <w:t>)</w:t>
      </w:r>
    </w:p>
    <w:p w14:paraId="08453AD2" w14:textId="527F89D3" w:rsidR="00EA22E7" w:rsidRDefault="00EA22E7" w:rsidP="00C83AFB">
      <w:pPr>
        <w:pStyle w:val="Literatwykaz"/>
        <w:tabs>
          <w:tab w:val="clear" w:pos="567"/>
          <w:tab w:val="left" w:pos="1134"/>
        </w:tabs>
        <w:spacing w:after="120"/>
        <w:ind w:left="0" w:firstLine="0"/>
        <w:jc w:val="left"/>
      </w:pPr>
      <w:r>
        <w:t>Li-Ion</w:t>
      </w:r>
      <w:r>
        <w:tab/>
        <w:t xml:space="preserve"> (</w:t>
      </w:r>
      <w:r w:rsidRPr="00EA22E7">
        <w:rPr>
          <w:i/>
          <w:iCs/>
        </w:rPr>
        <w:t>litowo- jonowy</w:t>
      </w:r>
      <w:r>
        <w:t>)</w:t>
      </w:r>
    </w:p>
    <w:p w14:paraId="4E80EC2A" w14:textId="18FF97D2" w:rsidR="006179F0" w:rsidRDefault="006179F0" w:rsidP="00C83AFB">
      <w:pPr>
        <w:pStyle w:val="Literatwykaz"/>
        <w:tabs>
          <w:tab w:val="clear" w:pos="567"/>
          <w:tab w:val="left" w:pos="1134"/>
        </w:tabs>
        <w:spacing w:after="120"/>
        <w:ind w:left="0" w:firstLine="0"/>
        <w:jc w:val="left"/>
      </w:pPr>
      <w:r>
        <w:t xml:space="preserve">RX </w:t>
      </w:r>
      <w:r>
        <w:tab/>
        <w:t xml:space="preserve">(ang. </w:t>
      </w:r>
      <w:r w:rsidRPr="006179F0">
        <w:rPr>
          <w:i/>
          <w:iCs/>
        </w:rPr>
        <w:t>receiver</w:t>
      </w:r>
      <w:r>
        <w:t>)</w:t>
      </w:r>
    </w:p>
    <w:p w14:paraId="74607D29" w14:textId="20700F89" w:rsidR="006179F0" w:rsidRDefault="006179F0" w:rsidP="00C83AFB">
      <w:pPr>
        <w:pStyle w:val="Literatwykaz"/>
        <w:tabs>
          <w:tab w:val="clear" w:pos="567"/>
          <w:tab w:val="left" w:pos="1134"/>
        </w:tabs>
        <w:spacing w:after="120"/>
        <w:ind w:left="0" w:firstLine="0"/>
        <w:jc w:val="left"/>
      </w:pPr>
      <w:r>
        <w:t xml:space="preserve">TX </w:t>
      </w:r>
      <w:r>
        <w:tab/>
        <w:t xml:space="preserve">(ang. </w:t>
      </w:r>
      <w:r w:rsidRPr="006179F0">
        <w:rPr>
          <w:i/>
          <w:iCs/>
        </w:rPr>
        <w:t>transmitter</w:t>
      </w:r>
      <w:r>
        <w:t>)</w:t>
      </w:r>
    </w:p>
    <w:p w14:paraId="05B608A1" w14:textId="60022ED9" w:rsidR="008826AC" w:rsidRDefault="008826AC" w:rsidP="00C83AFB">
      <w:pPr>
        <w:pStyle w:val="Literatwykaz"/>
        <w:tabs>
          <w:tab w:val="clear" w:pos="567"/>
          <w:tab w:val="left" w:pos="1134"/>
        </w:tabs>
        <w:spacing w:after="120"/>
        <w:ind w:left="0" w:firstLine="0"/>
        <w:jc w:val="left"/>
      </w:pPr>
      <w:r>
        <w:t xml:space="preserve">SDA </w:t>
      </w:r>
      <w:r>
        <w:tab/>
        <w:t xml:space="preserve">(ang. </w:t>
      </w:r>
      <w:r w:rsidRPr="008826AC">
        <w:rPr>
          <w:i/>
          <w:iCs/>
        </w:rPr>
        <w:t>Serial Data Line</w:t>
      </w:r>
      <w:r>
        <w:t>)</w:t>
      </w:r>
    </w:p>
    <w:p w14:paraId="074A5043" w14:textId="5573CD99" w:rsidR="008826AC" w:rsidRDefault="008826AC" w:rsidP="00C83AFB">
      <w:pPr>
        <w:pStyle w:val="Literatwykaz"/>
        <w:tabs>
          <w:tab w:val="clear" w:pos="567"/>
          <w:tab w:val="left" w:pos="1134"/>
        </w:tabs>
        <w:spacing w:after="120"/>
        <w:ind w:left="0" w:firstLine="0"/>
        <w:jc w:val="left"/>
      </w:pPr>
      <w:r>
        <w:t>SCL</w:t>
      </w:r>
      <w:r>
        <w:tab/>
        <w:t xml:space="preserve"> (ang. </w:t>
      </w:r>
      <w:r w:rsidRPr="008826AC">
        <w:rPr>
          <w:i/>
          <w:iCs/>
        </w:rPr>
        <w:t>Serial Clock Line</w:t>
      </w:r>
      <w:r>
        <w:t>)</w:t>
      </w:r>
    </w:p>
    <w:p w14:paraId="5BF37F4E" w14:textId="07EC0E71" w:rsidR="0006519D" w:rsidRDefault="0006519D" w:rsidP="00C83AFB">
      <w:pPr>
        <w:pStyle w:val="Literatwykaz"/>
        <w:tabs>
          <w:tab w:val="clear" w:pos="567"/>
          <w:tab w:val="left" w:pos="1134"/>
        </w:tabs>
        <w:spacing w:after="120"/>
        <w:ind w:left="0" w:firstLine="0"/>
        <w:jc w:val="left"/>
      </w:pPr>
      <w:r>
        <w:t xml:space="preserve">SIPO </w:t>
      </w:r>
      <w:r>
        <w:tab/>
        <w:t xml:space="preserve">(ang. </w:t>
      </w:r>
      <w:r w:rsidRPr="003B34AD">
        <w:rPr>
          <w:i/>
          <w:iCs/>
        </w:rPr>
        <w:t>Serial-In Parallel-Out</w:t>
      </w:r>
      <w:r>
        <w:t>)</w:t>
      </w:r>
    </w:p>
    <w:p w14:paraId="7DDF6650" w14:textId="7F7E260C" w:rsidR="0068496A" w:rsidRDefault="0068496A" w:rsidP="00C83AFB">
      <w:pPr>
        <w:pStyle w:val="Literatwykaz"/>
        <w:tabs>
          <w:tab w:val="clear" w:pos="567"/>
          <w:tab w:val="left" w:pos="1134"/>
        </w:tabs>
        <w:spacing w:after="120"/>
        <w:ind w:left="0" w:firstLine="0"/>
        <w:jc w:val="left"/>
      </w:pPr>
      <w:r>
        <w:t xml:space="preserve">LDO </w:t>
      </w:r>
      <w:r>
        <w:tab/>
        <w:t xml:space="preserve">(ang. </w:t>
      </w:r>
      <w:r w:rsidRPr="0068496A">
        <w:rPr>
          <w:i/>
          <w:iCs/>
        </w:rPr>
        <w:t>Low-Dropout Regulator</w:t>
      </w:r>
      <w:r>
        <w:t>)</w:t>
      </w:r>
    </w:p>
    <w:p w14:paraId="7C0B09F1" w14:textId="3D30E092" w:rsidR="00E105F2" w:rsidRDefault="00E105F2" w:rsidP="00C83AFB">
      <w:pPr>
        <w:pStyle w:val="Literatwykaz"/>
        <w:tabs>
          <w:tab w:val="clear" w:pos="567"/>
          <w:tab w:val="left" w:pos="1134"/>
        </w:tabs>
        <w:spacing w:after="120"/>
        <w:ind w:left="0" w:firstLine="0"/>
        <w:jc w:val="left"/>
      </w:pPr>
      <w:r>
        <w:t xml:space="preserve">IWDG </w:t>
      </w:r>
      <w:r>
        <w:tab/>
        <w:t xml:space="preserve">(ang. </w:t>
      </w:r>
      <w:r w:rsidRPr="00E105F2">
        <w:rPr>
          <w:i/>
          <w:iCs/>
        </w:rPr>
        <w:t>Independent Watchdog</w:t>
      </w:r>
      <w:r>
        <w:t>)</w:t>
      </w:r>
    </w:p>
    <w:p w14:paraId="36FD1BF4" w14:textId="5FA9CC00" w:rsidR="00B8716C" w:rsidRDefault="00B8716C" w:rsidP="00C83AFB">
      <w:pPr>
        <w:pStyle w:val="Literatwykaz"/>
        <w:tabs>
          <w:tab w:val="clear" w:pos="567"/>
          <w:tab w:val="left" w:pos="1134"/>
        </w:tabs>
        <w:spacing w:after="120"/>
        <w:ind w:left="0" w:firstLine="0"/>
        <w:jc w:val="left"/>
      </w:pPr>
      <w:r w:rsidRPr="00B8716C">
        <w:t xml:space="preserve">NVIC </w:t>
      </w:r>
      <w:r>
        <w:tab/>
      </w:r>
      <w:r w:rsidRPr="00B8716C">
        <w:t>(</w:t>
      </w:r>
      <w:r>
        <w:t xml:space="preserve">ang. </w:t>
      </w:r>
      <w:proofErr w:type="spellStart"/>
      <w:r w:rsidRPr="00B8716C">
        <w:rPr>
          <w:i/>
          <w:iCs/>
        </w:rPr>
        <w:t>Nested</w:t>
      </w:r>
      <w:proofErr w:type="spellEnd"/>
      <w:r w:rsidRPr="00B8716C">
        <w:rPr>
          <w:i/>
          <w:iCs/>
        </w:rPr>
        <w:t xml:space="preserve"> </w:t>
      </w:r>
      <w:proofErr w:type="spellStart"/>
      <w:r w:rsidRPr="00B8716C">
        <w:rPr>
          <w:i/>
          <w:iCs/>
        </w:rPr>
        <w:t>Vectored</w:t>
      </w:r>
      <w:proofErr w:type="spellEnd"/>
      <w:r w:rsidRPr="00B8716C">
        <w:rPr>
          <w:i/>
          <w:iCs/>
        </w:rPr>
        <w:t xml:space="preserve"> </w:t>
      </w:r>
      <w:proofErr w:type="spellStart"/>
      <w:r w:rsidRPr="00B8716C">
        <w:rPr>
          <w:i/>
          <w:iCs/>
        </w:rPr>
        <w:t>Interrupt</w:t>
      </w:r>
      <w:proofErr w:type="spellEnd"/>
      <w:r w:rsidRPr="00B8716C">
        <w:rPr>
          <w:i/>
          <w:iCs/>
        </w:rPr>
        <w:t xml:space="preserve"> Controller</w:t>
      </w:r>
      <w:r w:rsidRPr="00B8716C">
        <w:t>)</w:t>
      </w:r>
    </w:p>
    <w:p w14:paraId="4E35187E" w14:textId="45FD605C" w:rsidR="00F71FFC" w:rsidRDefault="00F71FFC" w:rsidP="00C83AFB">
      <w:pPr>
        <w:pStyle w:val="Literatwykaz"/>
        <w:tabs>
          <w:tab w:val="clear" w:pos="567"/>
          <w:tab w:val="left" w:pos="1134"/>
        </w:tabs>
        <w:spacing w:after="120"/>
        <w:ind w:left="0" w:firstLine="0"/>
        <w:jc w:val="left"/>
      </w:pPr>
      <w:r w:rsidRPr="00F71FFC">
        <w:t xml:space="preserve">ESR </w:t>
      </w:r>
      <w:r>
        <w:tab/>
      </w:r>
      <w:r w:rsidRPr="00F71FFC">
        <w:t>(</w:t>
      </w:r>
      <w:r>
        <w:t xml:space="preserve">ang. </w:t>
      </w:r>
      <w:proofErr w:type="spellStart"/>
      <w:r w:rsidRPr="00F71FFC">
        <w:rPr>
          <w:i/>
          <w:iCs/>
        </w:rPr>
        <w:t>Equivalent</w:t>
      </w:r>
      <w:proofErr w:type="spellEnd"/>
      <w:r w:rsidRPr="00F71FFC">
        <w:rPr>
          <w:i/>
          <w:iCs/>
        </w:rPr>
        <w:t xml:space="preserve"> Series </w:t>
      </w:r>
      <w:proofErr w:type="spellStart"/>
      <w:r w:rsidRPr="00F71FFC">
        <w:rPr>
          <w:i/>
          <w:iCs/>
        </w:rPr>
        <w:t>Resistance</w:t>
      </w:r>
      <w:proofErr w:type="spellEnd"/>
      <w:r w:rsidRPr="00F71FFC">
        <w:t>)</w:t>
      </w:r>
    </w:p>
    <w:p w14:paraId="5EFBE1C0" w14:textId="77777777" w:rsidR="00F57CBF" w:rsidRDefault="00F57CBF" w:rsidP="00F57CBF">
      <w:pPr>
        <w:pStyle w:val="Nagwek1"/>
        <w:numPr>
          <w:ilvl w:val="0"/>
          <w:numId w:val="0"/>
        </w:numPr>
        <w:spacing w:after="0"/>
        <w:sectPr w:rsidR="00F57CBF" w:rsidSect="008B7699">
          <w:footnotePr>
            <w:numRestart w:val="eachPage"/>
          </w:footnotePr>
          <w:pgSz w:w="11907" w:h="16840" w:code="9"/>
          <w:pgMar w:top="1418" w:right="1418" w:bottom="1418" w:left="1701" w:header="709" w:footer="765" w:gutter="0"/>
          <w:cols w:space="708"/>
          <w:docGrid w:linePitch="326"/>
        </w:sectPr>
      </w:pPr>
    </w:p>
    <w:p w14:paraId="0010668F" w14:textId="77777777" w:rsidR="009E291E" w:rsidRPr="008F36EE" w:rsidRDefault="009E291E" w:rsidP="009E291E">
      <w:pPr>
        <w:pStyle w:val="Nagwek1"/>
        <w:numPr>
          <w:ilvl w:val="0"/>
          <w:numId w:val="0"/>
        </w:numPr>
        <w:ind w:left="363"/>
      </w:pPr>
      <w:bookmarkStart w:id="28" w:name="_Toc157890665"/>
      <w:r>
        <w:lastRenderedPageBreak/>
        <w:t>Źródła</w:t>
      </w:r>
      <w:bookmarkEnd w:id="28"/>
    </w:p>
    <w:tbl>
      <w:tblPr>
        <w:tblStyle w:val="Tabela-Siatka"/>
        <w:tblW w:w="0" w:type="auto"/>
        <w:tblLook w:val="04A0" w:firstRow="1" w:lastRow="0" w:firstColumn="1" w:lastColumn="0" w:noHBand="0" w:noVBand="1"/>
      </w:tblPr>
      <w:tblGrid>
        <w:gridCol w:w="480"/>
        <w:gridCol w:w="8524"/>
      </w:tblGrid>
      <w:tr w:rsidR="009759B3" w14:paraId="44373724" w14:textId="77777777" w:rsidTr="009759B3">
        <w:tc>
          <w:tcPr>
            <w:tcW w:w="392" w:type="dxa"/>
          </w:tcPr>
          <w:p w14:paraId="05C995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266</w:t>
            </w:r>
          </w:p>
          <w:p w14:paraId="21747CE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267</w:t>
            </w:r>
          </w:p>
          <w:p w14:paraId="0CE7D15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268</w:t>
            </w:r>
          </w:p>
          <w:p w14:paraId="34574F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269</w:t>
            </w:r>
          </w:p>
          <w:p w14:paraId="14815C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270</w:t>
            </w:r>
          </w:p>
          <w:p w14:paraId="41C76B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271</w:t>
            </w:r>
          </w:p>
          <w:p w14:paraId="1A77D48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272</w:t>
            </w:r>
          </w:p>
          <w:p w14:paraId="02201F6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273</w:t>
            </w:r>
          </w:p>
          <w:p w14:paraId="2560566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274</w:t>
            </w:r>
          </w:p>
          <w:p w14:paraId="7BE0886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275</w:t>
            </w:r>
          </w:p>
          <w:p w14:paraId="6FDE1BCD"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276</w:t>
            </w:r>
          </w:p>
          <w:p w14:paraId="36DD8AD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277</w:t>
            </w:r>
          </w:p>
          <w:p w14:paraId="6C238429"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278</w:t>
            </w:r>
          </w:p>
          <w:p w14:paraId="29920BFC"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279</w:t>
            </w:r>
          </w:p>
          <w:p w14:paraId="62E29C6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280</w:t>
            </w:r>
          </w:p>
          <w:p w14:paraId="2A9653A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281</w:t>
            </w:r>
          </w:p>
          <w:p w14:paraId="64136D9A"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282</w:t>
            </w:r>
          </w:p>
          <w:p w14:paraId="5860A18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283</w:t>
            </w:r>
          </w:p>
          <w:p w14:paraId="0E21D08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284</w:t>
            </w:r>
          </w:p>
          <w:p w14:paraId="424970A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285</w:t>
            </w:r>
          </w:p>
          <w:p w14:paraId="1673BDE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286</w:t>
            </w:r>
          </w:p>
          <w:p w14:paraId="71498E86"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287</w:t>
            </w:r>
          </w:p>
          <w:p w14:paraId="2DEDA6B0"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288</w:t>
            </w:r>
          </w:p>
          <w:p w14:paraId="1120791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289</w:t>
            </w:r>
          </w:p>
          <w:p w14:paraId="25D2485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290</w:t>
            </w:r>
          </w:p>
          <w:p w14:paraId="0F2D00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291</w:t>
            </w:r>
          </w:p>
          <w:p w14:paraId="4C7AF2B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292</w:t>
            </w:r>
          </w:p>
          <w:p w14:paraId="23BF54D7"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293</w:t>
            </w:r>
          </w:p>
          <w:p w14:paraId="7E269292"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294</w:t>
            </w:r>
          </w:p>
          <w:p w14:paraId="28D1DC68"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295</w:t>
            </w:r>
          </w:p>
          <w:p w14:paraId="160154E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296</w:t>
            </w:r>
          </w:p>
          <w:p w14:paraId="4C220013"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297</w:t>
            </w:r>
          </w:p>
          <w:p w14:paraId="4F69A58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298</w:t>
            </w:r>
          </w:p>
          <w:p w14:paraId="23010B75"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299</w:t>
            </w:r>
          </w:p>
          <w:p w14:paraId="7A215D4B"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300</w:t>
            </w:r>
          </w:p>
          <w:p w14:paraId="6D05059F"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301</w:t>
            </w:r>
          </w:p>
          <w:p w14:paraId="74B59CDE"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302</w:t>
            </w:r>
          </w:p>
          <w:p w14:paraId="764FF771" w14:textId="77777777" w:rsidR="009759B3" w:rsidRPr="009759B3" w:rsidRDefault="009759B3" w:rsidP="009759B3">
            <w:pPr>
              <w:overflowPunct/>
              <w:autoSpaceDE/>
              <w:autoSpaceDN/>
              <w:adjustRightInd/>
              <w:textAlignment w:val="auto"/>
              <w:rPr>
                <w:rFonts w:ascii="Consolas" w:hAnsi="Consolas"/>
                <w:sz w:val="16"/>
                <w:szCs w:val="16"/>
              </w:rPr>
            </w:pPr>
            <w:r w:rsidRPr="009759B3">
              <w:rPr>
                <w:rFonts w:ascii="Consolas" w:hAnsi="Consolas"/>
                <w:sz w:val="16"/>
                <w:szCs w:val="16"/>
              </w:rPr>
              <w:t>303</w:t>
            </w:r>
          </w:p>
          <w:p w14:paraId="7BF1F03F" w14:textId="74D4A18F" w:rsidR="009759B3" w:rsidRPr="009759B3" w:rsidRDefault="009759B3" w:rsidP="009759B3">
            <w:pPr>
              <w:overflowPunct/>
              <w:autoSpaceDE/>
              <w:autoSpaceDN/>
              <w:adjustRightInd/>
              <w:textAlignment w:val="auto"/>
              <w:rPr>
                <w:sz w:val="16"/>
                <w:szCs w:val="16"/>
              </w:rPr>
            </w:pPr>
            <w:r w:rsidRPr="009759B3">
              <w:rPr>
                <w:rFonts w:ascii="Consolas" w:hAnsi="Consolas"/>
                <w:sz w:val="16"/>
                <w:szCs w:val="16"/>
              </w:rPr>
              <w:t>304</w:t>
            </w:r>
          </w:p>
        </w:tc>
        <w:tc>
          <w:tcPr>
            <w:tcW w:w="8536" w:type="dxa"/>
          </w:tcPr>
          <w:p w14:paraId="64896CA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 xml:space="preserve"> </w:t>
            </w:r>
            <w:proofErr w:type="spellStart"/>
            <w:r w:rsidRPr="009759B3">
              <w:rPr>
                <w:rFonts w:ascii="Consolas" w:hAnsi="Consolas"/>
                <w:b/>
                <w:bCs/>
                <w:color w:val="000000"/>
                <w:sz w:val="16"/>
                <w:szCs w:val="16"/>
              </w:rPr>
              <w:t>send_SMS</w:t>
            </w:r>
            <w:proofErr w:type="spellEnd"/>
            <w:r w:rsidRPr="009759B3">
              <w:rPr>
                <w:rFonts w:ascii="Consolas" w:hAnsi="Consolas"/>
                <w:color w:val="000000"/>
                <w:sz w:val="16"/>
                <w:szCs w:val="16"/>
              </w:rPr>
              <w:t>(</w:t>
            </w:r>
            <w:proofErr w:type="spellStart"/>
            <w:r w:rsidRPr="009759B3">
              <w:rPr>
                <w:rFonts w:ascii="Consolas" w:hAnsi="Consolas"/>
                <w:b/>
                <w:bCs/>
                <w:color w:val="7F0055"/>
                <w:sz w:val="16"/>
                <w:szCs w:val="16"/>
              </w:rPr>
              <w:t>void</w:t>
            </w:r>
            <w:proofErr w:type="spellEnd"/>
            <w:r w:rsidRPr="009759B3">
              <w:rPr>
                <w:rFonts w:ascii="Consolas" w:hAnsi="Consolas"/>
                <w:color w:val="000000"/>
                <w:sz w:val="16"/>
                <w:szCs w:val="16"/>
              </w:rPr>
              <w:t>)</w:t>
            </w:r>
          </w:p>
          <w:p w14:paraId="071AE50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p w14:paraId="2DD09ED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"AT+CMGF=1\r"</w:t>
            </w:r>
            <w:r w:rsidRPr="009759B3">
              <w:rPr>
                <w:rFonts w:ascii="Consolas" w:hAnsi="Consolas"/>
                <w:color w:val="000000"/>
                <w:sz w:val="16"/>
                <w:szCs w:val="16"/>
              </w:rPr>
              <w:t>;</w:t>
            </w:r>
          </w:p>
          <w:p w14:paraId="3769CC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 </w:t>
            </w:r>
            <w:r w:rsidRPr="009759B3">
              <w:rPr>
                <w:rFonts w:ascii="Consolas" w:hAnsi="Consolas"/>
                <w:color w:val="2A00FF"/>
                <w:sz w:val="16"/>
                <w:szCs w:val="16"/>
              </w:rPr>
              <w:t>"AT+CSCS=\"GSM\"\r"</w:t>
            </w:r>
            <w:r w:rsidRPr="009759B3">
              <w:rPr>
                <w:rFonts w:ascii="Consolas" w:hAnsi="Consolas"/>
                <w:color w:val="000000"/>
                <w:sz w:val="16"/>
                <w:szCs w:val="16"/>
              </w:rPr>
              <w:t>;</w:t>
            </w:r>
          </w:p>
          <w:p w14:paraId="70D1B8B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[31];</w:t>
            </w:r>
          </w:p>
          <w:p w14:paraId="38A92A4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r w:rsidRPr="009759B3">
              <w:rPr>
                <w:rFonts w:ascii="Consolas" w:hAnsi="Consolas"/>
                <w:color w:val="2A00FF"/>
                <w:sz w:val="16"/>
                <w:szCs w:val="16"/>
              </w:rPr>
              <w:t>"AT+CMGS=\"+</w:t>
            </w:r>
            <w:proofErr w:type="spellStart"/>
            <w:r w:rsidRPr="009759B3">
              <w:rPr>
                <w:rFonts w:ascii="Consolas" w:hAnsi="Consolas"/>
                <w:color w:val="2A00FF"/>
                <w:sz w:val="16"/>
                <w:szCs w:val="16"/>
              </w:rPr>
              <w:t>48%s</w:t>
            </w:r>
            <w:proofErr w:type="spellEnd"/>
            <w:r w:rsidRPr="009759B3">
              <w:rPr>
                <w:rFonts w:ascii="Consolas" w:hAnsi="Consolas"/>
                <w:color w:val="2A00FF"/>
                <w:sz w:val="16"/>
                <w:szCs w:val="16"/>
              </w:rPr>
              <w:t>\"\r"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phone_number</w:t>
            </w:r>
            <w:proofErr w:type="spellEnd"/>
            <w:r w:rsidRPr="009759B3">
              <w:rPr>
                <w:rFonts w:ascii="Consolas" w:hAnsi="Consolas"/>
                <w:color w:val="000000"/>
                <w:sz w:val="16"/>
                <w:szCs w:val="16"/>
              </w:rPr>
              <w:t>);</w:t>
            </w:r>
          </w:p>
          <w:p w14:paraId="4CC7331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access_key_draw</w:t>
            </w:r>
            <w:proofErr w:type="spellEnd"/>
            <w:r w:rsidRPr="009759B3">
              <w:rPr>
                <w:rFonts w:ascii="Consolas" w:hAnsi="Consolas"/>
                <w:color w:val="000000"/>
                <w:sz w:val="16"/>
                <w:szCs w:val="16"/>
              </w:rPr>
              <w:t>();</w:t>
            </w:r>
          </w:p>
          <w:p w14:paraId="10FEEE2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[34];</w:t>
            </w:r>
          </w:p>
          <w:p w14:paraId="1F02A23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642880"/>
                <w:sz w:val="16"/>
                <w:szCs w:val="16"/>
              </w:rPr>
              <w:t>sprintf</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r w:rsidRPr="009759B3">
              <w:rPr>
                <w:rFonts w:ascii="Consolas" w:hAnsi="Consolas"/>
                <w:color w:val="2A00FF"/>
                <w:sz w:val="16"/>
                <w:szCs w:val="16"/>
              </w:rPr>
              <w:t>"</w:t>
            </w:r>
            <w:r w:rsidRPr="009759B3">
              <w:rPr>
                <w:rFonts w:ascii="Consolas" w:hAnsi="Consolas"/>
                <w:color w:val="2A00FF"/>
                <w:sz w:val="16"/>
                <w:szCs w:val="16"/>
                <w:u w:val="single"/>
              </w:rPr>
              <w:t>Kod</w:t>
            </w:r>
            <w:r w:rsidRPr="009759B3">
              <w:rPr>
                <w:rFonts w:ascii="Consolas" w:hAnsi="Consolas"/>
                <w:color w:val="2A00FF"/>
                <w:sz w:val="16"/>
                <w:szCs w:val="16"/>
              </w:rPr>
              <w:t xml:space="preserve"> </w:t>
            </w:r>
            <w:proofErr w:type="spellStart"/>
            <w:r w:rsidRPr="009759B3">
              <w:rPr>
                <w:rFonts w:ascii="Consolas" w:hAnsi="Consolas"/>
                <w:color w:val="2A00FF"/>
                <w:sz w:val="16"/>
                <w:szCs w:val="16"/>
                <w:u w:val="single"/>
              </w:rPr>
              <w:t>dostepu</w:t>
            </w:r>
            <w:proofErr w:type="spellEnd"/>
            <w:r w:rsidRPr="009759B3">
              <w:rPr>
                <w:rFonts w:ascii="Consolas" w:hAnsi="Consolas"/>
                <w:color w:val="2A00FF"/>
                <w:sz w:val="16"/>
                <w:szCs w:val="16"/>
              </w:rPr>
              <w:t xml:space="preserve"> do </w:t>
            </w:r>
            <w:r w:rsidRPr="009759B3">
              <w:rPr>
                <w:rFonts w:ascii="Consolas" w:hAnsi="Consolas"/>
                <w:color w:val="2A00FF"/>
                <w:sz w:val="16"/>
                <w:szCs w:val="16"/>
                <w:u w:val="single"/>
              </w:rPr>
              <w:t>skrytki</w:t>
            </w:r>
            <w:r w:rsidRPr="009759B3">
              <w:rPr>
                <w:rFonts w:ascii="Consolas" w:hAnsi="Consolas"/>
                <w:color w:val="2A00FF"/>
                <w:sz w:val="16"/>
                <w:szCs w:val="16"/>
              </w:rPr>
              <w:t>: %s"</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access_key</w:t>
            </w:r>
            <w:proofErr w:type="spellEnd"/>
            <w:r w:rsidRPr="009759B3">
              <w:rPr>
                <w:rFonts w:ascii="Consolas" w:hAnsi="Consolas"/>
                <w:color w:val="000000"/>
                <w:sz w:val="16"/>
                <w:szCs w:val="16"/>
              </w:rPr>
              <w:t>);</w:t>
            </w:r>
          </w:p>
          <w:p w14:paraId="4314CD60"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static</w:t>
            </w:r>
            <w:proofErr w:type="spellEnd"/>
            <w:r w:rsidRPr="009759B3">
              <w:rPr>
                <w:rFonts w:ascii="Consolas" w:hAnsi="Consolas"/>
                <w:color w:val="000000"/>
                <w:sz w:val="16"/>
                <w:szCs w:val="16"/>
              </w:rPr>
              <w:t xml:space="preserve"> </w:t>
            </w:r>
            <w:r w:rsidRPr="009759B3">
              <w:rPr>
                <w:rFonts w:ascii="Consolas" w:hAnsi="Consolas"/>
                <w:b/>
                <w:bCs/>
                <w:color w:val="7F0055"/>
                <w:sz w:val="16"/>
                <w:szCs w:val="16"/>
              </w:rPr>
              <w:t>char</w:t>
            </w:r>
            <w:r w:rsidRPr="009759B3">
              <w:rPr>
                <w:rFonts w:ascii="Consolas" w:hAnsi="Consolas"/>
                <w:color w:val="000000"/>
                <w:sz w:val="16"/>
                <w:szCs w:val="16"/>
              </w:rPr>
              <w:t xml:space="preserve"> </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xml:space="preserve"> = </w:t>
            </w:r>
            <w:proofErr w:type="spellStart"/>
            <w:r w:rsidRPr="009759B3">
              <w:rPr>
                <w:rFonts w:ascii="Consolas" w:hAnsi="Consolas"/>
                <w:color w:val="000000"/>
                <w:sz w:val="16"/>
                <w:szCs w:val="16"/>
              </w:rPr>
              <w:t>0x1A</w:t>
            </w:r>
            <w:proofErr w:type="spellEnd"/>
            <w:r w:rsidRPr="009759B3">
              <w:rPr>
                <w:rFonts w:ascii="Consolas" w:hAnsi="Consolas"/>
                <w:color w:val="000000"/>
                <w:sz w:val="16"/>
                <w:szCs w:val="16"/>
              </w:rPr>
              <w:t>;</w:t>
            </w:r>
          </w:p>
          <w:p w14:paraId="1017AFB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7BD09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color w:val="000000"/>
                <w:sz w:val="16"/>
                <w:szCs w:val="16"/>
              </w:rPr>
              <w:t>delay</w:t>
            </w:r>
            <w:proofErr w:type="spellEnd"/>
            <w:r w:rsidRPr="009759B3">
              <w:rPr>
                <w:rFonts w:ascii="Consolas" w:hAnsi="Consolas"/>
                <w:color w:val="000000"/>
                <w:sz w:val="16"/>
                <w:szCs w:val="16"/>
              </w:rPr>
              <w:t>(100);</w:t>
            </w:r>
          </w:p>
          <w:p w14:paraId="2A223D4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p>
          <w:p w14:paraId="7E96B006"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switch</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w:t>
            </w:r>
          </w:p>
          <w:p w14:paraId="75EBDC7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747514C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MESSAGE_1</w:t>
            </w:r>
            <w:r w:rsidRPr="009759B3">
              <w:rPr>
                <w:rFonts w:ascii="Consolas" w:hAnsi="Consolas"/>
                <w:color w:val="000000"/>
                <w:sz w:val="16"/>
                <w:szCs w:val="16"/>
              </w:rPr>
              <w:t>:</w:t>
            </w:r>
          </w:p>
          <w:p w14:paraId="4AABBB0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message_cmgf</w:t>
            </w:r>
            <w:proofErr w:type="spellEnd"/>
            <w:r w:rsidRPr="009759B3">
              <w:rPr>
                <w:rFonts w:ascii="Consolas" w:hAnsi="Consolas"/>
                <w:color w:val="000000"/>
                <w:sz w:val="16"/>
                <w:szCs w:val="16"/>
              </w:rPr>
              <w:t>));</w:t>
            </w:r>
          </w:p>
          <w:p w14:paraId="39333BE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MESSAGE_2</w:t>
            </w:r>
            <w:r w:rsidRPr="009759B3">
              <w:rPr>
                <w:rFonts w:ascii="Consolas" w:hAnsi="Consolas"/>
                <w:color w:val="000000"/>
                <w:sz w:val="16"/>
                <w:szCs w:val="16"/>
              </w:rPr>
              <w:t>;</w:t>
            </w:r>
          </w:p>
          <w:p w14:paraId="7D8D315A"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2CAB4B3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MESSAGE_2</w:t>
            </w:r>
            <w:r w:rsidRPr="009759B3">
              <w:rPr>
                <w:rFonts w:ascii="Consolas" w:hAnsi="Consolas"/>
                <w:color w:val="000000"/>
                <w:sz w:val="16"/>
                <w:szCs w:val="16"/>
              </w:rPr>
              <w:t>:</w:t>
            </w:r>
          </w:p>
          <w:p w14:paraId="42728BF9"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message_cscs</w:t>
            </w:r>
            <w:proofErr w:type="spellEnd"/>
            <w:r w:rsidRPr="009759B3">
              <w:rPr>
                <w:rFonts w:ascii="Consolas" w:hAnsi="Consolas"/>
                <w:color w:val="000000"/>
                <w:sz w:val="16"/>
                <w:szCs w:val="16"/>
              </w:rPr>
              <w:t>));</w:t>
            </w:r>
          </w:p>
          <w:p w14:paraId="3F70B25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MESSAGE_3</w:t>
            </w:r>
            <w:r w:rsidRPr="009759B3">
              <w:rPr>
                <w:rFonts w:ascii="Consolas" w:hAnsi="Consolas"/>
                <w:color w:val="000000"/>
                <w:sz w:val="16"/>
                <w:szCs w:val="16"/>
              </w:rPr>
              <w:t>;</w:t>
            </w:r>
          </w:p>
          <w:p w14:paraId="61776AA2"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D42A251"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MESSAGE_3</w:t>
            </w:r>
            <w:r w:rsidRPr="009759B3">
              <w:rPr>
                <w:rFonts w:ascii="Consolas" w:hAnsi="Consolas"/>
                <w:color w:val="000000"/>
                <w:sz w:val="16"/>
                <w:szCs w:val="16"/>
              </w:rPr>
              <w:t>:</w:t>
            </w:r>
          </w:p>
          <w:p w14:paraId="4059D29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message_cmgs</w:t>
            </w:r>
            <w:proofErr w:type="spellEnd"/>
            <w:r w:rsidRPr="009759B3">
              <w:rPr>
                <w:rFonts w:ascii="Consolas" w:hAnsi="Consolas"/>
                <w:color w:val="000000"/>
                <w:sz w:val="16"/>
                <w:szCs w:val="16"/>
              </w:rPr>
              <w:t>));</w:t>
            </w:r>
          </w:p>
          <w:p w14:paraId="50F1E564"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MESSAGE_4</w:t>
            </w:r>
            <w:r w:rsidRPr="009759B3">
              <w:rPr>
                <w:rFonts w:ascii="Consolas" w:hAnsi="Consolas"/>
                <w:color w:val="000000"/>
                <w:sz w:val="16"/>
                <w:szCs w:val="16"/>
              </w:rPr>
              <w:t>;</w:t>
            </w:r>
          </w:p>
          <w:p w14:paraId="6AFA200B"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18AC235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MESSAGE_4</w:t>
            </w:r>
            <w:r w:rsidRPr="009759B3">
              <w:rPr>
                <w:rFonts w:ascii="Consolas" w:hAnsi="Consolas"/>
                <w:color w:val="000000"/>
                <w:sz w:val="16"/>
                <w:szCs w:val="16"/>
              </w:rPr>
              <w:t>:</w:t>
            </w:r>
          </w:p>
          <w:p w14:paraId="1ED5407D"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 xml:space="preserve">, </w:t>
            </w:r>
            <w:proofErr w:type="spellStart"/>
            <w:r w:rsidRPr="009759B3">
              <w:rPr>
                <w:rFonts w:ascii="Consolas" w:hAnsi="Consolas"/>
                <w:b/>
                <w:bCs/>
                <w:color w:val="642880"/>
                <w:sz w:val="16"/>
                <w:szCs w:val="16"/>
              </w:rPr>
              <w:t>strlen</w:t>
            </w:r>
            <w:proofErr w:type="spellEnd"/>
            <w:r w:rsidRPr="009759B3">
              <w:rPr>
                <w:rFonts w:ascii="Consolas" w:hAnsi="Consolas"/>
                <w:color w:val="000000"/>
                <w:sz w:val="16"/>
                <w:szCs w:val="16"/>
              </w:rPr>
              <w:t>(</w:t>
            </w:r>
            <w:proofErr w:type="spellStart"/>
            <w:r w:rsidRPr="009759B3">
              <w:rPr>
                <w:rFonts w:ascii="Consolas" w:hAnsi="Consolas"/>
                <w:color w:val="000000"/>
                <w:sz w:val="16"/>
                <w:szCs w:val="16"/>
              </w:rPr>
              <w:t>message_message</w:t>
            </w:r>
            <w:proofErr w:type="spellEnd"/>
            <w:r w:rsidRPr="009759B3">
              <w:rPr>
                <w:rFonts w:ascii="Consolas" w:hAnsi="Consolas"/>
                <w:color w:val="000000"/>
                <w:sz w:val="16"/>
                <w:szCs w:val="16"/>
              </w:rPr>
              <w:t>));</w:t>
            </w:r>
          </w:p>
          <w:p w14:paraId="7617BA7F"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MESSAGE_5</w:t>
            </w:r>
            <w:r w:rsidRPr="009759B3">
              <w:rPr>
                <w:rFonts w:ascii="Consolas" w:hAnsi="Consolas"/>
                <w:color w:val="000000"/>
                <w:sz w:val="16"/>
                <w:szCs w:val="16"/>
              </w:rPr>
              <w:t>;</w:t>
            </w:r>
          </w:p>
          <w:p w14:paraId="075A981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989913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case</w:t>
            </w:r>
            <w:proofErr w:type="spellEnd"/>
            <w:r w:rsidRPr="009759B3">
              <w:rPr>
                <w:rFonts w:ascii="Consolas" w:hAnsi="Consolas"/>
                <w:color w:val="000000"/>
                <w:sz w:val="16"/>
                <w:szCs w:val="16"/>
              </w:rPr>
              <w:t xml:space="preserve"> </w:t>
            </w:r>
            <w:r w:rsidRPr="009759B3">
              <w:rPr>
                <w:rFonts w:ascii="Consolas" w:hAnsi="Consolas"/>
                <w:i/>
                <w:iCs/>
                <w:color w:val="0000C0"/>
                <w:sz w:val="16"/>
                <w:szCs w:val="16"/>
              </w:rPr>
              <w:t>MESSAGE_5</w:t>
            </w:r>
            <w:r w:rsidRPr="009759B3">
              <w:rPr>
                <w:rFonts w:ascii="Consolas" w:hAnsi="Consolas"/>
                <w:color w:val="000000"/>
                <w:sz w:val="16"/>
                <w:szCs w:val="16"/>
              </w:rPr>
              <w:t>:</w:t>
            </w:r>
          </w:p>
          <w:p w14:paraId="6D956D55"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HAL_UART_Transmit_IT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huart1</w:t>
            </w:r>
            <w:proofErr w:type="spellEnd"/>
            <w:r w:rsidRPr="009759B3">
              <w:rPr>
                <w:rFonts w:ascii="Consolas" w:hAnsi="Consolas"/>
                <w:color w:val="000000"/>
                <w:sz w:val="16"/>
                <w:szCs w:val="16"/>
              </w:rPr>
              <w:t>, (</w:t>
            </w:r>
            <w:proofErr w:type="spellStart"/>
            <w:r w:rsidRPr="009759B3">
              <w:rPr>
                <w:rFonts w:ascii="Consolas" w:hAnsi="Consolas"/>
                <w:color w:val="005032"/>
                <w:sz w:val="16"/>
                <w:szCs w:val="16"/>
              </w:rPr>
              <w:t>uint8_t</w:t>
            </w:r>
            <w:proofErr w:type="spellEnd"/>
            <w:r w:rsidRPr="009759B3">
              <w:rPr>
                <w:rFonts w:ascii="Consolas" w:hAnsi="Consolas"/>
                <w:color w:val="000000"/>
                <w:sz w:val="16"/>
                <w:szCs w:val="16"/>
              </w:rPr>
              <w:t>*)&amp;</w:t>
            </w:r>
            <w:proofErr w:type="spellStart"/>
            <w:r w:rsidRPr="009759B3">
              <w:rPr>
                <w:rFonts w:ascii="Consolas" w:hAnsi="Consolas"/>
                <w:color w:val="000000"/>
                <w:sz w:val="16"/>
                <w:szCs w:val="16"/>
              </w:rPr>
              <w:t>message_ctrlz</w:t>
            </w:r>
            <w:proofErr w:type="spellEnd"/>
            <w:r w:rsidRPr="009759B3">
              <w:rPr>
                <w:rFonts w:ascii="Consolas" w:hAnsi="Consolas"/>
                <w:color w:val="000000"/>
                <w:sz w:val="16"/>
                <w:szCs w:val="16"/>
              </w:rPr>
              <w:t>, 1);</w:t>
            </w:r>
          </w:p>
          <w:p w14:paraId="18903B1C"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color w:val="000000"/>
                <w:sz w:val="16"/>
                <w:szCs w:val="16"/>
              </w:rPr>
              <w:t>message_number</w:t>
            </w:r>
            <w:proofErr w:type="spellEnd"/>
            <w:r w:rsidRPr="009759B3">
              <w:rPr>
                <w:rFonts w:ascii="Consolas" w:hAnsi="Consolas"/>
                <w:color w:val="000000"/>
                <w:sz w:val="16"/>
                <w:szCs w:val="16"/>
              </w:rPr>
              <w:t xml:space="preserve"> = </w:t>
            </w:r>
            <w:r w:rsidRPr="009759B3">
              <w:rPr>
                <w:rFonts w:ascii="Consolas" w:hAnsi="Consolas"/>
                <w:i/>
                <w:iCs/>
                <w:color w:val="0000C0"/>
                <w:sz w:val="16"/>
                <w:szCs w:val="16"/>
              </w:rPr>
              <w:t>DONE</w:t>
            </w:r>
            <w:r w:rsidRPr="009759B3">
              <w:rPr>
                <w:rFonts w:ascii="Consolas" w:hAnsi="Consolas"/>
                <w:color w:val="000000"/>
                <w:sz w:val="16"/>
                <w:szCs w:val="16"/>
              </w:rPr>
              <w:t>;</w:t>
            </w:r>
          </w:p>
          <w:p w14:paraId="703863E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E5E9B98"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proofErr w:type="spellStart"/>
            <w:r w:rsidRPr="009759B3">
              <w:rPr>
                <w:rFonts w:ascii="Consolas" w:hAnsi="Consolas"/>
                <w:b/>
                <w:bCs/>
                <w:color w:val="7F0055"/>
                <w:sz w:val="16"/>
                <w:szCs w:val="16"/>
              </w:rPr>
              <w:t>default</w:t>
            </w:r>
            <w:proofErr w:type="spellEnd"/>
            <w:r w:rsidRPr="009759B3">
              <w:rPr>
                <w:rFonts w:ascii="Consolas" w:hAnsi="Consolas"/>
                <w:color w:val="000000"/>
                <w:sz w:val="16"/>
                <w:szCs w:val="16"/>
              </w:rPr>
              <w:t>:</w:t>
            </w:r>
          </w:p>
          <w:p w14:paraId="4E83F30E"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r>
            <w:r w:rsidRPr="009759B3">
              <w:rPr>
                <w:rFonts w:ascii="Consolas" w:hAnsi="Consolas"/>
                <w:color w:val="000000"/>
                <w:sz w:val="16"/>
                <w:szCs w:val="16"/>
              </w:rPr>
              <w:tab/>
            </w:r>
            <w:proofErr w:type="spellStart"/>
            <w:r w:rsidRPr="009759B3">
              <w:rPr>
                <w:rFonts w:ascii="Consolas" w:hAnsi="Consolas"/>
                <w:b/>
                <w:bCs/>
                <w:color w:val="7F0055"/>
                <w:sz w:val="16"/>
                <w:szCs w:val="16"/>
              </w:rPr>
              <w:t>break</w:t>
            </w:r>
            <w:proofErr w:type="spellEnd"/>
            <w:r w:rsidRPr="009759B3">
              <w:rPr>
                <w:rFonts w:ascii="Consolas" w:hAnsi="Consolas"/>
                <w:color w:val="000000"/>
                <w:sz w:val="16"/>
                <w:szCs w:val="16"/>
              </w:rPr>
              <w:t>;</w:t>
            </w:r>
          </w:p>
          <w:p w14:paraId="37103BF3" w14:textId="77777777" w:rsidR="009759B3" w:rsidRPr="009759B3" w:rsidRDefault="009759B3" w:rsidP="009759B3">
            <w:pPr>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ab/>
              <w:t>}</w:t>
            </w:r>
          </w:p>
          <w:p w14:paraId="0B9A9448" w14:textId="70B4B194" w:rsidR="009759B3" w:rsidRPr="009759B3" w:rsidRDefault="009759B3" w:rsidP="009759B3">
            <w:pPr>
              <w:keepNext/>
              <w:shd w:val="clear" w:color="auto" w:fill="FFFFFF"/>
              <w:overflowPunct/>
              <w:autoSpaceDE/>
              <w:autoSpaceDN/>
              <w:adjustRightInd/>
              <w:textAlignment w:val="auto"/>
              <w:rPr>
                <w:rFonts w:ascii="Consolas" w:hAnsi="Consolas"/>
                <w:color w:val="000000"/>
                <w:sz w:val="16"/>
                <w:szCs w:val="16"/>
              </w:rPr>
            </w:pPr>
            <w:r w:rsidRPr="009759B3">
              <w:rPr>
                <w:rFonts w:ascii="Consolas" w:hAnsi="Consolas"/>
                <w:color w:val="000000"/>
                <w:sz w:val="16"/>
                <w:szCs w:val="16"/>
              </w:rPr>
              <w:t>}</w:t>
            </w:r>
          </w:p>
        </w:tc>
      </w:tr>
    </w:tbl>
    <w:p w14:paraId="39EFBB2C" w14:textId="4CF19E5D" w:rsidR="00E156BE" w:rsidRPr="009759B3" w:rsidRDefault="009759B3" w:rsidP="009759B3">
      <w:pPr>
        <w:pStyle w:val="Legenda"/>
        <w:jc w:val="center"/>
        <w:rPr>
          <w:sz w:val="20"/>
          <w:u w:val="single"/>
        </w:rPr>
      </w:pPr>
      <w:r w:rsidRPr="009759B3">
        <w:rPr>
          <w:sz w:val="20"/>
          <w:u w:val="single"/>
        </w:rPr>
        <w:t xml:space="preserve">Rysunek 5.5 </w:t>
      </w:r>
      <w:r>
        <w:rPr>
          <w:sz w:val="20"/>
          <w:u w:val="single"/>
        </w:rPr>
        <w:t>F</w:t>
      </w:r>
      <w:r w:rsidRPr="009759B3">
        <w:rPr>
          <w:sz w:val="20"/>
          <w:u w:val="single"/>
        </w:rPr>
        <w:t xml:space="preserve">unkcja </w:t>
      </w:r>
      <w:proofErr w:type="spellStart"/>
      <w:r w:rsidRPr="009759B3">
        <w:rPr>
          <w:sz w:val="20"/>
          <w:u w:val="single"/>
        </w:rPr>
        <w:t>send_SMS</w:t>
      </w:r>
      <w:proofErr w:type="spellEnd"/>
      <w:r w:rsidRPr="009759B3">
        <w:rPr>
          <w:sz w:val="20"/>
          <w:u w:val="single"/>
        </w:rPr>
        <w:t>()</w:t>
      </w:r>
    </w:p>
    <w:p w14:paraId="3CEC6B77" w14:textId="77777777" w:rsidR="00F57CBF" w:rsidRDefault="00F57CBF" w:rsidP="00BA6B92">
      <w:pPr>
        <w:overflowPunct/>
        <w:autoSpaceDE/>
        <w:autoSpaceDN/>
        <w:adjustRightInd/>
        <w:textAlignment w:val="auto"/>
      </w:pPr>
    </w:p>
    <w:p w14:paraId="54E37DF5" w14:textId="0CE3CD2A" w:rsidR="00577E2B" w:rsidRDefault="00490E8C" w:rsidP="00BA6B92">
      <w:pPr>
        <w:overflowPunct/>
        <w:autoSpaceDE/>
        <w:autoSpaceDN/>
        <w:adjustRightInd/>
        <w:textAlignment w:val="auto"/>
      </w:pPr>
      <w:r>
        <w:t>Pozostały kod źródłowy został umieszczony w dodatkowym pliku.</w:t>
      </w:r>
    </w:p>
    <w:p w14:paraId="36641604" w14:textId="77777777" w:rsidR="00577E2B" w:rsidRDefault="00577E2B" w:rsidP="00BA6B92">
      <w:pPr>
        <w:overflowPunct/>
        <w:autoSpaceDE/>
        <w:autoSpaceDN/>
        <w:adjustRightInd/>
        <w:textAlignment w:val="auto"/>
      </w:pPr>
    </w:p>
    <w:p w14:paraId="38AD7484" w14:textId="77777777" w:rsidR="00F57CBF" w:rsidRDefault="009E291E" w:rsidP="00BA6B92">
      <w:pPr>
        <w:overflowPunct/>
        <w:autoSpaceDE/>
        <w:autoSpaceDN/>
        <w:adjustRightInd/>
        <w:textAlignment w:val="auto"/>
        <w:sectPr w:rsidR="00F57CBF" w:rsidSect="008B7699">
          <w:headerReference w:type="default" r:id="rId90"/>
          <w:footnotePr>
            <w:numRestart w:val="eachPage"/>
          </w:footnotePr>
          <w:pgSz w:w="11907" w:h="16840" w:code="9"/>
          <w:pgMar w:top="1418" w:right="1418" w:bottom="1418" w:left="1701" w:header="709" w:footer="709" w:gutter="0"/>
          <w:cols w:space="708"/>
          <w:docGrid w:linePitch="326"/>
        </w:sectPr>
      </w:pPr>
      <w:r>
        <w:br w:type="page"/>
      </w:r>
    </w:p>
    <w:p w14:paraId="715BB65B" w14:textId="77777777" w:rsidR="00B97622" w:rsidRPr="005E07A9" w:rsidRDefault="006525AD" w:rsidP="008D21A5">
      <w:pPr>
        <w:pStyle w:val="Nagwek1"/>
        <w:numPr>
          <w:ilvl w:val="0"/>
          <w:numId w:val="0"/>
        </w:numPr>
        <w:ind w:left="363"/>
      </w:pPr>
      <w:bookmarkStart w:id="29" w:name="_Toc157890666"/>
      <w:r>
        <w:lastRenderedPageBreak/>
        <w:t>Lista dodatkowych plików, uzupełniających tekst pracy</w:t>
      </w:r>
      <w:bookmarkEnd w:id="29"/>
    </w:p>
    <w:p w14:paraId="666FA90F" w14:textId="77777777" w:rsidR="00B97622" w:rsidRDefault="006525AD" w:rsidP="004F3E9B">
      <w:pPr>
        <w:pStyle w:val="Tekstpods"/>
      </w:pPr>
      <w:r>
        <w:t>W systemie, do pracy dołączono dodatkowe pliki</w:t>
      </w:r>
      <w:r w:rsidR="00E90BF1">
        <w:t xml:space="preserve"> zawierające</w:t>
      </w:r>
      <w:r w:rsidR="009E291E">
        <w:t>:</w:t>
      </w:r>
    </w:p>
    <w:p w14:paraId="565D83D7" w14:textId="77777777" w:rsidR="00490E8C" w:rsidRDefault="00490E8C" w:rsidP="00B97622">
      <w:pPr>
        <w:pStyle w:val="Tekstpods"/>
        <w:numPr>
          <w:ilvl w:val="0"/>
          <w:numId w:val="34"/>
        </w:numPr>
        <w:ind w:left="709" w:hanging="357"/>
      </w:pPr>
      <w:r>
        <w:t>Archiwum zawierające kod źródłowy programu mikrokontrolera</w:t>
      </w:r>
    </w:p>
    <w:p w14:paraId="64B582C8" w14:textId="5CC4A094" w:rsidR="00B97622" w:rsidRDefault="00490E8C" w:rsidP="00B97622">
      <w:pPr>
        <w:pStyle w:val="Tekstpods"/>
        <w:numPr>
          <w:ilvl w:val="0"/>
          <w:numId w:val="34"/>
        </w:numPr>
        <w:ind w:left="709" w:hanging="357"/>
      </w:pPr>
      <w:r>
        <w:t xml:space="preserve">Krótki film prezentujący działanie prototypu </w:t>
      </w:r>
    </w:p>
    <w:p w14:paraId="4A42A940" w14:textId="77777777" w:rsidR="00F57CBF" w:rsidRDefault="00B97622" w:rsidP="00B97622">
      <w:pPr>
        <w:overflowPunct/>
        <w:autoSpaceDE/>
        <w:autoSpaceDN/>
        <w:adjustRightInd/>
        <w:textAlignment w:val="auto"/>
        <w:sectPr w:rsidR="00F57CBF" w:rsidSect="008B7699">
          <w:footnotePr>
            <w:numRestart w:val="eachPage"/>
          </w:footnotePr>
          <w:pgSz w:w="11907" w:h="16840" w:code="9"/>
          <w:pgMar w:top="1418" w:right="1418" w:bottom="1418" w:left="1701" w:header="709" w:footer="765" w:gutter="0"/>
          <w:cols w:space="708"/>
          <w:docGrid w:linePitch="326"/>
        </w:sectPr>
      </w:pPr>
      <w:r w:rsidRPr="005E07A9">
        <w:br w:type="page"/>
      </w:r>
    </w:p>
    <w:p w14:paraId="7A63E5F8" w14:textId="77777777" w:rsidR="00721100" w:rsidRDefault="00721100" w:rsidP="001F24F6">
      <w:pPr>
        <w:pStyle w:val="Nagwek1"/>
        <w:numPr>
          <w:ilvl w:val="0"/>
          <w:numId w:val="0"/>
        </w:numPr>
        <w:ind w:left="363"/>
      </w:pPr>
      <w:bookmarkStart w:id="30" w:name="_Toc157890667"/>
      <w:r w:rsidRPr="008F36EE">
        <w:lastRenderedPageBreak/>
        <w:t>Spis rysunków</w:t>
      </w:r>
      <w:bookmarkEnd w:id="30"/>
    </w:p>
    <w:p w14:paraId="657A669C" w14:textId="145E2ED0" w:rsidR="009E291E" w:rsidRDefault="009A5377" w:rsidP="00577E2B">
      <w:pPr>
        <w:pStyle w:val="Spistreci2"/>
      </w:pPr>
      <w:r>
        <w:t>2</w:t>
      </w:r>
      <w:r w:rsidR="009E291E">
        <w:t>.1</w:t>
      </w:r>
      <w:r w:rsidR="009E291E">
        <w:tab/>
      </w:r>
      <w:r w:rsidR="009E291E">
        <w:tab/>
      </w:r>
      <w:r w:rsidRPr="009A5377">
        <w:t>„Paczkomat®” firmy InPost</w:t>
      </w:r>
      <w:r>
        <w:tab/>
      </w:r>
      <w:r>
        <w:tab/>
      </w:r>
      <w:r w:rsidR="00577E2B">
        <w:tab/>
      </w:r>
      <w:r w:rsidR="00577E2B">
        <w:tab/>
      </w:r>
      <w:r w:rsidR="00577E2B">
        <w:tab/>
      </w:r>
      <w:r w:rsidR="00577E2B">
        <w:tab/>
      </w:r>
      <w:r w:rsidR="00577E2B">
        <w:tab/>
      </w:r>
      <w:r w:rsidR="00577E2B">
        <w:tab/>
      </w:r>
      <w:r w:rsidR="00577E2B">
        <w:tab/>
      </w:r>
      <w:r w:rsidR="00577E2B">
        <w:tab/>
      </w:r>
      <w:r w:rsidR="00577E2B">
        <w:tab/>
      </w:r>
      <w:r w:rsidR="00577E2B">
        <w:tab/>
      </w:r>
      <w:r w:rsidR="00577E2B">
        <w:tab/>
      </w:r>
      <w:r>
        <w:t>5</w:t>
      </w:r>
    </w:p>
    <w:p w14:paraId="23BF50E8" w14:textId="5487B7BC" w:rsidR="009E291E" w:rsidRDefault="009A5377" w:rsidP="00577E2B">
      <w:pPr>
        <w:pStyle w:val="Spistreci2"/>
      </w:pPr>
      <w:r>
        <w:t>2</w:t>
      </w:r>
      <w:r w:rsidR="009E291E">
        <w:t>.</w:t>
      </w:r>
      <w:r>
        <w:t>2</w:t>
      </w:r>
      <w:r w:rsidR="009E291E">
        <w:tab/>
      </w:r>
      <w:r w:rsidR="009E291E">
        <w:tab/>
      </w:r>
      <w:r w:rsidRPr="009A5377">
        <w:t xml:space="preserve">Automat paczkowy </w:t>
      </w:r>
      <w:r>
        <w:t>„</w:t>
      </w:r>
      <w:r w:rsidRPr="009A5377">
        <w:t>Amazon Hub Locker</w:t>
      </w:r>
      <w:r>
        <w:t>”</w:t>
      </w:r>
      <w:r w:rsidRPr="009A5377">
        <w:t xml:space="preserve"> firmy Amazon</w:t>
      </w:r>
      <w:r>
        <w:t xml:space="preserve"> [6]</w:t>
      </w:r>
      <w:r w:rsidR="00577E2B">
        <w:tab/>
        <w:t xml:space="preserve"> </w:t>
      </w:r>
      <w:r w:rsidR="00577E2B">
        <w:tab/>
      </w:r>
      <w:r w:rsidR="00577E2B">
        <w:tab/>
      </w:r>
      <w:r w:rsidR="00577E2B">
        <w:tab/>
      </w:r>
      <w:r>
        <w:t>6</w:t>
      </w:r>
    </w:p>
    <w:p w14:paraId="7D8F8CC6" w14:textId="2C66CC48" w:rsidR="00577E2B" w:rsidRDefault="009A5377" w:rsidP="00577E2B">
      <w:pPr>
        <w:ind w:left="238"/>
      </w:pPr>
      <w:r>
        <w:t>2</w:t>
      </w:r>
      <w:r w:rsidR="00577E2B">
        <w:t>.</w:t>
      </w:r>
      <w:r>
        <w:t>3</w:t>
      </w:r>
      <w:r w:rsidR="00577E2B">
        <w:tab/>
      </w:r>
      <w:r w:rsidR="00577E2B">
        <w:tab/>
      </w:r>
      <w:r>
        <w:t>„</w:t>
      </w:r>
      <w:r w:rsidRPr="009A5377">
        <w:t>Paczkoport S-1N SZ</w:t>
      </w:r>
      <w:r>
        <w:t>”</w:t>
      </w:r>
      <w:r w:rsidRPr="009A5377">
        <w:t xml:space="preserve"> firmy Paczkoport</w:t>
      </w:r>
      <w:r w:rsidR="00577E2B">
        <w:tab/>
      </w:r>
      <w:r w:rsidR="00577E2B">
        <w:tab/>
      </w:r>
      <w:r w:rsidR="00577E2B">
        <w:tab/>
      </w:r>
      <w:r w:rsidR="00577E2B">
        <w:tab/>
      </w:r>
      <w:r w:rsidR="00577E2B">
        <w:tab/>
      </w:r>
      <w:r w:rsidR="00577E2B">
        <w:tab/>
      </w:r>
      <w:r w:rsidR="00577E2B">
        <w:tab/>
      </w:r>
      <w:r w:rsidR="00577E2B">
        <w:tab/>
      </w:r>
      <w:r w:rsidR="00577E2B">
        <w:tab/>
      </w:r>
      <w:r>
        <w:t>7</w:t>
      </w:r>
    </w:p>
    <w:p w14:paraId="62761044" w14:textId="205EC1BE" w:rsidR="00DA5117" w:rsidRDefault="00DA5117" w:rsidP="00FF2D5D">
      <w:pPr>
        <w:ind w:left="1063" w:hanging="825"/>
      </w:pPr>
      <w:r>
        <w:t>3.1</w:t>
      </w:r>
      <w:r>
        <w:tab/>
      </w:r>
      <w:r>
        <w:tab/>
      </w:r>
      <w:r w:rsidRPr="00DA5117">
        <w:t>Perspektywa „Device Configuration Tool” programu STM32CubeIDE</w:t>
      </w:r>
      <w:r w:rsidR="00FF2D5D">
        <w:br/>
        <w:t>wraz z konfigurowanym układem STM</w:t>
      </w:r>
      <w:r>
        <w:tab/>
      </w:r>
      <w:r w:rsidR="00FF2D5D">
        <w:tab/>
      </w:r>
      <w:r w:rsidR="00FF2D5D">
        <w:tab/>
      </w:r>
      <w:r w:rsidR="00FF2D5D">
        <w:tab/>
      </w:r>
      <w:r w:rsidR="00FF2D5D">
        <w:tab/>
      </w:r>
      <w:r w:rsidR="00FF2D5D">
        <w:tab/>
      </w:r>
      <w:r w:rsidR="00FF2D5D">
        <w:tab/>
      </w:r>
      <w:r w:rsidR="00FF2D5D">
        <w:tab/>
      </w:r>
      <w:r w:rsidR="00FF2D5D">
        <w:tab/>
      </w:r>
      <w:r w:rsidR="00FF2D5D">
        <w:tab/>
      </w:r>
      <w:r>
        <w:t>10</w:t>
      </w:r>
    </w:p>
    <w:p w14:paraId="19BC91E2" w14:textId="31C39594" w:rsidR="00DA5117" w:rsidRDefault="00DA5117" w:rsidP="00FF2D5D">
      <w:pPr>
        <w:ind w:left="1063" w:hanging="825"/>
      </w:pPr>
      <w:r>
        <w:t>3.2</w:t>
      </w:r>
      <w:r>
        <w:tab/>
      </w:r>
      <w:r>
        <w:tab/>
      </w:r>
      <w:r w:rsidRPr="00DA5117">
        <w:t>Perspektywa „C/C++” programu STM32CubeIDE</w:t>
      </w:r>
      <w:r w:rsidR="00FF2D5D">
        <w:t xml:space="preserve"> prezentująca</w:t>
      </w:r>
      <w:r w:rsidR="00FF2D5D">
        <w:br/>
        <w:t>fragment opracowanego kodu</w:t>
      </w:r>
      <w:r w:rsidR="00FF2D5D">
        <w:tab/>
      </w:r>
      <w:r w:rsidR="00FF2D5D">
        <w:tab/>
      </w:r>
      <w:r w:rsidR="00FF2D5D">
        <w:tab/>
      </w:r>
      <w:r w:rsidR="00FF2D5D">
        <w:tab/>
      </w:r>
      <w:r w:rsidR="00FF2D5D">
        <w:tab/>
      </w:r>
      <w:r>
        <w:tab/>
      </w:r>
      <w:r>
        <w:tab/>
      </w:r>
      <w:r>
        <w:tab/>
      </w:r>
      <w:r>
        <w:tab/>
      </w:r>
      <w:r>
        <w:tab/>
      </w:r>
      <w:r>
        <w:tab/>
      </w:r>
      <w:r>
        <w:tab/>
        <w:t>10</w:t>
      </w:r>
    </w:p>
    <w:p w14:paraId="2CFD6306" w14:textId="18699341" w:rsidR="00DA5117" w:rsidRDefault="00DA5117" w:rsidP="00577E2B">
      <w:pPr>
        <w:ind w:left="238"/>
      </w:pPr>
      <w:r>
        <w:t>3.3</w:t>
      </w:r>
      <w:r>
        <w:tab/>
      </w:r>
      <w:r>
        <w:tab/>
      </w:r>
      <w:r w:rsidRPr="00DA5117">
        <w:t>Perspektywa „Debug” programu STM32CubeIDE</w:t>
      </w:r>
      <w:r w:rsidR="00237ECD">
        <w:t xml:space="preserve"> umożliwiająca</w:t>
      </w:r>
      <w:r w:rsidR="00237ECD">
        <w:br/>
      </w:r>
      <w:r w:rsidR="00237ECD">
        <w:tab/>
      </w:r>
      <w:r w:rsidR="00237ECD">
        <w:tab/>
      </w:r>
      <w:r w:rsidR="00237ECD">
        <w:tab/>
        <w:t>debugowanie programu</w:t>
      </w:r>
      <w:r w:rsidR="00237ECD">
        <w:tab/>
      </w:r>
      <w:r w:rsidR="00237ECD">
        <w:tab/>
      </w:r>
      <w:r w:rsidR="00237ECD">
        <w:tab/>
      </w:r>
      <w:r w:rsidR="00237ECD">
        <w:tab/>
      </w:r>
      <w:r w:rsidR="00237ECD">
        <w:tab/>
      </w:r>
      <w:r w:rsidR="00237ECD">
        <w:tab/>
      </w:r>
      <w:r w:rsidR="00237ECD">
        <w:tab/>
      </w:r>
      <w:r>
        <w:tab/>
      </w:r>
      <w:r>
        <w:tab/>
      </w:r>
      <w:r>
        <w:tab/>
      </w:r>
      <w:r>
        <w:tab/>
      </w:r>
      <w:r>
        <w:tab/>
      </w:r>
      <w:r>
        <w:tab/>
      </w:r>
      <w:r>
        <w:tab/>
        <w:t>11</w:t>
      </w:r>
    </w:p>
    <w:p w14:paraId="76D68E00" w14:textId="0CA5BEA2" w:rsidR="00026B1C" w:rsidRDefault="00026B1C" w:rsidP="00577E2B">
      <w:pPr>
        <w:ind w:left="238"/>
      </w:pPr>
      <w:r>
        <w:t>3.4</w:t>
      </w:r>
      <w:r>
        <w:tab/>
      </w:r>
      <w:r>
        <w:tab/>
        <w:t>Program Tera Term</w:t>
      </w:r>
      <w:r w:rsidR="00237ECD">
        <w:t xml:space="preserve"> wykorzystywany do komunikacji z PO Box</w:t>
      </w:r>
      <w:r>
        <w:tab/>
      </w:r>
      <w:r>
        <w:tab/>
      </w:r>
      <w:r>
        <w:tab/>
        <w:t>11</w:t>
      </w:r>
    </w:p>
    <w:p w14:paraId="5360F2CC" w14:textId="65CBB3D7" w:rsidR="003C0947" w:rsidRDefault="003C0947" w:rsidP="00905FB3">
      <w:pPr>
        <w:ind w:left="1063" w:hanging="825"/>
      </w:pPr>
      <w:r>
        <w:t>3.5</w:t>
      </w:r>
      <w:r>
        <w:tab/>
      </w:r>
      <w:r>
        <w:tab/>
        <w:t>Aplikacja nRF Connect</w:t>
      </w:r>
      <w:r w:rsidR="00905FB3">
        <w:t xml:space="preserve"> przedstawiająca rozgłaszające się urządzenia oraz atrybuty jednego z nich</w:t>
      </w:r>
      <w:r>
        <w:tab/>
      </w:r>
      <w:r>
        <w:tab/>
      </w:r>
      <w:r>
        <w:tab/>
      </w:r>
      <w:r>
        <w:tab/>
      </w:r>
      <w:r>
        <w:tab/>
      </w:r>
      <w:r>
        <w:tab/>
      </w:r>
      <w:r>
        <w:tab/>
      </w:r>
      <w:r>
        <w:tab/>
      </w:r>
      <w:r>
        <w:tab/>
      </w:r>
      <w:r>
        <w:tab/>
      </w:r>
      <w:r>
        <w:tab/>
      </w:r>
      <w:r>
        <w:tab/>
      </w:r>
      <w:r>
        <w:tab/>
        <w:t>12</w:t>
      </w:r>
    </w:p>
    <w:p w14:paraId="7DD2E135" w14:textId="7D9972D0" w:rsidR="00D36901" w:rsidRDefault="00D36901" w:rsidP="004F53C8">
      <w:pPr>
        <w:ind w:left="1063" w:hanging="825"/>
      </w:pPr>
      <w:r>
        <w:t>4.1</w:t>
      </w:r>
      <w:r>
        <w:tab/>
      </w:r>
      <w:r>
        <w:tab/>
        <w:t>Schemat podłączenia modułów prototypu</w:t>
      </w:r>
      <w:r w:rsidR="004F53C8">
        <w:t>, gdzie U1A to wyprowadzenia po lewej stronie mikrokontrolera a U1B to wyprowadzenia po prawej</w:t>
      </w:r>
      <w:r>
        <w:tab/>
      </w:r>
      <w:r>
        <w:tab/>
        <w:t>13</w:t>
      </w:r>
    </w:p>
    <w:p w14:paraId="0DF4B5E0" w14:textId="307E19DF" w:rsidR="00C624EF" w:rsidRDefault="00C624EF" w:rsidP="00577E2B">
      <w:pPr>
        <w:ind w:left="238"/>
      </w:pPr>
      <w:r>
        <w:t>4.2</w:t>
      </w:r>
      <w:r>
        <w:tab/>
      </w:r>
      <w:r>
        <w:tab/>
        <w:t>Nucleo-L476RG</w:t>
      </w:r>
      <w:r w:rsidR="00477614">
        <w:t xml:space="preserve"> </w:t>
      </w:r>
      <w:r w:rsidR="002A1031">
        <w:t xml:space="preserve">wraz z mikrokontrolerem STM32L476RGT6 </w:t>
      </w:r>
      <w:r w:rsidR="00477614">
        <w:t>[10]</w:t>
      </w:r>
      <w:r>
        <w:tab/>
      </w:r>
      <w:r>
        <w:tab/>
        <w:t>15</w:t>
      </w:r>
    </w:p>
    <w:p w14:paraId="001649DE" w14:textId="12B87461" w:rsidR="00477614" w:rsidRDefault="00477614" w:rsidP="00577E2B">
      <w:pPr>
        <w:ind w:left="238"/>
      </w:pPr>
      <w:r>
        <w:t>4.3</w:t>
      </w:r>
      <w:r>
        <w:tab/>
      </w:r>
      <w:r>
        <w:tab/>
        <w:t>Opis wyprowadzeń GPIO płytki Nucleo-L476RG [11]</w:t>
      </w:r>
      <w:r>
        <w:tab/>
      </w:r>
      <w:r>
        <w:tab/>
      </w:r>
      <w:r>
        <w:tab/>
      </w:r>
      <w:r>
        <w:tab/>
      </w:r>
      <w:r>
        <w:tab/>
      </w:r>
      <w:r>
        <w:tab/>
        <w:t>16</w:t>
      </w:r>
    </w:p>
    <w:p w14:paraId="6AFACECA" w14:textId="15B69DF4" w:rsidR="00AC27A5" w:rsidRDefault="00AC27A5" w:rsidP="00577E2B">
      <w:pPr>
        <w:ind w:left="238"/>
      </w:pPr>
      <w:r>
        <w:t>4.4</w:t>
      </w:r>
      <w:r>
        <w:tab/>
      </w:r>
      <w:r>
        <w:tab/>
        <w:t xml:space="preserve">Moduł 2G „u-GSM shield” </w:t>
      </w:r>
      <w:r w:rsidR="00C75FB7">
        <w:t>oparty na modemie GSM Quectel M95FA</w:t>
      </w:r>
      <w:r>
        <w:t>[13]17</w:t>
      </w:r>
    </w:p>
    <w:p w14:paraId="7280B8A4" w14:textId="5DA7F957" w:rsidR="00AC27A5" w:rsidRDefault="00AC27A5" w:rsidP="00577E2B">
      <w:pPr>
        <w:ind w:left="238"/>
      </w:pPr>
      <w:r>
        <w:t>4.5</w:t>
      </w:r>
      <w:r>
        <w:tab/>
      </w:r>
      <w:r>
        <w:tab/>
        <w:t>Antena GSM z przewodem SMA – u.FL [14]</w:t>
      </w:r>
      <w:r>
        <w:tab/>
      </w:r>
      <w:r>
        <w:tab/>
      </w:r>
      <w:r>
        <w:tab/>
      </w:r>
      <w:r>
        <w:tab/>
      </w:r>
      <w:r>
        <w:tab/>
      </w:r>
      <w:r>
        <w:tab/>
      </w:r>
      <w:r>
        <w:tab/>
      </w:r>
      <w:r>
        <w:tab/>
        <w:t>17</w:t>
      </w:r>
    </w:p>
    <w:p w14:paraId="308D1BE6" w14:textId="60AD233E" w:rsidR="00672731" w:rsidRDefault="00672731" w:rsidP="00577E2B">
      <w:pPr>
        <w:ind w:left="238"/>
      </w:pPr>
      <w:r>
        <w:t>4.6</w:t>
      </w:r>
      <w:r>
        <w:tab/>
      </w:r>
      <w:r>
        <w:tab/>
        <w:t>Moduł Bluetooth HM-10</w:t>
      </w:r>
      <w:r w:rsidR="00980C0F">
        <w:t xml:space="preserve"> wykorzystujący układ CC2541</w:t>
      </w:r>
      <w:r>
        <w:t xml:space="preserve"> [16]</w:t>
      </w:r>
      <w:r>
        <w:tab/>
      </w:r>
      <w:r>
        <w:tab/>
      </w:r>
      <w:r>
        <w:tab/>
      </w:r>
      <w:r>
        <w:tab/>
        <w:t>18</w:t>
      </w:r>
    </w:p>
    <w:p w14:paraId="2ACA8606" w14:textId="25242E16" w:rsidR="00FD15D2" w:rsidRDefault="00FD15D2" w:rsidP="00577E2B">
      <w:pPr>
        <w:ind w:left="238"/>
      </w:pPr>
      <w:r>
        <w:t>4.7</w:t>
      </w:r>
      <w:r>
        <w:tab/>
      </w:r>
      <w:r>
        <w:tab/>
        <w:t xml:space="preserve">Konwerter I2C </w:t>
      </w:r>
      <w:r w:rsidR="00C756FB">
        <w:t xml:space="preserve">wykorzystany do obsługi wyświetlacza LCD </w:t>
      </w:r>
      <w:r>
        <w:t>[17]</w:t>
      </w:r>
      <w:r>
        <w:tab/>
      </w:r>
      <w:r>
        <w:tab/>
      </w:r>
      <w:r>
        <w:tab/>
        <w:t>18</w:t>
      </w:r>
    </w:p>
    <w:p w14:paraId="572CC91A" w14:textId="4E4C39D1" w:rsidR="008B5DD0" w:rsidRDefault="008B5DD0" w:rsidP="00BE5808">
      <w:pPr>
        <w:ind w:left="1063" w:hanging="825"/>
      </w:pPr>
      <w:r>
        <w:t>4.8</w:t>
      </w:r>
      <w:r>
        <w:tab/>
      </w:r>
      <w:r>
        <w:tab/>
        <w:t>Schemat blokowy układu PCF8574</w:t>
      </w:r>
      <w:r w:rsidR="00BE5808">
        <w:t xml:space="preserve"> przedstawiający organizację jego </w:t>
      </w:r>
      <w:r w:rsidR="00BE5808">
        <w:br/>
        <w:t>bloków funkcjonalnych</w:t>
      </w:r>
      <w:r>
        <w:t xml:space="preserve"> [18]</w:t>
      </w:r>
      <w:r>
        <w:tab/>
      </w:r>
      <w:r>
        <w:tab/>
      </w:r>
      <w:r>
        <w:tab/>
      </w:r>
      <w:r>
        <w:tab/>
      </w:r>
      <w:r>
        <w:tab/>
      </w:r>
      <w:r>
        <w:tab/>
      </w:r>
      <w:r>
        <w:tab/>
      </w:r>
      <w:r>
        <w:tab/>
      </w:r>
      <w:r>
        <w:tab/>
      </w:r>
      <w:r>
        <w:tab/>
      </w:r>
      <w:r w:rsidR="00BE5808">
        <w:tab/>
      </w:r>
      <w:r w:rsidR="00BE5808">
        <w:tab/>
      </w:r>
      <w:r w:rsidR="00BE5808">
        <w:tab/>
      </w:r>
      <w:r>
        <w:t>19</w:t>
      </w:r>
    </w:p>
    <w:p w14:paraId="2E3CA63C" w14:textId="63FD1A2A" w:rsidR="0006519D" w:rsidRDefault="0006519D" w:rsidP="00577E2B">
      <w:pPr>
        <w:ind w:left="238"/>
      </w:pPr>
      <w:r>
        <w:t>4.9</w:t>
      </w:r>
      <w:r>
        <w:tab/>
      </w:r>
      <w:r>
        <w:tab/>
        <w:t>Transmisja I2C konwertera PCF8574 [18]</w:t>
      </w:r>
      <w:r>
        <w:tab/>
      </w:r>
      <w:r>
        <w:tab/>
      </w:r>
      <w:r>
        <w:tab/>
      </w:r>
      <w:r>
        <w:tab/>
      </w:r>
      <w:r>
        <w:tab/>
      </w:r>
      <w:r>
        <w:tab/>
      </w:r>
      <w:r>
        <w:tab/>
      </w:r>
      <w:r>
        <w:tab/>
      </w:r>
      <w:r>
        <w:tab/>
        <w:t>19</w:t>
      </w:r>
    </w:p>
    <w:p w14:paraId="747614D9" w14:textId="5E69E728" w:rsidR="005351C0" w:rsidRDefault="005351C0" w:rsidP="00577E2B">
      <w:pPr>
        <w:ind w:left="238"/>
      </w:pPr>
      <w:r>
        <w:t>4.</w:t>
      </w:r>
      <w:r w:rsidR="0006519D">
        <w:t>10</w:t>
      </w:r>
      <w:r>
        <w:tab/>
      </w:r>
      <w:r>
        <w:tab/>
        <w:t>Mapa adresowa układu PCF8574 [18]</w:t>
      </w:r>
      <w:r>
        <w:tab/>
      </w:r>
      <w:r>
        <w:tab/>
      </w:r>
      <w:r>
        <w:tab/>
      </w:r>
      <w:r>
        <w:tab/>
      </w:r>
      <w:r>
        <w:tab/>
      </w:r>
      <w:r>
        <w:tab/>
      </w:r>
      <w:r>
        <w:tab/>
      </w:r>
      <w:r>
        <w:tab/>
      </w:r>
      <w:r>
        <w:tab/>
      </w:r>
      <w:r>
        <w:tab/>
        <w:t>19</w:t>
      </w:r>
    </w:p>
    <w:p w14:paraId="28D3DF93" w14:textId="22B15999" w:rsidR="009A6605" w:rsidRDefault="009A6605" w:rsidP="00577E2B">
      <w:pPr>
        <w:ind w:left="238"/>
      </w:pPr>
      <w:r>
        <w:t>4.11</w:t>
      </w:r>
      <w:r>
        <w:tab/>
      </w:r>
      <w:r>
        <w:tab/>
        <w:t>Wyświetlacz alfa-numeryczny LCD 2x16 [20]</w:t>
      </w:r>
      <w:r>
        <w:tab/>
      </w:r>
      <w:r>
        <w:tab/>
      </w:r>
      <w:r>
        <w:tab/>
      </w:r>
      <w:r>
        <w:tab/>
      </w:r>
      <w:r>
        <w:tab/>
      </w:r>
      <w:r>
        <w:tab/>
      </w:r>
      <w:r>
        <w:tab/>
      </w:r>
      <w:r>
        <w:tab/>
        <w:t>20</w:t>
      </w:r>
    </w:p>
    <w:p w14:paraId="04A57DAC" w14:textId="31B80E72" w:rsidR="009A6605" w:rsidRDefault="009A6605" w:rsidP="00577E2B">
      <w:pPr>
        <w:ind w:left="238"/>
      </w:pPr>
      <w:r>
        <w:t>4.12</w:t>
      </w:r>
      <w:r>
        <w:tab/>
      </w:r>
      <w:r>
        <w:tab/>
        <w:t>Transmisja układu HD44780 w trybie 4-bitowym</w:t>
      </w:r>
      <w:r>
        <w:tab/>
      </w:r>
      <w:r>
        <w:tab/>
      </w:r>
      <w:r>
        <w:tab/>
      </w:r>
      <w:r>
        <w:tab/>
      </w:r>
      <w:r>
        <w:tab/>
      </w:r>
      <w:r>
        <w:tab/>
      </w:r>
      <w:r>
        <w:tab/>
        <w:t>20</w:t>
      </w:r>
    </w:p>
    <w:p w14:paraId="1E67C05F" w14:textId="69BBA895" w:rsidR="008D0EF8" w:rsidRDefault="008D0EF8" w:rsidP="00577E2B">
      <w:pPr>
        <w:ind w:left="238"/>
      </w:pPr>
      <w:r>
        <w:t>4.13</w:t>
      </w:r>
      <w:r>
        <w:tab/>
      </w:r>
      <w:r>
        <w:tab/>
        <w:t>Klawiatura membranowa 4x4 [21]</w:t>
      </w:r>
      <w:r>
        <w:tab/>
      </w:r>
      <w:r>
        <w:tab/>
      </w:r>
      <w:r>
        <w:tab/>
      </w:r>
      <w:r>
        <w:tab/>
      </w:r>
      <w:r>
        <w:tab/>
      </w:r>
      <w:r>
        <w:tab/>
      </w:r>
      <w:r>
        <w:tab/>
      </w:r>
      <w:r>
        <w:tab/>
      </w:r>
      <w:r>
        <w:tab/>
      </w:r>
      <w:r>
        <w:tab/>
      </w:r>
      <w:r>
        <w:tab/>
        <w:t>21</w:t>
      </w:r>
    </w:p>
    <w:p w14:paraId="204CFE66" w14:textId="116236D9" w:rsidR="008D0EF8" w:rsidRDefault="008D0EF8" w:rsidP="00577E2B">
      <w:pPr>
        <w:ind w:left="238"/>
      </w:pPr>
      <w:r>
        <w:t>4.14</w:t>
      </w:r>
      <w:r>
        <w:tab/>
      </w:r>
      <w:r>
        <w:tab/>
        <w:t>Schemat klawiatury matrycowej</w:t>
      </w:r>
      <w:r>
        <w:tab/>
      </w:r>
      <w:r>
        <w:tab/>
      </w:r>
      <w:r>
        <w:tab/>
      </w:r>
      <w:r>
        <w:tab/>
      </w:r>
      <w:r>
        <w:tab/>
      </w:r>
      <w:r>
        <w:tab/>
      </w:r>
      <w:r>
        <w:tab/>
      </w:r>
      <w:r>
        <w:tab/>
      </w:r>
      <w:r>
        <w:tab/>
      </w:r>
      <w:r>
        <w:tab/>
      </w:r>
      <w:r>
        <w:tab/>
      </w:r>
      <w:r>
        <w:tab/>
        <w:t>21</w:t>
      </w:r>
    </w:p>
    <w:p w14:paraId="57A01BD3" w14:textId="1D06CC6A" w:rsidR="00F72293" w:rsidRDefault="00F72293" w:rsidP="00577E2B">
      <w:pPr>
        <w:ind w:left="238"/>
      </w:pPr>
      <w:r>
        <w:t>4.15</w:t>
      </w:r>
      <w:r>
        <w:tab/>
      </w:r>
      <w:r>
        <w:tab/>
        <w:t>Serwomechanizm TowerPro SG-90 [23]</w:t>
      </w:r>
      <w:r>
        <w:tab/>
      </w:r>
      <w:r>
        <w:tab/>
      </w:r>
      <w:r>
        <w:tab/>
      </w:r>
      <w:r>
        <w:tab/>
      </w:r>
      <w:r>
        <w:tab/>
      </w:r>
      <w:r>
        <w:tab/>
      </w:r>
      <w:r>
        <w:tab/>
      </w:r>
      <w:r>
        <w:tab/>
      </w:r>
      <w:r>
        <w:tab/>
      </w:r>
      <w:r>
        <w:tab/>
        <w:t>22</w:t>
      </w:r>
    </w:p>
    <w:p w14:paraId="72BC265F" w14:textId="4FBF4713" w:rsidR="00F72293" w:rsidRDefault="00F72293" w:rsidP="00577E2B">
      <w:pPr>
        <w:ind w:left="238"/>
      </w:pPr>
      <w:r>
        <w:t>4.16</w:t>
      </w:r>
      <w:r>
        <w:tab/>
      </w:r>
      <w:r>
        <w:tab/>
        <w:t>Przykładowy przebieg PWM sterującego serwomechanizmem [24]</w:t>
      </w:r>
      <w:r>
        <w:tab/>
      </w:r>
      <w:r>
        <w:tab/>
        <w:t>22</w:t>
      </w:r>
    </w:p>
    <w:p w14:paraId="17D21FFD" w14:textId="2F90E562" w:rsidR="004246D4" w:rsidRDefault="004246D4" w:rsidP="00577E2B">
      <w:pPr>
        <w:ind w:left="238"/>
      </w:pPr>
      <w:r>
        <w:t>4.17</w:t>
      </w:r>
      <w:r>
        <w:tab/>
      </w:r>
      <w:r>
        <w:tab/>
        <w:t>Kontaktron [26]</w:t>
      </w:r>
      <w:r>
        <w:tab/>
      </w:r>
      <w:r>
        <w:tab/>
      </w:r>
      <w:r>
        <w:tab/>
      </w:r>
      <w:r>
        <w:tab/>
      </w:r>
      <w:r>
        <w:tab/>
      </w:r>
      <w:r>
        <w:tab/>
      </w:r>
      <w:r>
        <w:tab/>
      </w:r>
      <w:r>
        <w:tab/>
      </w:r>
      <w:r>
        <w:tab/>
      </w:r>
      <w:r>
        <w:tab/>
      </w:r>
      <w:r>
        <w:tab/>
      </w:r>
      <w:r>
        <w:tab/>
      </w:r>
      <w:r>
        <w:tab/>
      </w:r>
      <w:r>
        <w:tab/>
      </w:r>
      <w:r>
        <w:tab/>
      </w:r>
      <w:r>
        <w:tab/>
        <w:t>23</w:t>
      </w:r>
    </w:p>
    <w:p w14:paraId="45C069EF" w14:textId="6201C906" w:rsidR="002366C6" w:rsidRDefault="002366C6" w:rsidP="00577E2B">
      <w:pPr>
        <w:ind w:left="238"/>
      </w:pPr>
      <w:r>
        <w:t>4.18</w:t>
      </w:r>
      <w:r>
        <w:tab/>
      </w:r>
      <w:r>
        <w:tab/>
        <w:t>Pomiar prądu pobieranego przez prototyp</w:t>
      </w:r>
      <w:r>
        <w:tab/>
      </w:r>
      <w:r>
        <w:tab/>
      </w:r>
      <w:r>
        <w:tab/>
      </w:r>
      <w:r>
        <w:tab/>
      </w:r>
      <w:r>
        <w:tab/>
      </w:r>
      <w:r>
        <w:tab/>
      </w:r>
      <w:r>
        <w:tab/>
      </w:r>
      <w:r>
        <w:tab/>
      </w:r>
      <w:r>
        <w:tab/>
        <w:t>24</w:t>
      </w:r>
    </w:p>
    <w:p w14:paraId="306EFC3B" w14:textId="5C61117B" w:rsidR="007F4744" w:rsidRDefault="007F4744" w:rsidP="00577E2B">
      <w:pPr>
        <w:ind w:left="238"/>
      </w:pPr>
      <w:r>
        <w:t>4.19</w:t>
      </w:r>
      <w:r>
        <w:tab/>
      </w:r>
      <w:r>
        <w:tab/>
        <w:t>Schemat działania urządzenia oraz wyświetlanych komunikatów</w:t>
      </w:r>
      <w:r>
        <w:tab/>
      </w:r>
      <w:r>
        <w:tab/>
      </w:r>
      <w:r>
        <w:tab/>
        <w:t>25</w:t>
      </w:r>
    </w:p>
    <w:p w14:paraId="34AD9372" w14:textId="388472C7" w:rsidR="00845093" w:rsidRDefault="00845093" w:rsidP="00577E2B">
      <w:pPr>
        <w:ind w:left="238"/>
      </w:pPr>
      <w:r>
        <w:t>5.1</w:t>
      </w:r>
      <w:r>
        <w:tab/>
      </w:r>
      <w:r>
        <w:tab/>
        <w:t>Ustawienia interfejsu UART w narzędziu Device Configuration Tool</w:t>
      </w:r>
      <w:r>
        <w:tab/>
      </w:r>
      <w:r>
        <w:tab/>
        <w:t>27</w:t>
      </w:r>
    </w:p>
    <w:p w14:paraId="2E9F8FD5" w14:textId="51700D43" w:rsidR="00B8716C" w:rsidRDefault="00B8716C" w:rsidP="00577E2B">
      <w:pPr>
        <w:ind w:left="238"/>
      </w:pPr>
      <w:r>
        <w:t>5.2</w:t>
      </w:r>
      <w:r>
        <w:tab/>
      </w:r>
      <w:r>
        <w:tab/>
        <w:t>Ustawienia GPIO w narzędziu Device Configuration Tool</w:t>
      </w:r>
      <w:r>
        <w:tab/>
      </w:r>
      <w:r>
        <w:tab/>
      </w:r>
      <w:r>
        <w:tab/>
      </w:r>
      <w:r>
        <w:tab/>
      </w:r>
      <w:r>
        <w:tab/>
        <w:t>27</w:t>
      </w:r>
    </w:p>
    <w:p w14:paraId="6F1CD92F" w14:textId="0A147FE2" w:rsidR="008F5E69" w:rsidRDefault="008F5E69" w:rsidP="00577E2B">
      <w:pPr>
        <w:ind w:left="238"/>
      </w:pPr>
      <w:r>
        <w:t>5.3</w:t>
      </w:r>
      <w:r>
        <w:tab/>
      </w:r>
      <w:r>
        <w:tab/>
        <w:t xml:space="preserve">Funkcja </w:t>
      </w:r>
      <w:proofErr w:type="spellStart"/>
      <w:r>
        <w:t>HAL_UART_RxCpltCallback</w:t>
      </w:r>
      <w:proofErr w:type="spellEnd"/>
      <w:r>
        <w:tab/>
      </w:r>
      <w:r>
        <w:tab/>
      </w:r>
      <w:r>
        <w:tab/>
      </w:r>
      <w:r>
        <w:tab/>
      </w:r>
      <w:r>
        <w:tab/>
      </w:r>
      <w:r>
        <w:tab/>
      </w:r>
      <w:r>
        <w:tab/>
      </w:r>
      <w:r>
        <w:tab/>
      </w:r>
      <w:r>
        <w:tab/>
      </w:r>
      <w:r>
        <w:tab/>
        <w:t>28</w:t>
      </w:r>
    </w:p>
    <w:p w14:paraId="1C9076A0" w14:textId="5BA7611E" w:rsidR="00EF649C" w:rsidRDefault="00D44766" w:rsidP="00EF649C">
      <w:pPr>
        <w:ind w:left="238"/>
      </w:pPr>
      <w:r>
        <w:t>5.4</w:t>
      </w:r>
      <w:r>
        <w:tab/>
      </w:r>
      <w:r>
        <w:tab/>
        <w:t xml:space="preserve">Funkcja </w:t>
      </w:r>
      <w:proofErr w:type="spellStart"/>
      <w:r>
        <w:t>HAL_UART_TxCpltCallback</w:t>
      </w:r>
      <w:proofErr w:type="spellEnd"/>
      <w:r>
        <w:tab/>
      </w:r>
      <w:r>
        <w:tab/>
      </w:r>
      <w:r>
        <w:tab/>
      </w:r>
      <w:r>
        <w:tab/>
      </w:r>
      <w:r>
        <w:tab/>
      </w:r>
      <w:r>
        <w:tab/>
      </w:r>
      <w:r>
        <w:tab/>
      </w:r>
      <w:r>
        <w:tab/>
      </w:r>
      <w:r>
        <w:tab/>
      </w:r>
      <w:r>
        <w:tab/>
        <w:t>29</w:t>
      </w:r>
    </w:p>
    <w:p w14:paraId="27BD4726" w14:textId="020132E9" w:rsidR="009759B3" w:rsidRDefault="009759B3" w:rsidP="00577E2B">
      <w:pPr>
        <w:ind w:left="238"/>
      </w:pPr>
      <w:r>
        <w:t>5.5</w:t>
      </w:r>
      <w:r>
        <w:tab/>
      </w:r>
      <w:r>
        <w:tab/>
        <w:t xml:space="preserve">Funkcja </w:t>
      </w:r>
      <w:proofErr w:type="spellStart"/>
      <w:r>
        <w:t>send_SMS</w:t>
      </w:r>
      <w:proofErr w:type="spellEnd"/>
      <w:r>
        <w:t>()</w:t>
      </w:r>
      <w:r>
        <w:tab/>
      </w:r>
      <w:r>
        <w:tab/>
      </w:r>
      <w:r>
        <w:tab/>
      </w:r>
      <w:r>
        <w:tab/>
      </w:r>
      <w:r>
        <w:tab/>
      </w:r>
      <w:r>
        <w:tab/>
      </w:r>
      <w:r>
        <w:tab/>
      </w:r>
      <w:r>
        <w:tab/>
      </w:r>
      <w:r>
        <w:tab/>
      </w:r>
      <w:r>
        <w:tab/>
      </w:r>
      <w:r>
        <w:tab/>
      </w:r>
      <w:r>
        <w:tab/>
      </w:r>
      <w:r>
        <w:tab/>
      </w:r>
      <w:r>
        <w:tab/>
        <w:t>Źródła</w:t>
      </w:r>
    </w:p>
    <w:p w14:paraId="6E0C689F" w14:textId="17EB0BE8" w:rsidR="00EF649C" w:rsidRDefault="00EF649C" w:rsidP="00577E2B">
      <w:pPr>
        <w:ind w:left="238"/>
      </w:pPr>
      <w:r>
        <w:t>5.6</w:t>
      </w:r>
      <w:r>
        <w:tab/>
      </w:r>
      <w:r>
        <w:tab/>
        <w:t xml:space="preserve">Funkcja </w:t>
      </w:r>
      <w:proofErr w:type="spellStart"/>
      <w:r>
        <w:t>delay</w:t>
      </w:r>
      <w:proofErr w:type="spellEnd"/>
      <w:r>
        <w:t>()</w:t>
      </w:r>
      <w:r>
        <w:tab/>
      </w:r>
      <w:r>
        <w:tab/>
      </w:r>
      <w:r>
        <w:tab/>
      </w:r>
      <w:r>
        <w:tab/>
      </w:r>
      <w:r>
        <w:tab/>
      </w:r>
      <w:r>
        <w:tab/>
      </w:r>
      <w:r>
        <w:tab/>
      </w:r>
      <w:r>
        <w:tab/>
      </w:r>
      <w:r>
        <w:tab/>
      </w:r>
      <w:r>
        <w:tab/>
      </w:r>
      <w:r>
        <w:tab/>
      </w:r>
      <w:r>
        <w:tab/>
      </w:r>
      <w:r>
        <w:tab/>
      </w:r>
      <w:r>
        <w:tab/>
      </w:r>
      <w:r>
        <w:tab/>
      </w:r>
      <w:r>
        <w:tab/>
        <w:t>29</w:t>
      </w:r>
    </w:p>
    <w:p w14:paraId="0B499BD1" w14:textId="71F787C9" w:rsidR="00EF649C" w:rsidRDefault="00EF649C" w:rsidP="00577E2B">
      <w:pPr>
        <w:ind w:left="238"/>
      </w:pPr>
      <w:r>
        <w:t>5.7</w:t>
      </w:r>
      <w:r>
        <w:tab/>
      </w:r>
      <w:r>
        <w:tab/>
        <w:t>Fragment przedstawiający przemiatanie wierszy</w:t>
      </w:r>
      <w:r>
        <w:tab/>
      </w:r>
      <w:r>
        <w:tab/>
      </w:r>
      <w:r>
        <w:tab/>
      </w:r>
      <w:r>
        <w:tab/>
      </w:r>
      <w:r>
        <w:tab/>
      </w:r>
      <w:r>
        <w:tab/>
      </w:r>
      <w:r>
        <w:tab/>
      </w:r>
      <w:r>
        <w:tab/>
        <w:t>30</w:t>
      </w:r>
    </w:p>
    <w:p w14:paraId="4FA90921" w14:textId="4E4A8E8C" w:rsidR="00EF649C" w:rsidRDefault="00F304D6" w:rsidP="00577E2B">
      <w:pPr>
        <w:ind w:left="238"/>
      </w:pPr>
      <w:r>
        <w:t>5.8</w:t>
      </w:r>
      <w:r>
        <w:tab/>
      </w:r>
      <w:r>
        <w:tab/>
        <w:t xml:space="preserve">Część inicjalizacyjna funkcji </w:t>
      </w:r>
      <w:proofErr w:type="spellStart"/>
      <w:r>
        <w:t>main</w:t>
      </w:r>
      <w:proofErr w:type="spellEnd"/>
      <w:r>
        <w:t>()</w:t>
      </w:r>
      <w:r>
        <w:tab/>
      </w:r>
      <w:r>
        <w:tab/>
      </w:r>
      <w:r>
        <w:tab/>
      </w:r>
      <w:r>
        <w:tab/>
      </w:r>
      <w:r>
        <w:tab/>
      </w:r>
      <w:r>
        <w:tab/>
      </w:r>
      <w:r>
        <w:tab/>
      </w:r>
      <w:r>
        <w:tab/>
      </w:r>
      <w:r>
        <w:tab/>
      </w:r>
      <w:r>
        <w:tab/>
      </w:r>
      <w:r>
        <w:tab/>
        <w:t>30</w:t>
      </w:r>
    </w:p>
    <w:p w14:paraId="56371A07" w14:textId="5A80AE01" w:rsidR="00F304D6" w:rsidRDefault="00F304D6" w:rsidP="00577E2B">
      <w:pPr>
        <w:ind w:left="238"/>
      </w:pPr>
      <w:r>
        <w:lastRenderedPageBreak/>
        <w:t>5.9</w:t>
      </w:r>
      <w:r>
        <w:tab/>
      </w:r>
      <w:r>
        <w:tab/>
      </w:r>
      <w:r w:rsidRPr="00F304D6">
        <w:t xml:space="preserve">Pętla </w:t>
      </w:r>
      <w:proofErr w:type="spellStart"/>
      <w:r w:rsidRPr="00F304D6">
        <w:t>while</w:t>
      </w:r>
      <w:proofErr w:type="spellEnd"/>
      <w:r w:rsidRPr="00F304D6">
        <w:t xml:space="preserve"> funkcji </w:t>
      </w:r>
      <w:proofErr w:type="spellStart"/>
      <w:r w:rsidRPr="00F304D6">
        <w:t>main</w:t>
      </w:r>
      <w:proofErr w:type="spellEnd"/>
      <w:r w:rsidRPr="00F304D6">
        <w:t>()</w:t>
      </w:r>
      <w:r>
        <w:tab/>
      </w:r>
      <w:r>
        <w:tab/>
      </w:r>
      <w:r>
        <w:tab/>
      </w:r>
      <w:r>
        <w:tab/>
      </w:r>
      <w:r>
        <w:tab/>
      </w:r>
      <w:r>
        <w:tab/>
      </w:r>
      <w:r>
        <w:tab/>
      </w:r>
      <w:r>
        <w:tab/>
      </w:r>
      <w:r>
        <w:tab/>
      </w:r>
      <w:r>
        <w:tab/>
      </w:r>
      <w:r>
        <w:tab/>
      </w:r>
      <w:r>
        <w:tab/>
      </w:r>
      <w:r>
        <w:tab/>
        <w:t>31</w:t>
      </w:r>
    </w:p>
    <w:p w14:paraId="1B111949" w14:textId="19099905" w:rsidR="00565B8F" w:rsidRDefault="00565B8F" w:rsidP="00577E2B">
      <w:pPr>
        <w:ind w:left="238"/>
      </w:pPr>
      <w:r>
        <w:t>5.10</w:t>
      </w:r>
      <w:r>
        <w:tab/>
      </w:r>
      <w:r>
        <w:tab/>
        <w:t xml:space="preserve">Funkcja </w:t>
      </w:r>
      <w:proofErr w:type="spellStart"/>
      <w:r>
        <w:t>lcd_write_nibble</w:t>
      </w:r>
      <w:proofErr w:type="spellEnd"/>
      <w:r>
        <w:t>()</w:t>
      </w:r>
      <w:r>
        <w:tab/>
      </w:r>
      <w:r>
        <w:tab/>
      </w:r>
      <w:r>
        <w:tab/>
      </w:r>
      <w:r>
        <w:tab/>
      </w:r>
      <w:r>
        <w:tab/>
      </w:r>
      <w:r>
        <w:tab/>
      </w:r>
      <w:r>
        <w:tab/>
      </w:r>
      <w:r>
        <w:tab/>
      </w:r>
      <w:r>
        <w:tab/>
      </w:r>
      <w:r>
        <w:tab/>
      </w:r>
      <w:r>
        <w:tab/>
      </w:r>
      <w:r>
        <w:tab/>
      </w:r>
      <w:r>
        <w:tab/>
        <w:t>31</w:t>
      </w:r>
    </w:p>
    <w:p w14:paraId="00DAEE8B" w14:textId="535ECB16" w:rsidR="007F7116" w:rsidRDefault="002E38DB" w:rsidP="002E38DB">
      <w:pPr>
        <w:ind w:left="238"/>
      </w:pPr>
      <w:r>
        <w:t>5.11</w:t>
      </w:r>
      <w:r>
        <w:tab/>
      </w:r>
      <w:r>
        <w:tab/>
        <w:t xml:space="preserve">Funkcja </w:t>
      </w:r>
      <w:proofErr w:type="spellStart"/>
      <w:r>
        <w:t>lcd_send_cmd</w:t>
      </w:r>
      <w:proofErr w:type="spellEnd"/>
      <w:r>
        <w:t>()</w:t>
      </w:r>
      <w:r>
        <w:tab/>
      </w:r>
      <w:r>
        <w:tab/>
      </w:r>
      <w:r>
        <w:tab/>
      </w:r>
      <w:r>
        <w:tab/>
      </w:r>
      <w:r>
        <w:tab/>
      </w:r>
      <w:r>
        <w:tab/>
      </w:r>
      <w:r>
        <w:tab/>
      </w:r>
      <w:r>
        <w:tab/>
      </w:r>
      <w:r>
        <w:tab/>
      </w:r>
      <w:r>
        <w:tab/>
      </w:r>
      <w:r>
        <w:tab/>
      </w:r>
      <w:r>
        <w:tab/>
      </w:r>
      <w:r>
        <w:tab/>
      </w:r>
      <w:r>
        <w:tab/>
        <w:t>32</w:t>
      </w:r>
    </w:p>
    <w:p w14:paraId="64242778" w14:textId="32F76E1A" w:rsidR="009B5983" w:rsidRDefault="009B5983" w:rsidP="002E38DB">
      <w:pPr>
        <w:ind w:left="238"/>
      </w:pPr>
      <w:r>
        <w:t>5.12</w:t>
      </w:r>
      <w:r>
        <w:tab/>
      </w:r>
      <w:r>
        <w:tab/>
        <w:t xml:space="preserve">Deklaracje komunikatów </w:t>
      </w:r>
      <w:proofErr w:type="spellStart"/>
      <w:r>
        <w:t>lcd_display</w:t>
      </w:r>
      <w:proofErr w:type="spellEnd"/>
      <w:r>
        <w:t>()</w:t>
      </w:r>
      <w:r>
        <w:tab/>
      </w:r>
      <w:r>
        <w:tab/>
      </w:r>
      <w:r>
        <w:tab/>
      </w:r>
      <w:r>
        <w:tab/>
      </w:r>
      <w:r>
        <w:tab/>
      </w:r>
      <w:r>
        <w:tab/>
      </w:r>
      <w:r>
        <w:tab/>
      </w:r>
      <w:r>
        <w:tab/>
      </w:r>
      <w:r>
        <w:tab/>
      </w:r>
      <w:r>
        <w:tab/>
        <w:t>33</w:t>
      </w:r>
    </w:p>
    <w:p w14:paraId="2EA3A776" w14:textId="7368B64F" w:rsidR="009B5983" w:rsidRDefault="009B5983" w:rsidP="002E38DB">
      <w:pPr>
        <w:ind w:left="238"/>
      </w:pPr>
      <w:r>
        <w:t>5.13</w:t>
      </w:r>
      <w:r>
        <w:tab/>
      </w:r>
      <w:r>
        <w:tab/>
        <w:t>Część kodu weryfikującego zamknięcie drzwi</w:t>
      </w:r>
      <w:r>
        <w:tab/>
      </w:r>
      <w:r>
        <w:tab/>
      </w:r>
      <w:r>
        <w:tab/>
      </w:r>
      <w:r>
        <w:tab/>
      </w:r>
      <w:r>
        <w:tab/>
      </w:r>
      <w:r>
        <w:tab/>
      </w:r>
      <w:r>
        <w:tab/>
      </w:r>
      <w:r>
        <w:tab/>
        <w:t>33</w:t>
      </w:r>
    </w:p>
    <w:p w14:paraId="56634CB3" w14:textId="0BE14E86" w:rsidR="009B5983" w:rsidRDefault="009B5983" w:rsidP="002E38DB">
      <w:pPr>
        <w:ind w:left="238"/>
      </w:pPr>
      <w:r>
        <w:t>5.14</w:t>
      </w:r>
      <w:r>
        <w:tab/>
      </w:r>
      <w:r>
        <w:tab/>
        <w:t>Fragment mechanizmu przełączającego wyświetlany komunikat</w:t>
      </w:r>
      <w:r>
        <w:tab/>
      </w:r>
      <w:r>
        <w:tab/>
      </w:r>
      <w:r>
        <w:tab/>
        <w:t>34</w:t>
      </w:r>
    </w:p>
    <w:p w14:paraId="69FE0BE8" w14:textId="2DC258FE" w:rsidR="00F57CBF" w:rsidRDefault="00F57CBF">
      <w:pPr>
        <w:overflowPunct/>
        <w:autoSpaceDE/>
        <w:autoSpaceDN/>
        <w:adjustRightInd/>
        <w:textAlignment w:val="auto"/>
        <w:sectPr w:rsidR="00F57CBF" w:rsidSect="008B7699">
          <w:footnotePr>
            <w:numRestart w:val="eachPage"/>
          </w:footnotePr>
          <w:pgSz w:w="11907" w:h="16840" w:code="9"/>
          <w:pgMar w:top="1418" w:right="1418" w:bottom="1418" w:left="1701" w:header="709" w:footer="765" w:gutter="0"/>
          <w:cols w:space="708"/>
          <w:docGrid w:linePitch="326"/>
        </w:sectPr>
      </w:pPr>
    </w:p>
    <w:p w14:paraId="521BB313" w14:textId="77777777" w:rsidR="00721100" w:rsidRDefault="00721100" w:rsidP="001F24F6">
      <w:pPr>
        <w:pStyle w:val="Nagwek1"/>
        <w:numPr>
          <w:ilvl w:val="0"/>
          <w:numId w:val="0"/>
        </w:numPr>
        <w:ind w:left="363"/>
      </w:pPr>
      <w:bookmarkStart w:id="31" w:name="_Toc157890668"/>
      <w:r w:rsidRPr="008F36EE">
        <w:lastRenderedPageBreak/>
        <w:t>Spis tab</w:t>
      </w:r>
      <w:r w:rsidR="009E291E">
        <w:t>lic</w:t>
      </w:r>
      <w:bookmarkEnd w:id="31"/>
    </w:p>
    <w:p w14:paraId="3B2B1E35" w14:textId="0032AF60" w:rsidR="00624F7E" w:rsidRDefault="002A57D1" w:rsidP="00624F7E">
      <w:pPr>
        <w:pStyle w:val="Spistreci2"/>
        <w:ind w:left="0" w:firstLine="357"/>
      </w:pPr>
      <w:r>
        <w:t>4</w:t>
      </w:r>
      <w:r w:rsidR="009E291E">
        <w:t>.1</w:t>
      </w:r>
      <w:r w:rsidR="009E291E">
        <w:tab/>
      </w:r>
      <w:r w:rsidR="009E291E">
        <w:tab/>
      </w:r>
      <w:r>
        <w:t>Lista użytych komponentów do stworzenia prototypu</w:t>
      </w:r>
      <w:r w:rsidR="00577E2B">
        <w:tab/>
      </w:r>
      <w:r w:rsidR="00577E2B">
        <w:tab/>
      </w:r>
      <w:r w:rsidR="00577E2B">
        <w:tab/>
      </w:r>
      <w:r w:rsidR="00577E2B">
        <w:tab/>
      </w:r>
      <w:r w:rsidR="00577E2B">
        <w:tab/>
        <w:t>16</w:t>
      </w:r>
    </w:p>
    <w:p w14:paraId="1AF4CD3D" w14:textId="79551CA1" w:rsidR="00624F7E" w:rsidRPr="00624F7E" w:rsidRDefault="00624F7E" w:rsidP="00624F7E">
      <w:r>
        <w:tab/>
        <w:t>4.2</w:t>
      </w:r>
      <w:r>
        <w:tab/>
      </w:r>
      <w:r>
        <w:tab/>
      </w:r>
      <w:r w:rsidR="0064234A" w:rsidRPr="0064234A">
        <w:t>Pobór prądu przez poszczególne komponenty prototypu</w:t>
      </w:r>
      <w:r>
        <w:tab/>
      </w:r>
      <w:r>
        <w:tab/>
      </w:r>
      <w:r>
        <w:tab/>
      </w:r>
      <w:r>
        <w:tab/>
        <w:t>23</w:t>
      </w:r>
    </w:p>
    <w:p w14:paraId="3DF2CB64" w14:textId="5AAF88FD" w:rsidR="009E291E" w:rsidRPr="009E291E" w:rsidRDefault="00F97D1B" w:rsidP="009E291E">
      <w:pPr>
        <w:pStyle w:val="Tekstpods"/>
      </w:pPr>
      <w:r>
        <w:t>6.1</w:t>
      </w:r>
      <w:r>
        <w:tab/>
      </w:r>
      <w:r>
        <w:tab/>
        <w:t>Testplan prototypu</w:t>
      </w:r>
      <w:r>
        <w:tab/>
      </w:r>
      <w:r>
        <w:tab/>
      </w:r>
      <w:r>
        <w:tab/>
      </w:r>
      <w:r>
        <w:tab/>
      </w:r>
      <w:r>
        <w:tab/>
      </w:r>
      <w:r>
        <w:tab/>
      </w:r>
      <w:r>
        <w:tab/>
      </w:r>
      <w:r>
        <w:tab/>
      </w:r>
      <w:r>
        <w:tab/>
      </w:r>
      <w:r>
        <w:tab/>
      </w:r>
      <w:r>
        <w:tab/>
      </w:r>
      <w:r>
        <w:tab/>
      </w:r>
      <w:r>
        <w:tab/>
      </w:r>
      <w:r>
        <w:tab/>
        <w:t>37</w:t>
      </w:r>
    </w:p>
    <w:p w14:paraId="267199E4" w14:textId="77777777" w:rsidR="004148FD" w:rsidRPr="004148FD" w:rsidRDefault="004148FD" w:rsidP="004148FD">
      <w:pPr>
        <w:pStyle w:val="Tekstpods"/>
      </w:pPr>
    </w:p>
    <w:sectPr w:rsidR="004148FD" w:rsidRPr="004148FD" w:rsidSect="008B7699">
      <w:footnotePr>
        <w:numRestart w:val="eachPage"/>
      </w:footnotePr>
      <w:pgSz w:w="11907" w:h="16840" w:code="9"/>
      <w:pgMar w:top="1418" w:right="1418" w:bottom="1418" w:left="1701" w:header="709" w:footer="765"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DA361" w14:textId="77777777" w:rsidR="008B7699" w:rsidRDefault="008B7699">
      <w:r>
        <w:separator/>
      </w:r>
    </w:p>
    <w:p w14:paraId="7BE170DD" w14:textId="77777777" w:rsidR="008B7699" w:rsidRDefault="008B7699"/>
  </w:endnote>
  <w:endnote w:type="continuationSeparator" w:id="0">
    <w:p w14:paraId="165BCAB7" w14:textId="77777777" w:rsidR="008B7699" w:rsidRDefault="008B7699">
      <w:r>
        <w:continuationSeparator/>
      </w:r>
    </w:p>
    <w:p w14:paraId="5A7C8E78" w14:textId="77777777" w:rsidR="008B7699" w:rsidRDefault="008B76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7DADC" w14:textId="43592B6E" w:rsidR="005443BE" w:rsidRDefault="005443BE">
    <w:pPr>
      <w:pStyle w:val="Stopka"/>
      <w:jc w:val="center"/>
    </w:pPr>
  </w:p>
  <w:p w14:paraId="5931A379" w14:textId="77777777" w:rsidR="00B2382D" w:rsidRDefault="00B2382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30472"/>
      <w:docPartObj>
        <w:docPartGallery w:val="Page Numbers (Bottom of Page)"/>
        <w:docPartUnique/>
      </w:docPartObj>
    </w:sdtPr>
    <w:sdtContent>
      <w:p w14:paraId="1827874A" w14:textId="7172BF3E" w:rsidR="00B2382D" w:rsidRDefault="00B2382D">
        <w:pPr>
          <w:pStyle w:val="Stopka"/>
          <w:jc w:val="center"/>
        </w:pPr>
        <w:r>
          <w:fldChar w:fldCharType="begin"/>
        </w:r>
        <w:r>
          <w:instrText>PAGE   \* MERGEFORMAT</w:instrText>
        </w:r>
        <w:r>
          <w:fldChar w:fldCharType="separate"/>
        </w:r>
        <w:r>
          <w:t>2</w:t>
        </w:r>
        <w:r>
          <w:fldChar w:fldCharType="end"/>
        </w:r>
      </w:p>
    </w:sdtContent>
  </w:sdt>
  <w:p w14:paraId="356FC717" w14:textId="77777777" w:rsidR="00EB5975" w:rsidRDefault="00EB597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92965"/>
      <w:docPartObj>
        <w:docPartGallery w:val="Page Numbers (Bottom of Page)"/>
        <w:docPartUnique/>
      </w:docPartObj>
    </w:sdtPr>
    <w:sdtContent>
      <w:p w14:paraId="39D5B6F3" w14:textId="77777777" w:rsidR="005443BE" w:rsidRDefault="005443BE">
        <w:pPr>
          <w:pStyle w:val="Stopka"/>
          <w:jc w:val="center"/>
        </w:pPr>
        <w:r>
          <w:fldChar w:fldCharType="begin"/>
        </w:r>
        <w:r>
          <w:instrText>PAGE   \* MERGEFORMAT</w:instrText>
        </w:r>
        <w:r>
          <w:fldChar w:fldCharType="separate"/>
        </w:r>
        <w:r>
          <w:t>2</w:t>
        </w:r>
        <w:r>
          <w:fldChar w:fldCharType="end"/>
        </w:r>
      </w:p>
    </w:sdtContent>
  </w:sdt>
  <w:p w14:paraId="56D84F88" w14:textId="77777777" w:rsidR="005443BE" w:rsidRDefault="005443B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2DF52" w14:textId="77777777" w:rsidR="008B7699" w:rsidRDefault="008B7699">
      <w:r>
        <w:separator/>
      </w:r>
    </w:p>
    <w:p w14:paraId="69DE10BF" w14:textId="77777777" w:rsidR="008B7699" w:rsidRDefault="008B7699"/>
  </w:footnote>
  <w:footnote w:type="continuationSeparator" w:id="0">
    <w:p w14:paraId="2693F636" w14:textId="77777777" w:rsidR="008B7699" w:rsidRDefault="008B7699">
      <w:r>
        <w:continuationSeparator/>
      </w:r>
    </w:p>
    <w:p w14:paraId="1559498A" w14:textId="77777777" w:rsidR="008B7699" w:rsidRDefault="008B76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EB5E5" w14:textId="77777777" w:rsidR="00EB5975" w:rsidRDefault="00EB5975" w:rsidP="00DB0A43">
    <w:pPr>
      <w:pStyle w:val="Nagwek"/>
      <w:tabs>
        <w:tab w:val="clear" w:pos="9027"/>
        <w:tab w:val="center" w:pos="3686"/>
        <w:tab w:val="right" w:pos="8789"/>
      </w:tabs>
      <w:jc w:val="right"/>
    </w:pPr>
    <w:r>
      <w:t>Wstęp</w:t>
    </w:r>
  </w:p>
  <w:p w14:paraId="4EF5080E" w14:textId="77777777" w:rsidR="00EB5975" w:rsidRDefault="00EB597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BCF0" w14:textId="5D5597FA" w:rsidR="00E5200D" w:rsidRDefault="004E405C" w:rsidP="006C2774">
    <w:pPr>
      <w:pStyle w:val="Nagwek"/>
      <w:tabs>
        <w:tab w:val="clear" w:pos="9027"/>
        <w:tab w:val="left" w:pos="3075"/>
        <w:tab w:val="center" w:pos="3686"/>
        <w:tab w:val="right" w:pos="8789"/>
      </w:tabs>
      <w:jc w:val="right"/>
    </w:pPr>
    <w:r>
      <w:t>Weryfikacja i walidacja</w:t>
    </w:r>
  </w:p>
  <w:p w14:paraId="0A1E2F3D" w14:textId="77777777" w:rsidR="00E5200D" w:rsidRDefault="00E5200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4128" w14:textId="468FC9EF" w:rsidR="00E5200D" w:rsidRDefault="00490E8C" w:rsidP="006C2774">
    <w:pPr>
      <w:pStyle w:val="Nagwek"/>
      <w:tabs>
        <w:tab w:val="clear" w:pos="9027"/>
        <w:tab w:val="left" w:pos="3075"/>
        <w:tab w:val="center" w:pos="3686"/>
        <w:tab w:val="right" w:pos="8789"/>
      </w:tabs>
      <w:jc w:val="right"/>
    </w:pPr>
    <w:r>
      <w:t>Podsumowanie i wnioski</w:t>
    </w:r>
  </w:p>
  <w:p w14:paraId="13645AB3" w14:textId="77777777" w:rsidR="00E5200D" w:rsidRDefault="00E5200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915" w14:textId="77777777" w:rsidR="00E40D7B" w:rsidRDefault="00E40D7B" w:rsidP="00F57CBF">
    <w:pPr>
      <w:pStyle w:val="Nagwek"/>
      <w:tabs>
        <w:tab w:val="left" w:pos="3075"/>
        <w:tab w:val="center" w:pos="3686"/>
      </w:tabs>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C683" w14:textId="77777777" w:rsidR="00E40D7B" w:rsidRDefault="00E40D7B" w:rsidP="00F57CBF">
    <w:pPr>
      <w:pStyle w:val="Nagwek"/>
      <w:tabs>
        <w:tab w:val="clear" w:pos="9027"/>
        <w:tab w:val="center" w:pos="3686"/>
        <w:tab w:val="right" w:pos="8789"/>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378D" w14:textId="77777777" w:rsidR="00C41D80" w:rsidRDefault="00C41D80" w:rsidP="00F57CBF">
    <w:pPr>
      <w:pStyle w:val="Nagwek"/>
      <w:tabs>
        <w:tab w:val="clear" w:pos="9027"/>
        <w:tab w:val="center" w:pos="3686"/>
        <w:tab w:val="right" w:pos="878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7A44" w14:textId="37E14F51" w:rsidR="00D65389" w:rsidRDefault="00000000" w:rsidP="00DB0A43">
    <w:pPr>
      <w:pStyle w:val="Nagwek"/>
      <w:tabs>
        <w:tab w:val="clear" w:pos="9027"/>
        <w:tab w:val="center" w:pos="3686"/>
        <w:tab w:val="right" w:pos="8789"/>
      </w:tabs>
    </w:pPr>
    <w:sdt>
      <w:sdtPr>
        <w:rPr>
          <w:rStyle w:val="Numerstrony"/>
        </w:rPr>
        <w:alias w:val="Autor"/>
        <w:tag w:val=""/>
        <w:id w:val="-963416420"/>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p w14:paraId="75714397" w14:textId="77777777" w:rsidR="00D65389" w:rsidRDefault="00D653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7F1A" w14:textId="5E4088C4" w:rsidR="00B46876" w:rsidRDefault="00B46876" w:rsidP="00DB0A43">
    <w:pPr>
      <w:pStyle w:val="Nagwek"/>
      <w:tabs>
        <w:tab w:val="clear" w:pos="9027"/>
        <w:tab w:val="center" w:pos="3686"/>
        <w:tab w:val="right" w:pos="8789"/>
      </w:tabs>
      <w:jc w:val="right"/>
    </w:pPr>
    <w:r>
      <w:t>Analiza tematu</w:t>
    </w:r>
  </w:p>
  <w:p w14:paraId="6C9EBD58" w14:textId="77777777" w:rsidR="00B46876" w:rsidRDefault="00B468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DC18" w14:textId="4D8BF98F" w:rsidR="0004418F" w:rsidRPr="00A301C5" w:rsidRDefault="00000000" w:rsidP="00A301C5">
    <w:pPr>
      <w:pStyle w:val="Nagwek"/>
      <w:pBdr>
        <w:bottom w:val="single" w:sz="6" w:space="2" w:color="auto"/>
      </w:pBdr>
      <w:tabs>
        <w:tab w:val="clear" w:pos="9027"/>
        <w:tab w:val="left" w:pos="2955"/>
      </w:tabs>
    </w:pPr>
    <w:sdt>
      <w:sdtPr>
        <w:rPr>
          <w:rStyle w:val="Numerstrony"/>
        </w:rPr>
        <w:alias w:val="Autor"/>
        <w:tag w:val=""/>
        <w:id w:val="-571282044"/>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6C19" w14:textId="4A67D2D5" w:rsidR="00165DA0" w:rsidRPr="001948F1" w:rsidRDefault="00E5200D" w:rsidP="001948F1">
    <w:pPr>
      <w:pStyle w:val="Nagwek"/>
      <w:tabs>
        <w:tab w:val="clear" w:pos="9027"/>
        <w:tab w:val="center" w:pos="3686"/>
        <w:tab w:val="right" w:pos="8789"/>
      </w:tabs>
      <w:jc w:val="right"/>
    </w:pPr>
    <w:r>
      <w:t>Specyfikacja projektu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5398" w14:textId="14DBE34F" w:rsidR="00E40D7B" w:rsidRDefault="00000000" w:rsidP="00A301C5">
    <w:pPr>
      <w:pStyle w:val="Nagwek"/>
      <w:pBdr>
        <w:bottom w:val="single" w:sz="6" w:space="2" w:color="auto"/>
      </w:pBdr>
      <w:tabs>
        <w:tab w:val="clear" w:pos="9027"/>
        <w:tab w:val="left" w:pos="2955"/>
      </w:tabs>
    </w:pPr>
    <w:sdt>
      <w:sdtPr>
        <w:rPr>
          <w:rStyle w:val="Numerstrony"/>
        </w:rPr>
        <w:alias w:val="Autor"/>
        <w:tag w:val=""/>
        <w:id w:val="-954705526"/>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53949" w14:textId="47B338DA" w:rsidR="00E40D7B" w:rsidRDefault="00084598" w:rsidP="006C2774">
    <w:pPr>
      <w:pStyle w:val="Nagwek"/>
      <w:tabs>
        <w:tab w:val="clear" w:pos="9027"/>
        <w:tab w:val="left" w:pos="3075"/>
        <w:tab w:val="center" w:pos="3686"/>
        <w:tab w:val="right" w:pos="8789"/>
      </w:tabs>
      <w:jc w:val="right"/>
    </w:pPr>
    <w:r>
      <w:t xml:space="preserve">Specyfikacja </w:t>
    </w:r>
    <w:r w:rsidR="00990039">
      <w:t>sprzętowa</w:t>
    </w:r>
    <w:r>
      <w:t xml:space="preserve"> – Konstrukcja </w:t>
    </w:r>
    <w:r w:rsidR="00990039">
      <w:t>Osobistej Skrytki Pocztowej</w:t>
    </w:r>
  </w:p>
  <w:p w14:paraId="5E93A3EC" w14:textId="77777777" w:rsidR="00ED2918" w:rsidRDefault="00ED2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B32A0" w14:textId="78DDC1D4" w:rsidR="00007369" w:rsidRDefault="00000000" w:rsidP="00DB0A43">
    <w:pPr>
      <w:pStyle w:val="Nagwek"/>
      <w:tabs>
        <w:tab w:val="clear" w:pos="9027"/>
        <w:tab w:val="center" w:pos="3686"/>
        <w:tab w:val="right" w:pos="8789"/>
      </w:tabs>
    </w:pPr>
    <w:sdt>
      <w:sdtPr>
        <w:rPr>
          <w:rStyle w:val="Numerstrony"/>
        </w:rPr>
        <w:alias w:val="Autor"/>
        <w:tag w:val=""/>
        <w:id w:val="2046328351"/>
        <w:dataBinding w:prefixMappings="xmlns:ns0='http://purl.org/dc/elements/1.1/' xmlns:ns1='http://schemas.openxmlformats.org/package/2006/metadata/core-properties' " w:xpath="/ns1:coreProperties[1]/ns0:creator[1]" w:storeItemID="{6C3C8BC8-F283-45AE-878A-BAB7291924A1}"/>
        <w:text/>
      </w:sdtPr>
      <w:sdtContent>
        <w:r w:rsidR="00E81294">
          <w:rPr>
            <w:rStyle w:val="Numerstrony"/>
          </w:rPr>
          <w:t>Henryk Radziewicz</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28253" w14:textId="72923CA6" w:rsidR="00AD725A" w:rsidRDefault="00AD725A" w:rsidP="006C2774">
    <w:pPr>
      <w:pStyle w:val="Nagwek"/>
      <w:tabs>
        <w:tab w:val="clear" w:pos="9027"/>
        <w:tab w:val="left" w:pos="3075"/>
        <w:tab w:val="center" w:pos="3686"/>
        <w:tab w:val="right" w:pos="8789"/>
      </w:tabs>
      <w:jc w:val="right"/>
    </w:pPr>
    <w:r>
      <w:t>Specyfikacja wewnętrzna – Oprogramowanie</w:t>
    </w:r>
  </w:p>
  <w:p w14:paraId="7ACE5B27" w14:textId="77777777" w:rsidR="00AD725A" w:rsidRDefault="00AD7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0BFA22AF"/>
    <w:multiLevelType w:val="hybridMultilevel"/>
    <w:tmpl w:val="F95CCA76"/>
    <w:lvl w:ilvl="0" w:tplc="8AF0800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02EF5"/>
    <w:multiLevelType w:val="multilevel"/>
    <w:tmpl w:val="556CA166"/>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8" w15:restartNumberingAfterBreak="0">
    <w:nsid w:val="17E96EAA"/>
    <w:multiLevelType w:val="hybridMultilevel"/>
    <w:tmpl w:val="6AC44096"/>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9"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0"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AC4CF0"/>
    <w:multiLevelType w:val="hybridMultilevel"/>
    <w:tmpl w:val="991065E8"/>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2" w15:restartNumberingAfterBreak="0">
    <w:nsid w:val="287C5FD8"/>
    <w:multiLevelType w:val="hybridMultilevel"/>
    <w:tmpl w:val="38D6DD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4" w15:restartNumberingAfterBreak="0">
    <w:nsid w:val="308E7A8E"/>
    <w:multiLevelType w:val="hybridMultilevel"/>
    <w:tmpl w:val="DFE606D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5"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6"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7"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8"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9" w15:restartNumberingAfterBreak="0">
    <w:nsid w:val="3EBA2FFB"/>
    <w:multiLevelType w:val="multilevel"/>
    <w:tmpl w:val="BF606D2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22"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3"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6" w15:restartNumberingAfterBreak="0">
    <w:nsid w:val="6603452C"/>
    <w:multiLevelType w:val="hybridMultilevel"/>
    <w:tmpl w:val="E3D60AA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16503"/>
    <w:multiLevelType w:val="hybridMultilevel"/>
    <w:tmpl w:val="C90C7C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9" w15:restartNumberingAfterBreak="0">
    <w:nsid w:val="6CDC7EA3"/>
    <w:multiLevelType w:val="hybridMultilevel"/>
    <w:tmpl w:val="0082F5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1"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32"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abstractNum w:abstractNumId="33" w15:restartNumberingAfterBreak="0">
    <w:nsid w:val="7A513EB8"/>
    <w:multiLevelType w:val="hybridMultilevel"/>
    <w:tmpl w:val="B518E954"/>
    <w:lvl w:ilvl="0" w:tplc="04150001">
      <w:start w:val="1"/>
      <w:numFmt w:val="bullet"/>
      <w:lvlText w:val=""/>
      <w:lvlJc w:val="left"/>
      <w:pPr>
        <w:ind w:left="1434" w:hanging="360"/>
      </w:pPr>
      <w:rPr>
        <w:rFonts w:ascii="Symbol" w:hAnsi="Symbol" w:hint="default"/>
      </w:rPr>
    </w:lvl>
    <w:lvl w:ilvl="1" w:tplc="04150003" w:tentative="1">
      <w:start w:val="1"/>
      <w:numFmt w:val="bullet"/>
      <w:lvlText w:val="o"/>
      <w:lvlJc w:val="left"/>
      <w:pPr>
        <w:ind w:left="2154" w:hanging="360"/>
      </w:pPr>
      <w:rPr>
        <w:rFonts w:ascii="Courier New" w:hAnsi="Courier New" w:cs="Courier New" w:hint="default"/>
      </w:rPr>
    </w:lvl>
    <w:lvl w:ilvl="2" w:tplc="04150005" w:tentative="1">
      <w:start w:val="1"/>
      <w:numFmt w:val="bullet"/>
      <w:lvlText w:val=""/>
      <w:lvlJc w:val="left"/>
      <w:pPr>
        <w:ind w:left="2874" w:hanging="360"/>
      </w:pPr>
      <w:rPr>
        <w:rFonts w:ascii="Wingdings" w:hAnsi="Wingdings" w:hint="default"/>
      </w:rPr>
    </w:lvl>
    <w:lvl w:ilvl="3" w:tplc="04150001" w:tentative="1">
      <w:start w:val="1"/>
      <w:numFmt w:val="bullet"/>
      <w:lvlText w:val=""/>
      <w:lvlJc w:val="left"/>
      <w:pPr>
        <w:ind w:left="3594" w:hanging="360"/>
      </w:pPr>
      <w:rPr>
        <w:rFonts w:ascii="Symbol" w:hAnsi="Symbol" w:hint="default"/>
      </w:rPr>
    </w:lvl>
    <w:lvl w:ilvl="4" w:tplc="04150003" w:tentative="1">
      <w:start w:val="1"/>
      <w:numFmt w:val="bullet"/>
      <w:lvlText w:val="o"/>
      <w:lvlJc w:val="left"/>
      <w:pPr>
        <w:ind w:left="4314" w:hanging="360"/>
      </w:pPr>
      <w:rPr>
        <w:rFonts w:ascii="Courier New" w:hAnsi="Courier New" w:cs="Courier New" w:hint="default"/>
      </w:rPr>
    </w:lvl>
    <w:lvl w:ilvl="5" w:tplc="04150005" w:tentative="1">
      <w:start w:val="1"/>
      <w:numFmt w:val="bullet"/>
      <w:lvlText w:val=""/>
      <w:lvlJc w:val="left"/>
      <w:pPr>
        <w:ind w:left="5034" w:hanging="360"/>
      </w:pPr>
      <w:rPr>
        <w:rFonts w:ascii="Wingdings" w:hAnsi="Wingdings" w:hint="default"/>
      </w:rPr>
    </w:lvl>
    <w:lvl w:ilvl="6" w:tplc="04150001" w:tentative="1">
      <w:start w:val="1"/>
      <w:numFmt w:val="bullet"/>
      <w:lvlText w:val=""/>
      <w:lvlJc w:val="left"/>
      <w:pPr>
        <w:ind w:left="5754" w:hanging="360"/>
      </w:pPr>
      <w:rPr>
        <w:rFonts w:ascii="Symbol" w:hAnsi="Symbol" w:hint="default"/>
      </w:rPr>
    </w:lvl>
    <w:lvl w:ilvl="7" w:tplc="04150003" w:tentative="1">
      <w:start w:val="1"/>
      <w:numFmt w:val="bullet"/>
      <w:lvlText w:val="o"/>
      <w:lvlJc w:val="left"/>
      <w:pPr>
        <w:ind w:left="6474" w:hanging="360"/>
      </w:pPr>
      <w:rPr>
        <w:rFonts w:ascii="Courier New" w:hAnsi="Courier New" w:cs="Courier New" w:hint="default"/>
      </w:rPr>
    </w:lvl>
    <w:lvl w:ilvl="8" w:tplc="04150005" w:tentative="1">
      <w:start w:val="1"/>
      <w:numFmt w:val="bullet"/>
      <w:lvlText w:val=""/>
      <w:lvlJc w:val="left"/>
      <w:pPr>
        <w:ind w:left="7194" w:hanging="360"/>
      </w:pPr>
      <w:rPr>
        <w:rFonts w:ascii="Wingdings" w:hAnsi="Wingdings" w:hint="default"/>
      </w:rPr>
    </w:lvl>
  </w:abstractNum>
  <w:abstractNum w:abstractNumId="34" w15:restartNumberingAfterBreak="0">
    <w:nsid w:val="7E0D7FA9"/>
    <w:multiLevelType w:val="hybridMultilevel"/>
    <w:tmpl w:val="9022D5F4"/>
    <w:lvl w:ilvl="0" w:tplc="C8969D7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37449C"/>
    <w:multiLevelType w:val="hybridMultilevel"/>
    <w:tmpl w:val="BE0E97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63916136">
    <w:abstractNumId w:val="0"/>
  </w:num>
  <w:num w:numId="2" w16cid:durableId="970405048">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16cid:durableId="5863816">
    <w:abstractNumId w:val="32"/>
  </w:num>
  <w:num w:numId="4" w16cid:durableId="718013392">
    <w:abstractNumId w:val="1"/>
    <w:lvlOverride w:ilvl="0">
      <w:lvl w:ilvl="0">
        <w:start w:val="1"/>
        <w:numFmt w:val="bullet"/>
        <w:lvlText w:val="_"/>
        <w:legacy w:legacy="1" w:legacySpace="120" w:legacyIndent="360"/>
        <w:lvlJc w:val="left"/>
        <w:pPr>
          <w:ind w:left="717" w:hanging="360"/>
        </w:pPr>
      </w:lvl>
    </w:lvlOverride>
  </w:num>
  <w:num w:numId="5" w16cid:durableId="209419882">
    <w:abstractNumId w:val="15"/>
  </w:num>
  <w:num w:numId="6" w16cid:durableId="263926119">
    <w:abstractNumId w:val="23"/>
  </w:num>
  <w:num w:numId="7" w16cid:durableId="737167491">
    <w:abstractNumId w:val="2"/>
  </w:num>
  <w:num w:numId="8" w16cid:durableId="164250039">
    <w:abstractNumId w:val="3"/>
  </w:num>
  <w:num w:numId="9" w16cid:durableId="1389383364">
    <w:abstractNumId w:val="0"/>
  </w:num>
  <w:num w:numId="10" w16cid:durableId="1146510437">
    <w:abstractNumId w:val="0"/>
  </w:num>
  <w:num w:numId="11" w16cid:durableId="1113671985">
    <w:abstractNumId w:val="0"/>
  </w:num>
  <w:num w:numId="12" w16cid:durableId="460197072">
    <w:abstractNumId w:val="0"/>
  </w:num>
  <w:num w:numId="13" w16cid:durableId="941492780">
    <w:abstractNumId w:val="0"/>
  </w:num>
  <w:num w:numId="14" w16cid:durableId="789400482">
    <w:abstractNumId w:val="0"/>
  </w:num>
  <w:num w:numId="15" w16cid:durableId="229341325">
    <w:abstractNumId w:val="0"/>
  </w:num>
  <w:num w:numId="16" w16cid:durableId="1204756242">
    <w:abstractNumId w:val="0"/>
  </w:num>
  <w:num w:numId="17" w16cid:durableId="2117943523">
    <w:abstractNumId w:val="0"/>
  </w:num>
  <w:num w:numId="18" w16cid:durableId="1621062895">
    <w:abstractNumId w:val="0"/>
  </w:num>
  <w:num w:numId="19" w16cid:durableId="148719333">
    <w:abstractNumId w:val="25"/>
  </w:num>
  <w:num w:numId="20" w16cid:durableId="1684818783">
    <w:abstractNumId w:val="0"/>
  </w:num>
  <w:num w:numId="21" w16cid:durableId="266549428">
    <w:abstractNumId w:val="17"/>
  </w:num>
  <w:num w:numId="22" w16cid:durableId="1431969329">
    <w:abstractNumId w:val="0"/>
  </w:num>
  <w:num w:numId="23" w16cid:durableId="1834179601">
    <w:abstractNumId w:val="18"/>
  </w:num>
  <w:num w:numId="24" w16cid:durableId="65688860">
    <w:abstractNumId w:val="7"/>
  </w:num>
  <w:num w:numId="25" w16cid:durableId="935820976">
    <w:abstractNumId w:val="0"/>
  </w:num>
  <w:num w:numId="26" w16cid:durableId="466747513">
    <w:abstractNumId w:val="0"/>
  </w:num>
  <w:num w:numId="27" w16cid:durableId="690569452">
    <w:abstractNumId w:val="22"/>
  </w:num>
  <w:num w:numId="28" w16cid:durableId="1568802725">
    <w:abstractNumId w:val="20"/>
  </w:num>
  <w:num w:numId="29" w16cid:durableId="1894391096">
    <w:abstractNumId w:val="10"/>
  </w:num>
  <w:num w:numId="30" w16cid:durableId="1744907981">
    <w:abstractNumId w:val="6"/>
  </w:num>
  <w:num w:numId="31" w16cid:durableId="1634679323">
    <w:abstractNumId w:val="9"/>
  </w:num>
  <w:num w:numId="32" w16cid:durableId="1252659283">
    <w:abstractNumId w:val="21"/>
  </w:num>
  <w:num w:numId="33" w16cid:durableId="975258357">
    <w:abstractNumId w:val="16"/>
  </w:num>
  <w:num w:numId="34" w16cid:durableId="1341739915">
    <w:abstractNumId w:val="31"/>
  </w:num>
  <w:num w:numId="35" w16cid:durableId="1557929792">
    <w:abstractNumId w:val="30"/>
  </w:num>
  <w:num w:numId="36" w16cid:durableId="54403092">
    <w:abstractNumId w:val="13"/>
  </w:num>
  <w:num w:numId="37" w16cid:durableId="623271552">
    <w:abstractNumId w:val="24"/>
  </w:num>
  <w:num w:numId="38" w16cid:durableId="1070273567">
    <w:abstractNumId w:val="0"/>
  </w:num>
  <w:num w:numId="39" w16cid:durableId="1819570986">
    <w:abstractNumId w:val="0"/>
  </w:num>
  <w:num w:numId="40" w16cid:durableId="1280335775">
    <w:abstractNumId w:val="0"/>
  </w:num>
  <w:num w:numId="41" w16cid:durableId="1788616631">
    <w:abstractNumId w:val="0"/>
  </w:num>
  <w:num w:numId="42" w16cid:durableId="534318077">
    <w:abstractNumId w:val="27"/>
  </w:num>
  <w:num w:numId="43" w16cid:durableId="443616512">
    <w:abstractNumId w:val="0"/>
  </w:num>
  <w:num w:numId="44" w16cid:durableId="1130442679">
    <w:abstractNumId w:val="0"/>
  </w:num>
  <w:num w:numId="45" w16cid:durableId="895582119">
    <w:abstractNumId w:val="34"/>
  </w:num>
  <w:num w:numId="46" w16cid:durableId="292562364">
    <w:abstractNumId w:val="12"/>
  </w:num>
  <w:num w:numId="47" w16cid:durableId="1210530532">
    <w:abstractNumId w:val="35"/>
  </w:num>
  <w:num w:numId="48" w16cid:durableId="433207044">
    <w:abstractNumId w:val="28"/>
  </w:num>
  <w:num w:numId="49" w16cid:durableId="785781984">
    <w:abstractNumId w:val="14"/>
  </w:num>
  <w:num w:numId="50" w16cid:durableId="1661423722">
    <w:abstractNumId w:val="4"/>
  </w:num>
  <w:num w:numId="51" w16cid:durableId="1406223083">
    <w:abstractNumId w:val="29"/>
  </w:num>
  <w:num w:numId="52" w16cid:durableId="304895657">
    <w:abstractNumId w:val="19"/>
  </w:num>
  <w:num w:numId="53" w16cid:durableId="713508006">
    <w:abstractNumId w:val="5"/>
  </w:num>
  <w:num w:numId="54" w16cid:durableId="1078749501">
    <w:abstractNumId w:val="11"/>
  </w:num>
  <w:num w:numId="55" w16cid:durableId="155844850">
    <w:abstractNumId w:val="26"/>
  </w:num>
  <w:num w:numId="56" w16cid:durableId="1961186896">
    <w:abstractNumId w:val="33"/>
  </w:num>
  <w:num w:numId="57" w16cid:durableId="15838366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attachedTemplate r:id="rId1"/>
  <w:defaultTabStop w:val="357"/>
  <w:hyphenationZone w:val="425"/>
  <w:doNotHyphenateCaps/>
  <w:evenAndOddHeaders/>
  <w:drawingGridHorizontalSpacing w:val="119"/>
  <w:drawingGridVerticalSpacing w:val="119"/>
  <w:displayVerticalDrawingGridEvery w:val="0"/>
  <w:doNotUseMarginsForDrawingGridOrigin/>
  <w:drawingGridVerticalOrigin w:val="1985"/>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0EC"/>
    <w:rsid w:val="000005BB"/>
    <w:rsid w:val="00000F65"/>
    <w:rsid w:val="00005794"/>
    <w:rsid w:val="00007369"/>
    <w:rsid w:val="00007DFF"/>
    <w:rsid w:val="00022399"/>
    <w:rsid w:val="00026B1C"/>
    <w:rsid w:val="00031835"/>
    <w:rsid w:val="000330A9"/>
    <w:rsid w:val="00034330"/>
    <w:rsid w:val="0004079D"/>
    <w:rsid w:val="00040C3E"/>
    <w:rsid w:val="000418E3"/>
    <w:rsid w:val="0004418F"/>
    <w:rsid w:val="000445E3"/>
    <w:rsid w:val="00045F76"/>
    <w:rsid w:val="000522E3"/>
    <w:rsid w:val="00054190"/>
    <w:rsid w:val="000555BE"/>
    <w:rsid w:val="00056F8D"/>
    <w:rsid w:val="0006041E"/>
    <w:rsid w:val="00061726"/>
    <w:rsid w:val="0006519D"/>
    <w:rsid w:val="0007457B"/>
    <w:rsid w:val="00075BD6"/>
    <w:rsid w:val="00083B0C"/>
    <w:rsid w:val="00084598"/>
    <w:rsid w:val="000A29C0"/>
    <w:rsid w:val="000A3FDE"/>
    <w:rsid w:val="000A6BCB"/>
    <w:rsid w:val="000B42E6"/>
    <w:rsid w:val="000B5E7F"/>
    <w:rsid w:val="000B746B"/>
    <w:rsid w:val="000B79A8"/>
    <w:rsid w:val="000C3A6C"/>
    <w:rsid w:val="000C4AC0"/>
    <w:rsid w:val="000D015A"/>
    <w:rsid w:val="000D3519"/>
    <w:rsid w:val="000D443D"/>
    <w:rsid w:val="000D7842"/>
    <w:rsid w:val="000E0C0A"/>
    <w:rsid w:val="000E5D18"/>
    <w:rsid w:val="000E701A"/>
    <w:rsid w:val="000E70D9"/>
    <w:rsid w:val="000F058E"/>
    <w:rsid w:val="000F219D"/>
    <w:rsid w:val="000F38F1"/>
    <w:rsid w:val="000F445A"/>
    <w:rsid w:val="000F5D99"/>
    <w:rsid w:val="00106BFC"/>
    <w:rsid w:val="001173FE"/>
    <w:rsid w:val="00123A0C"/>
    <w:rsid w:val="00133822"/>
    <w:rsid w:val="001345D1"/>
    <w:rsid w:val="00134CD9"/>
    <w:rsid w:val="00136D9E"/>
    <w:rsid w:val="001432DC"/>
    <w:rsid w:val="00146F56"/>
    <w:rsid w:val="0014761D"/>
    <w:rsid w:val="001500A4"/>
    <w:rsid w:val="00154351"/>
    <w:rsid w:val="00164DF0"/>
    <w:rsid w:val="00165DA0"/>
    <w:rsid w:val="00167C21"/>
    <w:rsid w:val="00170597"/>
    <w:rsid w:val="001706F4"/>
    <w:rsid w:val="0017307E"/>
    <w:rsid w:val="00174E3D"/>
    <w:rsid w:val="00180CB0"/>
    <w:rsid w:val="00184033"/>
    <w:rsid w:val="00185067"/>
    <w:rsid w:val="001948F1"/>
    <w:rsid w:val="0019776E"/>
    <w:rsid w:val="001A55FB"/>
    <w:rsid w:val="001A791D"/>
    <w:rsid w:val="001A7CD7"/>
    <w:rsid w:val="001B1511"/>
    <w:rsid w:val="001B2688"/>
    <w:rsid w:val="001B2DDA"/>
    <w:rsid w:val="001C3F33"/>
    <w:rsid w:val="001C5FE4"/>
    <w:rsid w:val="001C7D45"/>
    <w:rsid w:val="001D0BC8"/>
    <w:rsid w:val="001D381A"/>
    <w:rsid w:val="001D7C5D"/>
    <w:rsid w:val="001E2842"/>
    <w:rsid w:val="001E541C"/>
    <w:rsid w:val="001E5BB2"/>
    <w:rsid w:val="001F155D"/>
    <w:rsid w:val="001F24F6"/>
    <w:rsid w:val="001F405A"/>
    <w:rsid w:val="001F52D6"/>
    <w:rsid w:val="001F7EF9"/>
    <w:rsid w:val="00202436"/>
    <w:rsid w:val="002102E7"/>
    <w:rsid w:val="0021065D"/>
    <w:rsid w:val="00221EA2"/>
    <w:rsid w:val="00224BD4"/>
    <w:rsid w:val="00226CAE"/>
    <w:rsid w:val="002366C6"/>
    <w:rsid w:val="00237ECD"/>
    <w:rsid w:val="00240636"/>
    <w:rsid w:val="002454B1"/>
    <w:rsid w:val="0024563C"/>
    <w:rsid w:val="00246B20"/>
    <w:rsid w:val="00250DFA"/>
    <w:rsid w:val="0025572F"/>
    <w:rsid w:val="00263F40"/>
    <w:rsid w:val="00265CE9"/>
    <w:rsid w:val="0027530F"/>
    <w:rsid w:val="00281DE8"/>
    <w:rsid w:val="00287404"/>
    <w:rsid w:val="002965CB"/>
    <w:rsid w:val="00296957"/>
    <w:rsid w:val="002A1031"/>
    <w:rsid w:val="002A57D1"/>
    <w:rsid w:val="002C2558"/>
    <w:rsid w:val="002C38A9"/>
    <w:rsid w:val="002C6B19"/>
    <w:rsid w:val="002C7115"/>
    <w:rsid w:val="002D4727"/>
    <w:rsid w:val="002D4E1B"/>
    <w:rsid w:val="002D6611"/>
    <w:rsid w:val="002D7742"/>
    <w:rsid w:val="002E38DB"/>
    <w:rsid w:val="002E7BE5"/>
    <w:rsid w:val="002F0E21"/>
    <w:rsid w:val="002F3D66"/>
    <w:rsid w:val="002F4B55"/>
    <w:rsid w:val="002F6ECD"/>
    <w:rsid w:val="00304C60"/>
    <w:rsid w:val="00306682"/>
    <w:rsid w:val="00316641"/>
    <w:rsid w:val="00320CC2"/>
    <w:rsid w:val="003261C1"/>
    <w:rsid w:val="003262FB"/>
    <w:rsid w:val="00331567"/>
    <w:rsid w:val="003401CC"/>
    <w:rsid w:val="0034158A"/>
    <w:rsid w:val="003454B4"/>
    <w:rsid w:val="0035050B"/>
    <w:rsid w:val="003546D6"/>
    <w:rsid w:val="003604B7"/>
    <w:rsid w:val="00361C03"/>
    <w:rsid w:val="0036253F"/>
    <w:rsid w:val="00363BFA"/>
    <w:rsid w:val="003706AE"/>
    <w:rsid w:val="003823CD"/>
    <w:rsid w:val="00383C5D"/>
    <w:rsid w:val="00386B5E"/>
    <w:rsid w:val="00390834"/>
    <w:rsid w:val="0039132B"/>
    <w:rsid w:val="00394A69"/>
    <w:rsid w:val="003A0373"/>
    <w:rsid w:val="003A2DDC"/>
    <w:rsid w:val="003A5FE6"/>
    <w:rsid w:val="003B34AD"/>
    <w:rsid w:val="003B480D"/>
    <w:rsid w:val="003C0947"/>
    <w:rsid w:val="003C1050"/>
    <w:rsid w:val="003C473F"/>
    <w:rsid w:val="003D0CDB"/>
    <w:rsid w:val="003D5A9C"/>
    <w:rsid w:val="003E068B"/>
    <w:rsid w:val="003E0A13"/>
    <w:rsid w:val="003E50BF"/>
    <w:rsid w:val="003E69A8"/>
    <w:rsid w:val="003F5DCC"/>
    <w:rsid w:val="00410F5D"/>
    <w:rsid w:val="00412D54"/>
    <w:rsid w:val="00413179"/>
    <w:rsid w:val="004148FD"/>
    <w:rsid w:val="00416587"/>
    <w:rsid w:val="004201AD"/>
    <w:rsid w:val="004246D4"/>
    <w:rsid w:val="0043387F"/>
    <w:rsid w:val="004375D0"/>
    <w:rsid w:val="004441D5"/>
    <w:rsid w:val="00445AA1"/>
    <w:rsid w:val="004508AB"/>
    <w:rsid w:val="00452B64"/>
    <w:rsid w:val="00452C99"/>
    <w:rsid w:val="004628E3"/>
    <w:rsid w:val="00464795"/>
    <w:rsid w:val="00464816"/>
    <w:rsid w:val="0047035C"/>
    <w:rsid w:val="004715E5"/>
    <w:rsid w:val="00472227"/>
    <w:rsid w:val="00473587"/>
    <w:rsid w:val="00477614"/>
    <w:rsid w:val="00482185"/>
    <w:rsid w:val="00484934"/>
    <w:rsid w:val="00490E8C"/>
    <w:rsid w:val="004925B2"/>
    <w:rsid w:val="004A2885"/>
    <w:rsid w:val="004B2BA2"/>
    <w:rsid w:val="004B38A6"/>
    <w:rsid w:val="004C1DA3"/>
    <w:rsid w:val="004C32B2"/>
    <w:rsid w:val="004C3BCD"/>
    <w:rsid w:val="004C4143"/>
    <w:rsid w:val="004D3723"/>
    <w:rsid w:val="004E405C"/>
    <w:rsid w:val="004F356C"/>
    <w:rsid w:val="004F3E9B"/>
    <w:rsid w:val="004F53C8"/>
    <w:rsid w:val="00501920"/>
    <w:rsid w:val="0050458D"/>
    <w:rsid w:val="00507CF8"/>
    <w:rsid w:val="005158B1"/>
    <w:rsid w:val="00523611"/>
    <w:rsid w:val="0052380A"/>
    <w:rsid w:val="0052773D"/>
    <w:rsid w:val="005351C0"/>
    <w:rsid w:val="005366D1"/>
    <w:rsid w:val="005443BE"/>
    <w:rsid w:val="005458F4"/>
    <w:rsid w:val="00551EF2"/>
    <w:rsid w:val="00557431"/>
    <w:rsid w:val="00563199"/>
    <w:rsid w:val="00565B8F"/>
    <w:rsid w:val="005675DC"/>
    <w:rsid w:val="005702C4"/>
    <w:rsid w:val="0057368E"/>
    <w:rsid w:val="0057704F"/>
    <w:rsid w:val="00577E2B"/>
    <w:rsid w:val="00580297"/>
    <w:rsid w:val="0058045F"/>
    <w:rsid w:val="00580CD3"/>
    <w:rsid w:val="00582A81"/>
    <w:rsid w:val="005831FE"/>
    <w:rsid w:val="0059127A"/>
    <w:rsid w:val="00593992"/>
    <w:rsid w:val="005954B7"/>
    <w:rsid w:val="005A01C9"/>
    <w:rsid w:val="005A77F5"/>
    <w:rsid w:val="005A7B4C"/>
    <w:rsid w:val="005B0982"/>
    <w:rsid w:val="005B10D3"/>
    <w:rsid w:val="005B3062"/>
    <w:rsid w:val="005B66A0"/>
    <w:rsid w:val="005B6E5D"/>
    <w:rsid w:val="005C6C3F"/>
    <w:rsid w:val="005D2CC0"/>
    <w:rsid w:val="005E07A9"/>
    <w:rsid w:val="005E3BBC"/>
    <w:rsid w:val="005E3D27"/>
    <w:rsid w:val="005E6408"/>
    <w:rsid w:val="005F4ED4"/>
    <w:rsid w:val="00612C18"/>
    <w:rsid w:val="00614F62"/>
    <w:rsid w:val="00617866"/>
    <w:rsid w:val="006179F0"/>
    <w:rsid w:val="00622C41"/>
    <w:rsid w:val="00624F7E"/>
    <w:rsid w:val="006305CC"/>
    <w:rsid w:val="006344B1"/>
    <w:rsid w:val="0063636E"/>
    <w:rsid w:val="0064234A"/>
    <w:rsid w:val="00651688"/>
    <w:rsid w:val="006525AD"/>
    <w:rsid w:val="00660ABE"/>
    <w:rsid w:val="00663561"/>
    <w:rsid w:val="006664F1"/>
    <w:rsid w:val="00666BF3"/>
    <w:rsid w:val="00666C34"/>
    <w:rsid w:val="00672731"/>
    <w:rsid w:val="00673450"/>
    <w:rsid w:val="0068164F"/>
    <w:rsid w:val="006818F4"/>
    <w:rsid w:val="006828BF"/>
    <w:rsid w:val="0068496A"/>
    <w:rsid w:val="00690286"/>
    <w:rsid w:val="006A41EA"/>
    <w:rsid w:val="006A5154"/>
    <w:rsid w:val="006C2774"/>
    <w:rsid w:val="006C37FE"/>
    <w:rsid w:val="006E4723"/>
    <w:rsid w:val="006F1789"/>
    <w:rsid w:val="006F2CA8"/>
    <w:rsid w:val="006F4CC1"/>
    <w:rsid w:val="00700C20"/>
    <w:rsid w:val="00701D68"/>
    <w:rsid w:val="00703A7E"/>
    <w:rsid w:val="0070422F"/>
    <w:rsid w:val="007125BF"/>
    <w:rsid w:val="007138F0"/>
    <w:rsid w:val="00717A89"/>
    <w:rsid w:val="00721100"/>
    <w:rsid w:val="007255DF"/>
    <w:rsid w:val="00727FC7"/>
    <w:rsid w:val="0073128A"/>
    <w:rsid w:val="007364CD"/>
    <w:rsid w:val="00737453"/>
    <w:rsid w:val="00740F18"/>
    <w:rsid w:val="00756AB7"/>
    <w:rsid w:val="00757BFB"/>
    <w:rsid w:val="00765CAC"/>
    <w:rsid w:val="00767540"/>
    <w:rsid w:val="00771981"/>
    <w:rsid w:val="007747D0"/>
    <w:rsid w:val="00776BE9"/>
    <w:rsid w:val="00777AEC"/>
    <w:rsid w:val="0078489A"/>
    <w:rsid w:val="00784EEF"/>
    <w:rsid w:val="007907B7"/>
    <w:rsid w:val="0079115B"/>
    <w:rsid w:val="00795FA6"/>
    <w:rsid w:val="007B026C"/>
    <w:rsid w:val="007B08B1"/>
    <w:rsid w:val="007B1B80"/>
    <w:rsid w:val="007C0117"/>
    <w:rsid w:val="007D53CB"/>
    <w:rsid w:val="007E1E03"/>
    <w:rsid w:val="007E5C16"/>
    <w:rsid w:val="007F4744"/>
    <w:rsid w:val="007F7116"/>
    <w:rsid w:val="00801067"/>
    <w:rsid w:val="0081271F"/>
    <w:rsid w:val="00816AF9"/>
    <w:rsid w:val="00824AA5"/>
    <w:rsid w:val="0083043B"/>
    <w:rsid w:val="0083084C"/>
    <w:rsid w:val="00831E51"/>
    <w:rsid w:val="00833C29"/>
    <w:rsid w:val="008340C8"/>
    <w:rsid w:val="00843794"/>
    <w:rsid w:val="0084491A"/>
    <w:rsid w:val="00845093"/>
    <w:rsid w:val="00845F73"/>
    <w:rsid w:val="00850646"/>
    <w:rsid w:val="00850EB5"/>
    <w:rsid w:val="00857AC9"/>
    <w:rsid w:val="00867954"/>
    <w:rsid w:val="00873025"/>
    <w:rsid w:val="00876BDA"/>
    <w:rsid w:val="00877C83"/>
    <w:rsid w:val="008826AC"/>
    <w:rsid w:val="00883768"/>
    <w:rsid w:val="00883FC3"/>
    <w:rsid w:val="00885BED"/>
    <w:rsid w:val="0089065D"/>
    <w:rsid w:val="00891D87"/>
    <w:rsid w:val="00893B98"/>
    <w:rsid w:val="008957FA"/>
    <w:rsid w:val="00897538"/>
    <w:rsid w:val="008A4152"/>
    <w:rsid w:val="008A6184"/>
    <w:rsid w:val="008A6306"/>
    <w:rsid w:val="008A723D"/>
    <w:rsid w:val="008B1592"/>
    <w:rsid w:val="008B5DD0"/>
    <w:rsid w:val="008B7699"/>
    <w:rsid w:val="008C0F69"/>
    <w:rsid w:val="008C6824"/>
    <w:rsid w:val="008C6A3E"/>
    <w:rsid w:val="008D0EF8"/>
    <w:rsid w:val="008D21A5"/>
    <w:rsid w:val="008E0082"/>
    <w:rsid w:val="008E34CC"/>
    <w:rsid w:val="008E35C5"/>
    <w:rsid w:val="008E3B48"/>
    <w:rsid w:val="008F2D23"/>
    <w:rsid w:val="008F36EE"/>
    <w:rsid w:val="008F5E69"/>
    <w:rsid w:val="008F716B"/>
    <w:rsid w:val="00900058"/>
    <w:rsid w:val="00905FB3"/>
    <w:rsid w:val="00911122"/>
    <w:rsid w:val="0091130F"/>
    <w:rsid w:val="00915BB1"/>
    <w:rsid w:val="00916256"/>
    <w:rsid w:val="0092002C"/>
    <w:rsid w:val="009231BC"/>
    <w:rsid w:val="00923FEB"/>
    <w:rsid w:val="00925A51"/>
    <w:rsid w:val="0092627D"/>
    <w:rsid w:val="0093725F"/>
    <w:rsid w:val="0094207D"/>
    <w:rsid w:val="00942C8B"/>
    <w:rsid w:val="00945F5D"/>
    <w:rsid w:val="00947912"/>
    <w:rsid w:val="00947A79"/>
    <w:rsid w:val="009510DA"/>
    <w:rsid w:val="009510EA"/>
    <w:rsid w:val="00954218"/>
    <w:rsid w:val="009606FD"/>
    <w:rsid w:val="00964566"/>
    <w:rsid w:val="00965955"/>
    <w:rsid w:val="009748EC"/>
    <w:rsid w:val="009759B3"/>
    <w:rsid w:val="00980C0F"/>
    <w:rsid w:val="00985857"/>
    <w:rsid w:val="00990039"/>
    <w:rsid w:val="00991B30"/>
    <w:rsid w:val="009A5377"/>
    <w:rsid w:val="009A6605"/>
    <w:rsid w:val="009B266C"/>
    <w:rsid w:val="009B5983"/>
    <w:rsid w:val="009C5FBD"/>
    <w:rsid w:val="009C6B94"/>
    <w:rsid w:val="009D1D76"/>
    <w:rsid w:val="009D6D7E"/>
    <w:rsid w:val="009E291E"/>
    <w:rsid w:val="009F5619"/>
    <w:rsid w:val="00A07C9F"/>
    <w:rsid w:val="00A1422F"/>
    <w:rsid w:val="00A221E6"/>
    <w:rsid w:val="00A2719C"/>
    <w:rsid w:val="00A301C5"/>
    <w:rsid w:val="00A31A99"/>
    <w:rsid w:val="00A34411"/>
    <w:rsid w:val="00A44F6A"/>
    <w:rsid w:val="00A450DA"/>
    <w:rsid w:val="00A465CD"/>
    <w:rsid w:val="00A5009C"/>
    <w:rsid w:val="00A57457"/>
    <w:rsid w:val="00A61F08"/>
    <w:rsid w:val="00A658EA"/>
    <w:rsid w:val="00A700C2"/>
    <w:rsid w:val="00A70EA3"/>
    <w:rsid w:val="00A75268"/>
    <w:rsid w:val="00A759E2"/>
    <w:rsid w:val="00A90EF0"/>
    <w:rsid w:val="00A9318C"/>
    <w:rsid w:val="00AA487D"/>
    <w:rsid w:val="00AA6A61"/>
    <w:rsid w:val="00AB021F"/>
    <w:rsid w:val="00AB20D1"/>
    <w:rsid w:val="00AC27A5"/>
    <w:rsid w:val="00AC5333"/>
    <w:rsid w:val="00AD1F7A"/>
    <w:rsid w:val="00AD47B8"/>
    <w:rsid w:val="00AD700C"/>
    <w:rsid w:val="00AD725A"/>
    <w:rsid w:val="00AE117A"/>
    <w:rsid w:val="00AF340C"/>
    <w:rsid w:val="00AF5495"/>
    <w:rsid w:val="00AF786E"/>
    <w:rsid w:val="00B21849"/>
    <w:rsid w:val="00B2284A"/>
    <w:rsid w:val="00B2382D"/>
    <w:rsid w:val="00B24E03"/>
    <w:rsid w:val="00B3746E"/>
    <w:rsid w:val="00B379B1"/>
    <w:rsid w:val="00B37F25"/>
    <w:rsid w:val="00B46876"/>
    <w:rsid w:val="00B530E3"/>
    <w:rsid w:val="00B6521D"/>
    <w:rsid w:val="00B67C4B"/>
    <w:rsid w:val="00B75928"/>
    <w:rsid w:val="00B812EE"/>
    <w:rsid w:val="00B82384"/>
    <w:rsid w:val="00B860E0"/>
    <w:rsid w:val="00B86B94"/>
    <w:rsid w:val="00B8716C"/>
    <w:rsid w:val="00B90433"/>
    <w:rsid w:val="00B92BCF"/>
    <w:rsid w:val="00B97622"/>
    <w:rsid w:val="00BA6B92"/>
    <w:rsid w:val="00BA763D"/>
    <w:rsid w:val="00BA7C33"/>
    <w:rsid w:val="00BB0CDA"/>
    <w:rsid w:val="00BB2533"/>
    <w:rsid w:val="00BB365C"/>
    <w:rsid w:val="00BB6C72"/>
    <w:rsid w:val="00BC15C9"/>
    <w:rsid w:val="00BC3444"/>
    <w:rsid w:val="00BE0CD9"/>
    <w:rsid w:val="00BE5808"/>
    <w:rsid w:val="00BF16E9"/>
    <w:rsid w:val="00BF2F14"/>
    <w:rsid w:val="00BF3581"/>
    <w:rsid w:val="00C04028"/>
    <w:rsid w:val="00C046A7"/>
    <w:rsid w:val="00C059FB"/>
    <w:rsid w:val="00C11B24"/>
    <w:rsid w:val="00C121B2"/>
    <w:rsid w:val="00C1384C"/>
    <w:rsid w:val="00C13AAA"/>
    <w:rsid w:val="00C145CF"/>
    <w:rsid w:val="00C21606"/>
    <w:rsid w:val="00C218CC"/>
    <w:rsid w:val="00C228EF"/>
    <w:rsid w:val="00C22B42"/>
    <w:rsid w:val="00C301F4"/>
    <w:rsid w:val="00C3072C"/>
    <w:rsid w:val="00C3324F"/>
    <w:rsid w:val="00C332D1"/>
    <w:rsid w:val="00C35EF0"/>
    <w:rsid w:val="00C3719A"/>
    <w:rsid w:val="00C37953"/>
    <w:rsid w:val="00C41D80"/>
    <w:rsid w:val="00C55252"/>
    <w:rsid w:val="00C56621"/>
    <w:rsid w:val="00C60B2E"/>
    <w:rsid w:val="00C61590"/>
    <w:rsid w:val="00C624EF"/>
    <w:rsid w:val="00C66AD7"/>
    <w:rsid w:val="00C72154"/>
    <w:rsid w:val="00C741B7"/>
    <w:rsid w:val="00C74C77"/>
    <w:rsid w:val="00C756FB"/>
    <w:rsid w:val="00C75FB7"/>
    <w:rsid w:val="00C8002D"/>
    <w:rsid w:val="00C82D59"/>
    <w:rsid w:val="00C83AFB"/>
    <w:rsid w:val="00C8535B"/>
    <w:rsid w:val="00C8654E"/>
    <w:rsid w:val="00C868F9"/>
    <w:rsid w:val="00C93F01"/>
    <w:rsid w:val="00C95F4B"/>
    <w:rsid w:val="00CA19C5"/>
    <w:rsid w:val="00CA325D"/>
    <w:rsid w:val="00CB23B7"/>
    <w:rsid w:val="00CB333C"/>
    <w:rsid w:val="00CB64C4"/>
    <w:rsid w:val="00CB6589"/>
    <w:rsid w:val="00CC121C"/>
    <w:rsid w:val="00CC545E"/>
    <w:rsid w:val="00CC6A39"/>
    <w:rsid w:val="00CD0514"/>
    <w:rsid w:val="00CD12C9"/>
    <w:rsid w:val="00CD21C3"/>
    <w:rsid w:val="00CD33C4"/>
    <w:rsid w:val="00CD7882"/>
    <w:rsid w:val="00CE4BC9"/>
    <w:rsid w:val="00CE7E65"/>
    <w:rsid w:val="00CF0DBC"/>
    <w:rsid w:val="00CF150D"/>
    <w:rsid w:val="00CF25AC"/>
    <w:rsid w:val="00CF5375"/>
    <w:rsid w:val="00D02120"/>
    <w:rsid w:val="00D0296C"/>
    <w:rsid w:val="00D03A8F"/>
    <w:rsid w:val="00D05404"/>
    <w:rsid w:val="00D1716A"/>
    <w:rsid w:val="00D22965"/>
    <w:rsid w:val="00D233FE"/>
    <w:rsid w:val="00D25F49"/>
    <w:rsid w:val="00D27DBC"/>
    <w:rsid w:val="00D3056A"/>
    <w:rsid w:val="00D32E24"/>
    <w:rsid w:val="00D36901"/>
    <w:rsid w:val="00D44766"/>
    <w:rsid w:val="00D51CAC"/>
    <w:rsid w:val="00D5302D"/>
    <w:rsid w:val="00D62C67"/>
    <w:rsid w:val="00D65389"/>
    <w:rsid w:val="00D67049"/>
    <w:rsid w:val="00D70150"/>
    <w:rsid w:val="00D718A4"/>
    <w:rsid w:val="00D8147E"/>
    <w:rsid w:val="00D85959"/>
    <w:rsid w:val="00D86D98"/>
    <w:rsid w:val="00D940D9"/>
    <w:rsid w:val="00D966A6"/>
    <w:rsid w:val="00DA2D75"/>
    <w:rsid w:val="00DA5117"/>
    <w:rsid w:val="00DA5832"/>
    <w:rsid w:val="00DA68ED"/>
    <w:rsid w:val="00DB0A43"/>
    <w:rsid w:val="00DC031B"/>
    <w:rsid w:val="00DC48B7"/>
    <w:rsid w:val="00DC76DF"/>
    <w:rsid w:val="00DD1A70"/>
    <w:rsid w:val="00DE1599"/>
    <w:rsid w:val="00DE77EA"/>
    <w:rsid w:val="00DF098D"/>
    <w:rsid w:val="00DF76E0"/>
    <w:rsid w:val="00E055B2"/>
    <w:rsid w:val="00E05DAA"/>
    <w:rsid w:val="00E105F2"/>
    <w:rsid w:val="00E130EC"/>
    <w:rsid w:val="00E156BE"/>
    <w:rsid w:val="00E16A0C"/>
    <w:rsid w:val="00E202AF"/>
    <w:rsid w:val="00E2051A"/>
    <w:rsid w:val="00E234D1"/>
    <w:rsid w:val="00E33B5E"/>
    <w:rsid w:val="00E400AB"/>
    <w:rsid w:val="00E40D7B"/>
    <w:rsid w:val="00E412A9"/>
    <w:rsid w:val="00E45A30"/>
    <w:rsid w:val="00E51048"/>
    <w:rsid w:val="00E5200D"/>
    <w:rsid w:val="00E601C8"/>
    <w:rsid w:val="00E65327"/>
    <w:rsid w:val="00E76F8C"/>
    <w:rsid w:val="00E809FE"/>
    <w:rsid w:val="00E81152"/>
    <w:rsid w:val="00E81294"/>
    <w:rsid w:val="00E817A7"/>
    <w:rsid w:val="00E90BF1"/>
    <w:rsid w:val="00E92D46"/>
    <w:rsid w:val="00E9366F"/>
    <w:rsid w:val="00EA22E7"/>
    <w:rsid w:val="00EA31C5"/>
    <w:rsid w:val="00EB5975"/>
    <w:rsid w:val="00EB7A55"/>
    <w:rsid w:val="00EC2030"/>
    <w:rsid w:val="00EC2A73"/>
    <w:rsid w:val="00EC6302"/>
    <w:rsid w:val="00ED1965"/>
    <w:rsid w:val="00ED2918"/>
    <w:rsid w:val="00ED2E4D"/>
    <w:rsid w:val="00EE3FA3"/>
    <w:rsid w:val="00EE47FA"/>
    <w:rsid w:val="00EE59B6"/>
    <w:rsid w:val="00EE6F23"/>
    <w:rsid w:val="00EF09F2"/>
    <w:rsid w:val="00EF48D2"/>
    <w:rsid w:val="00EF649C"/>
    <w:rsid w:val="00F02830"/>
    <w:rsid w:val="00F02BC5"/>
    <w:rsid w:val="00F11C52"/>
    <w:rsid w:val="00F13E5E"/>
    <w:rsid w:val="00F15965"/>
    <w:rsid w:val="00F173E4"/>
    <w:rsid w:val="00F17988"/>
    <w:rsid w:val="00F20DAE"/>
    <w:rsid w:val="00F24E1B"/>
    <w:rsid w:val="00F26D33"/>
    <w:rsid w:val="00F304D6"/>
    <w:rsid w:val="00F33001"/>
    <w:rsid w:val="00F4532C"/>
    <w:rsid w:val="00F51D11"/>
    <w:rsid w:val="00F53C4B"/>
    <w:rsid w:val="00F56B92"/>
    <w:rsid w:val="00F57BA9"/>
    <w:rsid w:val="00F57CBF"/>
    <w:rsid w:val="00F65041"/>
    <w:rsid w:val="00F7068F"/>
    <w:rsid w:val="00F71FFC"/>
    <w:rsid w:val="00F72293"/>
    <w:rsid w:val="00F77B2A"/>
    <w:rsid w:val="00F8246E"/>
    <w:rsid w:val="00F86E78"/>
    <w:rsid w:val="00F91475"/>
    <w:rsid w:val="00F943E7"/>
    <w:rsid w:val="00F97D1B"/>
    <w:rsid w:val="00FA46D3"/>
    <w:rsid w:val="00FA6C28"/>
    <w:rsid w:val="00FB07F8"/>
    <w:rsid w:val="00FB75BC"/>
    <w:rsid w:val="00FC2C54"/>
    <w:rsid w:val="00FC3868"/>
    <w:rsid w:val="00FC3D66"/>
    <w:rsid w:val="00FC598D"/>
    <w:rsid w:val="00FD15D2"/>
    <w:rsid w:val="00FF1A0E"/>
    <w:rsid w:val="00FF2D5D"/>
    <w:rsid w:val="00FF520E"/>
    <w:rsid w:val="00FF7DF2"/>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096965"/>
  <w14:defaultImageDpi w14:val="0"/>
  <w15:docId w15:val="{3555710F-ACA0-49AE-9E88-3460E8A2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pPr>
      <w:numPr>
        <w:ilvl w:val="5"/>
        <w:numId w:val="1"/>
      </w:numPr>
      <w:spacing w:before="240" w:after="60"/>
      <w:outlineLvl w:val="5"/>
    </w:pPr>
    <w:rPr>
      <w:i/>
      <w:sz w:val="22"/>
    </w:rPr>
  </w:style>
  <w:style w:type="paragraph" w:styleId="Nagwek7">
    <w:name w:val="heading 7"/>
    <w:basedOn w:val="Normalny"/>
    <w:next w:val="Normalny"/>
    <w:link w:val="Nagwek7Znak"/>
    <w:uiPriority w:val="9"/>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Pr>
      <w:rFonts w:ascii="Calibri" w:eastAsia="Times New Roman" w:hAnsi="Calibri" w:cs="Times New Roman"/>
      <w:b/>
      <w:bCs/>
      <w:sz w:val="28"/>
      <w:szCs w:val="28"/>
    </w:rPr>
  </w:style>
  <w:style w:type="character" w:customStyle="1" w:styleId="Nagwek5Znak">
    <w:name w:val="Nagłówek 5 Znak"/>
    <w:link w:val="Nagwek5"/>
    <w:uiPriority w:val="9"/>
    <w:semiHidden/>
    <w:rPr>
      <w:rFonts w:ascii="Calibri" w:eastAsia="Times New Roman" w:hAnsi="Calibri" w:cs="Times New Roman"/>
      <w:b/>
      <w:bCs/>
      <w:i/>
      <w:iCs/>
      <w:sz w:val="26"/>
      <w:szCs w:val="26"/>
    </w:rPr>
  </w:style>
  <w:style w:type="character" w:customStyle="1" w:styleId="Nagwek6Znak">
    <w:name w:val="Nagłówek 6 Znak"/>
    <w:link w:val="Nagwek6"/>
    <w:uiPriority w:val="9"/>
    <w:semiHidden/>
    <w:rPr>
      <w:rFonts w:ascii="Calibri" w:eastAsia="Times New Roman" w:hAnsi="Calibri" w:cs="Times New Roman"/>
      <w:b/>
      <w:bCs/>
      <w:sz w:val="22"/>
      <w:szCs w:val="22"/>
    </w:rPr>
  </w:style>
  <w:style w:type="character" w:customStyle="1" w:styleId="Nagwek7Znak">
    <w:name w:val="Nagłówek 7 Znak"/>
    <w:link w:val="Nagwek7"/>
    <w:uiPriority w:val="9"/>
    <w:semiHidden/>
    <w:rPr>
      <w:rFonts w:ascii="Calibri" w:eastAsia="Times New Roman" w:hAnsi="Calibri" w:cs="Times New Roman"/>
      <w:sz w:val="24"/>
      <w:szCs w:val="24"/>
    </w:rPr>
  </w:style>
  <w:style w:type="character" w:customStyle="1" w:styleId="Nagwek8Znak">
    <w:name w:val="Nagłówek 8 Znak"/>
    <w:link w:val="Nagwek8"/>
    <w:uiPriority w:val="9"/>
    <w:semiHidden/>
    <w:rPr>
      <w:rFonts w:ascii="Calibri" w:eastAsia="Times New Roman" w:hAnsi="Calibri" w:cs="Times New Roman"/>
      <w:i/>
      <w:iCs/>
      <w:sz w:val="24"/>
      <w:szCs w:val="24"/>
    </w:rPr>
  </w:style>
  <w:style w:type="character" w:customStyle="1" w:styleId="Nagwek9Znak">
    <w:name w:val="Nagłówek 9 Znak"/>
    <w:link w:val="Nagwek9"/>
    <w:uiPriority w:val="9"/>
    <w:semiHidden/>
    <w:rPr>
      <w:rFonts w:ascii="Cambria" w:eastAsia="Times New Roman" w:hAnsi="Cambria" w:cs="Times New Roman"/>
      <w:sz w:val="22"/>
      <w:szCs w:val="22"/>
    </w:rPr>
  </w:style>
  <w:style w:type="paragraph" w:styleId="Nagwek">
    <w:name w:val="header"/>
    <w:basedOn w:val="Normalny"/>
    <w:link w:val="NagwekZnak"/>
    <w:pPr>
      <w:pBdr>
        <w:bottom w:val="single" w:sz="6" w:space="1" w:color="auto"/>
      </w:pBdr>
      <w:tabs>
        <w:tab w:val="right" w:pos="9027"/>
      </w:tabs>
      <w:spacing w:after="20"/>
    </w:pPr>
  </w:style>
  <w:style w:type="character" w:customStyle="1" w:styleId="NagwekZnak">
    <w:name w:val="Nagłówek Znak"/>
    <w:link w:val="Nagwek"/>
    <w:rPr>
      <w:sz w:val="24"/>
    </w:rPr>
  </w:style>
  <w:style w:type="paragraph" w:styleId="Legenda">
    <w:name w:val="caption"/>
    <w:basedOn w:val="Normalny"/>
    <w:next w:val="Normalny"/>
    <w:uiPriority w:val="35"/>
    <w:qFormat/>
  </w:style>
  <w:style w:type="paragraph" w:styleId="Tekstprzypisudolnego">
    <w:name w:val="footnote text"/>
    <w:basedOn w:val="Normalny"/>
    <w:link w:val="TekstprzypisudolnegoZnak"/>
    <w:uiPriority w:val="99"/>
    <w:semiHidden/>
    <w:pPr>
      <w:ind w:firstLine="363"/>
      <w:jc w:val="both"/>
    </w:pPr>
    <w:rPr>
      <w:sz w:val="20"/>
    </w:rPr>
  </w:style>
  <w:style w:type="character" w:customStyle="1" w:styleId="TekstprzypisudolnegoZnak">
    <w:name w:val="Tekst przypisu dolnego Znak"/>
    <w:link w:val="Tekstprzypisudolnego"/>
    <w:uiPriority w:val="99"/>
    <w:semiHidden/>
  </w:style>
  <w:style w:type="paragraph" w:customStyle="1" w:styleId="Podpispodrysunkiem">
    <w:name w:val="Podpis pod rysunkiem"/>
    <w:basedOn w:val="Normalny"/>
    <w:rPr>
      <w:sz w:val="22"/>
    </w:rPr>
  </w:style>
  <w:style w:type="character" w:styleId="Odwoanieprzypisudolnego">
    <w:name w:val="footnote reference"/>
    <w:uiPriority w:val="99"/>
    <w:semiHidden/>
    <w:rPr>
      <w:vertAlign w:val="superscript"/>
    </w:rPr>
  </w:style>
  <w:style w:type="character" w:styleId="Numerstrony">
    <w:name w:val="page number"/>
    <w:uiPriority w:val="99"/>
    <w:semiHidden/>
    <w:rPr>
      <w:rFonts w:cs="Times New Roman"/>
    </w:rPr>
  </w:style>
  <w:style w:type="paragraph" w:styleId="Stopka">
    <w:name w:val="footer"/>
    <w:basedOn w:val="Normalny"/>
    <w:link w:val="StopkaZnak"/>
    <w:uiPriority w:val="99"/>
    <w:pPr>
      <w:tabs>
        <w:tab w:val="center" w:pos="4153"/>
        <w:tab w:val="right" w:pos="8306"/>
      </w:tabs>
    </w:pPr>
  </w:style>
  <w:style w:type="character" w:customStyle="1" w:styleId="StopkaZnak">
    <w:name w:val="Stopka Znak"/>
    <w:link w:val="Stopka"/>
    <w:uiPriority w:val="99"/>
    <w:rPr>
      <w:sz w:val="24"/>
    </w:rPr>
  </w:style>
  <w:style w:type="paragraph" w:styleId="Mapadokumentu">
    <w:name w:val="Document Map"/>
    <w:basedOn w:val="Normalny"/>
    <w:link w:val="MapadokumentuZnak"/>
    <w:uiPriority w:val="99"/>
    <w:pPr>
      <w:shd w:val="clear" w:color="auto" w:fill="000080"/>
    </w:pPr>
    <w:rPr>
      <w:rFonts w:ascii="Tahoma" w:hAnsi="Tahoma"/>
    </w:rPr>
  </w:style>
  <w:style w:type="character" w:customStyle="1" w:styleId="MapadokumentuZnak">
    <w:name w:val="Mapa dokumentu Znak"/>
    <w:link w:val="Mapadokumentu"/>
    <w:uiPriority w:val="99"/>
    <w:semiHidden/>
    <w:rPr>
      <w:rFonts w:ascii="Tahoma" w:hAnsi="Tahoma" w:cs="Tahoma"/>
      <w:sz w:val="16"/>
      <w:szCs w:val="16"/>
    </w:rPr>
  </w:style>
  <w:style w:type="character" w:styleId="Hipercze">
    <w:name w:val="Hyperlink"/>
    <w:uiPriority w:val="99"/>
    <w:rPr>
      <w:color w:val="0000FF"/>
      <w:u w:val="single"/>
    </w:rPr>
  </w:style>
  <w:style w:type="paragraph" w:customStyle="1" w:styleId="Adresy">
    <w:name w:val="Adresy"/>
    <w:basedOn w:val="Normalny"/>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ny"/>
    <w:next w:val="Nazwainstyt"/>
  </w:style>
  <w:style w:type="paragraph" w:customStyle="1" w:styleId="Informdata">
    <w:name w:val="Inform_data"/>
    <w:basedOn w:val="Normalny"/>
    <w:next w:val="Normalny"/>
    <w:pPr>
      <w:spacing w:before="113" w:line="312" w:lineRule="auto"/>
      <w:jc w:val="both"/>
    </w:pPr>
  </w:style>
  <w:style w:type="paragraph" w:customStyle="1" w:styleId="Informrecenz">
    <w:name w:val="Inform_recenz"/>
    <w:basedOn w:val="Normalny"/>
    <w:next w:val="Informdata"/>
    <w:pPr>
      <w:keepNext/>
      <w:tabs>
        <w:tab w:val="right" w:pos="9025"/>
      </w:tabs>
      <w:spacing w:before="623" w:after="284" w:line="312" w:lineRule="auto"/>
      <w:jc w:val="both"/>
    </w:pPr>
  </w:style>
  <w:style w:type="paragraph" w:customStyle="1" w:styleId="Streszangkrotkie">
    <w:name w:val="Stresz_ang_krotkie"/>
    <w:basedOn w:val="Normalny"/>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ny"/>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ny"/>
    <w:next w:val="Normalny"/>
    <w:pPr>
      <w:keepNext/>
      <w:spacing w:before="650" w:after="446"/>
    </w:pPr>
    <w:rPr>
      <w:b/>
    </w:rPr>
  </w:style>
  <w:style w:type="paragraph" w:customStyle="1" w:styleId="Literatwykaz">
    <w:name w:val="Literat_wykaz"/>
    <w:basedOn w:val="Normalny"/>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pPr>
      <w:spacing w:after="68"/>
    </w:pPr>
  </w:style>
  <w:style w:type="paragraph" w:customStyle="1" w:styleId="Program">
    <w:name w:val="Program"/>
    <w:basedOn w:val="Normalny"/>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ny"/>
    <w:next w:val="Streszplkrotkie"/>
    <w:pPr>
      <w:keepLines/>
      <w:spacing w:before="1022" w:after="727"/>
    </w:pPr>
    <w:rPr>
      <w:b/>
      <w:caps/>
      <w:sz w:val="29"/>
    </w:rPr>
  </w:style>
  <w:style w:type="paragraph" w:customStyle="1" w:styleId="Tytulartang">
    <w:name w:val="Tytul_art_ang"/>
    <w:basedOn w:val="Normalny"/>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ny"/>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nyWeb">
    <w:name w:val="Normal (Web)"/>
    <w:basedOn w:val="Normalny"/>
    <w:uiPriority w:val="99"/>
  </w:style>
  <w:style w:type="paragraph" w:customStyle="1" w:styleId="Definicja">
    <w:name w:val="Definicja"/>
    <w:basedOn w:val="Tekstpods"/>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0F219D"/>
    <w:rPr>
      <w:noProof/>
      <w:lang w:val="en-US"/>
    </w:rPr>
  </w:style>
  <w:style w:type="paragraph" w:styleId="Spistreci2">
    <w:name w:val="toc 2"/>
    <w:basedOn w:val="Normalny"/>
    <w:next w:val="Normalny"/>
    <w:autoRedefine/>
    <w:uiPriority w:val="39"/>
    <w:unhideWhenUsed/>
    <w:qFormat/>
    <w:rsid w:val="00577E2B"/>
    <w:pPr>
      <w:ind w:left="238"/>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C598D"/>
    <w:rPr>
      <w:color w:val="605E5C"/>
      <w:shd w:val="clear" w:color="auto" w:fill="E1DFDD"/>
    </w:rPr>
  </w:style>
  <w:style w:type="paragraph" w:styleId="Tekstprzypisukocowego">
    <w:name w:val="endnote text"/>
    <w:basedOn w:val="Normalny"/>
    <w:link w:val="TekstprzypisukocowegoZnak"/>
    <w:uiPriority w:val="99"/>
    <w:semiHidden/>
    <w:unhideWhenUsed/>
    <w:rsid w:val="00026B1C"/>
    <w:rPr>
      <w:sz w:val="20"/>
    </w:rPr>
  </w:style>
  <w:style w:type="character" w:customStyle="1" w:styleId="TekstprzypisukocowegoZnak">
    <w:name w:val="Tekst przypisu końcowego Znak"/>
    <w:basedOn w:val="Domylnaczcionkaakapitu"/>
    <w:link w:val="Tekstprzypisukocowego"/>
    <w:uiPriority w:val="99"/>
    <w:semiHidden/>
    <w:rsid w:val="00026B1C"/>
  </w:style>
  <w:style w:type="character" w:styleId="Odwoanieprzypisukocowego">
    <w:name w:val="endnote reference"/>
    <w:basedOn w:val="Domylnaczcionkaakapitu"/>
    <w:uiPriority w:val="99"/>
    <w:semiHidden/>
    <w:unhideWhenUsed/>
    <w:rsid w:val="00026B1C"/>
    <w:rPr>
      <w:vertAlign w:val="superscript"/>
    </w:rPr>
  </w:style>
  <w:style w:type="character" w:styleId="UyteHipercze">
    <w:name w:val="FollowedHyperlink"/>
    <w:basedOn w:val="Domylnaczcionkaakapitu"/>
    <w:uiPriority w:val="99"/>
    <w:semiHidden/>
    <w:unhideWhenUsed/>
    <w:rsid w:val="000C3A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155994793">
      <w:bodyDiv w:val="1"/>
      <w:marLeft w:val="0"/>
      <w:marRight w:val="0"/>
      <w:marTop w:val="0"/>
      <w:marBottom w:val="0"/>
      <w:divBdr>
        <w:top w:val="none" w:sz="0" w:space="0" w:color="auto"/>
        <w:left w:val="none" w:sz="0" w:space="0" w:color="auto"/>
        <w:bottom w:val="none" w:sz="0" w:space="0" w:color="auto"/>
        <w:right w:val="none" w:sz="0" w:space="0" w:color="auto"/>
      </w:divBdr>
      <w:divsChild>
        <w:div w:id="197553033">
          <w:marLeft w:val="0"/>
          <w:marRight w:val="0"/>
          <w:marTop w:val="0"/>
          <w:marBottom w:val="0"/>
          <w:divBdr>
            <w:top w:val="none" w:sz="0" w:space="0" w:color="auto"/>
            <w:left w:val="none" w:sz="0" w:space="0" w:color="auto"/>
            <w:bottom w:val="none" w:sz="0" w:space="0" w:color="auto"/>
            <w:right w:val="none" w:sz="0" w:space="0" w:color="auto"/>
          </w:divBdr>
          <w:divsChild>
            <w:div w:id="3383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6692675">
      <w:bodyDiv w:val="1"/>
      <w:marLeft w:val="0"/>
      <w:marRight w:val="0"/>
      <w:marTop w:val="0"/>
      <w:marBottom w:val="0"/>
      <w:divBdr>
        <w:top w:val="none" w:sz="0" w:space="0" w:color="auto"/>
        <w:left w:val="none" w:sz="0" w:space="0" w:color="auto"/>
        <w:bottom w:val="none" w:sz="0" w:space="0" w:color="auto"/>
        <w:right w:val="none" w:sz="0" w:space="0" w:color="auto"/>
      </w:divBdr>
      <w:divsChild>
        <w:div w:id="937254372">
          <w:marLeft w:val="0"/>
          <w:marRight w:val="0"/>
          <w:marTop w:val="0"/>
          <w:marBottom w:val="0"/>
          <w:divBdr>
            <w:top w:val="none" w:sz="0" w:space="0" w:color="auto"/>
            <w:left w:val="none" w:sz="0" w:space="0" w:color="auto"/>
            <w:bottom w:val="none" w:sz="0" w:space="0" w:color="auto"/>
            <w:right w:val="none" w:sz="0" w:space="0" w:color="auto"/>
          </w:divBdr>
          <w:divsChild>
            <w:div w:id="8548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509947963">
      <w:bodyDiv w:val="1"/>
      <w:marLeft w:val="0"/>
      <w:marRight w:val="0"/>
      <w:marTop w:val="0"/>
      <w:marBottom w:val="0"/>
      <w:divBdr>
        <w:top w:val="none" w:sz="0" w:space="0" w:color="auto"/>
        <w:left w:val="none" w:sz="0" w:space="0" w:color="auto"/>
        <w:bottom w:val="none" w:sz="0" w:space="0" w:color="auto"/>
        <w:right w:val="none" w:sz="0" w:space="0" w:color="auto"/>
      </w:divBdr>
      <w:divsChild>
        <w:div w:id="2022468376">
          <w:marLeft w:val="0"/>
          <w:marRight w:val="0"/>
          <w:marTop w:val="0"/>
          <w:marBottom w:val="0"/>
          <w:divBdr>
            <w:top w:val="none" w:sz="0" w:space="0" w:color="auto"/>
            <w:left w:val="none" w:sz="0" w:space="0" w:color="auto"/>
            <w:bottom w:val="none" w:sz="0" w:space="0" w:color="auto"/>
            <w:right w:val="none" w:sz="0" w:space="0" w:color="auto"/>
          </w:divBdr>
          <w:divsChild>
            <w:div w:id="8447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41757521">
      <w:bodyDiv w:val="1"/>
      <w:marLeft w:val="0"/>
      <w:marRight w:val="0"/>
      <w:marTop w:val="0"/>
      <w:marBottom w:val="0"/>
      <w:divBdr>
        <w:top w:val="none" w:sz="0" w:space="0" w:color="auto"/>
        <w:left w:val="none" w:sz="0" w:space="0" w:color="auto"/>
        <w:bottom w:val="none" w:sz="0" w:space="0" w:color="auto"/>
        <w:right w:val="none" w:sz="0" w:space="0" w:color="auto"/>
      </w:divBdr>
      <w:divsChild>
        <w:div w:id="1285506588">
          <w:marLeft w:val="0"/>
          <w:marRight w:val="0"/>
          <w:marTop w:val="0"/>
          <w:marBottom w:val="0"/>
          <w:divBdr>
            <w:top w:val="none" w:sz="0" w:space="0" w:color="auto"/>
            <w:left w:val="none" w:sz="0" w:space="0" w:color="auto"/>
            <w:bottom w:val="none" w:sz="0" w:space="0" w:color="auto"/>
            <w:right w:val="none" w:sz="0" w:space="0" w:color="auto"/>
          </w:divBdr>
          <w:divsChild>
            <w:div w:id="11512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3861">
      <w:bodyDiv w:val="1"/>
      <w:marLeft w:val="0"/>
      <w:marRight w:val="0"/>
      <w:marTop w:val="0"/>
      <w:marBottom w:val="0"/>
      <w:divBdr>
        <w:top w:val="none" w:sz="0" w:space="0" w:color="auto"/>
        <w:left w:val="none" w:sz="0" w:space="0" w:color="auto"/>
        <w:bottom w:val="none" w:sz="0" w:space="0" w:color="auto"/>
        <w:right w:val="none" w:sz="0" w:space="0" w:color="auto"/>
      </w:divBdr>
      <w:divsChild>
        <w:div w:id="622426158">
          <w:marLeft w:val="0"/>
          <w:marRight w:val="0"/>
          <w:marTop w:val="0"/>
          <w:marBottom w:val="0"/>
          <w:divBdr>
            <w:top w:val="none" w:sz="0" w:space="0" w:color="auto"/>
            <w:left w:val="none" w:sz="0" w:space="0" w:color="auto"/>
            <w:bottom w:val="none" w:sz="0" w:space="0" w:color="auto"/>
            <w:right w:val="none" w:sz="0" w:space="0" w:color="auto"/>
          </w:divBdr>
          <w:divsChild>
            <w:div w:id="447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7271">
      <w:bodyDiv w:val="1"/>
      <w:marLeft w:val="0"/>
      <w:marRight w:val="0"/>
      <w:marTop w:val="0"/>
      <w:marBottom w:val="0"/>
      <w:divBdr>
        <w:top w:val="none" w:sz="0" w:space="0" w:color="auto"/>
        <w:left w:val="none" w:sz="0" w:space="0" w:color="auto"/>
        <w:bottom w:val="none" w:sz="0" w:space="0" w:color="auto"/>
        <w:right w:val="none" w:sz="0" w:space="0" w:color="auto"/>
      </w:divBdr>
    </w:div>
    <w:div w:id="815071548">
      <w:bodyDiv w:val="1"/>
      <w:marLeft w:val="0"/>
      <w:marRight w:val="0"/>
      <w:marTop w:val="0"/>
      <w:marBottom w:val="0"/>
      <w:divBdr>
        <w:top w:val="none" w:sz="0" w:space="0" w:color="auto"/>
        <w:left w:val="none" w:sz="0" w:space="0" w:color="auto"/>
        <w:bottom w:val="none" w:sz="0" w:space="0" w:color="auto"/>
        <w:right w:val="none" w:sz="0" w:space="0" w:color="auto"/>
      </w:divBdr>
      <w:divsChild>
        <w:div w:id="1673534070">
          <w:marLeft w:val="0"/>
          <w:marRight w:val="0"/>
          <w:marTop w:val="0"/>
          <w:marBottom w:val="0"/>
          <w:divBdr>
            <w:top w:val="none" w:sz="0" w:space="0" w:color="auto"/>
            <w:left w:val="none" w:sz="0" w:space="0" w:color="auto"/>
            <w:bottom w:val="none" w:sz="0" w:space="0" w:color="auto"/>
            <w:right w:val="none" w:sz="0" w:space="0" w:color="auto"/>
          </w:divBdr>
          <w:divsChild>
            <w:div w:id="1235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8687">
      <w:bodyDiv w:val="1"/>
      <w:marLeft w:val="0"/>
      <w:marRight w:val="0"/>
      <w:marTop w:val="0"/>
      <w:marBottom w:val="0"/>
      <w:divBdr>
        <w:top w:val="none" w:sz="0" w:space="0" w:color="auto"/>
        <w:left w:val="none" w:sz="0" w:space="0" w:color="auto"/>
        <w:bottom w:val="none" w:sz="0" w:space="0" w:color="auto"/>
        <w:right w:val="none" w:sz="0" w:space="0" w:color="auto"/>
      </w:divBdr>
      <w:divsChild>
        <w:div w:id="898516201">
          <w:marLeft w:val="0"/>
          <w:marRight w:val="0"/>
          <w:marTop w:val="0"/>
          <w:marBottom w:val="0"/>
          <w:divBdr>
            <w:top w:val="none" w:sz="0" w:space="0" w:color="auto"/>
            <w:left w:val="none" w:sz="0" w:space="0" w:color="auto"/>
            <w:bottom w:val="none" w:sz="0" w:space="0" w:color="auto"/>
            <w:right w:val="none" w:sz="0" w:space="0" w:color="auto"/>
          </w:divBdr>
          <w:divsChild>
            <w:div w:id="1396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08464304">
      <w:bodyDiv w:val="1"/>
      <w:marLeft w:val="0"/>
      <w:marRight w:val="0"/>
      <w:marTop w:val="0"/>
      <w:marBottom w:val="0"/>
      <w:divBdr>
        <w:top w:val="none" w:sz="0" w:space="0" w:color="auto"/>
        <w:left w:val="none" w:sz="0" w:space="0" w:color="auto"/>
        <w:bottom w:val="none" w:sz="0" w:space="0" w:color="auto"/>
        <w:right w:val="none" w:sz="0" w:space="0" w:color="auto"/>
      </w:divBdr>
      <w:divsChild>
        <w:div w:id="1055202397">
          <w:marLeft w:val="0"/>
          <w:marRight w:val="0"/>
          <w:marTop w:val="0"/>
          <w:marBottom w:val="0"/>
          <w:divBdr>
            <w:top w:val="none" w:sz="0" w:space="0" w:color="auto"/>
            <w:left w:val="none" w:sz="0" w:space="0" w:color="auto"/>
            <w:bottom w:val="none" w:sz="0" w:space="0" w:color="auto"/>
            <w:right w:val="none" w:sz="0" w:space="0" w:color="auto"/>
          </w:divBdr>
          <w:divsChild>
            <w:div w:id="961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11835471">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115248595">
      <w:bodyDiv w:val="1"/>
      <w:marLeft w:val="0"/>
      <w:marRight w:val="0"/>
      <w:marTop w:val="0"/>
      <w:marBottom w:val="0"/>
      <w:divBdr>
        <w:top w:val="none" w:sz="0" w:space="0" w:color="auto"/>
        <w:left w:val="none" w:sz="0" w:space="0" w:color="auto"/>
        <w:bottom w:val="none" w:sz="0" w:space="0" w:color="auto"/>
        <w:right w:val="none" w:sz="0" w:space="0" w:color="auto"/>
      </w:divBdr>
      <w:divsChild>
        <w:div w:id="1823614627">
          <w:marLeft w:val="0"/>
          <w:marRight w:val="0"/>
          <w:marTop w:val="0"/>
          <w:marBottom w:val="0"/>
          <w:divBdr>
            <w:top w:val="none" w:sz="0" w:space="0" w:color="auto"/>
            <w:left w:val="none" w:sz="0" w:space="0" w:color="auto"/>
            <w:bottom w:val="none" w:sz="0" w:space="0" w:color="auto"/>
            <w:right w:val="none" w:sz="0" w:space="0" w:color="auto"/>
          </w:divBdr>
          <w:divsChild>
            <w:div w:id="4895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97424692">
      <w:bodyDiv w:val="1"/>
      <w:marLeft w:val="0"/>
      <w:marRight w:val="0"/>
      <w:marTop w:val="0"/>
      <w:marBottom w:val="0"/>
      <w:divBdr>
        <w:top w:val="none" w:sz="0" w:space="0" w:color="auto"/>
        <w:left w:val="none" w:sz="0" w:space="0" w:color="auto"/>
        <w:bottom w:val="none" w:sz="0" w:space="0" w:color="auto"/>
        <w:right w:val="none" w:sz="0" w:space="0" w:color="auto"/>
      </w:divBdr>
      <w:divsChild>
        <w:div w:id="656880085">
          <w:marLeft w:val="0"/>
          <w:marRight w:val="0"/>
          <w:marTop w:val="0"/>
          <w:marBottom w:val="0"/>
          <w:divBdr>
            <w:top w:val="none" w:sz="0" w:space="0" w:color="auto"/>
            <w:left w:val="none" w:sz="0" w:space="0" w:color="auto"/>
            <w:bottom w:val="none" w:sz="0" w:space="0" w:color="auto"/>
            <w:right w:val="none" w:sz="0" w:space="0" w:color="auto"/>
          </w:divBdr>
          <w:divsChild>
            <w:div w:id="12895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418362417">
      <w:bodyDiv w:val="1"/>
      <w:marLeft w:val="0"/>
      <w:marRight w:val="0"/>
      <w:marTop w:val="0"/>
      <w:marBottom w:val="0"/>
      <w:divBdr>
        <w:top w:val="none" w:sz="0" w:space="0" w:color="auto"/>
        <w:left w:val="none" w:sz="0" w:space="0" w:color="auto"/>
        <w:bottom w:val="none" w:sz="0" w:space="0" w:color="auto"/>
        <w:right w:val="none" w:sz="0" w:space="0" w:color="auto"/>
      </w:divBdr>
      <w:divsChild>
        <w:div w:id="1540166553">
          <w:marLeft w:val="0"/>
          <w:marRight w:val="0"/>
          <w:marTop w:val="0"/>
          <w:marBottom w:val="0"/>
          <w:divBdr>
            <w:top w:val="none" w:sz="0" w:space="0" w:color="auto"/>
            <w:left w:val="none" w:sz="0" w:space="0" w:color="auto"/>
            <w:bottom w:val="none" w:sz="0" w:space="0" w:color="auto"/>
            <w:right w:val="none" w:sz="0" w:space="0" w:color="auto"/>
          </w:divBdr>
          <w:divsChild>
            <w:div w:id="19703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27353343">
      <w:bodyDiv w:val="1"/>
      <w:marLeft w:val="0"/>
      <w:marRight w:val="0"/>
      <w:marTop w:val="0"/>
      <w:marBottom w:val="0"/>
      <w:divBdr>
        <w:top w:val="none" w:sz="0" w:space="0" w:color="auto"/>
        <w:left w:val="none" w:sz="0" w:space="0" w:color="auto"/>
        <w:bottom w:val="none" w:sz="0" w:space="0" w:color="auto"/>
        <w:right w:val="none" w:sz="0" w:space="0" w:color="auto"/>
      </w:divBdr>
      <w:divsChild>
        <w:div w:id="539829206">
          <w:marLeft w:val="0"/>
          <w:marRight w:val="0"/>
          <w:marTop w:val="0"/>
          <w:marBottom w:val="0"/>
          <w:divBdr>
            <w:top w:val="none" w:sz="0" w:space="0" w:color="auto"/>
            <w:left w:val="none" w:sz="0" w:space="0" w:color="auto"/>
            <w:bottom w:val="none" w:sz="0" w:space="0" w:color="auto"/>
            <w:right w:val="none" w:sz="0" w:space="0" w:color="auto"/>
          </w:divBdr>
          <w:divsChild>
            <w:div w:id="17294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16734032">
      <w:bodyDiv w:val="1"/>
      <w:marLeft w:val="0"/>
      <w:marRight w:val="0"/>
      <w:marTop w:val="0"/>
      <w:marBottom w:val="0"/>
      <w:divBdr>
        <w:top w:val="none" w:sz="0" w:space="0" w:color="auto"/>
        <w:left w:val="none" w:sz="0" w:space="0" w:color="auto"/>
        <w:bottom w:val="none" w:sz="0" w:space="0" w:color="auto"/>
        <w:right w:val="none" w:sz="0" w:space="0" w:color="auto"/>
      </w:divBdr>
      <w:divsChild>
        <w:div w:id="1012730253">
          <w:marLeft w:val="0"/>
          <w:marRight w:val="0"/>
          <w:marTop w:val="0"/>
          <w:marBottom w:val="0"/>
          <w:divBdr>
            <w:top w:val="none" w:sz="0" w:space="0" w:color="auto"/>
            <w:left w:val="none" w:sz="0" w:space="0" w:color="auto"/>
            <w:bottom w:val="none" w:sz="0" w:space="0" w:color="auto"/>
            <w:right w:val="none" w:sz="0" w:space="0" w:color="auto"/>
          </w:divBdr>
          <w:divsChild>
            <w:div w:id="6332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89591938">
      <w:bodyDiv w:val="1"/>
      <w:marLeft w:val="0"/>
      <w:marRight w:val="0"/>
      <w:marTop w:val="0"/>
      <w:marBottom w:val="0"/>
      <w:divBdr>
        <w:top w:val="none" w:sz="0" w:space="0" w:color="auto"/>
        <w:left w:val="none" w:sz="0" w:space="0" w:color="auto"/>
        <w:bottom w:val="none" w:sz="0" w:space="0" w:color="auto"/>
        <w:right w:val="none" w:sz="0" w:space="0" w:color="auto"/>
      </w:divBdr>
      <w:divsChild>
        <w:div w:id="1806316437">
          <w:marLeft w:val="0"/>
          <w:marRight w:val="0"/>
          <w:marTop w:val="0"/>
          <w:marBottom w:val="0"/>
          <w:divBdr>
            <w:top w:val="none" w:sz="0" w:space="0" w:color="auto"/>
            <w:left w:val="none" w:sz="0" w:space="0" w:color="auto"/>
            <w:bottom w:val="none" w:sz="0" w:space="0" w:color="auto"/>
            <w:right w:val="none" w:sz="0" w:space="0" w:color="auto"/>
          </w:divBdr>
          <w:divsChild>
            <w:div w:id="1611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129">
      <w:bodyDiv w:val="1"/>
      <w:marLeft w:val="0"/>
      <w:marRight w:val="0"/>
      <w:marTop w:val="0"/>
      <w:marBottom w:val="0"/>
      <w:divBdr>
        <w:top w:val="none" w:sz="0" w:space="0" w:color="auto"/>
        <w:left w:val="none" w:sz="0" w:space="0" w:color="auto"/>
        <w:bottom w:val="none" w:sz="0" w:space="0" w:color="auto"/>
        <w:right w:val="none" w:sz="0" w:space="0" w:color="auto"/>
      </w:divBdr>
      <w:divsChild>
        <w:div w:id="1339889718">
          <w:marLeft w:val="0"/>
          <w:marRight w:val="0"/>
          <w:marTop w:val="0"/>
          <w:marBottom w:val="0"/>
          <w:divBdr>
            <w:top w:val="none" w:sz="0" w:space="0" w:color="auto"/>
            <w:left w:val="none" w:sz="0" w:space="0" w:color="auto"/>
            <w:bottom w:val="none" w:sz="0" w:space="0" w:color="auto"/>
            <w:right w:val="none" w:sz="0" w:space="0" w:color="auto"/>
          </w:divBdr>
          <w:divsChild>
            <w:div w:id="18038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eader" Target="header8.xml"/><Relationship Id="rId55" Type="http://schemas.openxmlformats.org/officeDocument/2006/relationships/header" Target="header11.xml"/><Relationship Id="rId63" Type="http://schemas.openxmlformats.org/officeDocument/2006/relationships/hyperlink" Target="https://www.st.com/content/st_com/en/stm32cubeide.html" TargetMode="External"/><Relationship Id="rId68" Type="http://schemas.openxmlformats.org/officeDocument/2006/relationships/hyperlink" Target="https://botland.com.pl/moduly-gsm/13924-modul-2ggsm-u-gsm-shield-v219-m95fa-do-arduino-i-raspberry-pi-zlacze-ufl-5904422321727.html" TargetMode="External"/><Relationship Id="rId76" Type="http://schemas.openxmlformats.org/officeDocument/2006/relationships/hyperlink" Target="https://botland.com.pl/klawiatury-arduino/17119-klawiatura-membranowa-samoprzylepna-4x4-16-klawiszy-5903351247870.html" TargetMode="External"/><Relationship Id="rId84" Type="http://schemas.openxmlformats.org/officeDocument/2006/relationships/hyperlink" Target="https://www.st.com/resource/en/product_training/STM32WB-System-Nested-Vectored-Interrupt-Control-NVIC.pdf" TargetMode="External"/><Relationship Id="rId89"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hyperlink" Target="https://kamami.pl/45967-large_default/at-09hm-10-modul-bluetooth-40-ble.jpg"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6.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9.xml"/><Relationship Id="rId58" Type="http://schemas.openxmlformats.org/officeDocument/2006/relationships/hyperlink" Target="https://www.security.org/package-theft/annual-report/" TargetMode="External"/><Relationship Id="rId66" Type="http://schemas.openxmlformats.org/officeDocument/2006/relationships/hyperlink" Target="https://forbot.pl/blog/kurs-stm32l4-platforma-sprzetowa-i-srodowisko-stm32cubeide-id46575" TargetMode="External"/><Relationship Id="rId74" Type="http://schemas.openxmlformats.org/officeDocument/2006/relationships/hyperlink" Target="https://pdf1.alldatasheet.com/datasheet-pdf/view/63673/HITACHI/HD44780.html" TargetMode="External"/><Relationship Id="rId79" Type="http://schemas.openxmlformats.org/officeDocument/2006/relationships/hyperlink" Target="https://msalamon.pl/jak-pomachac-swoim-orczykiem-stm32-spotyka-sie-z-serwem/" TargetMode="External"/><Relationship Id="rId87" Type="http://schemas.openxmlformats.org/officeDocument/2006/relationships/hyperlink" Target="https://www.tme.eu/pl/details/phb-5r0v255-r/superkondensatory/eaton-electronics/" TargetMode="External"/><Relationship Id="rId5" Type="http://schemas.openxmlformats.org/officeDocument/2006/relationships/numbering" Target="numbering.xml"/><Relationship Id="rId61" Type="http://schemas.openxmlformats.org/officeDocument/2006/relationships/hyperlink" Target="https://commons.wikimedia.org/w/index.php?curid=81749361" TargetMode="External"/><Relationship Id="rId82" Type="http://schemas.openxmlformats.org/officeDocument/2006/relationships/hyperlink" Target="https://www.st.com/content/ccc/resource/technical/layouts_and_diagrams/schematic_pack/group2/5a/85/d6/9a/34/e2/47/1d/MB1136-DEFAULT-C05_Schematic/files/MB1136-DEFAULT-C05_Schematic.pdf/jcr:content/translations/en.MB1136-DEFAULT-C05_Schematic.pdf" TargetMode="External"/><Relationship Id="rId90" Type="http://schemas.openxmlformats.org/officeDocument/2006/relationships/header" Target="header14.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ustonlawreview.org/article/30086-the-porch-pirate-problem" TargetMode="External"/><Relationship Id="rId64" Type="http://schemas.openxmlformats.org/officeDocument/2006/relationships/hyperlink" Target="https://www.nordicsemi.com/Products/Development-tools/nrf-connect-for-mobile" TargetMode="External"/><Relationship Id="rId69" Type="http://schemas.openxmlformats.org/officeDocument/2006/relationships/hyperlink" Target="https://sklep.msalamon.pl/produkt/antena-do-modulu-gsm-sim800l/" TargetMode="External"/><Relationship Id="rId77" Type="http://schemas.openxmlformats.org/officeDocument/2006/relationships/hyperlink" Target="https://forbot.pl/blog/leksykon/serwomechanizm"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botland.com.pl/konwertery-pozostale/2352-konwerter-i2c-dla-wyswietlacza-lcd-hd44780-5903351248693.html" TargetMode="External"/><Relationship Id="rId80" Type="http://schemas.openxmlformats.org/officeDocument/2006/relationships/hyperlink" Target="https://pl.wikipedia.org/wiki/Kontaktron" TargetMode="External"/><Relationship Id="rId85" Type="http://schemas.openxmlformats.org/officeDocument/2006/relationships/hyperlink" Target="https://itbrainpower.net/downloadables/Quectel_M95_AT_Commands_Manual_V3.2.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hyperlink" Target="https://inpost.pl/o-inpost" TargetMode="External"/><Relationship Id="rId67" Type="http://schemas.openxmlformats.org/officeDocument/2006/relationships/hyperlink" Target="https://www.st.com/en/microcontrollers-microprocessors/stm32l476rg.html" TargetMode="Externa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header" Target="header10.xml"/><Relationship Id="rId62" Type="http://schemas.openxmlformats.org/officeDocument/2006/relationships/hyperlink" Target="https://os.mbed.com/platforms/ST-Nucleo-L476RG/" TargetMode="External"/><Relationship Id="rId70" Type="http://schemas.openxmlformats.org/officeDocument/2006/relationships/hyperlink" Target="https://html.alldatasheet.com/html-pdf/1179058/ETC1/HM-10/109/1/HM-10.html" TargetMode="External"/><Relationship Id="rId75" Type="http://schemas.openxmlformats.org/officeDocument/2006/relationships/hyperlink" Target="https://botland.com.pl/wyswietlacze-alfanumeryczne-i-graficzne/224-wyswietlacz-lcd-2x16-znakow-niebieski-5903351241380.html" TargetMode="External"/><Relationship Id="rId83" Type="http://schemas.openxmlformats.org/officeDocument/2006/relationships/hyperlink" Target="https://www.tme.eu/Document/28dbf8e74f9375a8188991ee77269e04/LD1117.pdf" TargetMode="External"/><Relationship Id="rId88" Type="http://schemas.openxmlformats.org/officeDocument/2006/relationships/header" Target="head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hyperlink" Target="https://www.vivint.com/resources/article/porch-pirates"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lockermap.com" TargetMode="External"/><Relationship Id="rId65" Type="http://schemas.openxmlformats.org/officeDocument/2006/relationships/hyperlink" Target="https://botland.com.pl/stm32-nucleo/18800-stm32-nucleo-l476rg-z-mcu-stm32l476rgt6-arm-cortex-m4-5904422364977.html" TargetMode="External"/><Relationship Id="rId73" Type="http://schemas.openxmlformats.org/officeDocument/2006/relationships/hyperlink" Target="https://pdf1.alldatasheet.com/datasheet-pdf/view/525245/NXP/PCF8574T.html" TargetMode="External"/><Relationship Id="rId78" Type="http://schemas.openxmlformats.org/officeDocument/2006/relationships/hyperlink" Target="https://botland.com.pl/serwomechanizmy/484-serwo-towerpro-sg-90-micro-180-stopni-5904422329488.html" TargetMode="External"/><Relationship Id="rId81" Type="http://schemas.openxmlformats.org/officeDocument/2006/relationships/hyperlink" Target="https://commons.wikimedia.org/w/index.php?curid=124713" TargetMode="External"/><Relationship Id="rId86" Type="http://schemas.openxmlformats.org/officeDocument/2006/relationships/hyperlink" Target="https://itbrainpower.net/a-gsm/u-GSM-Raspberry-PI-BeagleBone-Black-howto"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Mal15</b:Tag>
    <b:SourceType>ConferenceProceedings</b:SourceType>
    <b:Guid>{7F94FCB2-297E-4A58-B57E-0A763D72DD55}</b:Guid>
    <b:Title>Gamification in mobile applications usability evaluation: A New Approach</b:Title>
    <b:Year>2015</b:Year>
    <b:Pages>897-899</b:Pages>
    <b:ConferenceName>Proceedings of the 17th International Conference on Human-Computer Interaction with Mobile Devices and Services Adjunct</b:ConferenceName>
    <b:Author>
      <b:Author>
        <b:NameList>
          <b:Person>
            <b:Last>Malatini</b:Last>
            <b:First>Silvia</b:First>
          </b:Person>
          <b:Person>
            <b:Last>Bogliolo</b:Last>
            <b:First>Alessandro</b:First>
          </b:Person>
        </b:NameList>
      </b:Author>
    </b:Author>
    <b:LCID>en-US</b:LCID>
    <b:RefOrder>1</b:RefOrder>
  </b:Source>
  <b:Source>
    <b:Tag>Ase14</b:Tag>
    <b:SourceType>ConferenceProceedings</b:SourceType>
    <b:Guid>{E90D48E1-F709-4EBD-9500-B5BC6828FFA4}</b:Guid>
    <b:Title>Gamification Patterns for Gamification Applications</b:Title>
    <b:Year>2014</b:Year>
    <b:Pages>83-90</b:Pages>
    <b:Author>
      <b:Author>
        <b:NameList>
          <b:Person>
            <b:Last>Ašeriškis</b:Last>
            <b:First>Darius </b:First>
          </b:Person>
          <b:Person>
            <b:Last>Damaševičius</b:Last>
            <b:First>Robertas</b:First>
          </b:Person>
        </b:NameList>
      </b:Author>
    </b:Author>
    <b:ConferenceName>Procedia Computer Science</b:ConferenceName>
    <b:Volume>39</b:Volume>
    <b:LCID>en-US</b:LCID>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2E545518A9E3534080532EA38D940110" ma:contentTypeVersion="5" ma:contentTypeDescription="Utwórz nowy dokument." ma:contentTypeScope="" ma:versionID="28a5acba776771257e9f8a7ba0810233">
  <xsd:schema xmlns:xsd="http://www.w3.org/2001/XMLSchema" xmlns:xs="http://www.w3.org/2001/XMLSchema" xmlns:p="http://schemas.microsoft.com/office/2006/metadata/properties" xmlns:ns2="7e8f7a81-a03c-448c-af76-54ecbe997b21" targetNamespace="http://schemas.microsoft.com/office/2006/metadata/properties" ma:root="true" ma:fieldsID="898ab9aef97a893ce54f16854a4f9fe9" ns2:_="">
    <xsd:import namespace="7e8f7a81-a03c-448c-af76-54ecbe997b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f7a81-a03c-448c-af76-54ecbe997b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3CE225-CADE-4091-B45D-7E6ED213C145}">
  <ds:schemaRefs>
    <ds:schemaRef ds:uri="http://schemas.openxmlformats.org/officeDocument/2006/bibliography"/>
  </ds:schemaRefs>
</ds:datastoreItem>
</file>

<file path=customXml/itemProps2.xml><?xml version="1.0" encoding="utf-8"?>
<ds:datastoreItem xmlns:ds="http://schemas.openxmlformats.org/officeDocument/2006/customXml" ds:itemID="{20B1EB91-7DFD-4556-8608-ADBD9CACF8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F4F67E-2F4A-461A-B66F-4B6348BFBD45}">
  <ds:schemaRefs>
    <ds:schemaRef ds:uri="http://schemas.microsoft.com/sharepoint/v3/contenttype/forms"/>
  </ds:schemaRefs>
</ds:datastoreItem>
</file>

<file path=customXml/itemProps4.xml><?xml version="1.0" encoding="utf-8"?>
<ds:datastoreItem xmlns:ds="http://schemas.openxmlformats.org/officeDocument/2006/customXml" ds:itemID="{4A29CD3E-C4EE-431F-A9AF-72E85A8FD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f7a81-a03c-448c-af76-54ecbe997b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Artzn82.dot</Template>
  <TotalTime>11935</TotalTime>
  <Pages>57</Pages>
  <Words>11132</Words>
  <Characters>66797</Characters>
  <Application>Microsoft Office Word</Application>
  <DocSecurity>0</DocSecurity>
  <Lines>556</Lines>
  <Paragraphs>155</Paragraphs>
  <ScaleCrop>false</ScaleCrop>
  <HeadingPairs>
    <vt:vector size="2" baseType="variant">
      <vt:variant>
        <vt:lpstr>Tytuł</vt:lpstr>
      </vt:variant>
      <vt:variant>
        <vt:i4>1</vt:i4>
      </vt:variant>
    </vt:vector>
  </HeadingPairs>
  <TitlesOfParts>
    <vt:vector size="1" baseType="lpstr">
      <vt:lpstr>Osobista skrytka pocztowa</vt:lpstr>
    </vt:vector>
  </TitlesOfParts>
  <Company>zTiPSK - IInf, GLIWICE</Company>
  <LinksUpToDate>false</LinksUpToDate>
  <CharactersWithSpaces>77774</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Osobista skrytka pocztowa</dc:title>
  <dc:creator>Henryk Radziewicz</dc:creator>
  <cp:lastModifiedBy>Henryk Radziewicz (henrrad905)</cp:lastModifiedBy>
  <cp:revision>79</cp:revision>
  <cp:lastPrinted>2024-02-03T03:59:00Z</cp:lastPrinted>
  <dcterms:created xsi:type="dcterms:W3CDTF">2024-01-17T20:42:00Z</dcterms:created>
  <dcterms:modified xsi:type="dcterms:W3CDTF">2024-02-03T22:20:00Z</dcterms:modified>
  <cp:contentStatus>wersja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0x0101002E545518A9E3534080532EA38D940110</vt:lpwstr>
  </property>
</Properties>
</file>